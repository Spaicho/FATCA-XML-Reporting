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20C" w:rsidRPr="00573DC5" w:rsidRDefault="0010420C" w:rsidP="00C461A7">
      <w:pPr>
        <w:pStyle w:val="Corpsdetexte"/>
        <w:jc w:val="both"/>
      </w:pPr>
      <w:bookmarkStart w:id="0" w:name="_GoBack"/>
      <w:bookmarkEnd w:id="0"/>
    </w:p>
    <w:p w:rsidR="0010420C" w:rsidRPr="009C377D" w:rsidRDefault="002C670C" w:rsidP="0010420C">
      <w:pPr>
        <w:pStyle w:val="sysLogop1"/>
        <w:framePr w:wrap="notBeside"/>
      </w:pPr>
      <w:r>
        <w:rPr>
          <w:noProof/>
          <w:lang w:val="fr-FR" w:eastAsia="fr-FR"/>
        </w:rPr>
        <w:drawing>
          <wp:inline distT="0" distB="0" distL="0" distR="0" wp14:anchorId="5F4E8AAC" wp14:editId="632AD9D9">
            <wp:extent cx="2152650" cy="5715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571500"/>
                    </a:xfrm>
                    <a:prstGeom prst="rect">
                      <a:avLst/>
                    </a:prstGeom>
                    <a:noFill/>
                    <a:ln>
                      <a:noFill/>
                    </a:ln>
                  </pic:spPr>
                </pic:pic>
              </a:graphicData>
            </a:graphic>
          </wp:inline>
        </w:drawing>
      </w:r>
    </w:p>
    <w:p w:rsidR="0010420C" w:rsidRPr="009C377D" w:rsidRDefault="0010420C" w:rsidP="0010420C">
      <w:pPr>
        <w:pStyle w:val="sysBannerp1"/>
        <w:framePr w:wrap="around"/>
      </w:pPr>
      <w:bookmarkStart w:id="1" w:name="sys_Banner"/>
      <w:bookmarkEnd w:id="1"/>
    </w:p>
    <w:p w:rsidR="0010420C" w:rsidRPr="00740ED1" w:rsidRDefault="0010420C" w:rsidP="00C03B4C">
      <w:pPr>
        <w:pStyle w:val="sysTitle"/>
        <w:framePr w:wrap="notBeside"/>
        <w:rPr>
          <w:lang w:val="fr-FR"/>
        </w:rPr>
      </w:pPr>
      <w:r w:rsidRPr="009C377D">
        <w:fldChar w:fldCharType="begin"/>
      </w:r>
      <w:r w:rsidRPr="00740ED1">
        <w:rPr>
          <w:lang w:val="fr-FR"/>
        </w:rPr>
        <w:instrText xml:space="preserve"> DOCPROPERTY "TitleTitlePage" </w:instrText>
      </w:r>
      <w:r w:rsidRPr="009C377D">
        <w:fldChar w:fldCharType="separate"/>
      </w:r>
      <w:r w:rsidR="002C670C" w:rsidRPr="00740ED1">
        <w:rPr>
          <w:lang w:val="fr-FR"/>
        </w:rPr>
        <w:t>SG Messalia - Dossier de spécifications fontionnelles</w:t>
      </w:r>
      <w:r w:rsidRPr="009C377D">
        <w:fldChar w:fldCharType="end"/>
      </w:r>
    </w:p>
    <w:p w:rsidR="0010420C" w:rsidRPr="00740ED1" w:rsidRDefault="0010420C" w:rsidP="0010420C">
      <w:pPr>
        <w:pStyle w:val="sysAuthor"/>
        <w:framePr w:wrap="auto"/>
        <w:rPr>
          <w:lang w:val="fr-FR"/>
        </w:rPr>
      </w:pPr>
      <w:r w:rsidRPr="009C377D">
        <w:fldChar w:fldCharType="begin"/>
      </w:r>
      <w:r w:rsidRPr="00740ED1">
        <w:rPr>
          <w:lang w:val="fr-FR"/>
        </w:rPr>
        <w:instrText xml:space="preserve"> DOCPROPERTY "Author_Lable"</w:instrText>
      </w:r>
      <w:r w:rsidRPr="009C377D">
        <w:fldChar w:fldCharType="separate"/>
      </w:r>
      <w:r w:rsidR="002C670C" w:rsidRPr="00740ED1">
        <w:rPr>
          <w:lang w:val="fr-FR"/>
        </w:rPr>
        <w:t>Auteur</w:t>
      </w:r>
      <w:r w:rsidRPr="009C377D">
        <w:fldChar w:fldCharType="end"/>
      </w:r>
      <w:r w:rsidRPr="00740ED1">
        <w:rPr>
          <w:lang w:val="fr-FR"/>
        </w:rPr>
        <w:t>:</w:t>
      </w:r>
      <w:r w:rsidRPr="00740ED1">
        <w:rPr>
          <w:lang w:val="fr-FR"/>
        </w:rPr>
        <w:tab/>
      </w:r>
      <w:r w:rsidRPr="009C377D">
        <w:fldChar w:fldCharType="begin"/>
      </w:r>
      <w:r w:rsidRPr="00740ED1">
        <w:rPr>
          <w:lang w:val="fr-FR"/>
        </w:rPr>
        <w:instrText xml:space="preserve"> DOCPROPERTY "Author" </w:instrText>
      </w:r>
      <w:r w:rsidRPr="009C377D">
        <w:fldChar w:fldCharType="separate"/>
      </w:r>
      <w:r w:rsidR="002C670C" w:rsidRPr="00740ED1">
        <w:rPr>
          <w:lang w:val="fr-FR"/>
        </w:rPr>
        <w:t>Worldline</w:t>
      </w:r>
      <w:r w:rsidRPr="009C377D">
        <w:fldChar w:fldCharType="end"/>
      </w:r>
      <w:r w:rsidRPr="00740ED1">
        <w:rPr>
          <w:lang w:val="fr-FR"/>
        </w:rPr>
        <w:br/>
      </w:r>
      <w:r w:rsidRPr="009C377D">
        <w:fldChar w:fldCharType="begin"/>
      </w:r>
      <w:r w:rsidRPr="00740ED1">
        <w:rPr>
          <w:lang w:val="fr-FR"/>
        </w:rPr>
        <w:instrText xml:space="preserve"> DOCPROPERTY "Version_Lable"</w:instrText>
      </w:r>
      <w:r w:rsidRPr="009C377D">
        <w:fldChar w:fldCharType="separate"/>
      </w:r>
      <w:r w:rsidR="002C670C" w:rsidRPr="00740ED1">
        <w:rPr>
          <w:lang w:val="fr-FR"/>
        </w:rPr>
        <w:t>Version</w:t>
      </w:r>
      <w:r w:rsidRPr="009C377D">
        <w:fldChar w:fldCharType="end"/>
      </w:r>
      <w:r w:rsidRPr="00740ED1">
        <w:rPr>
          <w:lang w:val="fr-FR"/>
        </w:rPr>
        <w:t>:</w:t>
      </w:r>
      <w:r w:rsidRPr="00740ED1">
        <w:rPr>
          <w:lang w:val="fr-FR"/>
        </w:rPr>
        <w:tab/>
      </w:r>
      <w:r w:rsidR="00740ED1" w:rsidRPr="00740ED1">
        <w:rPr>
          <w:lang w:val="fr-FR"/>
        </w:rPr>
        <w:t>7</w:t>
      </w:r>
      <w:r w:rsidRPr="00740ED1">
        <w:rPr>
          <w:lang w:val="fr-FR"/>
        </w:rPr>
        <w:br/>
      </w:r>
      <w:r w:rsidRPr="009C377D">
        <w:fldChar w:fldCharType="begin"/>
      </w:r>
      <w:r w:rsidRPr="00740ED1">
        <w:rPr>
          <w:lang w:val="fr-FR"/>
        </w:rPr>
        <w:instrText xml:space="preserve"> DOCPROPERTY "DocumentDate_Lable"</w:instrText>
      </w:r>
      <w:r w:rsidRPr="009C377D">
        <w:fldChar w:fldCharType="separate"/>
      </w:r>
      <w:r w:rsidR="002C670C" w:rsidRPr="00740ED1">
        <w:rPr>
          <w:lang w:val="fr-FR"/>
        </w:rPr>
        <w:t>Date du document</w:t>
      </w:r>
      <w:r w:rsidRPr="009C377D">
        <w:fldChar w:fldCharType="end"/>
      </w:r>
      <w:r w:rsidRPr="00740ED1">
        <w:rPr>
          <w:lang w:val="fr-FR"/>
        </w:rPr>
        <w:t>:</w:t>
      </w:r>
      <w:r w:rsidRPr="00740ED1">
        <w:rPr>
          <w:lang w:val="fr-FR"/>
        </w:rPr>
        <w:tab/>
      </w:r>
      <w:bookmarkStart w:id="2" w:name="sys_DocumentDate"/>
      <w:r w:rsidR="00F72D91">
        <w:rPr>
          <w:lang w:val="fr-FR"/>
        </w:rPr>
        <w:t>24</w:t>
      </w:r>
      <w:r w:rsidR="00740ED1">
        <w:rPr>
          <w:lang w:val="fr-FR"/>
        </w:rPr>
        <w:t xml:space="preserve"> avril</w:t>
      </w:r>
      <w:r w:rsidR="002C670C" w:rsidRPr="00740ED1">
        <w:rPr>
          <w:lang w:val="fr-FR"/>
        </w:rPr>
        <w:t xml:space="preserve"> 2014</w:t>
      </w:r>
      <w:bookmarkEnd w:id="2"/>
      <w:r w:rsidRPr="00740ED1">
        <w:rPr>
          <w:lang w:val="fr-FR"/>
        </w:rPr>
        <w:br/>
      </w:r>
      <w:r w:rsidRPr="00740ED1">
        <w:rPr>
          <w:lang w:val="fr-FR"/>
        </w:rPr>
        <w:br/>
      </w:r>
    </w:p>
    <w:p w:rsidR="0010420C" w:rsidRPr="00740ED1" w:rsidRDefault="0010420C" w:rsidP="00C461A7">
      <w:pPr>
        <w:pStyle w:val="Corpsdetexte"/>
        <w:jc w:val="both"/>
        <w:rPr>
          <w:lang w:val="fr-FR"/>
        </w:rPr>
      </w:pPr>
    </w:p>
    <w:p w:rsidR="0010420C" w:rsidRPr="00740ED1" w:rsidRDefault="0010420C" w:rsidP="00C461A7">
      <w:pPr>
        <w:pStyle w:val="Corpsdetexte"/>
        <w:jc w:val="both"/>
        <w:rPr>
          <w:lang w:val="fr-FR"/>
        </w:rPr>
        <w:sectPr w:rsidR="0010420C" w:rsidRPr="00740ED1" w:rsidSect="001902D7">
          <w:footerReference w:type="default" r:id="rId10"/>
          <w:pgSz w:w="11906" w:h="16838" w:code="9"/>
          <w:pgMar w:top="2410" w:right="1134" w:bottom="1418" w:left="1814" w:header="851" w:footer="709" w:gutter="0"/>
          <w:cols w:space="708"/>
          <w:docGrid w:linePitch="360"/>
        </w:sectPr>
      </w:pPr>
    </w:p>
    <w:bookmarkStart w:id="3" w:name="sys_TocPage"/>
    <w:bookmarkEnd w:id="3"/>
    <w:p w:rsidR="0010420C" w:rsidRPr="00740ED1" w:rsidRDefault="0010420C" w:rsidP="0010420C">
      <w:pPr>
        <w:pStyle w:val="Heading1nononotoc"/>
        <w:rPr>
          <w:lang w:val="fr-FR"/>
        </w:rPr>
      </w:pPr>
      <w:r w:rsidRPr="009C377D">
        <w:lastRenderedPageBreak/>
        <w:fldChar w:fldCharType="begin"/>
      </w:r>
      <w:r w:rsidRPr="00740ED1">
        <w:rPr>
          <w:lang w:val="fr-FR"/>
        </w:rPr>
        <w:instrText xml:space="preserve"> DOCPROPERTY "Contents_Lable" </w:instrText>
      </w:r>
      <w:r w:rsidRPr="009C377D">
        <w:fldChar w:fldCharType="separate"/>
      </w:r>
      <w:r w:rsidR="002C670C" w:rsidRPr="00740ED1">
        <w:rPr>
          <w:lang w:val="fr-FR"/>
        </w:rPr>
        <w:t>Table des matières</w:t>
      </w:r>
      <w:r w:rsidRPr="009C377D">
        <w:fldChar w:fldCharType="end"/>
      </w:r>
    </w:p>
    <w:p w:rsidR="00E53A9F" w:rsidRDefault="009B07F0">
      <w:pPr>
        <w:pStyle w:val="TM9"/>
        <w:rPr>
          <w:rFonts w:asciiTheme="minorHAnsi" w:eastAsiaTheme="minorEastAsia" w:hAnsiTheme="minorHAnsi" w:cstheme="minorBidi"/>
          <w:lang w:val="fr-FR" w:eastAsia="fr-FR"/>
        </w:rPr>
      </w:pPr>
      <w:r>
        <w:rPr>
          <w:szCs w:val="20"/>
        </w:rPr>
        <w:fldChar w:fldCharType="begin"/>
      </w:r>
      <w:r w:rsidRPr="00740ED1">
        <w:rPr>
          <w:szCs w:val="20"/>
          <w:lang w:val="fr-FR"/>
        </w:rPr>
        <w:instrText xml:space="preserve"> TOC \o "1-3" \t "Appendix;8;Customer Question;6;Heading 1 Cust no.;1;Heading Management Summary;9;Heading 2 Cust no.;2" </w:instrText>
      </w:r>
      <w:r>
        <w:rPr>
          <w:szCs w:val="20"/>
        </w:rPr>
        <w:fldChar w:fldCharType="separate"/>
      </w:r>
      <w:r w:rsidR="00E53A9F" w:rsidRPr="00433E94">
        <w:rPr>
          <w:lang w:val="fr-FR"/>
        </w:rPr>
        <w:t>Liste des versions</w:t>
      </w:r>
      <w:r w:rsidR="00E53A9F" w:rsidRPr="006368BF">
        <w:rPr>
          <w:lang w:val="fr-FR"/>
        </w:rPr>
        <w:tab/>
      </w:r>
      <w:r w:rsidR="00E53A9F">
        <w:fldChar w:fldCharType="begin"/>
      </w:r>
      <w:r w:rsidR="00E53A9F" w:rsidRPr="006368BF">
        <w:rPr>
          <w:lang w:val="fr-FR"/>
        </w:rPr>
        <w:instrText xml:space="preserve"> PAGEREF _Toc385324786 \h </w:instrText>
      </w:r>
      <w:r w:rsidR="00E53A9F">
        <w:fldChar w:fldCharType="separate"/>
      </w:r>
      <w:r w:rsidR="00E53A9F" w:rsidRPr="006368BF">
        <w:rPr>
          <w:lang w:val="fr-FR"/>
        </w:rPr>
        <w:t>4</w:t>
      </w:r>
      <w:r w:rsidR="00E53A9F">
        <w:fldChar w:fldCharType="end"/>
      </w:r>
    </w:p>
    <w:p w:rsidR="00E53A9F" w:rsidRDefault="00E53A9F">
      <w:pPr>
        <w:pStyle w:val="TM1"/>
        <w:rPr>
          <w:rFonts w:asciiTheme="minorHAnsi" w:eastAsiaTheme="minorEastAsia" w:hAnsiTheme="minorHAnsi" w:cstheme="minorBidi"/>
          <w:szCs w:val="22"/>
          <w:lang w:val="fr-FR" w:eastAsia="fr-FR"/>
        </w:rPr>
      </w:pPr>
      <w:r w:rsidRPr="006368BF">
        <w:rPr>
          <w:lang w:val="fr-FR"/>
        </w:rPr>
        <w:t>1</w:t>
      </w:r>
      <w:r>
        <w:rPr>
          <w:rFonts w:asciiTheme="minorHAnsi" w:eastAsiaTheme="minorEastAsia" w:hAnsiTheme="minorHAnsi" w:cstheme="minorBidi"/>
          <w:szCs w:val="22"/>
          <w:lang w:val="fr-FR" w:eastAsia="fr-FR"/>
        </w:rPr>
        <w:tab/>
      </w:r>
      <w:r w:rsidRPr="006368BF">
        <w:rPr>
          <w:lang w:val="fr-FR"/>
        </w:rPr>
        <w:t>INTRODUCTION</w:t>
      </w:r>
      <w:r w:rsidRPr="006368BF">
        <w:rPr>
          <w:lang w:val="fr-FR"/>
        </w:rPr>
        <w:tab/>
      </w:r>
      <w:r>
        <w:fldChar w:fldCharType="begin"/>
      </w:r>
      <w:r w:rsidRPr="006368BF">
        <w:rPr>
          <w:lang w:val="fr-FR"/>
        </w:rPr>
        <w:instrText xml:space="preserve"> PAGEREF _Toc385324787 \h </w:instrText>
      </w:r>
      <w:r>
        <w:fldChar w:fldCharType="separate"/>
      </w:r>
      <w:r w:rsidRPr="006368BF">
        <w:rPr>
          <w:lang w:val="fr-FR"/>
        </w:rPr>
        <w:t>5</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1.1</w:t>
      </w:r>
      <w:r>
        <w:rPr>
          <w:rFonts w:asciiTheme="minorHAnsi" w:eastAsiaTheme="minorEastAsia" w:hAnsiTheme="minorHAnsi" w:cstheme="minorBidi"/>
          <w:sz w:val="22"/>
          <w:szCs w:val="22"/>
          <w:lang w:val="fr-FR" w:eastAsia="fr-FR"/>
        </w:rPr>
        <w:tab/>
      </w:r>
      <w:r w:rsidRPr="006368BF">
        <w:rPr>
          <w:lang w:val="fr-FR"/>
        </w:rPr>
        <w:t>Objet du document</w:t>
      </w:r>
      <w:r w:rsidRPr="006368BF">
        <w:rPr>
          <w:lang w:val="fr-FR"/>
        </w:rPr>
        <w:tab/>
      </w:r>
      <w:r>
        <w:fldChar w:fldCharType="begin"/>
      </w:r>
      <w:r w:rsidRPr="006368BF">
        <w:rPr>
          <w:lang w:val="fr-FR"/>
        </w:rPr>
        <w:instrText xml:space="preserve"> PAGEREF _Toc385324788 \h </w:instrText>
      </w:r>
      <w:r>
        <w:fldChar w:fldCharType="separate"/>
      </w:r>
      <w:r w:rsidRPr="006368BF">
        <w:rPr>
          <w:lang w:val="fr-FR"/>
        </w:rPr>
        <w:t>5</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1.2</w:t>
      </w:r>
      <w:r>
        <w:rPr>
          <w:rFonts w:asciiTheme="minorHAnsi" w:eastAsiaTheme="minorEastAsia" w:hAnsiTheme="minorHAnsi" w:cstheme="minorBidi"/>
          <w:sz w:val="22"/>
          <w:szCs w:val="22"/>
          <w:lang w:val="fr-FR" w:eastAsia="fr-FR"/>
        </w:rPr>
        <w:tab/>
      </w:r>
      <w:r w:rsidRPr="00433E94">
        <w:rPr>
          <w:lang w:val="fr-FR"/>
        </w:rPr>
        <w:t>Documents applicables et documents de référence</w:t>
      </w:r>
      <w:r w:rsidRPr="006368BF">
        <w:rPr>
          <w:lang w:val="fr-FR"/>
        </w:rPr>
        <w:tab/>
      </w:r>
      <w:r>
        <w:fldChar w:fldCharType="begin"/>
      </w:r>
      <w:r w:rsidRPr="006368BF">
        <w:rPr>
          <w:lang w:val="fr-FR"/>
        </w:rPr>
        <w:instrText xml:space="preserve"> PAGEREF _Toc385324789 \h </w:instrText>
      </w:r>
      <w:r>
        <w:fldChar w:fldCharType="separate"/>
      </w:r>
      <w:r w:rsidRPr="006368BF">
        <w:rPr>
          <w:lang w:val="fr-FR"/>
        </w:rPr>
        <w:t>5</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1.2.1</w:t>
      </w:r>
      <w:r>
        <w:rPr>
          <w:rFonts w:asciiTheme="minorHAnsi" w:eastAsiaTheme="minorEastAsia" w:hAnsiTheme="minorHAnsi" w:cstheme="minorBidi"/>
          <w:sz w:val="22"/>
          <w:szCs w:val="22"/>
          <w:lang w:val="fr-FR" w:eastAsia="fr-FR"/>
        </w:rPr>
        <w:tab/>
      </w:r>
      <w:r w:rsidRPr="006368BF">
        <w:rPr>
          <w:lang w:val="fr-FR"/>
        </w:rPr>
        <w:t>Documents applicables</w:t>
      </w:r>
      <w:r w:rsidRPr="006368BF">
        <w:rPr>
          <w:lang w:val="fr-FR"/>
        </w:rPr>
        <w:tab/>
      </w:r>
      <w:r>
        <w:fldChar w:fldCharType="begin"/>
      </w:r>
      <w:r w:rsidRPr="006368BF">
        <w:rPr>
          <w:lang w:val="fr-FR"/>
        </w:rPr>
        <w:instrText xml:space="preserve"> PAGEREF _Toc385324790 \h </w:instrText>
      </w:r>
      <w:r>
        <w:fldChar w:fldCharType="separate"/>
      </w:r>
      <w:r w:rsidRPr="006368BF">
        <w:rPr>
          <w:lang w:val="fr-FR"/>
        </w:rPr>
        <w:t>5</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1.3</w:t>
      </w:r>
      <w:r>
        <w:rPr>
          <w:rFonts w:asciiTheme="minorHAnsi" w:eastAsiaTheme="minorEastAsia" w:hAnsiTheme="minorHAnsi" w:cstheme="minorBidi"/>
          <w:sz w:val="22"/>
          <w:szCs w:val="22"/>
          <w:lang w:val="fr-FR" w:eastAsia="fr-FR"/>
        </w:rPr>
        <w:tab/>
      </w:r>
      <w:r w:rsidRPr="006368BF">
        <w:rPr>
          <w:lang w:val="fr-FR"/>
        </w:rPr>
        <w:t>Terminologie</w:t>
      </w:r>
      <w:r w:rsidRPr="006368BF">
        <w:rPr>
          <w:lang w:val="fr-FR"/>
        </w:rPr>
        <w:tab/>
      </w:r>
      <w:r>
        <w:fldChar w:fldCharType="begin"/>
      </w:r>
      <w:r w:rsidRPr="006368BF">
        <w:rPr>
          <w:lang w:val="fr-FR"/>
        </w:rPr>
        <w:instrText xml:space="preserve"> PAGEREF _Toc385324791 \h </w:instrText>
      </w:r>
      <w:r>
        <w:fldChar w:fldCharType="separate"/>
      </w:r>
      <w:r w:rsidRPr="006368BF">
        <w:rPr>
          <w:lang w:val="fr-FR"/>
        </w:rPr>
        <w:t>6</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1.3.1</w:t>
      </w:r>
      <w:r>
        <w:rPr>
          <w:rFonts w:asciiTheme="minorHAnsi" w:eastAsiaTheme="minorEastAsia" w:hAnsiTheme="minorHAnsi" w:cstheme="minorBidi"/>
          <w:sz w:val="22"/>
          <w:szCs w:val="22"/>
          <w:lang w:val="fr-FR" w:eastAsia="fr-FR"/>
        </w:rPr>
        <w:tab/>
      </w:r>
      <w:r w:rsidRPr="006368BF">
        <w:rPr>
          <w:lang w:val="fr-FR"/>
        </w:rPr>
        <w:t>Abréviations</w:t>
      </w:r>
      <w:r w:rsidRPr="006368BF">
        <w:rPr>
          <w:lang w:val="fr-FR"/>
        </w:rPr>
        <w:tab/>
      </w:r>
      <w:r>
        <w:fldChar w:fldCharType="begin"/>
      </w:r>
      <w:r w:rsidRPr="006368BF">
        <w:rPr>
          <w:lang w:val="fr-FR"/>
        </w:rPr>
        <w:instrText xml:space="preserve"> PAGEREF _Toc385324792 \h </w:instrText>
      </w:r>
      <w:r>
        <w:fldChar w:fldCharType="separate"/>
      </w:r>
      <w:r w:rsidRPr="006368BF">
        <w:rPr>
          <w:lang w:val="fr-FR"/>
        </w:rPr>
        <w:t>6</w:t>
      </w:r>
      <w:r>
        <w:fldChar w:fldCharType="end"/>
      </w:r>
    </w:p>
    <w:p w:rsidR="00E53A9F" w:rsidRDefault="00E53A9F">
      <w:pPr>
        <w:pStyle w:val="TM1"/>
        <w:rPr>
          <w:rFonts w:asciiTheme="minorHAnsi" w:eastAsiaTheme="minorEastAsia" w:hAnsiTheme="minorHAnsi" w:cstheme="minorBidi"/>
          <w:szCs w:val="22"/>
          <w:lang w:val="fr-FR" w:eastAsia="fr-FR"/>
        </w:rPr>
      </w:pPr>
      <w:r w:rsidRPr="006368BF">
        <w:rPr>
          <w:lang w:val="fr-FR"/>
        </w:rPr>
        <w:t>2</w:t>
      </w:r>
      <w:r>
        <w:rPr>
          <w:rFonts w:asciiTheme="minorHAnsi" w:eastAsiaTheme="minorEastAsia" w:hAnsiTheme="minorHAnsi" w:cstheme="minorBidi"/>
          <w:szCs w:val="22"/>
          <w:lang w:val="fr-FR" w:eastAsia="fr-FR"/>
        </w:rPr>
        <w:tab/>
      </w:r>
      <w:r w:rsidRPr="006368BF">
        <w:rPr>
          <w:lang w:val="fr-FR"/>
        </w:rPr>
        <w:t>PRESENTATION DU DOMAINE FONCTIONNEL</w:t>
      </w:r>
      <w:r w:rsidRPr="006368BF">
        <w:rPr>
          <w:lang w:val="fr-FR"/>
        </w:rPr>
        <w:tab/>
      </w:r>
      <w:r>
        <w:fldChar w:fldCharType="begin"/>
      </w:r>
      <w:r w:rsidRPr="006368BF">
        <w:rPr>
          <w:lang w:val="fr-FR"/>
        </w:rPr>
        <w:instrText xml:space="preserve"> PAGEREF _Toc385324793 \h </w:instrText>
      </w:r>
      <w:r>
        <w:fldChar w:fldCharType="separate"/>
      </w:r>
      <w:r w:rsidRPr="006368BF">
        <w:rPr>
          <w:lang w:val="fr-FR"/>
        </w:rPr>
        <w:t>7</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2.1</w:t>
      </w:r>
      <w:r>
        <w:rPr>
          <w:rFonts w:asciiTheme="minorHAnsi" w:eastAsiaTheme="minorEastAsia" w:hAnsiTheme="minorHAnsi" w:cstheme="minorBidi"/>
          <w:sz w:val="22"/>
          <w:szCs w:val="22"/>
          <w:lang w:val="fr-FR" w:eastAsia="fr-FR"/>
        </w:rPr>
        <w:tab/>
      </w:r>
      <w:r w:rsidRPr="006368BF">
        <w:rPr>
          <w:lang w:val="fr-FR"/>
        </w:rPr>
        <w:t>Contexte</w:t>
      </w:r>
      <w:r w:rsidRPr="006368BF">
        <w:rPr>
          <w:lang w:val="fr-FR"/>
        </w:rPr>
        <w:tab/>
      </w:r>
      <w:r>
        <w:fldChar w:fldCharType="begin"/>
      </w:r>
      <w:r w:rsidRPr="006368BF">
        <w:rPr>
          <w:lang w:val="fr-FR"/>
        </w:rPr>
        <w:instrText xml:space="preserve"> PAGEREF _Toc385324794 \h </w:instrText>
      </w:r>
      <w:r>
        <w:fldChar w:fldCharType="separate"/>
      </w:r>
      <w:r w:rsidRPr="006368BF">
        <w:rPr>
          <w:lang w:val="fr-FR"/>
        </w:rPr>
        <w:t>7</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2.2</w:t>
      </w:r>
      <w:r>
        <w:rPr>
          <w:rFonts w:asciiTheme="minorHAnsi" w:eastAsiaTheme="minorEastAsia" w:hAnsiTheme="minorHAnsi" w:cstheme="minorBidi"/>
          <w:sz w:val="22"/>
          <w:szCs w:val="22"/>
          <w:lang w:val="fr-FR" w:eastAsia="fr-FR"/>
        </w:rPr>
        <w:tab/>
      </w:r>
      <w:r w:rsidRPr="006368BF">
        <w:rPr>
          <w:lang w:val="fr-FR"/>
        </w:rPr>
        <w:t>Types de flux</w:t>
      </w:r>
      <w:r w:rsidRPr="006368BF">
        <w:rPr>
          <w:lang w:val="fr-FR"/>
        </w:rPr>
        <w:tab/>
      </w:r>
      <w:r>
        <w:fldChar w:fldCharType="begin"/>
      </w:r>
      <w:r w:rsidRPr="006368BF">
        <w:rPr>
          <w:lang w:val="fr-FR"/>
        </w:rPr>
        <w:instrText xml:space="preserve"> PAGEREF _Toc385324795 \h </w:instrText>
      </w:r>
      <w:r>
        <w:fldChar w:fldCharType="separate"/>
      </w:r>
      <w:r w:rsidRPr="006368BF">
        <w:rPr>
          <w:lang w:val="fr-FR"/>
        </w:rPr>
        <w:t>7</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2.2.1</w:t>
      </w:r>
      <w:r>
        <w:rPr>
          <w:rFonts w:asciiTheme="minorHAnsi" w:eastAsiaTheme="minorEastAsia" w:hAnsiTheme="minorHAnsi" w:cstheme="minorBidi"/>
          <w:sz w:val="22"/>
          <w:szCs w:val="22"/>
          <w:lang w:val="fr-FR" w:eastAsia="fr-FR"/>
        </w:rPr>
        <w:tab/>
      </w:r>
      <w:r w:rsidRPr="006368BF">
        <w:rPr>
          <w:lang w:val="fr-FR"/>
        </w:rPr>
        <w:t>Messalia</w:t>
      </w:r>
      <w:r w:rsidRPr="006368BF">
        <w:rPr>
          <w:lang w:val="fr-FR"/>
        </w:rPr>
        <w:tab/>
      </w:r>
      <w:r>
        <w:fldChar w:fldCharType="begin"/>
      </w:r>
      <w:r w:rsidRPr="006368BF">
        <w:rPr>
          <w:lang w:val="fr-FR"/>
        </w:rPr>
        <w:instrText xml:space="preserve"> PAGEREF _Toc385324796 \h </w:instrText>
      </w:r>
      <w:r>
        <w:fldChar w:fldCharType="separate"/>
      </w:r>
      <w:r w:rsidRPr="006368BF">
        <w:rPr>
          <w:lang w:val="fr-FR"/>
        </w:rPr>
        <w:t>7</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2.2.2</w:t>
      </w:r>
      <w:r>
        <w:rPr>
          <w:rFonts w:asciiTheme="minorHAnsi" w:eastAsiaTheme="minorEastAsia" w:hAnsiTheme="minorHAnsi" w:cstheme="minorBidi"/>
          <w:sz w:val="22"/>
          <w:szCs w:val="22"/>
          <w:lang w:val="fr-FR" w:eastAsia="fr-FR"/>
        </w:rPr>
        <w:tab/>
      </w:r>
      <w:r w:rsidRPr="006368BF">
        <w:rPr>
          <w:lang w:val="fr-FR"/>
        </w:rPr>
        <w:t>iTransfert</w:t>
      </w:r>
      <w:r w:rsidRPr="006368BF">
        <w:rPr>
          <w:lang w:val="fr-FR"/>
        </w:rPr>
        <w:tab/>
      </w:r>
      <w:r>
        <w:fldChar w:fldCharType="begin"/>
      </w:r>
      <w:r w:rsidRPr="006368BF">
        <w:rPr>
          <w:lang w:val="fr-FR"/>
        </w:rPr>
        <w:instrText xml:space="preserve"> PAGEREF _Toc385324797 \h </w:instrText>
      </w:r>
      <w:r>
        <w:fldChar w:fldCharType="separate"/>
      </w:r>
      <w:r w:rsidRPr="006368BF">
        <w:rPr>
          <w:lang w:val="fr-FR"/>
        </w:rPr>
        <w:t>7</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2.2.3</w:t>
      </w:r>
      <w:r>
        <w:rPr>
          <w:rFonts w:asciiTheme="minorHAnsi" w:eastAsiaTheme="minorEastAsia" w:hAnsiTheme="minorHAnsi" w:cstheme="minorBidi"/>
          <w:sz w:val="22"/>
          <w:szCs w:val="22"/>
          <w:lang w:val="fr-FR" w:eastAsia="fr-FR"/>
        </w:rPr>
        <w:tab/>
      </w:r>
      <w:r w:rsidRPr="006368BF">
        <w:rPr>
          <w:lang w:val="fr-FR"/>
        </w:rPr>
        <w:t>Rendez-vous</w:t>
      </w:r>
      <w:r w:rsidRPr="006368BF">
        <w:rPr>
          <w:lang w:val="fr-FR"/>
        </w:rPr>
        <w:tab/>
      </w:r>
      <w:r>
        <w:fldChar w:fldCharType="begin"/>
      </w:r>
      <w:r w:rsidRPr="006368BF">
        <w:rPr>
          <w:lang w:val="fr-FR"/>
        </w:rPr>
        <w:instrText xml:space="preserve"> PAGEREF _Toc385324798 \h </w:instrText>
      </w:r>
      <w:r>
        <w:fldChar w:fldCharType="separate"/>
      </w:r>
      <w:r w:rsidRPr="006368BF">
        <w:rPr>
          <w:lang w:val="fr-FR"/>
        </w:rPr>
        <w:t>8</w:t>
      </w:r>
      <w:r>
        <w:fldChar w:fldCharType="end"/>
      </w:r>
    </w:p>
    <w:p w:rsidR="00E53A9F" w:rsidRDefault="00E53A9F">
      <w:pPr>
        <w:pStyle w:val="TM1"/>
        <w:rPr>
          <w:rFonts w:asciiTheme="minorHAnsi" w:eastAsiaTheme="minorEastAsia" w:hAnsiTheme="minorHAnsi" w:cstheme="minorBidi"/>
          <w:szCs w:val="22"/>
          <w:lang w:val="fr-FR" w:eastAsia="fr-FR"/>
        </w:rPr>
      </w:pPr>
      <w:r w:rsidRPr="006368BF">
        <w:rPr>
          <w:lang w:val="fr-FR"/>
        </w:rPr>
        <w:t>3</w:t>
      </w:r>
      <w:r>
        <w:rPr>
          <w:rFonts w:asciiTheme="minorHAnsi" w:eastAsiaTheme="minorEastAsia" w:hAnsiTheme="minorHAnsi" w:cstheme="minorBidi"/>
          <w:szCs w:val="22"/>
          <w:lang w:val="fr-FR" w:eastAsia="fr-FR"/>
        </w:rPr>
        <w:tab/>
      </w:r>
      <w:r w:rsidRPr="006368BF">
        <w:rPr>
          <w:lang w:val="fr-FR"/>
        </w:rPr>
        <w:t>DESCRIPTION DU TRAITEMENT</w:t>
      </w:r>
      <w:r w:rsidRPr="006368BF">
        <w:rPr>
          <w:lang w:val="fr-FR"/>
        </w:rPr>
        <w:tab/>
      </w:r>
      <w:r>
        <w:fldChar w:fldCharType="begin"/>
      </w:r>
      <w:r w:rsidRPr="006368BF">
        <w:rPr>
          <w:lang w:val="fr-FR"/>
        </w:rPr>
        <w:instrText xml:space="preserve"> PAGEREF _Toc385324799 \h </w:instrText>
      </w:r>
      <w:r>
        <w:fldChar w:fldCharType="separate"/>
      </w:r>
      <w:r w:rsidRPr="006368BF">
        <w:rPr>
          <w:lang w:val="fr-FR"/>
        </w:rPr>
        <w:t>9</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3.1</w:t>
      </w:r>
      <w:r>
        <w:rPr>
          <w:rFonts w:asciiTheme="minorHAnsi" w:eastAsiaTheme="minorEastAsia" w:hAnsiTheme="minorHAnsi" w:cstheme="minorBidi"/>
          <w:sz w:val="22"/>
          <w:szCs w:val="22"/>
          <w:lang w:val="fr-FR" w:eastAsia="fr-FR"/>
        </w:rPr>
        <w:tab/>
      </w:r>
      <w:r w:rsidRPr="00433E94">
        <w:rPr>
          <w:lang w:val="fr-FR"/>
        </w:rPr>
        <w:t>Réception CFT (sens SG-&gt;AWL)</w:t>
      </w:r>
      <w:r w:rsidRPr="006368BF">
        <w:rPr>
          <w:lang w:val="fr-FR"/>
        </w:rPr>
        <w:tab/>
      </w:r>
      <w:r>
        <w:fldChar w:fldCharType="begin"/>
      </w:r>
      <w:r w:rsidRPr="006368BF">
        <w:rPr>
          <w:lang w:val="fr-FR"/>
        </w:rPr>
        <w:instrText xml:space="preserve"> PAGEREF _Toc385324800 \h </w:instrText>
      </w:r>
      <w:r>
        <w:fldChar w:fldCharType="separate"/>
      </w:r>
      <w:r w:rsidRPr="006368BF">
        <w:rPr>
          <w:lang w:val="fr-FR"/>
        </w:rPr>
        <w:t>9</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3.1.1</w:t>
      </w:r>
      <w:r>
        <w:rPr>
          <w:rFonts w:asciiTheme="minorHAnsi" w:eastAsiaTheme="minorEastAsia" w:hAnsiTheme="minorHAnsi" w:cstheme="minorBidi"/>
          <w:sz w:val="22"/>
          <w:szCs w:val="22"/>
          <w:lang w:val="fr-FR" w:eastAsia="fr-FR"/>
        </w:rPr>
        <w:tab/>
      </w:r>
      <w:r w:rsidRPr="006368BF">
        <w:rPr>
          <w:lang w:val="fr-FR"/>
        </w:rPr>
        <w:t>Homologation</w:t>
      </w:r>
      <w:r w:rsidRPr="006368BF">
        <w:rPr>
          <w:lang w:val="fr-FR"/>
        </w:rPr>
        <w:tab/>
      </w:r>
      <w:r>
        <w:fldChar w:fldCharType="begin"/>
      </w:r>
      <w:r w:rsidRPr="006368BF">
        <w:rPr>
          <w:lang w:val="fr-FR"/>
        </w:rPr>
        <w:instrText xml:space="preserve"> PAGEREF _Toc385324801 \h </w:instrText>
      </w:r>
      <w:r>
        <w:fldChar w:fldCharType="separate"/>
      </w:r>
      <w:r w:rsidRPr="006368BF">
        <w:rPr>
          <w:lang w:val="fr-FR"/>
        </w:rPr>
        <w:t>9</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3.1.2</w:t>
      </w:r>
      <w:r>
        <w:rPr>
          <w:rFonts w:asciiTheme="minorHAnsi" w:eastAsiaTheme="minorEastAsia" w:hAnsiTheme="minorHAnsi" w:cstheme="minorBidi"/>
          <w:sz w:val="22"/>
          <w:szCs w:val="22"/>
          <w:lang w:val="fr-FR" w:eastAsia="fr-FR"/>
        </w:rPr>
        <w:tab/>
      </w:r>
      <w:r w:rsidRPr="006368BF">
        <w:rPr>
          <w:lang w:val="fr-FR"/>
        </w:rPr>
        <w:t>Production</w:t>
      </w:r>
      <w:r w:rsidRPr="006368BF">
        <w:rPr>
          <w:lang w:val="fr-FR"/>
        </w:rPr>
        <w:tab/>
      </w:r>
      <w:r>
        <w:fldChar w:fldCharType="begin"/>
      </w:r>
      <w:r w:rsidRPr="006368BF">
        <w:rPr>
          <w:lang w:val="fr-FR"/>
        </w:rPr>
        <w:instrText xml:space="preserve"> PAGEREF _Toc385324802 \h </w:instrText>
      </w:r>
      <w:r>
        <w:fldChar w:fldCharType="separate"/>
      </w:r>
      <w:r w:rsidRPr="006368BF">
        <w:rPr>
          <w:lang w:val="fr-FR"/>
        </w:rPr>
        <w:t>9</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3.2</w:t>
      </w:r>
      <w:r>
        <w:rPr>
          <w:rFonts w:asciiTheme="minorHAnsi" w:eastAsiaTheme="minorEastAsia" w:hAnsiTheme="minorHAnsi" w:cstheme="minorBidi"/>
          <w:sz w:val="22"/>
          <w:szCs w:val="22"/>
          <w:lang w:val="fr-FR" w:eastAsia="fr-FR"/>
        </w:rPr>
        <w:tab/>
      </w:r>
      <w:r w:rsidRPr="00433E94">
        <w:rPr>
          <w:lang w:val="fr-FR"/>
        </w:rPr>
        <w:t>Envoi sur machines de traitement Worldline</w:t>
      </w:r>
      <w:r w:rsidRPr="006368BF">
        <w:rPr>
          <w:lang w:val="fr-FR"/>
        </w:rPr>
        <w:tab/>
      </w:r>
      <w:r>
        <w:fldChar w:fldCharType="begin"/>
      </w:r>
      <w:r w:rsidRPr="006368BF">
        <w:rPr>
          <w:lang w:val="fr-FR"/>
        </w:rPr>
        <w:instrText xml:space="preserve"> PAGEREF _Toc385324803 \h </w:instrText>
      </w:r>
      <w:r>
        <w:fldChar w:fldCharType="separate"/>
      </w:r>
      <w:r w:rsidRPr="006368BF">
        <w:rPr>
          <w:lang w:val="fr-FR"/>
        </w:rPr>
        <w:t>9</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3.3</w:t>
      </w:r>
      <w:r>
        <w:rPr>
          <w:rFonts w:asciiTheme="minorHAnsi" w:eastAsiaTheme="minorEastAsia" w:hAnsiTheme="minorHAnsi" w:cstheme="minorBidi"/>
          <w:sz w:val="22"/>
          <w:szCs w:val="22"/>
          <w:lang w:val="fr-FR" w:eastAsia="fr-FR"/>
        </w:rPr>
        <w:tab/>
      </w:r>
      <w:r w:rsidRPr="006368BF">
        <w:rPr>
          <w:lang w:val="fr-FR"/>
        </w:rPr>
        <w:t>Intégration</w:t>
      </w:r>
      <w:r w:rsidRPr="006368BF">
        <w:rPr>
          <w:lang w:val="fr-FR"/>
        </w:rPr>
        <w:tab/>
      </w:r>
      <w:r>
        <w:fldChar w:fldCharType="begin"/>
      </w:r>
      <w:r w:rsidRPr="006368BF">
        <w:rPr>
          <w:lang w:val="fr-FR"/>
        </w:rPr>
        <w:instrText xml:space="preserve"> PAGEREF _Toc385324804 \h </w:instrText>
      </w:r>
      <w:r>
        <w:fldChar w:fldCharType="separate"/>
      </w:r>
      <w:r w:rsidRPr="006368BF">
        <w:rPr>
          <w:lang w:val="fr-FR"/>
        </w:rPr>
        <w:t>10</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3.3.1</w:t>
      </w:r>
      <w:r>
        <w:rPr>
          <w:rFonts w:asciiTheme="minorHAnsi" w:eastAsiaTheme="minorEastAsia" w:hAnsiTheme="minorHAnsi" w:cstheme="minorBidi"/>
          <w:sz w:val="22"/>
          <w:szCs w:val="22"/>
          <w:lang w:val="fr-FR" w:eastAsia="fr-FR"/>
        </w:rPr>
        <w:tab/>
      </w:r>
      <w:r w:rsidRPr="00433E94">
        <w:rPr>
          <w:lang w:val="fr-FR"/>
        </w:rPr>
        <w:t>Chaine de traitement des fichiers batch</w:t>
      </w:r>
      <w:r w:rsidRPr="006368BF">
        <w:rPr>
          <w:lang w:val="fr-FR"/>
        </w:rPr>
        <w:tab/>
      </w:r>
      <w:r>
        <w:fldChar w:fldCharType="begin"/>
      </w:r>
      <w:r w:rsidRPr="006368BF">
        <w:rPr>
          <w:lang w:val="fr-FR"/>
        </w:rPr>
        <w:instrText xml:space="preserve"> PAGEREF _Toc385324805 \h </w:instrText>
      </w:r>
      <w:r>
        <w:fldChar w:fldCharType="separate"/>
      </w:r>
      <w:r w:rsidRPr="006368BF">
        <w:rPr>
          <w:lang w:val="fr-FR"/>
        </w:rPr>
        <w:t>10</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3.3.2</w:t>
      </w:r>
      <w:r>
        <w:rPr>
          <w:rFonts w:asciiTheme="minorHAnsi" w:eastAsiaTheme="minorEastAsia" w:hAnsiTheme="minorHAnsi" w:cstheme="minorBidi"/>
          <w:sz w:val="22"/>
          <w:szCs w:val="22"/>
          <w:lang w:val="fr-FR" w:eastAsia="fr-FR"/>
        </w:rPr>
        <w:tab/>
      </w:r>
      <w:r w:rsidRPr="006368BF">
        <w:rPr>
          <w:lang w:val="fr-FR"/>
        </w:rPr>
        <w:t>Règles de gestion</w:t>
      </w:r>
      <w:r w:rsidRPr="006368BF">
        <w:rPr>
          <w:lang w:val="fr-FR"/>
        </w:rPr>
        <w:tab/>
      </w:r>
      <w:r>
        <w:fldChar w:fldCharType="begin"/>
      </w:r>
      <w:r w:rsidRPr="006368BF">
        <w:rPr>
          <w:lang w:val="fr-FR"/>
        </w:rPr>
        <w:instrText xml:space="preserve"> PAGEREF _Toc385324806 \h </w:instrText>
      </w:r>
      <w:r>
        <w:fldChar w:fldCharType="separate"/>
      </w:r>
      <w:r w:rsidRPr="006368BF">
        <w:rPr>
          <w:lang w:val="fr-FR"/>
        </w:rPr>
        <w:t>12</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3.4</w:t>
      </w:r>
      <w:r>
        <w:rPr>
          <w:rFonts w:asciiTheme="minorHAnsi" w:eastAsiaTheme="minorEastAsia" w:hAnsiTheme="minorHAnsi" w:cstheme="minorBidi"/>
          <w:sz w:val="22"/>
          <w:szCs w:val="22"/>
          <w:lang w:val="fr-FR" w:eastAsia="fr-FR"/>
        </w:rPr>
        <w:tab/>
      </w:r>
      <w:r w:rsidRPr="006368BF">
        <w:rPr>
          <w:lang w:val="fr-FR"/>
        </w:rPr>
        <w:t>Envoi des SMS</w:t>
      </w:r>
      <w:r w:rsidRPr="006368BF">
        <w:rPr>
          <w:lang w:val="fr-FR"/>
        </w:rPr>
        <w:tab/>
      </w:r>
      <w:r>
        <w:fldChar w:fldCharType="begin"/>
      </w:r>
      <w:r w:rsidRPr="006368BF">
        <w:rPr>
          <w:lang w:val="fr-FR"/>
        </w:rPr>
        <w:instrText xml:space="preserve"> PAGEREF _Toc385324807 \h </w:instrText>
      </w:r>
      <w:r>
        <w:fldChar w:fldCharType="separate"/>
      </w:r>
      <w:r w:rsidRPr="006368BF">
        <w:rPr>
          <w:lang w:val="fr-FR"/>
        </w:rPr>
        <w:t>13</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3.4.1</w:t>
      </w:r>
      <w:r>
        <w:rPr>
          <w:rFonts w:asciiTheme="minorHAnsi" w:eastAsiaTheme="minorEastAsia" w:hAnsiTheme="minorHAnsi" w:cstheme="minorBidi"/>
          <w:sz w:val="22"/>
          <w:szCs w:val="22"/>
          <w:lang w:val="fr-FR" w:eastAsia="fr-FR"/>
        </w:rPr>
        <w:tab/>
      </w:r>
      <w:r w:rsidRPr="006368BF">
        <w:rPr>
          <w:lang w:val="fr-FR"/>
        </w:rPr>
        <w:t>Règles de gestion</w:t>
      </w:r>
      <w:r w:rsidRPr="006368BF">
        <w:rPr>
          <w:lang w:val="fr-FR"/>
        </w:rPr>
        <w:tab/>
      </w:r>
      <w:r>
        <w:fldChar w:fldCharType="begin"/>
      </w:r>
      <w:r w:rsidRPr="006368BF">
        <w:rPr>
          <w:lang w:val="fr-FR"/>
        </w:rPr>
        <w:instrText xml:space="preserve"> PAGEREF _Toc385324808 \h </w:instrText>
      </w:r>
      <w:r>
        <w:fldChar w:fldCharType="separate"/>
      </w:r>
      <w:r w:rsidRPr="006368BF">
        <w:rPr>
          <w:lang w:val="fr-FR"/>
        </w:rPr>
        <w:t>15</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3.5</w:t>
      </w:r>
      <w:r>
        <w:rPr>
          <w:rFonts w:asciiTheme="minorHAnsi" w:eastAsiaTheme="minorEastAsia" w:hAnsiTheme="minorHAnsi" w:cstheme="minorBidi"/>
          <w:sz w:val="22"/>
          <w:szCs w:val="22"/>
          <w:lang w:val="fr-FR" w:eastAsia="fr-FR"/>
        </w:rPr>
        <w:tab/>
      </w:r>
      <w:r w:rsidRPr="006368BF">
        <w:rPr>
          <w:lang w:val="fr-FR"/>
        </w:rPr>
        <w:t>Traitement des SMS STOP</w:t>
      </w:r>
      <w:r w:rsidRPr="006368BF">
        <w:rPr>
          <w:lang w:val="fr-FR"/>
        </w:rPr>
        <w:tab/>
      </w:r>
      <w:r>
        <w:fldChar w:fldCharType="begin"/>
      </w:r>
      <w:r w:rsidRPr="006368BF">
        <w:rPr>
          <w:lang w:val="fr-FR"/>
        </w:rPr>
        <w:instrText xml:space="preserve"> PAGEREF _Toc385324809 \h </w:instrText>
      </w:r>
      <w:r>
        <w:fldChar w:fldCharType="separate"/>
      </w:r>
      <w:r w:rsidRPr="006368BF">
        <w:rPr>
          <w:lang w:val="fr-FR"/>
        </w:rPr>
        <w:t>16</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3.6</w:t>
      </w:r>
      <w:r>
        <w:rPr>
          <w:rFonts w:asciiTheme="minorHAnsi" w:eastAsiaTheme="minorEastAsia" w:hAnsiTheme="minorHAnsi" w:cstheme="minorBidi"/>
          <w:sz w:val="22"/>
          <w:szCs w:val="22"/>
          <w:lang w:val="fr-FR" w:eastAsia="fr-FR"/>
        </w:rPr>
        <w:tab/>
      </w:r>
      <w:r w:rsidRPr="00433E94">
        <w:rPr>
          <w:lang w:val="fr-FR"/>
        </w:rPr>
        <w:t>Gestion du suivi des messages SMS</w:t>
      </w:r>
      <w:r w:rsidRPr="006368BF">
        <w:rPr>
          <w:lang w:val="fr-FR"/>
        </w:rPr>
        <w:tab/>
      </w:r>
      <w:r>
        <w:fldChar w:fldCharType="begin"/>
      </w:r>
      <w:r w:rsidRPr="006368BF">
        <w:rPr>
          <w:lang w:val="fr-FR"/>
        </w:rPr>
        <w:instrText xml:space="preserve"> PAGEREF _Toc385324810 \h </w:instrText>
      </w:r>
      <w:r>
        <w:fldChar w:fldCharType="separate"/>
      </w:r>
      <w:r w:rsidRPr="006368BF">
        <w:rPr>
          <w:lang w:val="fr-FR"/>
        </w:rPr>
        <w:t>17</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6368BF">
        <w:rPr>
          <w:lang w:val="fr-FR"/>
        </w:rPr>
        <w:t>3.6.1</w:t>
      </w:r>
      <w:r>
        <w:rPr>
          <w:rFonts w:asciiTheme="minorHAnsi" w:eastAsiaTheme="minorEastAsia" w:hAnsiTheme="minorHAnsi" w:cstheme="minorBidi"/>
          <w:sz w:val="22"/>
          <w:szCs w:val="22"/>
          <w:lang w:val="fr-FR" w:eastAsia="fr-FR"/>
        </w:rPr>
        <w:tab/>
      </w:r>
      <w:r w:rsidRPr="006368BF">
        <w:rPr>
          <w:lang w:val="fr-FR"/>
        </w:rPr>
        <w:t>Génération des fichiers de suivi</w:t>
      </w:r>
      <w:r w:rsidRPr="006368BF">
        <w:rPr>
          <w:lang w:val="fr-FR"/>
        </w:rPr>
        <w:tab/>
      </w:r>
      <w:r>
        <w:fldChar w:fldCharType="begin"/>
      </w:r>
      <w:r w:rsidRPr="006368BF">
        <w:rPr>
          <w:lang w:val="fr-FR"/>
        </w:rPr>
        <w:instrText xml:space="preserve"> PAGEREF _Toc385324811 \h </w:instrText>
      </w:r>
      <w:r>
        <w:fldChar w:fldCharType="separate"/>
      </w:r>
      <w:r w:rsidRPr="006368BF">
        <w:rPr>
          <w:lang w:val="fr-FR"/>
        </w:rPr>
        <w:t>18</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3.6.2</w:t>
      </w:r>
      <w:r>
        <w:rPr>
          <w:rFonts w:asciiTheme="minorHAnsi" w:eastAsiaTheme="minorEastAsia" w:hAnsiTheme="minorHAnsi" w:cstheme="minorBidi"/>
          <w:sz w:val="22"/>
          <w:szCs w:val="22"/>
          <w:lang w:val="fr-FR" w:eastAsia="fr-FR"/>
        </w:rPr>
        <w:tab/>
      </w:r>
      <w:r w:rsidRPr="00433E94">
        <w:rPr>
          <w:lang w:val="fr-FR"/>
        </w:rPr>
        <w:t>Envoi des fichiers de comptes-rendus par CFT (sens Worldline</w:t>
      </w:r>
      <w:r w:rsidRPr="00C461A7">
        <w:sym w:font="Wingdings" w:char="F0E0"/>
      </w:r>
      <w:r w:rsidRPr="00433E94">
        <w:rPr>
          <w:lang w:val="fr-FR"/>
        </w:rPr>
        <w:t>SG)</w:t>
      </w:r>
      <w:r w:rsidRPr="006368BF">
        <w:rPr>
          <w:lang w:val="fr-FR"/>
        </w:rPr>
        <w:tab/>
      </w:r>
      <w:r>
        <w:fldChar w:fldCharType="begin"/>
      </w:r>
      <w:r w:rsidRPr="006368BF">
        <w:rPr>
          <w:lang w:val="fr-FR"/>
        </w:rPr>
        <w:instrText xml:space="preserve"> PAGEREF _Toc385324812 \h </w:instrText>
      </w:r>
      <w:r>
        <w:fldChar w:fldCharType="separate"/>
      </w:r>
      <w:r w:rsidRPr="006368BF">
        <w:rPr>
          <w:lang w:val="fr-FR"/>
        </w:rPr>
        <w:t>19</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3.7</w:t>
      </w:r>
      <w:r>
        <w:rPr>
          <w:rFonts w:asciiTheme="minorHAnsi" w:eastAsiaTheme="minorEastAsia" w:hAnsiTheme="minorHAnsi" w:cstheme="minorBidi"/>
          <w:sz w:val="22"/>
          <w:szCs w:val="22"/>
          <w:lang w:val="fr-FR" w:eastAsia="fr-FR"/>
        </w:rPr>
        <w:tab/>
      </w:r>
      <w:r w:rsidRPr="006368BF">
        <w:rPr>
          <w:lang w:val="fr-FR"/>
        </w:rPr>
        <w:t>Schéma général</w:t>
      </w:r>
      <w:r w:rsidRPr="006368BF">
        <w:rPr>
          <w:lang w:val="fr-FR"/>
        </w:rPr>
        <w:tab/>
      </w:r>
      <w:r>
        <w:fldChar w:fldCharType="begin"/>
      </w:r>
      <w:r w:rsidRPr="006368BF">
        <w:rPr>
          <w:lang w:val="fr-FR"/>
        </w:rPr>
        <w:instrText xml:space="preserve"> PAGEREF _Toc385324813 \h </w:instrText>
      </w:r>
      <w:r>
        <w:fldChar w:fldCharType="separate"/>
      </w:r>
      <w:r w:rsidRPr="006368BF">
        <w:rPr>
          <w:lang w:val="fr-FR"/>
        </w:rPr>
        <w:t>21</w:t>
      </w:r>
      <w:r>
        <w:fldChar w:fldCharType="end"/>
      </w:r>
    </w:p>
    <w:p w:rsidR="00E53A9F" w:rsidRDefault="00E53A9F">
      <w:pPr>
        <w:pStyle w:val="TM1"/>
        <w:rPr>
          <w:rFonts w:asciiTheme="minorHAnsi" w:eastAsiaTheme="minorEastAsia" w:hAnsiTheme="minorHAnsi" w:cstheme="minorBidi"/>
          <w:szCs w:val="22"/>
          <w:lang w:val="fr-FR" w:eastAsia="fr-FR"/>
        </w:rPr>
      </w:pPr>
      <w:r w:rsidRPr="006368BF">
        <w:rPr>
          <w:lang w:val="fr-FR"/>
        </w:rPr>
        <w:t>4</w:t>
      </w:r>
      <w:r>
        <w:rPr>
          <w:rFonts w:asciiTheme="minorHAnsi" w:eastAsiaTheme="minorEastAsia" w:hAnsiTheme="minorHAnsi" w:cstheme="minorBidi"/>
          <w:szCs w:val="22"/>
          <w:lang w:val="fr-FR" w:eastAsia="fr-FR"/>
        </w:rPr>
        <w:tab/>
      </w:r>
      <w:r w:rsidRPr="006368BF">
        <w:rPr>
          <w:lang w:val="fr-FR"/>
        </w:rPr>
        <w:t>DESCRIPTION DES DONNEES</w:t>
      </w:r>
      <w:r w:rsidRPr="006368BF">
        <w:rPr>
          <w:lang w:val="fr-FR"/>
        </w:rPr>
        <w:tab/>
      </w:r>
      <w:r>
        <w:fldChar w:fldCharType="begin"/>
      </w:r>
      <w:r w:rsidRPr="006368BF">
        <w:rPr>
          <w:lang w:val="fr-FR"/>
        </w:rPr>
        <w:instrText xml:space="preserve"> PAGEREF _Toc385324814 \h </w:instrText>
      </w:r>
      <w:r>
        <w:fldChar w:fldCharType="separate"/>
      </w:r>
      <w:r w:rsidRPr="006368BF">
        <w:rPr>
          <w:lang w:val="fr-FR"/>
        </w:rPr>
        <w:t>22</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4.1</w:t>
      </w:r>
      <w:r>
        <w:rPr>
          <w:rFonts w:asciiTheme="minorHAnsi" w:eastAsiaTheme="minorEastAsia" w:hAnsiTheme="minorHAnsi" w:cstheme="minorBidi"/>
          <w:sz w:val="22"/>
          <w:szCs w:val="22"/>
          <w:lang w:val="fr-FR" w:eastAsia="fr-FR"/>
        </w:rPr>
        <w:tab/>
      </w:r>
      <w:r w:rsidRPr="006368BF">
        <w:rPr>
          <w:lang w:val="fr-FR"/>
        </w:rPr>
        <w:t>Format des Fichiers quotidiens</w:t>
      </w:r>
      <w:r w:rsidRPr="006368BF">
        <w:rPr>
          <w:lang w:val="fr-FR"/>
        </w:rPr>
        <w:tab/>
      </w:r>
      <w:r>
        <w:fldChar w:fldCharType="begin"/>
      </w:r>
      <w:r w:rsidRPr="006368BF">
        <w:rPr>
          <w:lang w:val="fr-FR"/>
        </w:rPr>
        <w:instrText xml:space="preserve"> PAGEREF _Toc385324815 \h </w:instrText>
      </w:r>
      <w:r>
        <w:fldChar w:fldCharType="separate"/>
      </w:r>
      <w:r w:rsidRPr="006368BF">
        <w:rPr>
          <w:lang w:val="fr-FR"/>
        </w:rPr>
        <w:t>22</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snapToGrid w:val="0"/>
          <w:lang w:val="fr-FR"/>
        </w:rPr>
        <w:t>4.1.1</w:t>
      </w:r>
      <w:r>
        <w:rPr>
          <w:rFonts w:asciiTheme="minorHAnsi" w:eastAsiaTheme="minorEastAsia" w:hAnsiTheme="minorHAnsi" w:cstheme="minorBidi"/>
          <w:sz w:val="22"/>
          <w:szCs w:val="22"/>
          <w:lang w:val="fr-FR" w:eastAsia="fr-FR"/>
        </w:rPr>
        <w:tab/>
      </w:r>
      <w:r w:rsidRPr="00433E94">
        <w:rPr>
          <w:snapToGrid w:val="0"/>
          <w:lang w:val="fr-FR"/>
        </w:rPr>
        <w:t>Enregistrement d'en-tête du fichier</w:t>
      </w:r>
      <w:r w:rsidRPr="006368BF">
        <w:rPr>
          <w:lang w:val="fr-FR"/>
        </w:rPr>
        <w:tab/>
      </w:r>
      <w:r>
        <w:fldChar w:fldCharType="begin"/>
      </w:r>
      <w:r w:rsidRPr="006368BF">
        <w:rPr>
          <w:lang w:val="fr-FR"/>
        </w:rPr>
        <w:instrText xml:space="preserve"> PAGEREF _Toc385324816 \h </w:instrText>
      </w:r>
      <w:r>
        <w:fldChar w:fldCharType="separate"/>
      </w:r>
      <w:r w:rsidRPr="006368BF">
        <w:rPr>
          <w:lang w:val="fr-FR"/>
        </w:rPr>
        <w:t>22</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snapToGrid w:val="0"/>
          <w:lang w:val="fr-FR"/>
        </w:rPr>
        <w:t>4.1.2</w:t>
      </w:r>
      <w:r>
        <w:rPr>
          <w:rFonts w:asciiTheme="minorHAnsi" w:eastAsiaTheme="minorEastAsia" w:hAnsiTheme="minorHAnsi" w:cstheme="minorBidi"/>
          <w:sz w:val="22"/>
          <w:szCs w:val="22"/>
          <w:lang w:val="fr-FR" w:eastAsia="fr-FR"/>
        </w:rPr>
        <w:tab/>
      </w:r>
      <w:r w:rsidRPr="00433E94">
        <w:rPr>
          <w:snapToGrid w:val="0"/>
          <w:lang w:val="fr-FR"/>
        </w:rPr>
        <w:t>Corps du fichier</w:t>
      </w:r>
      <w:r w:rsidRPr="006368BF">
        <w:rPr>
          <w:lang w:val="fr-FR"/>
        </w:rPr>
        <w:tab/>
      </w:r>
      <w:r>
        <w:fldChar w:fldCharType="begin"/>
      </w:r>
      <w:r w:rsidRPr="006368BF">
        <w:rPr>
          <w:lang w:val="fr-FR"/>
        </w:rPr>
        <w:instrText xml:space="preserve"> PAGEREF _Toc385324817 \h </w:instrText>
      </w:r>
      <w:r>
        <w:fldChar w:fldCharType="separate"/>
      </w:r>
      <w:r w:rsidRPr="006368BF">
        <w:rPr>
          <w:lang w:val="fr-FR"/>
        </w:rPr>
        <w:t>23</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4.1.3</w:t>
      </w:r>
      <w:r>
        <w:rPr>
          <w:rFonts w:asciiTheme="minorHAnsi" w:eastAsiaTheme="minorEastAsia" w:hAnsiTheme="minorHAnsi" w:cstheme="minorBidi"/>
          <w:sz w:val="22"/>
          <w:szCs w:val="22"/>
          <w:lang w:val="fr-FR" w:eastAsia="fr-FR"/>
        </w:rPr>
        <w:tab/>
      </w:r>
      <w:r w:rsidRPr="00433E94">
        <w:rPr>
          <w:lang w:val="fr-FR"/>
        </w:rPr>
        <w:t>Enregistrement de fin de fichier</w:t>
      </w:r>
      <w:r w:rsidRPr="006368BF">
        <w:rPr>
          <w:lang w:val="fr-FR"/>
        </w:rPr>
        <w:tab/>
      </w:r>
      <w:r>
        <w:fldChar w:fldCharType="begin"/>
      </w:r>
      <w:r w:rsidRPr="006368BF">
        <w:rPr>
          <w:lang w:val="fr-FR"/>
        </w:rPr>
        <w:instrText xml:space="preserve"> PAGEREF _Toc385324819 \h </w:instrText>
      </w:r>
      <w:r>
        <w:fldChar w:fldCharType="separate"/>
      </w:r>
      <w:r w:rsidRPr="006368BF">
        <w:rPr>
          <w:lang w:val="fr-FR"/>
        </w:rPr>
        <w:t>26</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433E94">
        <w:rPr>
          <w:lang w:val="fr-FR"/>
        </w:rPr>
        <w:t>4.2</w:t>
      </w:r>
      <w:r>
        <w:rPr>
          <w:rFonts w:asciiTheme="minorHAnsi" w:eastAsiaTheme="minorEastAsia" w:hAnsiTheme="minorHAnsi" w:cstheme="minorBidi"/>
          <w:sz w:val="22"/>
          <w:szCs w:val="22"/>
          <w:lang w:val="fr-FR" w:eastAsia="fr-FR"/>
        </w:rPr>
        <w:tab/>
      </w:r>
      <w:r w:rsidRPr="00433E94">
        <w:rPr>
          <w:lang w:val="fr-FR"/>
        </w:rPr>
        <w:t>Format et structure des fichiers de compte - rendus</w:t>
      </w:r>
      <w:r w:rsidRPr="006368BF">
        <w:rPr>
          <w:lang w:val="fr-FR"/>
        </w:rPr>
        <w:tab/>
      </w:r>
      <w:r>
        <w:fldChar w:fldCharType="begin"/>
      </w:r>
      <w:r w:rsidRPr="006368BF">
        <w:rPr>
          <w:lang w:val="fr-FR"/>
        </w:rPr>
        <w:instrText xml:space="preserve"> PAGEREF _Toc385324820 \h </w:instrText>
      </w:r>
      <w:r>
        <w:fldChar w:fldCharType="separate"/>
      </w:r>
      <w:r w:rsidRPr="006368BF">
        <w:rPr>
          <w:lang w:val="fr-FR"/>
        </w:rPr>
        <w:t>29</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4.2.1</w:t>
      </w:r>
      <w:r>
        <w:rPr>
          <w:rFonts w:asciiTheme="minorHAnsi" w:eastAsiaTheme="minorEastAsia" w:hAnsiTheme="minorHAnsi" w:cstheme="minorBidi"/>
          <w:sz w:val="22"/>
          <w:szCs w:val="22"/>
          <w:lang w:val="fr-FR" w:eastAsia="fr-FR"/>
        </w:rPr>
        <w:tab/>
      </w:r>
      <w:r w:rsidRPr="00433E94">
        <w:rPr>
          <w:snapToGrid w:val="0"/>
          <w:lang w:val="fr-FR"/>
        </w:rPr>
        <w:t>Enregistrement d'en-tête du fichier</w:t>
      </w:r>
      <w:r w:rsidRPr="006368BF">
        <w:rPr>
          <w:lang w:val="fr-FR"/>
        </w:rPr>
        <w:tab/>
      </w:r>
      <w:r>
        <w:fldChar w:fldCharType="begin"/>
      </w:r>
      <w:r w:rsidRPr="006368BF">
        <w:rPr>
          <w:lang w:val="fr-FR"/>
        </w:rPr>
        <w:instrText xml:space="preserve"> PAGEREF _Toc385324821 \h </w:instrText>
      </w:r>
      <w:r>
        <w:fldChar w:fldCharType="separate"/>
      </w:r>
      <w:r w:rsidRPr="006368BF">
        <w:rPr>
          <w:lang w:val="fr-FR"/>
        </w:rPr>
        <w:t>29</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4.2.2</w:t>
      </w:r>
      <w:r>
        <w:rPr>
          <w:rFonts w:asciiTheme="minorHAnsi" w:eastAsiaTheme="minorEastAsia" w:hAnsiTheme="minorHAnsi" w:cstheme="minorBidi"/>
          <w:sz w:val="22"/>
          <w:szCs w:val="22"/>
          <w:lang w:val="fr-FR" w:eastAsia="fr-FR"/>
        </w:rPr>
        <w:tab/>
      </w:r>
      <w:r w:rsidRPr="00433E94">
        <w:rPr>
          <w:lang w:val="fr-FR"/>
        </w:rPr>
        <w:t>Corps du texte</w:t>
      </w:r>
      <w:r w:rsidRPr="006368BF">
        <w:rPr>
          <w:lang w:val="fr-FR"/>
        </w:rPr>
        <w:tab/>
      </w:r>
      <w:r>
        <w:fldChar w:fldCharType="begin"/>
      </w:r>
      <w:r w:rsidRPr="006368BF">
        <w:rPr>
          <w:lang w:val="fr-FR"/>
        </w:rPr>
        <w:instrText xml:space="preserve"> PAGEREF _Toc385324822 \h </w:instrText>
      </w:r>
      <w:r>
        <w:fldChar w:fldCharType="separate"/>
      </w:r>
      <w:r w:rsidRPr="006368BF">
        <w:rPr>
          <w:lang w:val="fr-FR"/>
        </w:rPr>
        <w:t>29</w:t>
      </w:r>
      <w:r>
        <w:fldChar w:fldCharType="end"/>
      </w:r>
    </w:p>
    <w:p w:rsidR="00E53A9F" w:rsidRDefault="00E53A9F">
      <w:pPr>
        <w:pStyle w:val="TM3"/>
        <w:rPr>
          <w:rFonts w:asciiTheme="minorHAnsi" w:eastAsiaTheme="minorEastAsia" w:hAnsiTheme="minorHAnsi" w:cstheme="minorBidi"/>
          <w:sz w:val="22"/>
          <w:szCs w:val="22"/>
          <w:lang w:val="fr-FR" w:eastAsia="fr-FR"/>
        </w:rPr>
      </w:pPr>
      <w:r w:rsidRPr="00433E94">
        <w:rPr>
          <w:lang w:val="fr-FR"/>
        </w:rPr>
        <w:t>4.2.3</w:t>
      </w:r>
      <w:r>
        <w:rPr>
          <w:rFonts w:asciiTheme="minorHAnsi" w:eastAsiaTheme="minorEastAsia" w:hAnsiTheme="minorHAnsi" w:cstheme="minorBidi"/>
          <w:sz w:val="22"/>
          <w:szCs w:val="22"/>
          <w:lang w:val="fr-FR" w:eastAsia="fr-FR"/>
        </w:rPr>
        <w:tab/>
      </w:r>
      <w:r w:rsidRPr="00433E94">
        <w:rPr>
          <w:lang w:val="fr-FR"/>
        </w:rPr>
        <w:t>Enregistrement de fin de fichier</w:t>
      </w:r>
      <w:r w:rsidRPr="006368BF">
        <w:rPr>
          <w:lang w:val="fr-FR"/>
        </w:rPr>
        <w:tab/>
      </w:r>
      <w:r>
        <w:fldChar w:fldCharType="begin"/>
      </w:r>
      <w:r w:rsidRPr="006368BF">
        <w:rPr>
          <w:lang w:val="fr-FR"/>
        </w:rPr>
        <w:instrText xml:space="preserve"> PAGEREF _Toc385324823 \h </w:instrText>
      </w:r>
      <w:r>
        <w:fldChar w:fldCharType="separate"/>
      </w:r>
      <w:r w:rsidRPr="006368BF">
        <w:rPr>
          <w:lang w:val="fr-FR"/>
        </w:rPr>
        <w:t>30</w:t>
      </w:r>
      <w:r>
        <w:fldChar w:fldCharType="end"/>
      </w:r>
    </w:p>
    <w:p w:rsidR="00E53A9F" w:rsidRDefault="00E53A9F">
      <w:pPr>
        <w:pStyle w:val="TM1"/>
        <w:rPr>
          <w:rFonts w:asciiTheme="minorHAnsi" w:eastAsiaTheme="minorEastAsia" w:hAnsiTheme="minorHAnsi" w:cstheme="minorBidi"/>
          <w:szCs w:val="22"/>
          <w:lang w:val="fr-FR" w:eastAsia="fr-FR"/>
        </w:rPr>
      </w:pPr>
      <w:r w:rsidRPr="006368BF">
        <w:rPr>
          <w:lang w:val="fr-FR"/>
        </w:rPr>
        <w:t>5</w:t>
      </w:r>
      <w:r>
        <w:rPr>
          <w:rFonts w:asciiTheme="minorHAnsi" w:eastAsiaTheme="minorEastAsia" w:hAnsiTheme="minorHAnsi" w:cstheme="minorBidi"/>
          <w:szCs w:val="22"/>
          <w:lang w:val="fr-FR" w:eastAsia="fr-FR"/>
        </w:rPr>
        <w:tab/>
      </w:r>
      <w:r w:rsidRPr="006368BF">
        <w:rPr>
          <w:lang w:val="fr-FR"/>
        </w:rPr>
        <w:t>ADMINISTRATION A DISTANCE</w:t>
      </w:r>
      <w:r w:rsidRPr="006368BF">
        <w:rPr>
          <w:lang w:val="fr-FR"/>
        </w:rPr>
        <w:tab/>
      </w:r>
      <w:r>
        <w:fldChar w:fldCharType="begin"/>
      </w:r>
      <w:r w:rsidRPr="006368BF">
        <w:rPr>
          <w:lang w:val="fr-FR"/>
        </w:rPr>
        <w:instrText xml:space="preserve"> PAGEREF _Toc385324824 \h </w:instrText>
      </w:r>
      <w:r>
        <w:fldChar w:fldCharType="separate"/>
      </w:r>
      <w:r w:rsidRPr="006368BF">
        <w:rPr>
          <w:lang w:val="fr-FR"/>
        </w:rPr>
        <w:t>31</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lastRenderedPageBreak/>
        <w:t>5.1</w:t>
      </w:r>
      <w:r>
        <w:rPr>
          <w:rFonts w:asciiTheme="minorHAnsi" w:eastAsiaTheme="minorEastAsia" w:hAnsiTheme="minorHAnsi" w:cstheme="minorBidi"/>
          <w:sz w:val="22"/>
          <w:szCs w:val="22"/>
          <w:lang w:val="fr-FR" w:eastAsia="fr-FR"/>
        </w:rPr>
        <w:tab/>
      </w:r>
      <w:r w:rsidRPr="006368BF">
        <w:rPr>
          <w:lang w:val="fr-FR"/>
        </w:rPr>
        <w:t>Schéma</w:t>
      </w:r>
      <w:r w:rsidRPr="006368BF">
        <w:rPr>
          <w:lang w:val="fr-FR"/>
        </w:rPr>
        <w:tab/>
      </w:r>
      <w:r>
        <w:fldChar w:fldCharType="begin"/>
      </w:r>
      <w:r w:rsidRPr="006368BF">
        <w:rPr>
          <w:lang w:val="fr-FR"/>
        </w:rPr>
        <w:instrText xml:space="preserve"> PAGEREF _Toc385324825 \h </w:instrText>
      </w:r>
      <w:r>
        <w:fldChar w:fldCharType="separate"/>
      </w:r>
      <w:r w:rsidRPr="006368BF">
        <w:rPr>
          <w:lang w:val="fr-FR"/>
        </w:rPr>
        <w:t>31</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5.2</w:t>
      </w:r>
      <w:r>
        <w:rPr>
          <w:rFonts w:asciiTheme="minorHAnsi" w:eastAsiaTheme="minorEastAsia" w:hAnsiTheme="minorHAnsi" w:cstheme="minorBidi"/>
          <w:sz w:val="22"/>
          <w:szCs w:val="22"/>
          <w:lang w:val="fr-FR" w:eastAsia="fr-FR"/>
        </w:rPr>
        <w:tab/>
      </w:r>
      <w:r w:rsidRPr="006368BF">
        <w:rPr>
          <w:lang w:val="fr-FR"/>
        </w:rPr>
        <w:t>Ergonomie de l’interface</w:t>
      </w:r>
      <w:r w:rsidRPr="006368BF">
        <w:rPr>
          <w:lang w:val="fr-FR"/>
        </w:rPr>
        <w:tab/>
      </w:r>
      <w:r>
        <w:fldChar w:fldCharType="begin"/>
      </w:r>
      <w:r w:rsidRPr="006368BF">
        <w:rPr>
          <w:lang w:val="fr-FR"/>
        </w:rPr>
        <w:instrText xml:space="preserve"> PAGEREF _Toc385324826 \h </w:instrText>
      </w:r>
      <w:r>
        <w:fldChar w:fldCharType="separate"/>
      </w:r>
      <w:r w:rsidRPr="006368BF">
        <w:rPr>
          <w:lang w:val="fr-FR"/>
        </w:rPr>
        <w:t>32</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5.3</w:t>
      </w:r>
      <w:r>
        <w:rPr>
          <w:rFonts w:asciiTheme="minorHAnsi" w:eastAsiaTheme="minorEastAsia" w:hAnsiTheme="minorHAnsi" w:cstheme="minorBidi"/>
          <w:sz w:val="22"/>
          <w:szCs w:val="22"/>
          <w:lang w:val="fr-FR" w:eastAsia="fr-FR"/>
        </w:rPr>
        <w:tab/>
      </w:r>
      <w:r w:rsidRPr="006368BF">
        <w:rPr>
          <w:lang w:val="fr-FR"/>
        </w:rPr>
        <w:t>Sécurité</w:t>
      </w:r>
      <w:r w:rsidRPr="006368BF">
        <w:rPr>
          <w:lang w:val="fr-FR"/>
        </w:rPr>
        <w:tab/>
      </w:r>
      <w:r>
        <w:fldChar w:fldCharType="begin"/>
      </w:r>
      <w:r w:rsidRPr="006368BF">
        <w:rPr>
          <w:lang w:val="fr-FR"/>
        </w:rPr>
        <w:instrText xml:space="preserve"> PAGEREF _Toc385324827 \h </w:instrText>
      </w:r>
      <w:r>
        <w:fldChar w:fldCharType="separate"/>
      </w:r>
      <w:r w:rsidRPr="006368BF">
        <w:rPr>
          <w:lang w:val="fr-FR"/>
        </w:rPr>
        <w:t>33</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5.4</w:t>
      </w:r>
      <w:r>
        <w:rPr>
          <w:rFonts w:asciiTheme="minorHAnsi" w:eastAsiaTheme="minorEastAsia" w:hAnsiTheme="minorHAnsi" w:cstheme="minorBidi"/>
          <w:sz w:val="22"/>
          <w:szCs w:val="22"/>
          <w:lang w:val="fr-FR" w:eastAsia="fr-FR"/>
        </w:rPr>
        <w:tab/>
      </w:r>
      <w:r w:rsidRPr="006368BF">
        <w:rPr>
          <w:lang w:val="fr-FR"/>
        </w:rPr>
        <w:t>Critères de sélection</w:t>
      </w:r>
      <w:r w:rsidRPr="006368BF">
        <w:rPr>
          <w:lang w:val="fr-FR"/>
        </w:rPr>
        <w:tab/>
      </w:r>
      <w:r>
        <w:fldChar w:fldCharType="begin"/>
      </w:r>
      <w:r w:rsidRPr="006368BF">
        <w:rPr>
          <w:lang w:val="fr-FR"/>
        </w:rPr>
        <w:instrText xml:space="preserve"> PAGEREF _Toc385324828 \h </w:instrText>
      </w:r>
      <w:r>
        <w:fldChar w:fldCharType="separate"/>
      </w:r>
      <w:r w:rsidRPr="006368BF">
        <w:rPr>
          <w:lang w:val="fr-FR"/>
        </w:rPr>
        <w:t>34</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5.5</w:t>
      </w:r>
      <w:r>
        <w:rPr>
          <w:rFonts w:asciiTheme="minorHAnsi" w:eastAsiaTheme="minorEastAsia" w:hAnsiTheme="minorHAnsi" w:cstheme="minorBidi"/>
          <w:sz w:val="22"/>
          <w:szCs w:val="22"/>
          <w:lang w:val="fr-FR" w:eastAsia="fr-FR"/>
        </w:rPr>
        <w:tab/>
      </w:r>
      <w:r w:rsidRPr="006368BF">
        <w:rPr>
          <w:lang w:val="fr-FR"/>
        </w:rPr>
        <w:t>Résultat</w:t>
      </w:r>
      <w:r w:rsidRPr="006368BF">
        <w:rPr>
          <w:lang w:val="fr-FR"/>
        </w:rPr>
        <w:tab/>
      </w:r>
      <w:r>
        <w:fldChar w:fldCharType="begin"/>
      </w:r>
      <w:r w:rsidRPr="006368BF">
        <w:rPr>
          <w:lang w:val="fr-FR"/>
        </w:rPr>
        <w:instrText xml:space="preserve"> PAGEREF _Toc385324829 \h </w:instrText>
      </w:r>
      <w:r>
        <w:fldChar w:fldCharType="separate"/>
      </w:r>
      <w:r w:rsidRPr="006368BF">
        <w:rPr>
          <w:lang w:val="fr-FR"/>
        </w:rPr>
        <w:t>35</w:t>
      </w:r>
      <w:r>
        <w:fldChar w:fldCharType="end"/>
      </w:r>
    </w:p>
    <w:p w:rsidR="00E53A9F" w:rsidRDefault="00E53A9F">
      <w:pPr>
        <w:pStyle w:val="TM2"/>
        <w:rPr>
          <w:rFonts w:asciiTheme="minorHAnsi" w:eastAsiaTheme="minorEastAsia" w:hAnsiTheme="minorHAnsi" w:cstheme="minorBidi"/>
          <w:sz w:val="22"/>
          <w:szCs w:val="22"/>
          <w:lang w:val="fr-FR" w:eastAsia="fr-FR"/>
        </w:rPr>
      </w:pPr>
      <w:r w:rsidRPr="006368BF">
        <w:rPr>
          <w:lang w:val="fr-FR"/>
        </w:rPr>
        <w:t>5.6</w:t>
      </w:r>
      <w:r>
        <w:rPr>
          <w:rFonts w:asciiTheme="minorHAnsi" w:eastAsiaTheme="minorEastAsia" w:hAnsiTheme="minorHAnsi" w:cstheme="minorBidi"/>
          <w:sz w:val="22"/>
          <w:szCs w:val="22"/>
          <w:lang w:val="fr-FR" w:eastAsia="fr-FR"/>
        </w:rPr>
        <w:tab/>
      </w:r>
      <w:r w:rsidRPr="006368BF">
        <w:rPr>
          <w:lang w:val="fr-FR"/>
        </w:rPr>
        <w:t>Masque de formatage</w:t>
      </w:r>
      <w:r w:rsidRPr="006368BF">
        <w:rPr>
          <w:lang w:val="fr-FR"/>
        </w:rPr>
        <w:tab/>
      </w:r>
      <w:r>
        <w:fldChar w:fldCharType="begin"/>
      </w:r>
      <w:r w:rsidRPr="006368BF">
        <w:rPr>
          <w:lang w:val="fr-FR"/>
        </w:rPr>
        <w:instrText xml:space="preserve"> PAGEREF _Toc385324830 \h </w:instrText>
      </w:r>
      <w:r>
        <w:fldChar w:fldCharType="separate"/>
      </w:r>
      <w:r w:rsidRPr="006368BF">
        <w:rPr>
          <w:lang w:val="fr-FR"/>
        </w:rPr>
        <w:t>35</w:t>
      </w:r>
      <w:r>
        <w:fldChar w:fldCharType="end"/>
      </w:r>
    </w:p>
    <w:p w:rsidR="00553D5F" w:rsidRPr="00740ED1" w:rsidRDefault="009B07F0" w:rsidP="00C461A7">
      <w:pPr>
        <w:pStyle w:val="Corpsdetexte"/>
        <w:jc w:val="both"/>
        <w:rPr>
          <w:lang w:val="fr-FR"/>
        </w:rPr>
      </w:pPr>
      <w:r>
        <w:fldChar w:fldCharType="end"/>
      </w:r>
    </w:p>
    <w:p w:rsidR="0010420C" w:rsidRPr="00740ED1" w:rsidRDefault="0010420C" w:rsidP="00C461A7">
      <w:pPr>
        <w:pStyle w:val="Corpsdetexte"/>
        <w:jc w:val="both"/>
        <w:rPr>
          <w:lang w:val="fr-FR"/>
        </w:rPr>
        <w:sectPr w:rsidR="0010420C" w:rsidRPr="00740ED1" w:rsidSect="00D24B95">
          <w:headerReference w:type="even" r:id="rId11"/>
          <w:headerReference w:type="default" r:id="rId12"/>
          <w:footerReference w:type="even" r:id="rId13"/>
          <w:footerReference w:type="default" r:id="rId14"/>
          <w:headerReference w:type="first" r:id="rId15"/>
          <w:footerReference w:type="first" r:id="rId16"/>
          <w:pgSz w:w="11906" w:h="16838" w:code="9"/>
          <w:pgMar w:top="2410" w:right="1134" w:bottom="1418" w:left="1814" w:header="851" w:footer="709" w:gutter="0"/>
          <w:cols w:space="708"/>
          <w:titlePg/>
          <w:docGrid w:linePitch="360"/>
        </w:sectPr>
      </w:pPr>
    </w:p>
    <w:p w:rsidR="00C461A7" w:rsidRPr="00AE4199" w:rsidRDefault="00C461A7" w:rsidP="00C461A7">
      <w:pPr>
        <w:pStyle w:val="HeadingManagementSummary"/>
        <w:rPr>
          <w:lang w:val="fr-FR"/>
        </w:rPr>
      </w:pPr>
      <w:bookmarkStart w:id="9" w:name="_Toc385324786"/>
      <w:r>
        <w:rPr>
          <w:lang w:val="fr-FR"/>
        </w:rPr>
        <w:t>Liste des versions</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107"/>
        <w:gridCol w:w="1603"/>
        <w:gridCol w:w="3084"/>
        <w:gridCol w:w="3334"/>
      </w:tblGrid>
      <w:tr w:rsidR="00C461A7" w:rsidRPr="00AE4199" w:rsidTr="00FE6FB3">
        <w:trPr>
          <w:tblHeader/>
        </w:trPr>
        <w:tc>
          <w:tcPr>
            <w:tcW w:w="1123" w:type="dxa"/>
            <w:tcBorders>
              <w:right w:val="single" w:sz="4" w:space="0" w:color="FFFFFF"/>
            </w:tcBorders>
            <w:shd w:val="clear" w:color="auto" w:fill="0066A2"/>
            <w:tcMar>
              <w:top w:w="57" w:type="dxa"/>
            </w:tcMar>
          </w:tcPr>
          <w:p w:rsidR="00C461A7" w:rsidRPr="00AE4199" w:rsidRDefault="00C461A7" w:rsidP="00FE6FB3">
            <w:pPr>
              <w:pStyle w:val="TableHeader"/>
              <w:rPr>
                <w:lang w:val="fr-FR"/>
              </w:rPr>
            </w:pPr>
            <w:r w:rsidRPr="00AE4199">
              <w:rPr>
                <w:lang w:val="fr-FR"/>
              </w:rPr>
              <w:fldChar w:fldCharType="begin"/>
            </w:r>
            <w:r w:rsidRPr="00AE4199">
              <w:rPr>
                <w:lang w:val="fr-FR"/>
              </w:rPr>
              <w:instrText xml:space="preserve"> DOCPROPERTY "lblVersion" </w:instrText>
            </w:r>
            <w:r w:rsidRPr="00AE4199">
              <w:rPr>
                <w:lang w:val="fr-FR"/>
              </w:rPr>
              <w:fldChar w:fldCharType="separate"/>
            </w:r>
            <w:r w:rsidRPr="00AE4199">
              <w:rPr>
                <w:lang w:val="fr-FR"/>
              </w:rPr>
              <w:t>Version</w:t>
            </w:r>
            <w:r w:rsidRPr="00AE4199">
              <w:rPr>
                <w:lang w:val="fr-FR"/>
              </w:rPr>
              <w:fldChar w:fldCharType="end"/>
            </w:r>
          </w:p>
        </w:tc>
        <w:tc>
          <w:tcPr>
            <w:tcW w:w="1624" w:type="dxa"/>
            <w:tcBorders>
              <w:left w:val="single" w:sz="4" w:space="0" w:color="FFFFFF"/>
              <w:right w:val="single" w:sz="4" w:space="0" w:color="FFFFFF"/>
            </w:tcBorders>
            <w:shd w:val="clear" w:color="auto" w:fill="0066A2"/>
            <w:tcMar>
              <w:top w:w="57" w:type="dxa"/>
            </w:tcMar>
          </w:tcPr>
          <w:p w:rsidR="00C461A7" w:rsidRPr="00AE4199" w:rsidRDefault="00C461A7" w:rsidP="00FE6FB3">
            <w:pPr>
              <w:pStyle w:val="TableHeader"/>
              <w:rPr>
                <w:lang w:val="fr-FR"/>
              </w:rPr>
            </w:pPr>
            <w:r w:rsidRPr="00AE4199">
              <w:rPr>
                <w:lang w:val="fr-FR"/>
              </w:rPr>
              <w:fldChar w:fldCharType="begin"/>
            </w:r>
            <w:r w:rsidRPr="00AE4199">
              <w:rPr>
                <w:lang w:val="fr-FR"/>
              </w:rPr>
              <w:instrText xml:space="preserve"> DOCPROPERTY "lblDate" </w:instrText>
            </w:r>
            <w:r w:rsidRPr="00AE4199">
              <w:rPr>
                <w:lang w:val="fr-FR"/>
              </w:rPr>
              <w:fldChar w:fldCharType="separate"/>
            </w:r>
            <w:r w:rsidRPr="00AE4199">
              <w:rPr>
                <w:lang w:val="fr-FR"/>
              </w:rPr>
              <w:t>Date</w:t>
            </w:r>
            <w:r w:rsidRPr="00AE4199">
              <w:rPr>
                <w:lang w:val="fr-FR"/>
              </w:rPr>
              <w:fldChar w:fldCharType="end"/>
            </w:r>
          </w:p>
        </w:tc>
        <w:tc>
          <w:tcPr>
            <w:tcW w:w="3239" w:type="dxa"/>
            <w:tcBorders>
              <w:left w:val="single" w:sz="4" w:space="0" w:color="FFFFFF"/>
              <w:right w:val="single" w:sz="4" w:space="0" w:color="FFFFFF"/>
            </w:tcBorders>
            <w:shd w:val="clear" w:color="auto" w:fill="0066A2"/>
            <w:tcMar>
              <w:top w:w="57" w:type="dxa"/>
            </w:tcMar>
          </w:tcPr>
          <w:p w:rsidR="00C461A7" w:rsidRPr="00AE4199" w:rsidRDefault="00C461A7" w:rsidP="00FE6FB3">
            <w:pPr>
              <w:pStyle w:val="TableHeader"/>
              <w:rPr>
                <w:lang w:val="fr-FR"/>
              </w:rPr>
            </w:pPr>
            <w:r w:rsidRPr="00AE4199">
              <w:rPr>
                <w:lang w:val="fr-FR"/>
              </w:rPr>
              <w:fldChar w:fldCharType="begin"/>
            </w:r>
            <w:r w:rsidRPr="00AE4199">
              <w:rPr>
                <w:lang w:val="fr-FR"/>
              </w:rPr>
              <w:instrText xml:space="preserve"> DOCPROPERTY "lblDescription" </w:instrText>
            </w:r>
            <w:r w:rsidRPr="00AE4199">
              <w:rPr>
                <w:lang w:val="fr-FR"/>
              </w:rPr>
              <w:fldChar w:fldCharType="separate"/>
            </w:r>
            <w:r w:rsidRPr="00AE4199">
              <w:rPr>
                <w:lang w:val="fr-FR"/>
              </w:rPr>
              <w:t>Description</w:t>
            </w:r>
            <w:r w:rsidRPr="00AE4199">
              <w:rPr>
                <w:lang w:val="fr-FR"/>
              </w:rPr>
              <w:fldChar w:fldCharType="end"/>
            </w:r>
          </w:p>
        </w:tc>
        <w:tc>
          <w:tcPr>
            <w:tcW w:w="3143" w:type="dxa"/>
            <w:tcBorders>
              <w:left w:val="single" w:sz="4" w:space="0" w:color="FFFFFF"/>
            </w:tcBorders>
            <w:shd w:val="clear" w:color="auto" w:fill="0066A2"/>
            <w:tcMar>
              <w:top w:w="57" w:type="dxa"/>
            </w:tcMar>
          </w:tcPr>
          <w:p w:rsidR="00C461A7" w:rsidRPr="00AE4199" w:rsidRDefault="00C461A7" w:rsidP="00FE6FB3">
            <w:pPr>
              <w:pStyle w:val="TableHeader"/>
              <w:rPr>
                <w:lang w:val="fr-FR"/>
              </w:rPr>
            </w:pPr>
            <w:r w:rsidRPr="00AE4199">
              <w:rPr>
                <w:lang w:val="fr-FR"/>
              </w:rPr>
              <w:t>Nom fichier</w:t>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1.0</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28/04/21011</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Création</w:t>
            </w:r>
          </w:p>
        </w:tc>
        <w:tc>
          <w:tcPr>
            <w:tcW w:w="3143" w:type="dxa"/>
            <w:shd w:val="clear" w:color="auto" w:fill="auto"/>
            <w:tcMar>
              <w:top w:w="28" w:type="dxa"/>
            </w:tcMar>
            <w:vAlign w:val="center"/>
          </w:tcPr>
          <w:p w:rsidR="00C461A7" w:rsidRPr="00740ED1" w:rsidRDefault="00C461A7" w:rsidP="00C461A7">
            <w:pPr>
              <w:pStyle w:val="Corpsdetexte"/>
              <w:ind w:left="142" w:hanging="142"/>
              <w:jc w:val="both"/>
            </w:pPr>
            <w:r w:rsidRPr="00AE4199">
              <w:rPr>
                <w:lang w:val="fr-FR"/>
              </w:rPr>
              <w:fldChar w:fldCharType="begin"/>
            </w:r>
            <w:r w:rsidRPr="00740ED1">
              <w:instrText xml:space="preserve"> FILENAME  \* FirstCap  \* MERGEFORMAT </w:instrText>
            </w:r>
            <w:r w:rsidRPr="00AE4199">
              <w:rPr>
                <w:lang w:val="fr-FR"/>
              </w:rPr>
              <w:fldChar w:fldCharType="separate"/>
            </w:r>
            <w:r w:rsidRPr="00740ED1">
              <w:t>DSF_Messalia_SMS_V1.doc</w:t>
            </w:r>
            <w:r w:rsidRPr="00AE4199">
              <w:rPr>
                <w:lang w:val="fr-FR"/>
              </w:rPr>
              <w:fldChar w:fldCharType="end"/>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2.0</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06/05/2011</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Modifications</w:t>
            </w:r>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fldChar w:fldCharType="begin"/>
            </w:r>
            <w:r w:rsidRPr="00AE4199">
              <w:rPr>
                <w:lang w:val="fr-FR"/>
              </w:rPr>
              <w:instrText xml:space="preserve"> FILENAME  \* FirstCap  \* MERGEFORMAT </w:instrText>
            </w:r>
            <w:r w:rsidRPr="00AE4199">
              <w:rPr>
                <w:lang w:val="fr-FR"/>
              </w:rPr>
              <w:fldChar w:fldCharType="separate"/>
            </w:r>
            <w:r w:rsidRPr="00AE4199">
              <w:rPr>
                <w:lang w:val="fr-FR"/>
              </w:rPr>
              <w:t>DSF_Messalia_SMS_20110506.doc</w:t>
            </w:r>
            <w:r w:rsidRPr="00AE4199">
              <w:rPr>
                <w:lang w:val="fr-FR"/>
              </w:rPr>
              <w:fldChar w:fldCharType="end"/>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2.1</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28/07/2011</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 xml:space="preserve">Modification </w:t>
            </w:r>
            <w:proofErr w:type="spellStart"/>
            <w:r w:rsidRPr="00AE4199">
              <w:rPr>
                <w:lang w:val="fr-FR"/>
              </w:rPr>
              <w:t>template</w:t>
            </w:r>
            <w:proofErr w:type="spellEnd"/>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fldChar w:fldCharType="begin"/>
            </w:r>
            <w:r w:rsidRPr="00AE4199">
              <w:rPr>
                <w:lang w:val="fr-FR"/>
              </w:rPr>
              <w:instrText xml:space="preserve"> FILENAME  \* FirstCap  \* MERGEFORMAT </w:instrText>
            </w:r>
            <w:r w:rsidRPr="00AE4199">
              <w:rPr>
                <w:lang w:val="fr-FR"/>
              </w:rPr>
              <w:fldChar w:fldCharType="separate"/>
            </w:r>
            <w:r w:rsidRPr="00AE4199">
              <w:rPr>
                <w:lang w:val="fr-FR"/>
              </w:rPr>
              <w:t>DSF_Messalia_SMS_20110728.doc</w:t>
            </w:r>
            <w:r w:rsidRPr="00AE4199">
              <w:rPr>
                <w:lang w:val="fr-FR"/>
              </w:rPr>
              <w:fldChar w:fldCharType="end"/>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2.2</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29/07/2011</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Modifications</w:t>
            </w:r>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fldChar w:fldCharType="begin"/>
            </w:r>
            <w:r w:rsidRPr="00AE4199">
              <w:rPr>
                <w:lang w:val="fr-FR"/>
              </w:rPr>
              <w:instrText xml:space="preserve"> FILENAME  \* FirstCap  \* MERGEFORMAT </w:instrText>
            </w:r>
            <w:r w:rsidRPr="00AE4199">
              <w:rPr>
                <w:lang w:val="fr-FR"/>
              </w:rPr>
              <w:fldChar w:fldCharType="separate"/>
            </w:r>
            <w:r w:rsidRPr="00AE4199">
              <w:rPr>
                <w:lang w:val="fr-FR"/>
              </w:rPr>
              <w:t>DSF_Messalia_SMS_20110729.doc</w:t>
            </w:r>
            <w:r w:rsidRPr="00AE4199">
              <w:rPr>
                <w:lang w:val="fr-FR"/>
              </w:rPr>
              <w:fldChar w:fldCharType="end"/>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3</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06/02/2012</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Ajout FREE</w:t>
            </w:r>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fldChar w:fldCharType="begin"/>
            </w:r>
            <w:r w:rsidRPr="00AE4199">
              <w:rPr>
                <w:lang w:val="fr-FR"/>
              </w:rPr>
              <w:instrText xml:space="preserve"> FILENAME   \* MERGEFORMAT </w:instrText>
            </w:r>
            <w:r w:rsidRPr="00AE4199">
              <w:rPr>
                <w:lang w:val="fr-FR"/>
              </w:rPr>
              <w:fldChar w:fldCharType="separate"/>
            </w:r>
            <w:r w:rsidRPr="00AE4199">
              <w:rPr>
                <w:lang w:val="fr-FR"/>
              </w:rPr>
              <w:t>DSF_Messalia_SMS_20110823.doc</w:t>
            </w:r>
            <w:r w:rsidRPr="00AE4199">
              <w:rPr>
                <w:lang w:val="fr-FR"/>
              </w:rPr>
              <w:fldChar w:fldCharType="end"/>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4</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04/07/2012</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Ajout Full MVNO</w:t>
            </w:r>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DSF_Messalia_SMS_20120206.doc</w:t>
            </w:r>
          </w:p>
        </w:tc>
      </w:tr>
      <w:tr w:rsidR="00C461A7" w:rsidRPr="00AE4199" w:rsidTr="00FE6FB3">
        <w:trPr>
          <w:tblHeader/>
        </w:trPr>
        <w:tc>
          <w:tcPr>
            <w:tcW w:w="112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5</w:t>
            </w:r>
          </w:p>
        </w:tc>
        <w:tc>
          <w:tcPr>
            <w:tcW w:w="1624"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07/06/2014</w:t>
            </w:r>
          </w:p>
        </w:tc>
        <w:tc>
          <w:tcPr>
            <w:tcW w:w="3239"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 xml:space="preserve">Ajout flux chéquier + </w:t>
            </w:r>
            <w:proofErr w:type="spellStart"/>
            <w:r w:rsidRPr="00AE4199">
              <w:rPr>
                <w:lang w:val="fr-FR"/>
              </w:rPr>
              <w:t>evolution</w:t>
            </w:r>
            <w:proofErr w:type="spellEnd"/>
            <w:r w:rsidRPr="00AE4199">
              <w:rPr>
                <w:lang w:val="fr-FR"/>
              </w:rPr>
              <w:t xml:space="preserve"> position de Gestion</w:t>
            </w:r>
          </w:p>
        </w:tc>
        <w:tc>
          <w:tcPr>
            <w:tcW w:w="3143" w:type="dxa"/>
            <w:shd w:val="clear" w:color="auto" w:fill="auto"/>
            <w:tcMar>
              <w:top w:w="28" w:type="dxa"/>
            </w:tcMar>
            <w:vAlign w:val="center"/>
          </w:tcPr>
          <w:p w:rsidR="00C461A7" w:rsidRPr="00AE4199" w:rsidRDefault="00C461A7" w:rsidP="00C461A7">
            <w:pPr>
              <w:pStyle w:val="Corpsdetexte"/>
              <w:jc w:val="both"/>
              <w:rPr>
                <w:lang w:val="fr-FR"/>
              </w:rPr>
            </w:pPr>
            <w:r w:rsidRPr="00AE4199">
              <w:rPr>
                <w:lang w:val="fr-FR"/>
              </w:rPr>
              <w:t>DSF_Messalia_SMS_20140307.doc</w:t>
            </w:r>
          </w:p>
        </w:tc>
      </w:tr>
    </w:tbl>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bookmarkStart w:id="10" w:name="sys_DCO_Tables"/>
      <w:r w:rsidRPr="00AE4199">
        <w:rPr>
          <w:lang w:val="fr-FR"/>
        </w:rPr>
        <w:softHyphen/>
      </w:r>
      <w:bookmarkStart w:id="11" w:name="sys_DCO_Target"/>
      <w:bookmarkEnd w:id="11"/>
      <w:r w:rsidRPr="00AE4199">
        <w:rPr>
          <w:lang w:val="fr-FR"/>
        </w:rPr>
        <w:softHyphen/>
      </w:r>
      <w:bookmarkStart w:id="12" w:name="sys_DCO_Terms"/>
      <w:bookmarkEnd w:id="12"/>
      <w:r w:rsidRPr="00AE4199">
        <w:rPr>
          <w:lang w:val="fr-FR"/>
        </w:rPr>
        <w:softHyphen/>
      </w:r>
      <w:bookmarkStart w:id="13" w:name="sys_DCO_Chapters_Anchor"/>
      <w:bookmarkEnd w:id="13"/>
      <w:r w:rsidRPr="00AE4199">
        <w:rPr>
          <w:lang w:val="fr-FR"/>
        </w:rPr>
        <w:softHyphen/>
      </w:r>
      <w:bookmarkEnd w:id="10"/>
    </w:p>
    <w:p w:rsidR="00C461A7" w:rsidRPr="00AE4199" w:rsidRDefault="00C461A7" w:rsidP="00C461A7">
      <w:pPr>
        <w:pStyle w:val="Corpsdetexte"/>
        <w:jc w:val="both"/>
        <w:rPr>
          <w:lang w:val="fr-FR"/>
        </w:rPr>
      </w:pPr>
      <w:r w:rsidRPr="00AE4199">
        <w:rPr>
          <w:lang w:val="fr-FR"/>
        </w:rPr>
        <w:fldChar w:fldCharType="begin"/>
      </w:r>
      <w:r w:rsidRPr="00AE4199">
        <w:rPr>
          <w:lang w:val="fr-FR"/>
        </w:rPr>
        <w:fldChar w:fldCharType="end"/>
      </w:r>
    </w:p>
    <w:p w:rsidR="00C461A7" w:rsidRPr="00AE4199" w:rsidRDefault="00C461A7" w:rsidP="00C461A7">
      <w:pPr>
        <w:pStyle w:val="Corpsdetexte"/>
        <w:jc w:val="both"/>
        <w:rPr>
          <w:lang w:val="fr-FR"/>
        </w:rPr>
      </w:pPr>
    </w:p>
    <w:p w:rsidR="00C461A7" w:rsidRPr="00C461A7" w:rsidRDefault="00C461A7" w:rsidP="00C461A7">
      <w:pPr>
        <w:pStyle w:val="Titre1"/>
      </w:pPr>
      <w:bookmarkStart w:id="14" w:name="_Toc414683584"/>
      <w:bookmarkStart w:id="15" w:name="_Toc477079939"/>
      <w:bookmarkStart w:id="16" w:name="_Toc292988737"/>
      <w:bookmarkStart w:id="17" w:name="_Toc316305250"/>
      <w:bookmarkStart w:id="18" w:name="_Toc385324787"/>
      <w:r w:rsidRPr="00C461A7">
        <w:t>INTRODUCTION</w:t>
      </w:r>
      <w:bookmarkEnd w:id="14"/>
      <w:bookmarkEnd w:id="15"/>
      <w:bookmarkEnd w:id="16"/>
      <w:bookmarkEnd w:id="17"/>
      <w:bookmarkEnd w:id="18"/>
    </w:p>
    <w:p w:rsidR="00C461A7" w:rsidRPr="00C461A7" w:rsidRDefault="00C461A7" w:rsidP="00C461A7">
      <w:pPr>
        <w:pStyle w:val="Titre2"/>
        <w:spacing w:before="60"/>
        <w:rPr>
          <w:lang w:val="fr-FR"/>
        </w:rPr>
      </w:pPr>
      <w:bookmarkStart w:id="19" w:name="_Toc316305251"/>
      <w:bookmarkStart w:id="20" w:name="_Toc385324788"/>
      <w:r w:rsidRPr="00C461A7">
        <w:t>Objet du document</w:t>
      </w:r>
      <w:bookmarkEnd w:id="19"/>
      <w:bookmarkEnd w:id="20"/>
    </w:p>
    <w:p w:rsidR="00C461A7" w:rsidRPr="00AE4199" w:rsidRDefault="00C461A7" w:rsidP="00C461A7">
      <w:pPr>
        <w:pStyle w:val="Corpsdetexte"/>
        <w:jc w:val="both"/>
        <w:rPr>
          <w:lang w:val="fr-FR"/>
        </w:rPr>
      </w:pPr>
      <w:r w:rsidRPr="00AE4199">
        <w:rPr>
          <w:lang w:val="fr-FR"/>
        </w:rPr>
        <w:t>Ce document détaille et résume les fonctionnalités du service SMS Société Générale.</w:t>
      </w:r>
    </w:p>
    <w:p w:rsidR="00C461A7" w:rsidRPr="00AE4199" w:rsidRDefault="00C461A7" w:rsidP="00C461A7">
      <w:pPr>
        <w:pStyle w:val="Retrait2"/>
        <w:numPr>
          <w:ilvl w:val="12"/>
          <w:numId w:val="0"/>
        </w:numPr>
        <w:rPr>
          <w:lang w:val="fr-FR"/>
        </w:rPr>
      </w:pPr>
    </w:p>
    <w:p w:rsidR="00C461A7" w:rsidRPr="00740ED1" w:rsidRDefault="00C461A7" w:rsidP="00C461A7">
      <w:pPr>
        <w:pStyle w:val="Titre2"/>
        <w:rPr>
          <w:lang w:val="fr-FR"/>
        </w:rPr>
      </w:pPr>
      <w:bookmarkStart w:id="21" w:name="_Toc414683588"/>
      <w:bookmarkStart w:id="22" w:name="_Toc477079942"/>
      <w:bookmarkStart w:id="23" w:name="_Toc292988739"/>
      <w:bookmarkStart w:id="24" w:name="_Toc316305252"/>
      <w:bookmarkStart w:id="25" w:name="_Toc385324789"/>
      <w:r w:rsidRPr="00740ED1">
        <w:rPr>
          <w:lang w:val="fr-FR"/>
        </w:rPr>
        <w:t>Documents</w:t>
      </w:r>
      <w:bookmarkEnd w:id="21"/>
      <w:r w:rsidRPr="00740ED1">
        <w:rPr>
          <w:lang w:val="fr-FR"/>
        </w:rPr>
        <w:t xml:space="preserve"> applicables et documents de </w:t>
      </w:r>
      <w:bookmarkEnd w:id="22"/>
      <w:bookmarkEnd w:id="23"/>
      <w:r w:rsidRPr="00740ED1">
        <w:rPr>
          <w:lang w:val="fr-FR"/>
        </w:rPr>
        <w:t>référence</w:t>
      </w:r>
      <w:bookmarkEnd w:id="24"/>
      <w:bookmarkEnd w:id="25"/>
    </w:p>
    <w:p w:rsidR="00C461A7" w:rsidRPr="00C461A7" w:rsidRDefault="00C461A7" w:rsidP="00C461A7">
      <w:pPr>
        <w:pStyle w:val="Titre3"/>
      </w:pPr>
      <w:bookmarkStart w:id="26" w:name="_Toc385324790"/>
      <w:r w:rsidRPr="00C461A7">
        <w:t xml:space="preserve">Documents </w:t>
      </w:r>
      <w:proofErr w:type="spellStart"/>
      <w:r w:rsidRPr="00C461A7">
        <w:t>applicables</w:t>
      </w:r>
      <w:bookmarkEnd w:id="26"/>
      <w:proofErr w:type="spellEnd"/>
    </w:p>
    <w:p w:rsidR="00C461A7" w:rsidRPr="00AE4199" w:rsidRDefault="00C461A7" w:rsidP="00C461A7">
      <w:pPr>
        <w:pStyle w:val="Retrait3"/>
        <w:rPr>
          <w:lang w:val="fr-FR"/>
        </w:rPr>
      </w:pPr>
    </w:p>
    <w:tbl>
      <w:tblP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637"/>
        <w:gridCol w:w="1456"/>
        <w:gridCol w:w="3080"/>
        <w:gridCol w:w="4253"/>
      </w:tblGrid>
      <w:tr w:rsidR="00C461A7" w:rsidRPr="00AE4199" w:rsidTr="00C461A7">
        <w:trPr>
          <w:tblHeader/>
        </w:trPr>
        <w:tc>
          <w:tcPr>
            <w:tcW w:w="637" w:type="dxa"/>
            <w:tcBorders>
              <w:righ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N°</w:t>
            </w:r>
          </w:p>
        </w:tc>
        <w:tc>
          <w:tcPr>
            <w:tcW w:w="1456" w:type="dxa"/>
            <w:tcBorders>
              <w:left w:val="single" w:sz="4" w:space="0" w:color="FFFFFF"/>
              <w:righ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Date</w:t>
            </w:r>
          </w:p>
        </w:tc>
        <w:tc>
          <w:tcPr>
            <w:tcW w:w="3080" w:type="dxa"/>
            <w:tcBorders>
              <w:left w:val="single" w:sz="4" w:space="0" w:color="FFFFFF"/>
              <w:righ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Réf. Document</w:t>
            </w:r>
          </w:p>
        </w:tc>
        <w:tc>
          <w:tcPr>
            <w:tcW w:w="4253" w:type="dxa"/>
            <w:tcBorders>
              <w:lef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ab/>
              <w:t>Document</w:t>
            </w:r>
            <w:r w:rsidRPr="00AE4199">
              <w:rPr>
                <w:lang w:val="fr-FR"/>
              </w:rPr>
              <w:tab/>
            </w:r>
          </w:p>
        </w:tc>
      </w:tr>
      <w:tr w:rsidR="00C461A7" w:rsidRPr="00AE4199" w:rsidTr="00C461A7">
        <w:tc>
          <w:tcPr>
            <w:tcW w:w="637" w:type="dxa"/>
            <w:shd w:val="clear" w:color="auto" w:fill="auto"/>
            <w:tcMar>
              <w:top w:w="28" w:type="dxa"/>
              <w:left w:w="85" w:type="dxa"/>
              <w:right w:w="85" w:type="dxa"/>
            </w:tcMar>
          </w:tcPr>
          <w:p w:rsidR="00C461A7" w:rsidRPr="00AE4199" w:rsidRDefault="00C461A7" w:rsidP="00C461A7">
            <w:pPr>
              <w:pStyle w:val="Table"/>
              <w:rPr>
                <w:lang w:val="fr-FR"/>
              </w:rPr>
            </w:pPr>
          </w:p>
        </w:tc>
        <w:tc>
          <w:tcPr>
            <w:tcW w:w="1456"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30/03/2001</w:t>
            </w:r>
          </w:p>
        </w:tc>
        <w:tc>
          <w:tcPr>
            <w:tcW w:w="3080"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SG-SMS/EDSF-002.03</w:t>
            </w:r>
          </w:p>
        </w:tc>
        <w:tc>
          <w:tcPr>
            <w:tcW w:w="4253"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DSF Société générale</w:t>
            </w:r>
          </w:p>
        </w:tc>
      </w:tr>
    </w:tbl>
    <w:p w:rsidR="00C461A7" w:rsidRPr="00AE4199" w:rsidRDefault="00C461A7" w:rsidP="00C461A7">
      <w:pPr>
        <w:pStyle w:val="Retrait3"/>
        <w:rPr>
          <w:lang w:val="fr-FR"/>
        </w:rPr>
      </w:pPr>
    </w:p>
    <w:p w:rsidR="00C461A7" w:rsidRPr="00AE4199" w:rsidRDefault="00C461A7" w:rsidP="00C461A7">
      <w:pPr>
        <w:pStyle w:val="Lgende"/>
        <w:rPr>
          <w:lang w:val="fr-FR"/>
        </w:rPr>
      </w:pPr>
      <w:bookmarkStart w:id="27" w:name="_Toc479397357"/>
      <w:bookmarkStart w:id="28" w:name="_Toc316305240"/>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1</w:t>
      </w:r>
      <w:r w:rsidRPr="00AE4199">
        <w:rPr>
          <w:lang w:val="fr-FR"/>
        </w:rPr>
        <w:fldChar w:fldCharType="end"/>
      </w:r>
      <w:r w:rsidRPr="00AE4199">
        <w:rPr>
          <w:lang w:val="fr-FR"/>
        </w:rPr>
        <w:t xml:space="preserve"> : Liste des documents applicables</w:t>
      </w:r>
      <w:bookmarkEnd w:id="27"/>
      <w:bookmarkEnd w:id="28"/>
    </w:p>
    <w:p w:rsidR="00C461A7" w:rsidRPr="00AE4199" w:rsidRDefault="00C461A7" w:rsidP="00C461A7">
      <w:pPr>
        <w:pStyle w:val="Retrait3"/>
        <w:rPr>
          <w:lang w:val="fr-FR"/>
        </w:rPr>
      </w:pPr>
    </w:p>
    <w:p w:rsidR="00C461A7" w:rsidRPr="00AE4199" w:rsidRDefault="00C461A7" w:rsidP="00C461A7">
      <w:pPr>
        <w:pStyle w:val="Retrait3"/>
        <w:rPr>
          <w:lang w:val="fr-FR"/>
        </w:rPr>
      </w:pPr>
    </w:p>
    <w:p w:rsidR="00C461A7" w:rsidRPr="00AE4199" w:rsidRDefault="00C461A7" w:rsidP="00C461A7">
      <w:pPr>
        <w:pStyle w:val="Retrait3"/>
        <w:rPr>
          <w:lang w:val="fr-FR"/>
        </w:rPr>
      </w:pPr>
    </w:p>
    <w:p w:rsidR="00C461A7" w:rsidRPr="00AE4199" w:rsidRDefault="00C461A7" w:rsidP="00C461A7">
      <w:pPr>
        <w:pStyle w:val="Corpsdetexte"/>
        <w:jc w:val="both"/>
        <w:rPr>
          <w:lang w:val="fr-FR"/>
        </w:rPr>
      </w:pPr>
    </w:p>
    <w:p w:rsidR="00C461A7" w:rsidRPr="00AE4199" w:rsidRDefault="00C461A7" w:rsidP="00C461A7">
      <w:pPr>
        <w:pStyle w:val="Retrait3"/>
        <w:numPr>
          <w:ilvl w:val="12"/>
          <w:numId w:val="0"/>
        </w:numPr>
        <w:rPr>
          <w:lang w:val="fr-FR"/>
        </w:rPr>
      </w:pPr>
      <w:r w:rsidRPr="00AE4199">
        <w:rPr>
          <w:lang w:val="fr-FR"/>
        </w:rPr>
        <w:br w:type="page"/>
      </w:r>
    </w:p>
    <w:p w:rsidR="00C461A7" w:rsidRPr="00C461A7" w:rsidRDefault="00C461A7" w:rsidP="00C461A7">
      <w:pPr>
        <w:pStyle w:val="Titre2"/>
      </w:pPr>
      <w:bookmarkStart w:id="29" w:name="_Toc316305253"/>
      <w:bookmarkStart w:id="30" w:name="_Toc385324791"/>
      <w:proofErr w:type="spellStart"/>
      <w:r w:rsidRPr="00C461A7">
        <w:t>Terminologie</w:t>
      </w:r>
      <w:bookmarkEnd w:id="29"/>
      <w:bookmarkEnd w:id="30"/>
      <w:proofErr w:type="spellEnd"/>
    </w:p>
    <w:p w:rsidR="00C461A7" w:rsidRPr="00C461A7" w:rsidRDefault="00C461A7" w:rsidP="00C461A7">
      <w:pPr>
        <w:pStyle w:val="Titre3"/>
      </w:pPr>
      <w:bookmarkStart w:id="31" w:name="_Toc292988742"/>
      <w:bookmarkStart w:id="32" w:name="_Toc385324792"/>
      <w:proofErr w:type="spellStart"/>
      <w:r w:rsidRPr="00C461A7">
        <w:t>Abréviations</w:t>
      </w:r>
      <w:bookmarkEnd w:id="31"/>
      <w:bookmarkEnd w:id="32"/>
      <w:proofErr w:type="spellEnd"/>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1204"/>
        <w:gridCol w:w="8647"/>
      </w:tblGrid>
      <w:tr w:rsidR="00C461A7" w:rsidRPr="00AE4199" w:rsidTr="007D7D59">
        <w:trPr>
          <w:tblHeader/>
        </w:trPr>
        <w:tc>
          <w:tcPr>
            <w:tcW w:w="1204" w:type="dxa"/>
            <w:tcBorders>
              <w:righ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Abrév.</w:t>
            </w:r>
          </w:p>
        </w:tc>
        <w:tc>
          <w:tcPr>
            <w:tcW w:w="8647" w:type="dxa"/>
            <w:tcBorders>
              <w:left w:val="single" w:sz="4" w:space="0" w:color="FFFFFF"/>
            </w:tcBorders>
            <w:shd w:val="clear" w:color="auto" w:fill="0066A2"/>
            <w:tcMar>
              <w:top w:w="57" w:type="dxa"/>
              <w:left w:w="85" w:type="dxa"/>
              <w:right w:w="85" w:type="dxa"/>
            </w:tcMar>
          </w:tcPr>
          <w:p w:rsidR="00C461A7" w:rsidRPr="00AE4199" w:rsidRDefault="00C461A7" w:rsidP="00C461A7">
            <w:pPr>
              <w:pStyle w:val="TableHeader"/>
              <w:rPr>
                <w:lang w:val="fr-FR"/>
              </w:rPr>
            </w:pPr>
            <w:r w:rsidRPr="00AE4199">
              <w:rPr>
                <w:lang w:val="fr-FR"/>
              </w:rPr>
              <w:t>Signification</w:t>
            </w:r>
          </w:p>
        </w:tc>
      </w:tr>
      <w:tr w:rsidR="00C461A7" w:rsidRPr="00AE4199" w:rsidTr="007D7D59">
        <w:tc>
          <w:tcPr>
            <w:tcW w:w="1204"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DSF</w:t>
            </w:r>
          </w:p>
        </w:tc>
        <w:tc>
          <w:tcPr>
            <w:tcW w:w="8647"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Dossier des Spécifications Fonctionnelles</w:t>
            </w:r>
          </w:p>
        </w:tc>
      </w:tr>
      <w:tr w:rsidR="00C461A7" w:rsidRPr="00AE4199" w:rsidTr="007D7D59">
        <w:tc>
          <w:tcPr>
            <w:tcW w:w="1204"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CRC</w:t>
            </w:r>
          </w:p>
        </w:tc>
        <w:tc>
          <w:tcPr>
            <w:tcW w:w="8647"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Centre de Relation Client</w:t>
            </w:r>
          </w:p>
        </w:tc>
      </w:tr>
      <w:tr w:rsidR="00C461A7" w:rsidRPr="00AE4199" w:rsidTr="007D7D59">
        <w:tc>
          <w:tcPr>
            <w:tcW w:w="1204"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SG</w:t>
            </w:r>
          </w:p>
        </w:tc>
        <w:tc>
          <w:tcPr>
            <w:tcW w:w="8647" w:type="dxa"/>
            <w:shd w:val="clear" w:color="auto" w:fill="auto"/>
            <w:tcMar>
              <w:top w:w="28" w:type="dxa"/>
              <w:left w:w="85" w:type="dxa"/>
              <w:right w:w="85" w:type="dxa"/>
            </w:tcMar>
          </w:tcPr>
          <w:p w:rsidR="00C461A7" w:rsidRPr="00AE4199" w:rsidRDefault="00C461A7" w:rsidP="00C461A7">
            <w:pPr>
              <w:pStyle w:val="Table"/>
              <w:rPr>
                <w:lang w:val="fr-FR"/>
              </w:rPr>
            </w:pPr>
            <w:r w:rsidRPr="00AE4199">
              <w:rPr>
                <w:lang w:val="fr-FR"/>
              </w:rPr>
              <w:t>Société Générale</w:t>
            </w:r>
          </w:p>
        </w:tc>
      </w:tr>
      <w:tr w:rsidR="0033370C" w:rsidRPr="003F7818" w:rsidTr="007D7D59">
        <w:tc>
          <w:tcPr>
            <w:tcW w:w="1204" w:type="dxa"/>
            <w:shd w:val="clear" w:color="auto" w:fill="auto"/>
            <w:tcMar>
              <w:top w:w="28" w:type="dxa"/>
              <w:left w:w="85" w:type="dxa"/>
              <w:right w:w="85" w:type="dxa"/>
            </w:tcMar>
          </w:tcPr>
          <w:p w:rsidR="0033370C" w:rsidRPr="00AE4199" w:rsidRDefault="0033370C" w:rsidP="00C461A7">
            <w:pPr>
              <w:pStyle w:val="Table"/>
              <w:rPr>
                <w:lang w:val="fr-FR"/>
              </w:rPr>
            </w:pPr>
            <w:r>
              <w:rPr>
                <w:lang w:val="fr-FR"/>
              </w:rPr>
              <w:t>ART</w:t>
            </w:r>
          </w:p>
        </w:tc>
        <w:tc>
          <w:tcPr>
            <w:tcW w:w="8647" w:type="dxa"/>
            <w:shd w:val="clear" w:color="auto" w:fill="auto"/>
            <w:tcMar>
              <w:top w:w="28" w:type="dxa"/>
              <w:left w:w="85" w:type="dxa"/>
              <w:right w:w="85" w:type="dxa"/>
            </w:tcMar>
          </w:tcPr>
          <w:p w:rsidR="0033370C" w:rsidRPr="00AE4199" w:rsidDel="0033370C" w:rsidRDefault="0033370C" w:rsidP="00C461A7">
            <w:pPr>
              <w:pStyle w:val="Table"/>
              <w:rPr>
                <w:lang w:val="fr-FR"/>
              </w:rPr>
            </w:pPr>
            <w:r>
              <w:rPr>
                <w:lang w:val="fr-FR"/>
              </w:rPr>
              <w:t xml:space="preserve">Autorité de régulation des </w:t>
            </w:r>
            <w:r w:rsidRPr="0033370C">
              <w:rPr>
                <w:lang w:val="fr-FR"/>
              </w:rPr>
              <w:t>Télécommunications</w:t>
            </w:r>
          </w:p>
        </w:tc>
      </w:tr>
    </w:tbl>
    <w:p w:rsidR="00C461A7" w:rsidRPr="00AE4199" w:rsidRDefault="00C461A7" w:rsidP="00C461A7">
      <w:pPr>
        <w:pStyle w:val="Retrait2"/>
        <w:numPr>
          <w:ilvl w:val="12"/>
          <w:numId w:val="0"/>
        </w:numPr>
        <w:rPr>
          <w:lang w:val="fr-FR"/>
        </w:rPr>
      </w:pPr>
    </w:p>
    <w:p w:rsidR="00C461A7" w:rsidRPr="00AE4199" w:rsidRDefault="00C461A7" w:rsidP="00C461A7">
      <w:pPr>
        <w:pStyle w:val="Lgende"/>
        <w:rPr>
          <w:lang w:val="fr-FR"/>
        </w:rPr>
      </w:pPr>
      <w:bookmarkStart w:id="33" w:name="_Toc316305241"/>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2</w:t>
      </w:r>
      <w:r w:rsidRPr="00AE4199">
        <w:rPr>
          <w:lang w:val="fr-FR"/>
        </w:rPr>
        <w:fldChar w:fldCharType="end"/>
      </w:r>
      <w:r w:rsidRPr="00AE4199">
        <w:rPr>
          <w:lang w:val="fr-FR"/>
        </w:rPr>
        <w:t xml:space="preserve"> : Liste des abréviations</w:t>
      </w:r>
      <w:bookmarkEnd w:id="33"/>
    </w:p>
    <w:p w:rsidR="00C461A7" w:rsidRPr="00C461A7" w:rsidRDefault="00C461A7" w:rsidP="00C461A7">
      <w:pPr>
        <w:pStyle w:val="Titre1"/>
      </w:pPr>
      <w:bookmarkStart w:id="34" w:name="_Toc477079944"/>
      <w:bookmarkStart w:id="35" w:name="_Toc292988743"/>
      <w:bookmarkStart w:id="36" w:name="_Toc316305254"/>
      <w:bookmarkStart w:id="37" w:name="_Toc385324793"/>
      <w:r w:rsidRPr="00C461A7">
        <w:t>PRESENTATION DU DOMAINE FONCTIONNEL</w:t>
      </w:r>
      <w:bookmarkEnd w:id="34"/>
      <w:bookmarkEnd w:id="35"/>
      <w:bookmarkEnd w:id="36"/>
      <w:bookmarkEnd w:id="37"/>
    </w:p>
    <w:p w:rsidR="00C461A7" w:rsidRPr="00C461A7" w:rsidRDefault="00C461A7" w:rsidP="00C461A7">
      <w:pPr>
        <w:pStyle w:val="Titre2"/>
      </w:pPr>
      <w:bookmarkStart w:id="38" w:name="_Toc316305255"/>
      <w:bookmarkStart w:id="39" w:name="_Toc385324794"/>
      <w:proofErr w:type="spellStart"/>
      <w:r w:rsidRPr="00C461A7">
        <w:t>Contexte</w:t>
      </w:r>
      <w:bookmarkEnd w:id="38"/>
      <w:bookmarkEnd w:id="39"/>
      <w:proofErr w:type="spellEnd"/>
    </w:p>
    <w:p w:rsidR="00C461A7" w:rsidRPr="00AE4199" w:rsidRDefault="00C461A7" w:rsidP="00C461A7">
      <w:pPr>
        <w:pStyle w:val="Corpsdetexte"/>
        <w:jc w:val="both"/>
        <w:rPr>
          <w:lang w:val="fr-FR"/>
        </w:rPr>
      </w:pPr>
      <w:r w:rsidRPr="00AE4199">
        <w:rPr>
          <w:lang w:val="fr-FR"/>
        </w:rPr>
        <w:t>La Société Générale souhaite mettre en place un service basé sur la technologie SMS (Short Message Service) pour diffuser des informations bancaires à destination des téléphones portables de ses usagers.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Les clients doivent avoir souscrit un abonnement auprès de la banque et faire partie de la clientèle d’un des opérateurs de télécommunications suivants :</w:t>
      </w:r>
    </w:p>
    <w:p w:rsidR="00C461A7" w:rsidRPr="00AE4199" w:rsidRDefault="00C461A7" w:rsidP="00C461A7">
      <w:pPr>
        <w:pStyle w:val="Listepuces"/>
        <w:rPr>
          <w:lang w:val="fr-FR"/>
        </w:rPr>
      </w:pPr>
      <w:r w:rsidRPr="00AE4199">
        <w:rPr>
          <w:lang w:val="fr-FR"/>
        </w:rPr>
        <w:t>Orange</w:t>
      </w:r>
    </w:p>
    <w:p w:rsidR="00C461A7" w:rsidRPr="00AE4199" w:rsidRDefault="00C461A7" w:rsidP="00C461A7">
      <w:pPr>
        <w:pStyle w:val="Listepuces"/>
        <w:rPr>
          <w:lang w:val="fr-FR"/>
        </w:rPr>
      </w:pPr>
      <w:r w:rsidRPr="00AE4199">
        <w:rPr>
          <w:lang w:val="fr-FR"/>
        </w:rPr>
        <w:t>SFR</w:t>
      </w:r>
    </w:p>
    <w:p w:rsidR="00C461A7" w:rsidRPr="00AE4199" w:rsidRDefault="00C461A7" w:rsidP="00C461A7">
      <w:pPr>
        <w:pStyle w:val="Listepuces"/>
        <w:rPr>
          <w:lang w:val="fr-FR"/>
        </w:rPr>
      </w:pPr>
      <w:r w:rsidRPr="00AE4199">
        <w:rPr>
          <w:lang w:val="fr-FR"/>
        </w:rPr>
        <w:t>Bouygues Télécom</w:t>
      </w:r>
    </w:p>
    <w:p w:rsidR="00C461A7" w:rsidRPr="00AE4199" w:rsidRDefault="00C461A7" w:rsidP="00C461A7">
      <w:pPr>
        <w:pStyle w:val="Listepuces"/>
        <w:rPr>
          <w:lang w:val="fr-FR"/>
        </w:rPr>
      </w:pPr>
      <w:r w:rsidRPr="00AE4199">
        <w:rPr>
          <w:lang w:val="fr-FR"/>
        </w:rPr>
        <w:t>Free Mobile</w:t>
      </w:r>
    </w:p>
    <w:p w:rsidR="00C461A7" w:rsidRPr="00AE4199" w:rsidRDefault="00C461A7" w:rsidP="00C461A7">
      <w:pPr>
        <w:pStyle w:val="Listepuces"/>
        <w:rPr>
          <w:lang w:val="fr-FR"/>
        </w:rPr>
      </w:pPr>
      <w:r w:rsidRPr="00AE4199">
        <w:rPr>
          <w:lang w:val="fr-FR"/>
        </w:rPr>
        <w:t>Opérateur Full MVNO</w:t>
      </w:r>
    </w:p>
    <w:p w:rsidR="00C461A7" w:rsidRPr="00AE4199" w:rsidRDefault="00C461A7" w:rsidP="00C461A7">
      <w:pPr>
        <w:pStyle w:val="Corpsdetexte"/>
        <w:jc w:val="both"/>
        <w:rPr>
          <w:lang w:val="fr-FR"/>
        </w:rPr>
      </w:pPr>
    </w:p>
    <w:p w:rsidR="00C461A7" w:rsidRPr="00AE4199" w:rsidRDefault="0033370C" w:rsidP="00C461A7">
      <w:pPr>
        <w:pStyle w:val="Corpsdetexte"/>
        <w:jc w:val="both"/>
        <w:rPr>
          <w:lang w:val="fr-FR"/>
        </w:rPr>
      </w:pPr>
      <w:proofErr w:type="spellStart"/>
      <w:r>
        <w:rPr>
          <w:lang w:val="fr-FR"/>
        </w:rPr>
        <w:t>Worldline</w:t>
      </w:r>
      <w:proofErr w:type="spellEnd"/>
      <w:r w:rsidRPr="00AE4199">
        <w:rPr>
          <w:lang w:val="fr-FR"/>
        </w:rPr>
        <w:t xml:space="preserve"> </w:t>
      </w:r>
      <w:r w:rsidR="00C461A7" w:rsidRPr="00AE4199">
        <w:rPr>
          <w:lang w:val="fr-FR"/>
        </w:rPr>
        <w:t xml:space="preserve">reçoit chaque jour ouvré plusieurs fichiers formatés contenant la liste des clients à contacter. C’est à partir de ces données reçues de la banque </w:t>
      </w:r>
      <w:r>
        <w:rPr>
          <w:lang w:val="fr-FR"/>
        </w:rPr>
        <w:t xml:space="preserve">que </w:t>
      </w:r>
      <w:proofErr w:type="spellStart"/>
      <w:r>
        <w:rPr>
          <w:lang w:val="fr-FR"/>
        </w:rPr>
        <w:t>Worldline</w:t>
      </w:r>
      <w:proofErr w:type="spellEnd"/>
      <w:r w:rsidR="00C461A7" w:rsidRPr="00AE4199">
        <w:rPr>
          <w:lang w:val="fr-FR"/>
        </w:rPr>
        <w:t xml:space="preserve"> va gérer l’ensemble des traitements d’envoi vers les opérateurs.</w:t>
      </w:r>
    </w:p>
    <w:p w:rsidR="00C461A7" w:rsidRPr="00AE4199" w:rsidRDefault="00C461A7" w:rsidP="00C461A7">
      <w:pPr>
        <w:pStyle w:val="Corpsdetexte"/>
        <w:jc w:val="both"/>
        <w:rPr>
          <w:lang w:val="fr-FR"/>
        </w:rPr>
      </w:pPr>
      <w:r w:rsidRPr="00AE4199">
        <w:rPr>
          <w:lang w:val="fr-FR"/>
        </w:rPr>
        <w:t xml:space="preserve">C’est également </w:t>
      </w:r>
      <w:proofErr w:type="spellStart"/>
      <w:r w:rsidR="0033370C">
        <w:rPr>
          <w:lang w:val="fr-FR"/>
        </w:rPr>
        <w:t>Worldline</w:t>
      </w:r>
      <w:proofErr w:type="spellEnd"/>
      <w:r w:rsidR="0033370C" w:rsidRPr="00AE4199">
        <w:rPr>
          <w:lang w:val="fr-FR"/>
        </w:rPr>
        <w:t xml:space="preserve"> </w:t>
      </w:r>
      <w:r w:rsidRPr="00AE4199">
        <w:rPr>
          <w:lang w:val="fr-FR"/>
        </w:rPr>
        <w:t>qui assure le suivi des messages en mettant en œuvre un système permettant à la Société Générale d’être informée en temps réel par le biais d’une interface Web de consultation et par l’envoi de fichiers de suivi.</w:t>
      </w:r>
    </w:p>
    <w:p w:rsidR="00C461A7" w:rsidRPr="00AE4199" w:rsidRDefault="00C461A7" w:rsidP="00C461A7">
      <w:pPr>
        <w:pStyle w:val="Corpsdetexte"/>
        <w:jc w:val="both"/>
        <w:rPr>
          <w:lang w:val="fr-FR"/>
        </w:rPr>
      </w:pPr>
    </w:p>
    <w:p w:rsidR="00C461A7" w:rsidRPr="00C461A7" w:rsidRDefault="00C461A7" w:rsidP="00C461A7">
      <w:pPr>
        <w:pStyle w:val="Titre2"/>
      </w:pPr>
      <w:bookmarkStart w:id="40" w:name="_Toc292988745"/>
      <w:bookmarkStart w:id="41" w:name="_Toc316305256"/>
      <w:bookmarkStart w:id="42" w:name="_Toc385324795"/>
      <w:r w:rsidRPr="00C461A7">
        <w:t>Types de flux</w:t>
      </w:r>
      <w:bookmarkEnd w:id="40"/>
      <w:bookmarkEnd w:id="41"/>
      <w:bookmarkEnd w:id="42"/>
    </w:p>
    <w:p w:rsidR="00C461A7" w:rsidRPr="00AE4199" w:rsidRDefault="00C461A7" w:rsidP="00C461A7">
      <w:pPr>
        <w:pStyle w:val="Corpsdetexte"/>
        <w:jc w:val="both"/>
        <w:rPr>
          <w:lang w:val="fr-FR"/>
        </w:rPr>
      </w:pPr>
      <w:r w:rsidRPr="00AE4199">
        <w:rPr>
          <w:lang w:val="fr-FR"/>
        </w:rPr>
        <w:t xml:space="preserve">Le projet d’envoi de SMS pour la Société Générale comprend les </w:t>
      </w:r>
      <w:r w:rsidRPr="00FE6FB3">
        <w:rPr>
          <w:b/>
          <w:lang w:val="fr-FR"/>
        </w:rPr>
        <w:t>trois types de flux</w:t>
      </w:r>
      <w:r w:rsidRPr="00AE4199">
        <w:rPr>
          <w:lang w:val="fr-FR"/>
        </w:rPr>
        <w:t xml:space="preserve"> définis par la suite.</w:t>
      </w:r>
    </w:p>
    <w:p w:rsidR="00C461A7" w:rsidRPr="00AE4199" w:rsidRDefault="00C461A7" w:rsidP="00C461A7">
      <w:pPr>
        <w:pStyle w:val="Corpsdetexte"/>
        <w:jc w:val="both"/>
        <w:rPr>
          <w:lang w:val="fr-FR"/>
        </w:rPr>
      </w:pPr>
    </w:p>
    <w:p w:rsidR="00C461A7" w:rsidRPr="00C461A7" w:rsidRDefault="00C461A7" w:rsidP="00C461A7">
      <w:pPr>
        <w:pStyle w:val="Titre3"/>
      </w:pPr>
      <w:bookmarkStart w:id="43" w:name="_Toc292988746"/>
      <w:bookmarkStart w:id="44" w:name="_Toc385324796"/>
      <w:proofErr w:type="spellStart"/>
      <w:r w:rsidRPr="00C461A7">
        <w:t>Messalia</w:t>
      </w:r>
      <w:bookmarkEnd w:id="43"/>
      <w:bookmarkEnd w:id="44"/>
      <w:proofErr w:type="spellEnd"/>
    </w:p>
    <w:p w:rsidR="00C461A7" w:rsidRPr="00AE4199" w:rsidRDefault="00C461A7" w:rsidP="00C461A7">
      <w:pPr>
        <w:pStyle w:val="Corpsdetexte"/>
        <w:jc w:val="both"/>
        <w:rPr>
          <w:lang w:val="fr-FR"/>
        </w:rPr>
      </w:pPr>
      <w:r w:rsidRPr="00AE4199">
        <w:rPr>
          <w:lang w:val="fr-FR"/>
        </w:rPr>
        <w:t xml:space="preserve">Chaque fichier transmis par la SG sur le flux </w:t>
      </w:r>
      <w:proofErr w:type="spellStart"/>
      <w:r w:rsidRPr="00AE4199">
        <w:rPr>
          <w:lang w:val="fr-FR"/>
        </w:rPr>
        <w:t>Messalia</w:t>
      </w:r>
      <w:proofErr w:type="spellEnd"/>
      <w:r w:rsidRPr="00AE4199">
        <w:rPr>
          <w:lang w:val="fr-FR"/>
        </w:rPr>
        <w:t xml:space="preserve"> peut contenir des messages parmi les catégories suivantes :</w:t>
      </w:r>
    </w:p>
    <w:p w:rsidR="00C461A7" w:rsidRPr="00AE4199" w:rsidRDefault="00C461A7" w:rsidP="00A46B87">
      <w:pPr>
        <w:pStyle w:val="Listepuces"/>
        <w:rPr>
          <w:lang w:val="fr-FR"/>
        </w:rPr>
      </w:pPr>
      <w:proofErr w:type="spellStart"/>
      <w:r w:rsidRPr="00AE4199">
        <w:rPr>
          <w:lang w:val="fr-FR"/>
        </w:rPr>
        <w:t>Infocompte</w:t>
      </w:r>
      <w:proofErr w:type="spellEnd"/>
      <w:r w:rsidRPr="00AE4199">
        <w:rPr>
          <w:lang w:val="fr-FR"/>
        </w:rPr>
        <w:t xml:space="preserve"> (Principal) : informations sur les comptes (solde et opérations).</w:t>
      </w:r>
    </w:p>
    <w:p w:rsidR="00C461A7" w:rsidRPr="00AE4199" w:rsidRDefault="00C461A7" w:rsidP="00A46B87">
      <w:pPr>
        <w:pStyle w:val="Listepuces"/>
        <w:rPr>
          <w:lang w:val="fr-FR"/>
        </w:rPr>
      </w:pPr>
      <w:r w:rsidRPr="00AE4199">
        <w:rPr>
          <w:lang w:val="fr-FR"/>
        </w:rPr>
        <w:t>Démonstration : informations sur les comptes avec des données fictives</w:t>
      </w:r>
    </w:p>
    <w:p w:rsidR="00C461A7" w:rsidRPr="00AE4199" w:rsidRDefault="00C461A7" w:rsidP="00A46B87">
      <w:pPr>
        <w:pStyle w:val="Listepuces"/>
        <w:rPr>
          <w:lang w:val="fr-FR"/>
        </w:rPr>
      </w:pPr>
      <w:r w:rsidRPr="00AE4199">
        <w:rPr>
          <w:lang w:val="fr-FR"/>
        </w:rPr>
        <w:t>Accueil : SMS de bienvenue</w:t>
      </w:r>
    </w:p>
    <w:p w:rsidR="00C461A7" w:rsidRPr="00AE4199" w:rsidRDefault="00C461A7" w:rsidP="00A46B87">
      <w:pPr>
        <w:pStyle w:val="Listepuces"/>
        <w:rPr>
          <w:lang w:val="fr-FR"/>
        </w:rPr>
      </w:pPr>
      <w:r w:rsidRPr="00AE4199">
        <w:rPr>
          <w:lang w:val="fr-FR"/>
        </w:rPr>
        <w:t>Marketing</w:t>
      </w:r>
    </w:p>
    <w:p w:rsidR="00C461A7" w:rsidRPr="00AE4199" w:rsidRDefault="00C461A7" w:rsidP="00A46B87">
      <w:pPr>
        <w:pStyle w:val="Listepuces"/>
        <w:rPr>
          <w:lang w:val="fr-FR"/>
        </w:rPr>
      </w:pPr>
      <w:r w:rsidRPr="00AE4199">
        <w:rPr>
          <w:lang w:val="fr-FR"/>
        </w:rPr>
        <w:t xml:space="preserve">Plafond : </w:t>
      </w:r>
      <w:r w:rsidR="00403FE1">
        <w:rPr>
          <w:lang w:val="fr-FR"/>
        </w:rPr>
        <w:t>dépassement de plafond carte</w:t>
      </w:r>
    </w:p>
    <w:p w:rsidR="00C461A7" w:rsidRDefault="00C461A7" w:rsidP="00A46B87">
      <w:pPr>
        <w:pStyle w:val="Listepuces"/>
        <w:rPr>
          <w:lang w:val="fr-FR"/>
        </w:rPr>
      </w:pPr>
      <w:r w:rsidRPr="00AE4199">
        <w:rPr>
          <w:lang w:val="fr-FR"/>
        </w:rPr>
        <w:t xml:space="preserve">Generis : Alerte SMS relatifs à </w:t>
      </w:r>
      <w:proofErr w:type="spellStart"/>
      <w:r w:rsidRPr="00AE4199">
        <w:rPr>
          <w:lang w:val="fr-FR"/>
        </w:rPr>
        <w:t>Pauget</w:t>
      </w:r>
      <w:proofErr w:type="spellEnd"/>
      <w:r w:rsidRPr="00AE4199">
        <w:rPr>
          <w:lang w:val="fr-FR"/>
        </w:rPr>
        <w:t>-Constans</w:t>
      </w:r>
    </w:p>
    <w:p w:rsidR="00FE6FB3" w:rsidRPr="00AE4199" w:rsidRDefault="00FE6FB3" w:rsidP="00A46B87">
      <w:pPr>
        <w:pStyle w:val="Listepuces"/>
        <w:rPr>
          <w:lang w:val="fr-FR"/>
        </w:rPr>
      </w:pPr>
      <w:r>
        <w:rPr>
          <w:lang w:val="fr-FR"/>
        </w:rPr>
        <w:t>Mise à disposition de chéquier</w:t>
      </w:r>
    </w:p>
    <w:p w:rsidR="00C461A7" w:rsidRPr="00AE4199" w:rsidRDefault="00C461A7" w:rsidP="00C461A7">
      <w:pPr>
        <w:pStyle w:val="Corpsdetexte"/>
        <w:jc w:val="both"/>
        <w:rPr>
          <w:lang w:val="fr-FR"/>
        </w:rPr>
      </w:pPr>
    </w:p>
    <w:p w:rsidR="00C461A7" w:rsidRPr="00C461A7" w:rsidRDefault="00C461A7" w:rsidP="00C461A7">
      <w:pPr>
        <w:pStyle w:val="Titre3"/>
      </w:pPr>
      <w:bookmarkStart w:id="45" w:name="_Toc292988747"/>
      <w:bookmarkStart w:id="46" w:name="_Toc385324797"/>
      <w:proofErr w:type="spellStart"/>
      <w:proofErr w:type="gramStart"/>
      <w:r w:rsidRPr="00C461A7">
        <w:t>iTransfert</w:t>
      </w:r>
      <w:bookmarkEnd w:id="45"/>
      <w:bookmarkEnd w:id="46"/>
      <w:proofErr w:type="spellEnd"/>
      <w:proofErr w:type="gramEnd"/>
    </w:p>
    <w:p w:rsidR="00C461A7" w:rsidRPr="00AE4199" w:rsidRDefault="00C461A7" w:rsidP="00C461A7">
      <w:pPr>
        <w:pStyle w:val="Corpsdetexte"/>
        <w:jc w:val="both"/>
        <w:rPr>
          <w:lang w:val="fr-FR"/>
        </w:rPr>
      </w:pPr>
      <w:r w:rsidRPr="00AE4199">
        <w:rPr>
          <w:lang w:val="fr-FR"/>
        </w:rPr>
        <w:t xml:space="preserve">Le SVI </w:t>
      </w:r>
      <w:proofErr w:type="spellStart"/>
      <w:r w:rsidRPr="00AE4199">
        <w:rPr>
          <w:lang w:val="fr-FR"/>
        </w:rPr>
        <w:t>iTransfert</w:t>
      </w:r>
      <w:proofErr w:type="spellEnd"/>
      <w:r w:rsidRPr="00AE4199">
        <w:rPr>
          <w:lang w:val="fr-FR"/>
        </w:rPr>
        <w:t xml:space="preserve"> a évolué de façon à permettre à ses utilisateurs de saisir des numéros de téléphone, soit pour recevoir une notification de l’exécution du transfert, soit pour que la SG puisse contacter le bénéficiaire par SMS.</w:t>
      </w:r>
    </w:p>
    <w:p w:rsidR="00C461A7" w:rsidRPr="00AE4199" w:rsidRDefault="00C461A7" w:rsidP="00C461A7">
      <w:pPr>
        <w:pStyle w:val="Corpsdetexte"/>
        <w:jc w:val="both"/>
        <w:rPr>
          <w:lang w:val="fr-FR"/>
        </w:rPr>
      </w:pPr>
      <w:r w:rsidRPr="00AE4199">
        <w:rPr>
          <w:lang w:val="fr-FR"/>
        </w:rPr>
        <w:t xml:space="preserve">L’application </w:t>
      </w:r>
      <w:proofErr w:type="spellStart"/>
      <w:r w:rsidRPr="00AE4199">
        <w:rPr>
          <w:lang w:val="fr-FR"/>
        </w:rPr>
        <w:t>Messalia</w:t>
      </w:r>
      <w:proofErr w:type="spellEnd"/>
      <w:r w:rsidRPr="00AE4199">
        <w:rPr>
          <w:lang w:val="fr-FR"/>
        </w:rPr>
        <w:t xml:space="preserve"> doit donc prendre en compte ces types de SMS.</w:t>
      </w:r>
    </w:p>
    <w:p w:rsidR="00C461A7" w:rsidRPr="00AE4199" w:rsidRDefault="00C461A7" w:rsidP="00C461A7">
      <w:pPr>
        <w:pStyle w:val="Corpsdetexte"/>
        <w:jc w:val="both"/>
        <w:rPr>
          <w:lang w:val="fr-FR"/>
        </w:rPr>
      </w:pPr>
    </w:p>
    <w:p w:rsidR="00C461A7" w:rsidRPr="00C461A7" w:rsidRDefault="00C461A7" w:rsidP="00C461A7">
      <w:pPr>
        <w:pStyle w:val="Titre3"/>
      </w:pPr>
      <w:bookmarkStart w:id="47" w:name="_Toc292988748"/>
      <w:bookmarkStart w:id="48" w:name="_Toc385324798"/>
      <w:proofErr w:type="spellStart"/>
      <w:r w:rsidRPr="00C461A7">
        <w:t>Rendez-vous</w:t>
      </w:r>
      <w:bookmarkEnd w:id="47"/>
      <w:bookmarkEnd w:id="48"/>
      <w:proofErr w:type="spellEnd"/>
    </w:p>
    <w:p w:rsidR="00C461A7" w:rsidRPr="00AE4199" w:rsidRDefault="00C461A7" w:rsidP="00C461A7">
      <w:pPr>
        <w:pStyle w:val="Corpsdetexte"/>
        <w:jc w:val="both"/>
        <w:rPr>
          <w:lang w:val="fr-FR"/>
        </w:rPr>
      </w:pPr>
      <w:r w:rsidRPr="00AE4199">
        <w:rPr>
          <w:lang w:val="fr-FR"/>
        </w:rPr>
        <w:t xml:space="preserve">La prise de </w:t>
      </w:r>
      <w:r w:rsidRPr="00AE4199">
        <w:rPr>
          <w:szCs w:val="22"/>
          <w:lang w:val="fr-FR"/>
        </w:rPr>
        <w:t>rendez-vous (</w:t>
      </w:r>
      <w:proofErr w:type="spellStart"/>
      <w:r w:rsidRPr="00AE4199">
        <w:rPr>
          <w:szCs w:val="22"/>
          <w:lang w:val="fr-FR"/>
        </w:rPr>
        <w:t>RdV</w:t>
      </w:r>
      <w:proofErr w:type="spellEnd"/>
      <w:r w:rsidRPr="00AE4199">
        <w:rPr>
          <w:szCs w:val="22"/>
          <w:lang w:val="fr-FR"/>
        </w:rPr>
        <w:t>)</w:t>
      </w:r>
      <w:r w:rsidRPr="00AE4199">
        <w:rPr>
          <w:lang w:val="fr-FR"/>
        </w:rPr>
        <w:t xml:space="preserve"> par les </w:t>
      </w:r>
      <w:proofErr w:type="spellStart"/>
      <w:r w:rsidRPr="00AE4199">
        <w:rPr>
          <w:lang w:val="fr-FR"/>
        </w:rPr>
        <w:t>CRCm</w:t>
      </w:r>
      <w:proofErr w:type="spellEnd"/>
      <w:r w:rsidRPr="00AE4199">
        <w:rPr>
          <w:lang w:val="fr-FR"/>
        </w:rPr>
        <w:t xml:space="preserve"> permet de programmer des rendez-vous directement dans les agendas des conseillers de clientèle. Cependant de nombreux rendez-vous positionnés au-delà de J + 2  ne sont pas honorés. </w:t>
      </w:r>
    </w:p>
    <w:p w:rsidR="00C461A7" w:rsidRPr="00AE4199" w:rsidRDefault="00C461A7" w:rsidP="00C461A7">
      <w:pPr>
        <w:pStyle w:val="Corpsdetexte"/>
        <w:jc w:val="both"/>
        <w:rPr>
          <w:lang w:val="fr-FR"/>
        </w:rPr>
      </w:pPr>
      <w:r w:rsidRPr="00AE4199">
        <w:rPr>
          <w:lang w:val="fr-FR"/>
        </w:rPr>
        <w:t>La Société Générale souhaite mettre en place un service de rappel de rendez-vous par SMS.</w:t>
      </w:r>
    </w:p>
    <w:p w:rsidR="00C461A7" w:rsidRPr="00AE4199" w:rsidRDefault="00C461A7" w:rsidP="00C461A7">
      <w:pPr>
        <w:pStyle w:val="Corpsdetexte"/>
        <w:jc w:val="both"/>
        <w:rPr>
          <w:lang w:val="fr-FR"/>
        </w:rPr>
      </w:pPr>
      <w:r w:rsidRPr="00AE4199">
        <w:rPr>
          <w:lang w:val="fr-FR"/>
        </w:rPr>
        <w:t xml:space="preserve">L’émission des SMS vers les mobiles de nos clients via les opérateurs de téléphonie sera </w:t>
      </w:r>
      <w:proofErr w:type="gramStart"/>
      <w:r w:rsidRPr="00AE4199">
        <w:rPr>
          <w:lang w:val="fr-FR"/>
        </w:rPr>
        <w:t>pris</w:t>
      </w:r>
      <w:proofErr w:type="gramEnd"/>
      <w:r w:rsidRPr="00AE4199">
        <w:rPr>
          <w:lang w:val="fr-FR"/>
        </w:rPr>
        <w:t xml:space="preserve"> en charge par AWL.</w:t>
      </w:r>
    </w:p>
    <w:p w:rsidR="00C461A7" w:rsidRPr="00AE4199" w:rsidRDefault="00C461A7" w:rsidP="00C461A7">
      <w:pPr>
        <w:pStyle w:val="Corpsdetexte"/>
        <w:jc w:val="both"/>
        <w:rPr>
          <w:lang w:val="fr-FR"/>
        </w:rPr>
      </w:pPr>
      <w:r w:rsidRPr="00AE4199">
        <w:rPr>
          <w:lang w:val="fr-FR"/>
        </w:rPr>
        <w:t xml:space="preserve">Par ailleurs, </w:t>
      </w:r>
      <w:proofErr w:type="spellStart"/>
      <w:r w:rsidR="0033370C">
        <w:rPr>
          <w:lang w:val="fr-FR"/>
        </w:rPr>
        <w:t>Worldline</w:t>
      </w:r>
      <w:proofErr w:type="spellEnd"/>
      <w:r w:rsidR="0033370C" w:rsidRPr="00AE4199">
        <w:rPr>
          <w:lang w:val="fr-FR"/>
        </w:rPr>
        <w:t xml:space="preserve"> </w:t>
      </w:r>
      <w:r w:rsidRPr="00AE4199">
        <w:rPr>
          <w:lang w:val="fr-FR"/>
        </w:rPr>
        <w:t>fournira un outil de statistiques sur le service et de suivi des soumissions des SMS aux clients.</w:t>
      </w:r>
    </w:p>
    <w:p w:rsidR="00C461A7" w:rsidRPr="00AE4199" w:rsidRDefault="00C461A7" w:rsidP="00C461A7">
      <w:pPr>
        <w:pStyle w:val="Retrait2"/>
        <w:numPr>
          <w:ilvl w:val="12"/>
          <w:numId w:val="0"/>
        </w:numPr>
        <w:rPr>
          <w:lang w:val="fr-FR"/>
        </w:rPr>
      </w:pPr>
    </w:p>
    <w:p w:rsidR="00C461A7" w:rsidRPr="00C461A7" w:rsidRDefault="00C461A7" w:rsidP="00C461A7">
      <w:pPr>
        <w:pStyle w:val="Titre1"/>
      </w:pPr>
      <w:bookmarkStart w:id="49" w:name="_Toc292988749"/>
      <w:bookmarkStart w:id="50" w:name="_Toc316305257"/>
      <w:bookmarkStart w:id="51" w:name="_Toc385324799"/>
      <w:r w:rsidRPr="00C461A7">
        <w:t>DESCRIPTION DU TRAITEMENT</w:t>
      </w:r>
      <w:bookmarkEnd w:id="49"/>
      <w:bookmarkEnd w:id="50"/>
      <w:bookmarkEnd w:id="51"/>
    </w:p>
    <w:p w:rsidR="00C461A7" w:rsidRPr="00704F83" w:rsidRDefault="00C461A7" w:rsidP="00C461A7">
      <w:pPr>
        <w:pStyle w:val="Titre2"/>
        <w:rPr>
          <w:lang w:val="fr-FR"/>
        </w:rPr>
      </w:pPr>
      <w:bookmarkStart w:id="52" w:name="_Toc292988750"/>
      <w:bookmarkStart w:id="53" w:name="_Toc316305258"/>
      <w:bookmarkStart w:id="54" w:name="_Toc385324800"/>
      <w:r w:rsidRPr="00704F83">
        <w:rPr>
          <w:lang w:val="fr-FR"/>
        </w:rPr>
        <w:t>Réception CFT (sens SG-&gt;AWL)</w:t>
      </w:r>
      <w:bookmarkEnd w:id="52"/>
      <w:bookmarkEnd w:id="53"/>
      <w:bookmarkEnd w:id="54"/>
    </w:p>
    <w:p w:rsidR="00C461A7" w:rsidRPr="00AE4199" w:rsidRDefault="00C461A7" w:rsidP="00C461A7">
      <w:pPr>
        <w:pStyle w:val="Corpsdetexte"/>
        <w:jc w:val="both"/>
        <w:rPr>
          <w:lang w:val="fr-FR"/>
        </w:rPr>
      </w:pPr>
      <w:r w:rsidRPr="00AE4199">
        <w:rPr>
          <w:lang w:val="fr-FR"/>
        </w:rPr>
        <w:t xml:space="preserve">Les fichiers SG seront transmis quotidiennement par le réseau </w:t>
      </w:r>
      <w:r w:rsidRPr="00AE4199">
        <w:rPr>
          <w:b/>
          <w:lang w:val="fr-FR"/>
        </w:rPr>
        <w:t>Transpac</w:t>
      </w:r>
      <w:r w:rsidRPr="00AE4199">
        <w:rPr>
          <w:lang w:val="fr-FR"/>
        </w:rPr>
        <w:t xml:space="preserve"> au moyen de </w:t>
      </w:r>
      <w:r w:rsidRPr="00AE4199">
        <w:rPr>
          <w:b/>
          <w:lang w:val="fr-FR"/>
        </w:rPr>
        <w:t>CFT</w:t>
      </w:r>
      <w:r w:rsidRPr="00AE4199">
        <w:rPr>
          <w:lang w:val="fr-FR"/>
        </w:rPr>
        <w:t xml:space="preserve"> (Cross File Transfert).</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Les fichiers sont réceptionnés et déposés dans un répertoire cible. Un processus les récupère et lance l’intégration. </w:t>
      </w:r>
    </w:p>
    <w:p w:rsidR="00C461A7" w:rsidRPr="00C461A7" w:rsidRDefault="00C461A7" w:rsidP="00C461A7">
      <w:pPr>
        <w:pStyle w:val="Titre3"/>
      </w:pPr>
      <w:bookmarkStart w:id="55" w:name="_Toc292988751"/>
      <w:bookmarkStart w:id="56" w:name="_Toc385324801"/>
      <w:r w:rsidRPr="00C461A7">
        <w:t>Homologation</w:t>
      </w:r>
      <w:bookmarkEnd w:id="55"/>
      <w:bookmarkEnd w:id="56"/>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9"/>
        <w:gridCol w:w="4549"/>
      </w:tblGrid>
      <w:tr w:rsidR="00FE6FB3" w:rsidRPr="0091393A" w:rsidTr="00FE6FB3">
        <w:tc>
          <w:tcPr>
            <w:tcW w:w="4549" w:type="dxa"/>
            <w:shd w:val="clear" w:color="auto" w:fill="auto"/>
            <w:tcMar>
              <w:top w:w="28" w:type="dxa"/>
              <w:left w:w="85" w:type="dxa"/>
              <w:right w:w="85" w:type="dxa"/>
            </w:tcMar>
          </w:tcPr>
          <w:p w:rsidR="00FE6FB3" w:rsidRPr="0091393A" w:rsidRDefault="00FE6FB3" w:rsidP="00FE6FB3">
            <w:pPr>
              <w:pStyle w:val="Table"/>
              <w:rPr>
                <w:lang w:val="fr-FR"/>
              </w:rPr>
            </w:pPr>
            <w:r w:rsidRPr="0091393A">
              <w:rPr>
                <w:lang w:val="fr-FR"/>
              </w:rPr>
              <w:t>Utilisation du partenaire CFT Homologation</w:t>
            </w:r>
          </w:p>
        </w:tc>
        <w:tc>
          <w:tcPr>
            <w:tcW w:w="4549" w:type="dxa"/>
            <w:shd w:val="clear" w:color="auto" w:fill="auto"/>
            <w:tcMar>
              <w:top w:w="28" w:type="dxa"/>
              <w:left w:w="85" w:type="dxa"/>
              <w:right w:w="85" w:type="dxa"/>
            </w:tcMar>
          </w:tcPr>
          <w:p w:rsidR="00FE6FB3" w:rsidRPr="00FE6FB3" w:rsidRDefault="00FE6FB3" w:rsidP="00FE6FB3">
            <w:pPr>
              <w:pStyle w:val="Table"/>
              <w:rPr>
                <w:b/>
                <w:lang w:val="fr-FR"/>
              </w:rPr>
            </w:pPr>
            <w:r w:rsidRPr="00FE6FB3">
              <w:rPr>
                <w:b/>
                <w:lang w:val="fr-FR"/>
              </w:rPr>
              <w:t> MELH</w:t>
            </w:r>
          </w:p>
        </w:tc>
      </w:tr>
      <w:tr w:rsidR="00FE6FB3" w:rsidRPr="0091393A" w:rsidTr="00FE6FB3">
        <w:tc>
          <w:tcPr>
            <w:tcW w:w="4549" w:type="dxa"/>
            <w:shd w:val="clear" w:color="auto" w:fill="auto"/>
            <w:tcMar>
              <w:top w:w="28" w:type="dxa"/>
              <w:left w:w="85" w:type="dxa"/>
              <w:right w:w="85" w:type="dxa"/>
            </w:tcMar>
          </w:tcPr>
          <w:p w:rsidR="00FE6FB3" w:rsidRPr="0091393A" w:rsidRDefault="00FE6FB3" w:rsidP="00FE6FB3">
            <w:pPr>
              <w:pStyle w:val="Table"/>
              <w:rPr>
                <w:lang w:val="fr-FR"/>
              </w:rPr>
            </w:pPr>
            <w:r w:rsidRPr="0091393A">
              <w:rPr>
                <w:lang w:val="fr-FR"/>
              </w:rPr>
              <w:t xml:space="preserve">Identifiant de fichier (IDF) </w:t>
            </w:r>
          </w:p>
        </w:tc>
        <w:tc>
          <w:tcPr>
            <w:tcW w:w="4549" w:type="dxa"/>
            <w:shd w:val="clear" w:color="auto" w:fill="auto"/>
            <w:tcMar>
              <w:top w:w="28" w:type="dxa"/>
              <w:left w:w="85" w:type="dxa"/>
              <w:right w:w="85" w:type="dxa"/>
            </w:tcMar>
          </w:tcPr>
          <w:p w:rsidR="00FE6FB3" w:rsidRPr="00FE6FB3" w:rsidRDefault="00FE6FB3" w:rsidP="00FE6FB3">
            <w:pPr>
              <w:pStyle w:val="Table"/>
              <w:rPr>
                <w:b/>
                <w:lang w:val="fr-FR"/>
              </w:rPr>
            </w:pPr>
            <w:r w:rsidRPr="00FE6FB3">
              <w:rPr>
                <w:b/>
                <w:lang w:val="fr-FR"/>
              </w:rPr>
              <w:t xml:space="preserve"> HATOSWFT</w:t>
            </w:r>
          </w:p>
        </w:tc>
      </w:tr>
      <w:tr w:rsidR="00FE6FB3" w:rsidRPr="003F7818" w:rsidTr="00FE6FB3">
        <w:tc>
          <w:tcPr>
            <w:tcW w:w="4549" w:type="dxa"/>
            <w:shd w:val="clear" w:color="auto" w:fill="auto"/>
            <w:tcMar>
              <w:top w:w="28" w:type="dxa"/>
              <w:left w:w="85" w:type="dxa"/>
              <w:right w:w="85" w:type="dxa"/>
            </w:tcMar>
          </w:tcPr>
          <w:p w:rsidR="00FE6FB3" w:rsidRPr="00AE4199" w:rsidRDefault="00FE6FB3" w:rsidP="00FE6FB3">
            <w:pPr>
              <w:pStyle w:val="Table"/>
              <w:rPr>
                <w:lang w:val="fr-FR"/>
              </w:rPr>
            </w:pPr>
            <w:r w:rsidRPr="00AE4199">
              <w:rPr>
                <w:lang w:val="fr-FR"/>
              </w:rPr>
              <w:t>Types de fichiers</w:t>
            </w:r>
          </w:p>
          <w:p w:rsidR="00FE6FB3" w:rsidRPr="0091393A" w:rsidRDefault="00FE6FB3" w:rsidP="00FE6FB3">
            <w:pPr>
              <w:pStyle w:val="Table"/>
              <w:rPr>
                <w:lang w:val="fr-FR"/>
              </w:rPr>
            </w:pPr>
          </w:p>
        </w:tc>
        <w:tc>
          <w:tcPr>
            <w:tcW w:w="4549" w:type="dxa"/>
            <w:shd w:val="clear" w:color="auto" w:fill="auto"/>
            <w:tcMar>
              <w:top w:w="28" w:type="dxa"/>
              <w:left w:w="85" w:type="dxa"/>
              <w:right w:w="85" w:type="dxa"/>
            </w:tcMar>
          </w:tcPr>
          <w:p w:rsidR="00FE6FB3" w:rsidRPr="00AE4199" w:rsidRDefault="00FE6FB3" w:rsidP="00FE6FB3">
            <w:pPr>
              <w:pStyle w:val="TableListbullet"/>
              <w:rPr>
                <w:lang w:val="fr-FR"/>
              </w:rPr>
            </w:pPr>
            <w:r w:rsidRPr="00AE4199">
              <w:rPr>
                <w:b/>
                <w:lang w:val="fr-FR"/>
              </w:rPr>
              <w:t>IOK74580</w:t>
            </w:r>
            <w:r w:rsidRPr="00AE4199">
              <w:rPr>
                <w:lang w:val="fr-FR"/>
              </w:rPr>
              <w:t xml:space="preserve"> : alertes </w:t>
            </w:r>
            <w:proofErr w:type="spellStart"/>
            <w:r w:rsidRPr="00AE4199">
              <w:rPr>
                <w:lang w:val="fr-FR"/>
              </w:rPr>
              <w:t>Messalia</w:t>
            </w:r>
            <w:proofErr w:type="spellEnd"/>
          </w:p>
          <w:p w:rsidR="00FE6FB3" w:rsidRPr="00AE4199" w:rsidRDefault="00FE6FB3" w:rsidP="00FE6FB3">
            <w:pPr>
              <w:pStyle w:val="TableListbullet"/>
              <w:rPr>
                <w:lang w:val="fr-FR"/>
              </w:rPr>
            </w:pPr>
            <w:r w:rsidRPr="00AE4199">
              <w:rPr>
                <w:b/>
                <w:lang w:val="fr-FR"/>
              </w:rPr>
              <w:t>MV74600B</w:t>
            </w:r>
            <w:r w:rsidRPr="00AE4199">
              <w:rPr>
                <w:lang w:val="fr-FR"/>
              </w:rPr>
              <w:t> : confirmation de rendez-vous</w:t>
            </w:r>
          </w:p>
          <w:p w:rsidR="00FE6FB3" w:rsidRPr="00AE4199" w:rsidRDefault="00FE6FB3" w:rsidP="00FE6FB3">
            <w:pPr>
              <w:pStyle w:val="TableListbullet"/>
              <w:rPr>
                <w:lang w:val="fr-FR"/>
              </w:rPr>
            </w:pPr>
            <w:r w:rsidRPr="00AE4199">
              <w:rPr>
                <w:b/>
                <w:lang w:val="fr-FR"/>
              </w:rPr>
              <w:t>KETR0300</w:t>
            </w:r>
            <w:r w:rsidRPr="00AE4199">
              <w:rPr>
                <w:lang w:val="fr-FR"/>
              </w:rPr>
              <w:t> : confirm</w:t>
            </w:r>
            <w:r>
              <w:rPr>
                <w:lang w:val="fr-FR"/>
              </w:rPr>
              <w:t xml:space="preserve">ation de virement via </w:t>
            </w:r>
            <w:proofErr w:type="spellStart"/>
            <w:r>
              <w:rPr>
                <w:lang w:val="fr-FR"/>
              </w:rPr>
              <w:t>iTransfer</w:t>
            </w:r>
            <w:proofErr w:type="spellEnd"/>
          </w:p>
          <w:p w:rsidR="00FE6FB3" w:rsidRPr="0091393A" w:rsidRDefault="00FE6FB3" w:rsidP="00FE6FB3">
            <w:pPr>
              <w:pStyle w:val="Table"/>
              <w:rPr>
                <w:lang w:val="fr-FR"/>
              </w:rPr>
            </w:pPr>
          </w:p>
        </w:tc>
      </w:tr>
    </w:tbl>
    <w:p w:rsidR="00C461A7" w:rsidRPr="00AE4199" w:rsidRDefault="00C461A7" w:rsidP="00C461A7">
      <w:pPr>
        <w:pStyle w:val="PrformatHTML"/>
        <w:tabs>
          <w:tab w:val="clear" w:pos="2748"/>
          <w:tab w:val="left" w:pos="2127"/>
        </w:tabs>
        <w:ind w:left="1800"/>
        <w:rPr>
          <w:rFonts w:ascii="Arial" w:hAnsi="Arial"/>
          <w:b/>
          <w:lang w:val="fr-FR"/>
        </w:rPr>
      </w:pPr>
    </w:p>
    <w:p w:rsidR="00C461A7" w:rsidRPr="00C461A7" w:rsidRDefault="00C461A7" w:rsidP="00C461A7">
      <w:pPr>
        <w:pStyle w:val="Titre3"/>
      </w:pPr>
      <w:bookmarkStart w:id="57" w:name="_Toc292988752"/>
      <w:bookmarkStart w:id="58" w:name="_Toc385324802"/>
      <w:r w:rsidRPr="00C461A7">
        <w:t>Production</w:t>
      </w:r>
      <w:bookmarkEnd w:id="57"/>
      <w:bookmarkEnd w:id="58"/>
    </w:p>
    <w:tbl>
      <w:tblPr>
        <w:tblStyle w:val="Grilledutableau"/>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9"/>
        <w:gridCol w:w="4549"/>
      </w:tblGrid>
      <w:tr w:rsidR="00FE6FB3" w:rsidRPr="00FE6FB3" w:rsidTr="00FE6FB3">
        <w:tc>
          <w:tcPr>
            <w:tcW w:w="4549" w:type="dxa"/>
            <w:shd w:val="clear" w:color="auto" w:fill="auto"/>
            <w:tcMar>
              <w:top w:w="28" w:type="dxa"/>
              <w:left w:w="85" w:type="dxa"/>
              <w:right w:w="85" w:type="dxa"/>
            </w:tcMar>
          </w:tcPr>
          <w:p w:rsidR="00FE6FB3" w:rsidRPr="00FE6FB3" w:rsidRDefault="00FE6FB3" w:rsidP="00FE6FB3">
            <w:pPr>
              <w:pStyle w:val="Table"/>
              <w:rPr>
                <w:lang w:val="fr-FR"/>
              </w:rPr>
            </w:pPr>
            <w:r w:rsidRPr="00FE6FB3">
              <w:rPr>
                <w:lang w:val="fr-FR"/>
              </w:rPr>
              <w:t xml:space="preserve">Utilisation du partenaire CFT Production </w:t>
            </w:r>
          </w:p>
        </w:tc>
        <w:tc>
          <w:tcPr>
            <w:tcW w:w="4549" w:type="dxa"/>
            <w:shd w:val="clear" w:color="auto" w:fill="auto"/>
            <w:tcMar>
              <w:top w:w="28" w:type="dxa"/>
              <w:left w:w="85" w:type="dxa"/>
              <w:right w:w="85" w:type="dxa"/>
            </w:tcMar>
          </w:tcPr>
          <w:p w:rsidR="00FE6FB3" w:rsidRPr="00FE6FB3" w:rsidRDefault="00FE6FB3" w:rsidP="00FE6FB3">
            <w:pPr>
              <w:pStyle w:val="Table"/>
              <w:rPr>
                <w:b/>
                <w:lang w:val="fr-FR"/>
              </w:rPr>
            </w:pPr>
            <w:r w:rsidRPr="00FE6FB3">
              <w:rPr>
                <w:b/>
                <w:lang w:val="fr-FR"/>
              </w:rPr>
              <w:t> MELN</w:t>
            </w:r>
          </w:p>
        </w:tc>
      </w:tr>
      <w:tr w:rsidR="00FE6FB3" w:rsidRPr="00FE6FB3" w:rsidTr="00FE6FB3">
        <w:tc>
          <w:tcPr>
            <w:tcW w:w="4549" w:type="dxa"/>
            <w:shd w:val="clear" w:color="auto" w:fill="auto"/>
            <w:tcMar>
              <w:top w:w="28" w:type="dxa"/>
              <w:left w:w="85" w:type="dxa"/>
              <w:right w:w="85" w:type="dxa"/>
            </w:tcMar>
          </w:tcPr>
          <w:p w:rsidR="00FE6FB3" w:rsidRPr="00FE6FB3" w:rsidRDefault="00FE6FB3" w:rsidP="00FE6FB3">
            <w:pPr>
              <w:pStyle w:val="Table"/>
              <w:rPr>
                <w:lang w:val="fr-FR"/>
              </w:rPr>
            </w:pPr>
            <w:r w:rsidRPr="00FE6FB3">
              <w:rPr>
                <w:lang w:val="fr-FR"/>
              </w:rPr>
              <w:t>Identifiant de fichier (IDF) </w:t>
            </w:r>
          </w:p>
        </w:tc>
        <w:tc>
          <w:tcPr>
            <w:tcW w:w="4549" w:type="dxa"/>
            <w:shd w:val="clear" w:color="auto" w:fill="auto"/>
            <w:tcMar>
              <w:top w:w="28" w:type="dxa"/>
              <w:left w:w="85" w:type="dxa"/>
              <w:right w:w="85" w:type="dxa"/>
            </w:tcMar>
          </w:tcPr>
          <w:p w:rsidR="00FE6FB3" w:rsidRPr="00FE6FB3" w:rsidRDefault="00FE6FB3" w:rsidP="00FE6FB3">
            <w:pPr>
              <w:pStyle w:val="Table"/>
              <w:rPr>
                <w:b/>
                <w:lang w:val="fr-FR"/>
              </w:rPr>
            </w:pPr>
            <w:r w:rsidRPr="00FE6FB3">
              <w:rPr>
                <w:b/>
                <w:lang w:val="fr-FR"/>
              </w:rPr>
              <w:t xml:space="preserve"> PATOSWLT</w:t>
            </w:r>
          </w:p>
        </w:tc>
      </w:tr>
      <w:tr w:rsidR="00FE6FB3" w:rsidRPr="003F7818" w:rsidTr="00FE6FB3">
        <w:tc>
          <w:tcPr>
            <w:tcW w:w="4549" w:type="dxa"/>
            <w:shd w:val="clear" w:color="auto" w:fill="auto"/>
            <w:tcMar>
              <w:top w:w="28" w:type="dxa"/>
              <w:left w:w="85" w:type="dxa"/>
              <w:right w:w="85" w:type="dxa"/>
            </w:tcMar>
          </w:tcPr>
          <w:p w:rsidR="00FE6FB3" w:rsidRPr="00FE6FB3" w:rsidRDefault="00FE6FB3" w:rsidP="00FE6FB3">
            <w:pPr>
              <w:pStyle w:val="Table"/>
              <w:rPr>
                <w:lang w:val="fr-FR"/>
              </w:rPr>
            </w:pPr>
            <w:r w:rsidRPr="00AE4199">
              <w:rPr>
                <w:lang w:val="fr-FR"/>
              </w:rPr>
              <w:t>Types de fichiers</w:t>
            </w:r>
          </w:p>
        </w:tc>
        <w:tc>
          <w:tcPr>
            <w:tcW w:w="4549" w:type="dxa"/>
            <w:shd w:val="clear" w:color="auto" w:fill="auto"/>
            <w:tcMar>
              <w:top w:w="28" w:type="dxa"/>
              <w:left w:w="85" w:type="dxa"/>
              <w:right w:w="85" w:type="dxa"/>
            </w:tcMar>
          </w:tcPr>
          <w:p w:rsidR="00FE6FB3" w:rsidRPr="00AE4199" w:rsidRDefault="00FE6FB3" w:rsidP="00FE6FB3">
            <w:pPr>
              <w:pStyle w:val="TableListbullet"/>
              <w:rPr>
                <w:lang w:val="fr-FR"/>
              </w:rPr>
            </w:pPr>
            <w:r w:rsidRPr="00AE4199">
              <w:rPr>
                <w:b/>
                <w:lang w:val="fr-FR"/>
              </w:rPr>
              <w:t>IO74580P</w:t>
            </w:r>
            <w:r w:rsidRPr="00AE4199">
              <w:rPr>
                <w:lang w:val="fr-FR"/>
              </w:rPr>
              <w:t xml:space="preserve"> : alertes </w:t>
            </w:r>
            <w:proofErr w:type="spellStart"/>
            <w:r w:rsidRPr="00AE4199">
              <w:rPr>
                <w:lang w:val="fr-FR"/>
              </w:rPr>
              <w:t>Messalia</w:t>
            </w:r>
            <w:proofErr w:type="spellEnd"/>
          </w:p>
          <w:p w:rsidR="00FE6FB3" w:rsidRPr="00AE4199" w:rsidRDefault="00FE6FB3" w:rsidP="00FE6FB3">
            <w:pPr>
              <w:pStyle w:val="TableListbullet"/>
              <w:rPr>
                <w:lang w:val="fr-FR"/>
              </w:rPr>
            </w:pPr>
            <w:r w:rsidRPr="00AE4199">
              <w:rPr>
                <w:b/>
                <w:lang w:val="fr-FR"/>
              </w:rPr>
              <w:t>MV74600B</w:t>
            </w:r>
            <w:r w:rsidRPr="00AE4199">
              <w:rPr>
                <w:lang w:val="fr-FR"/>
              </w:rPr>
              <w:t> : confirmation de rendez-vous</w:t>
            </w:r>
          </w:p>
          <w:p w:rsidR="00FE6FB3" w:rsidRPr="00AE4199" w:rsidRDefault="00FE6FB3" w:rsidP="00FE6FB3">
            <w:pPr>
              <w:pStyle w:val="TableListbullet"/>
              <w:rPr>
                <w:lang w:val="fr-FR"/>
              </w:rPr>
            </w:pPr>
            <w:r w:rsidRPr="00AE4199">
              <w:rPr>
                <w:b/>
                <w:lang w:val="fr-FR"/>
              </w:rPr>
              <w:t>EETR0300</w:t>
            </w:r>
            <w:r w:rsidRPr="00AE4199">
              <w:rPr>
                <w:lang w:val="fr-FR"/>
              </w:rPr>
              <w:t> : confirmation de vireme</w:t>
            </w:r>
            <w:r>
              <w:rPr>
                <w:lang w:val="fr-FR"/>
              </w:rPr>
              <w:t xml:space="preserve">nt via </w:t>
            </w:r>
            <w:proofErr w:type="spellStart"/>
            <w:r>
              <w:rPr>
                <w:lang w:val="fr-FR"/>
              </w:rPr>
              <w:t>iTransfer</w:t>
            </w:r>
            <w:proofErr w:type="spellEnd"/>
          </w:p>
          <w:p w:rsidR="00FE6FB3" w:rsidRPr="00FE6FB3" w:rsidRDefault="00FE6FB3" w:rsidP="00FE6FB3">
            <w:pPr>
              <w:pStyle w:val="Table"/>
              <w:rPr>
                <w:lang w:val="fr-FR"/>
              </w:rPr>
            </w:pPr>
          </w:p>
        </w:tc>
      </w:tr>
    </w:tbl>
    <w:p w:rsidR="00C461A7" w:rsidRPr="00AE4199" w:rsidRDefault="00C461A7" w:rsidP="00C461A7">
      <w:pPr>
        <w:pStyle w:val="Corpsdetexte"/>
        <w:jc w:val="both"/>
        <w:rPr>
          <w:lang w:val="fr-FR"/>
        </w:rPr>
      </w:pPr>
    </w:p>
    <w:p w:rsidR="00C461A7" w:rsidRPr="00704F83" w:rsidRDefault="00C461A7" w:rsidP="00C461A7">
      <w:pPr>
        <w:pStyle w:val="Titre2"/>
        <w:rPr>
          <w:lang w:val="fr-FR"/>
        </w:rPr>
      </w:pPr>
      <w:bookmarkStart w:id="59" w:name="_Toc292988753"/>
      <w:bookmarkStart w:id="60" w:name="_Toc316305259"/>
      <w:bookmarkStart w:id="61" w:name="_Toc385324803"/>
      <w:r w:rsidRPr="00704F83">
        <w:rPr>
          <w:lang w:val="fr-FR"/>
        </w:rPr>
        <w:t xml:space="preserve">Envoi sur machines de traitement </w:t>
      </w:r>
      <w:bookmarkEnd w:id="59"/>
      <w:bookmarkEnd w:id="60"/>
      <w:proofErr w:type="spellStart"/>
      <w:r w:rsidR="007D7D59">
        <w:rPr>
          <w:lang w:val="fr-FR"/>
        </w:rPr>
        <w:t>Worldline</w:t>
      </w:r>
      <w:bookmarkEnd w:id="61"/>
      <w:proofErr w:type="spellEnd"/>
    </w:p>
    <w:p w:rsidR="00C461A7" w:rsidRPr="00AE4199" w:rsidRDefault="00C461A7" w:rsidP="00C461A7">
      <w:pPr>
        <w:pStyle w:val="Corpsdetexte"/>
        <w:jc w:val="both"/>
        <w:rPr>
          <w:lang w:val="fr-FR"/>
        </w:rPr>
      </w:pPr>
    </w:p>
    <w:p w:rsidR="00C461A7" w:rsidRDefault="00C461A7" w:rsidP="00C461A7">
      <w:pPr>
        <w:pStyle w:val="Corpsdetexte"/>
        <w:jc w:val="both"/>
        <w:rPr>
          <w:lang w:val="fr-FR"/>
        </w:rPr>
      </w:pPr>
      <w:r w:rsidRPr="00AE4199">
        <w:rPr>
          <w:lang w:val="fr-FR"/>
        </w:rPr>
        <w:t xml:space="preserve">Dès que le fichier est transféré de La Société Générale à </w:t>
      </w:r>
      <w:proofErr w:type="spellStart"/>
      <w:r w:rsidR="00FE6FB3">
        <w:rPr>
          <w:lang w:val="fr-FR"/>
        </w:rPr>
        <w:t>Worldline</w:t>
      </w:r>
      <w:proofErr w:type="spellEnd"/>
      <w:r w:rsidRPr="00AE4199">
        <w:rPr>
          <w:lang w:val="fr-FR"/>
        </w:rPr>
        <w:t xml:space="preserve"> via CFT, le serveur contrôle la bonne réception (fichier conforme aux attentes, transfert établi dans les règles…) dudit fichier.</w:t>
      </w:r>
    </w:p>
    <w:p w:rsidR="00FE6FB3" w:rsidRPr="00AE4199" w:rsidRDefault="00FE6FB3"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Il peut exécuter 2 procédures différentes, fonction de la bonne réception ou non :</w:t>
      </w:r>
    </w:p>
    <w:p w:rsidR="00C461A7" w:rsidRPr="00AE4199" w:rsidRDefault="00C461A7" w:rsidP="00FE6FB3">
      <w:pPr>
        <w:pStyle w:val="Listepuces"/>
        <w:rPr>
          <w:lang w:val="fr-FR"/>
        </w:rPr>
      </w:pPr>
      <w:r w:rsidRPr="00AE4199">
        <w:rPr>
          <w:lang w:val="fr-FR"/>
        </w:rPr>
        <w:t xml:space="preserve">Copie de la machine CFT (où est arrivé le fichier) vers les serveurs de traitement (où se trouvent les </w:t>
      </w:r>
      <w:proofErr w:type="spellStart"/>
      <w:r w:rsidRPr="00AE4199">
        <w:rPr>
          <w:lang w:val="fr-FR"/>
        </w:rPr>
        <w:t>shells</w:t>
      </w:r>
      <w:proofErr w:type="spellEnd"/>
      <w:r w:rsidRPr="00AE4199">
        <w:rPr>
          <w:lang w:val="fr-FR"/>
        </w:rPr>
        <w:t xml:space="preserve"> à exécuter). Lors de cette copie le fichier est renommé :</w:t>
      </w:r>
    </w:p>
    <w:p w:rsidR="00C461A7" w:rsidRPr="00AE4199" w:rsidRDefault="00C461A7" w:rsidP="00FE6FB3">
      <w:pPr>
        <w:pStyle w:val="Listepuces2"/>
        <w:rPr>
          <w:lang w:val="fr-FR"/>
        </w:rPr>
      </w:pPr>
      <w:r w:rsidRPr="00AE4199">
        <w:rPr>
          <w:b/>
          <w:lang w:val="fr-FR"/>
        </w:rPr>
        <w:t>MV74580H</w:t>
      </w:r>
      <w:proofErr w:type="gramStart"/>
      <w:r w:rsidRPr="00AE4199">
        <w:rPr>
          <w:lang w:val="fr-FR"/>
        </w:rPr>
        <w:t>.&lt;</w:t>
      </w:r>
      <w:proofErr w:type="gramEnd"/>
      <w:r w:rsidRPr="00AE4199">
        <w:rPr>
          <w:lang w:val="fr-FR"/>
        </w:rPr>
        <w:t xml:space="preserve">date&gt;&lt;identifiant&gt; en </w:t>
      </w:r>
      <w:r w:rsidRPr="00AE4199">
        <w:rPr>
          <w:u w:val="single"/>
          <w:lang w:val="fr-FR"/>
        </w:rPr>
        <w:t>QUALIFICATION</w:t>
      </w:r>
    </w:p>
    <w:p w:rsidR="00C461A7" w:rsidRPr="00AE4199" w:rsidRDefault="00C461A7" w:rsidP="00FE6FB3">
      <w:pPr>
        <w:pStyle w:val="Listepuces2"/>
        <w:rPr>
          <w:lang w:val="fr-FR"/>
        </w:rPr>
      </w:pPr>
      <w:r w:rsidRPr="00AE4199">
        <w:rPr>
          <w:b/>
          <w:lang w:val="fr-FR"/>
        </w:rPr>
        <w:t>MV74580P</w:t>
      </w:r>
      <w:proofErr w:type="gramStart"/>
      <w:r w:rsidRPr="00AE4199">
        <w:rPr>
          <w:lang w:val="fr-FR"/>
        </w:rPr>
        <w:t>.&lt;</w:t>
      </w:r>
      <w:proofErr w:type="gramEnd"/>
      <w:r w:rsidRPr="00AE4199">
        <w:rPr>
          <w:lang w:val="fr-FR"/>
        </w:rPr>
        <w:t xml:space="preserve">data&gt;&lt;identifiant&gt; en </w:t>
      </w:r>
      <w:r w:rsidRPr="00AE4199">
        <w:rPr>
          <w:u w:val="single"/>
          <w:lang w:val="fr-FR"/>
        </w:rPr>
        <w:t>PRODUCTION</w:t>
      </w:r>
      <w:r w:rsidRPr="00AE4199">
        <w:rPr>
          <w:lang w:val="fr-FR"/>
        </w:rPr>
        <w:t xml:space="preserve"> </w:t>
      </w:r>
    </w:p>
    <w:p w:rsidR="00C461A7" w:rsidRPr="00AE4199" w:rsidRDefault="00C461A7" w:rsidP="00FE6FB3">
      <w:pPr>
        <w:pStyle w:val="Listepuces"/>
        <w:rPr>
          <w:lang w:val="fr-FR"/>
        </w:rPr>
      </w:pPr>
      <w:r w:rsidRPr="00AE4199">
        <w:rPr>
          <w:lang w:val="fr-FR"/>
        </w:rPr>
        <w:t>En cas d’échec du transfert CFT, un mail est envoyé aux responsables et à l'exploitation pour prendre les mesures nécessaires (surveillance des applicatifs, supervision du réseau, etc.).</w:t>
      </w:r>
    </w:p>
    <w:p w:rsidR="00C461A7" w:rsidRPr="00C461A7" w:rsidRDefault="00C461A7" w:rsidP="00C461A7">
      <w:pPr>
        <w:pStyle w:val="Titre2"/>
      </w:pPr>
      <w:r w:rsidRPr="00704F83">
        <w:rPr>
          <w:lang w:val="fr-FR"/>
        </w:rPr>
        <w:br w:type="page"/>
      </w:r>
      <w:bookmarkStart w:id="62" w:name="_Toc292988754"/>
      <w:bookmarkStart w:id="63" w:name="_Toc316305260"/>
      <w:bookmarkStart w:id="64" w:name="_Toc385324804"/>
      <w:proofErr w:type="spellStart"/>
      <w:r w:rsidRPr="00C461A7">
        <w:t>Intégration</w:t>
      </w:r>
      <w:bookmarkEnd w:id="62"/>
      <w:bookmarkEnd w:id="63"/>
      <w:bookmarkEnd w:id="64"/>
      <w:proofErr w:type="spellEnd"/>
    </w:p>
    <w:p w:rsidR="00C461A7" w:rsidRPr="00704F83" w:rsidRDefault="00C461A7" w:rsidP="00C461A7">
      <w:pPr>
        <w:pStyle w:val="Titre3"/>
        <w:rPr>
          <w:lang w:val="fr-FR"/>
        </w:rPr>
      </w:pPr>
      <w:bookmarkStart w:id="65" w:name="_Toc292988755"/>
      <w:bookmarkStart w:id="66" w:name="_Toc385324805"/>
      <w:r w:rsidRPr="00704F83">
        <w:rPr>
          <w:lang w:val="fr-FR"/>
        </w:rPr>
        <w:t>Chaine de traitement des fichiers batch</w:t>
      </w:r>
      <w:bookmarkEnd w:id="65"/>
      <w:bookmarkEnd w:id="66"/>
    </w:p>
    <w:p w:rsidR="00C461A7" w:rsidRPr="00AE4199" w:rsidRDefault="00C461A7" w:rsidP="00C461A7">
      <w:pPr>
        <w:pStyle w:val="Corpsdetexte"/>
        <w:jc w:val="both"/>
        <w:rPr>
          <w:lang w:val="fr-FR"/>
        </w:rPr>
      </w:pPr>
      <w:r>
        <w:rPr>
          <w:noProof/>
          <w:lang w:val="fr-FR" w:eastAsia="fr-FR"/>
        </w:rPr>
        <mc:AlternateContent>
          <mc:Choice Requires="wpg">
            <w:drawing>
              <wp:anchor distT="0" distB="0" distL="114300" distR="114300" simplePos="0" relativeHeight="251684864" behindDoc="0" locked="0" layoutInCell="1" allowOverlap="1" wp14:anchorId="34A2AD34" wp14:editId="5FDB618E">
                <wp:simplePos x="0" y="0"/>
                <wp:positionH relativeFrom="column">
                  <wp:posOffset>-94615</wp:posOffset>
                </wp:positionH>
                <wp:positionV relativeFrom="paragraph">
                  <wp:posOffset>78740</wp:posOffset>
                </wp:positionV>
                <wp:extent cx="6035040" cy="6591300"/>
                <wp:effectExtent l="0" t="0" r="22860" b="38100"/>
                <wp:wrapNone/>
                <wp:docPr id="616" name="Groupe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6591300"/>
                          <a:chOff x="1296" y="3600"/>
                          <a:chExt cx="9504" cy="10280"/>
                        </a:xfrm>
                      </wpg:grpSpPr>
                      <wps:wsp>
                        <wps:cNvPr id="617" name="Text Box 96"/>
                        <wps:cNvSpPr txBox="1">
                          <a:spLocks noChangeArrowheads="1"/>
                        </wps:cNvSpPr>
                        <wps:spPr bwMode="auto">
                          <a:xfrm>
                            <a:off x="4608" y="3711"/>
                            <a:ext cx="2880" cy="576"/>
                          </a:xfrm>
                          <a:prstGeom prst="rect">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6"/>
                                  <w:lang w:val="fr-FR"/>
                                </w:rPr>
                              </w:pPr>
                              <w:r w:rsidRPr="00740ED1">
                                <w:rPr>
                                  <w:sz w:val="16"/>
                                  <w:lang w:val="fr-FR"/>
                                </w:rPr>
                                <w:t>Transfert du fichier avec CFT (Cross File Transfer)</w:t>
                              </w:r>
                            </w:p>
                          </w:txbxContent>
                        </wps:txbx>
                        <wps:bodyPr rot="0" vert="horz" wrap="square" lIns="91440" tIns="45720" rIns="91440" bIns="45720" anchor="t" anchorCtr="0" upright="1">
                          <a:noAutofit/>
                        </wps:bodyPr>
                      </wps:wsp>
                      <wps:wsp>
                        <wps:cNvPr id="618" name="Text Box 97"/>
                        <wps:cNvSpPr txBox="1">
                          <a:spLocks noChangeArrowheads="1"/>
                        </wps:cNvSpPr>
                        <wps:spPr bwMode="auto">
                          <a:xfrm>
                            <a:off x="1584" y="3600"/>
                            <a:ext cx="2592"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rPr>
                                  <w:b/>
                                  <w:color w:val="FF0000"/>
                                </w:rPr>
                              </w:pPr>
                              <w:r>
                                <w:rPr>
                                  <w:b/>
                                  <w:color w:val="FF0000"/>
                                </w:rPr>
                                <w:t>Société Générale</w:t>
                              </w:r>
                            </w:p>
                          </w:txbxContent>
                        </wps:txbx>
                        <wps:bodyPr rot="0" vert="horz" wrap="square" lIns="91440" tIns="45720" rIns="91440" bIns="45720" anchor="t" anchorCtr="0" upright="1">
                          <a:noAutofit/>
                        </wps:bodyPr>
                      </wps:wsp>
                      <wps:wsp>
                        <wps:cNvPr id="619" name="Line 98"/>
                        <wps:cNvCnPr/>
                        <wps:spPr bwMode="auto">
                          <a:xfrm>
                            <a:off x="1296" y="4485"/>
                            <a:ext cx="936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20" name="Text Box 99"/>
                        <wps:cNvSpPr txBox="1">
                          <a:spLocks noChangeArrowheads="1"/>
                        </wps:cNvSpPr>
                        <wps:spPr bwMode="auto">
                          <a:xfrm>
                            <a:off x="1584" y="4719"/>
                            <a:ext cx="2592" cy="432"/>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rPr>
                                  <w:b/>
                                  <w:color w:val="FF0000"/>
                                </w:rPr>
                              </w:pPr>
                              <w:r>
                                <w:rPr>
                                  <w:b/>
                                  <w:color w:val="FF0000"/>
                                </w:rPr>
                                <w:t>Worldline</w:t>
                              </w:r>
                            </w:p>
                          </w:txbxContent>
                        </wps:txbx>
                        <wps:bodyPr rot="0" vert="horz" wrap="square" lIns="91440" tIns="45720" rIns="91440" bIns="45720" anchor="t" anchorCtr="0" upright="1">
                          <a:noAutofit/>
                        </wps:bodyPr>
                      </wps:wsp>
                      <wps:wsp>
                        <wps:cNvPr id="621" name="Text Box 100"/>
                        <wps:cNvSpPr txBox="1">
                          <a:spLocks noChangeArrowheads="1"/>
                        </wps:cNvSpPr>
                        <wps:spPr bwMode="auto">
                          <a:xfrm>
                            <a:off x="4608" y="6159"/>
                            <a:ext cx="2880" cy="432"/>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proofErr w:type="spellStart"/>
                              <w:r>
                                <w:rPr>
                                  <w:sz w:val="16"/>
                                </w:rPr>
                                <w:t>Sélection</w:t>
                              </w:r>
                              <w:proofErr w:type="spellEnd"/>
                              <w:r>
                                <w:rPr>
                                  <w:sz w:val="16"/>
                                </w:rPr>
                                <w:t xml:space="preserve"> </w:t>
                              </w:r>
                              <w:proofErr w:type="spellStart"/>
                              <w:r>
                                <w:rPr>
                                  <w:sz w:val="16"/>
                                </w:rPr>
                                <w:t>d’une</w:t>
                              </w:r>
                              <w:proofErr w:type="spellEnd"/>
                              <w:r>
                                <w:rPr>
                                  <w:sz w:val="16"/>
                                </w:rPr>
                                <w:t xml:space="preserve"> </w:t>
                              </w:r>
                              <w:proofErr w:type="spellStart"/>
                              <w:r>
                                <w:rPr>
                                  <w:sz w:val="16"/>
                                </w:rPr>
                                <w:t>ligne</w:t>
                              </w:r>
                              <w:proofErr w:type="spellEnd"/>
                              <w:r>
                                <w:rPr>
                                  <w:sz w:val="16"/>
                                </w:rPr>
                                <w:t xml:space="preserve"> du </w:t>
                              </w:r>
                              <w:proofErr w:type="spellStart"/>
                              <w:r>
                                <w:rPr>
                                  <w:sz w:val="16"/>
                                </w:rPr>
                                <w:t>fichier</w:t>
                              </w:r>
                              <w:proofErr w:type="spellEnd"/>
                            </w:p>
                          </w:txbxContent>
                        </wps:txbx>
                        <wps:bodyPr rot="0" vert="horz" wrap="square" lIns="91440" tIns="45720" rIns="91440" bIns="45720" anchor="t" anchorCtr="0" upright="1">
                          <a:noAutofit/>
                        </wps:bodyPr>
                      </wps:wsp>
                      <wps:wsp>
                        <wps:cNvPr id="622" name="AutoShape 101"/>
                        <wps:cNvSpPr>
                          <a:spLocks noChangeArrowheads="1"/>
                        </wps:cNvSpPr>
                        <wps:spPr bwMode="auto">
                          <a:xfrm>
                            <a:off x="5184" y="6879"/>
                            <a:ext cx="1728" cy="1152"/>
                          </a:xfrm>
                          <a:prstGeom prst="diamond">
                            <a:avLst/>
                          </a:prstGeom>
                          <a:solidFill>
                            <a:srgbClr val="FFFFFF"/>
                          </a:solidFill>
                          <a:ln w="9525">
                            <a:solidFill>
                              <a:srgbClr val="000000"/>
                            </a:solidFill>
                            <a:miter lim="800000"/>
                            <a:headEnd/>
                            <a:tailEnd/>
                          </a:ln>
                        </wps:spPr>
                        <wps:txbx>
                          <w:txbxContent>
                            <w:p w:rsidR="003F7818" w:rsidRDefault="003F7818" w:rsidP="00C461A7">
                              <w:pPr>
                                <w:pStyle w:val="Corpsdetexte2"/>
                                <w:rPr>
                                  <w:color w:val="008000"/>
                                  <w:sz w:val="16"/>
                                </w:rPr>
                              </w:pPr>
                              <w:r>
                                <w:rPr>
                                  <w:color w:val="008000"/>
                                  <w:sz w:val="16"/>
                                </w:rPr>
                                <w:t>Fin de fichier?</w:t>
                              </w:r>
                            </w:p>
                          </w:txbxContent>
                        </wps:txbx>
                        <wps:bodyPr rot="0" vert="horz" wrap="square" lIns="91440" tIns="45720" rIns="91440" bIns="45720" anchor="t" anchorCtr="0" upright="1">
                          <a:noAutofit/>
                        </wps:bodyPr>
                      </wps:wsp>
                      <wps:wsp>
                        <wps:cNvPr id="623" name="Line 102"/>
                        <wps:cNvCnPr/>
                        <wps:spPr bwMode="auto">
                          <a:xfrm>
                            <a:off x="6912" y="7455"/>
                            <a:ext cx="57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4" name="Text Box 103"/>
                        <wps:cNvSpPr txBox="1">
                          <a:spLocks noChangeArrowheads="1"/>
                        </wps:cNvSpPr>
                        <wps:spPr bwMode="auto">
                          <a:xfrm>
                            <a:off x="6624" y="6879"/>
                            <a:ext cx="720" cy="432"/>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center"/>
                                <w:rPr>
                                  <w:color w:val="008000"/>
                                </w:rPr>
                              </w:pPr>
                              <w:r>
                                <w:rPr>
                                  <w:color w:val="008000"/>
                                </w:rPr>
                                <w:t>Oui</w:t>
                              </w:r>
                            </w:p>
                          </w:txbxContent>
                        </wps:txbx>
                        <wps:bodyPr rot="0" vert="horz" wrap="square" lIns="91440" tIns="45720" rIns="91440" bIns="45720" anchor="t" anchorCtr="0" upright="1">
                          <a:noAutofit/>
                        </wps:bodyPr>
                      </wps:wsp>
                      <wps:wsp>
                        <wps:cNvPr id="625" name="Text Box 104"/>
                        <wps:cNvSpPr txBox="1">
                          <a:spLocks noChangeArrowheads="1"/>
                        </wps:cNvSpPr>
                        <wps:spPr bwMode="auto">
                          <a:xfrm>
                            <a:off x="5184" y="8031"/>
                            <a:ext cx="864" cy="432"/>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center"/>
                                <w:rPr>
                                  <w:color w:val="008000"/>
                                </w:rPr>
                              </w:pPr>
                              <w:r>
                                <w:rPr>
                                  <w:color w:val="008000"/>
                                </w:rPr>
                                <w:t>Non</w:t>
                              </w:r>
                            </w:p>
                          </w:txbxContent>
                        </wps:txbx>
                        <wps:bodyPr rot="0" vert="horz" wrap="square" lIns="91440" tIns="45720" rIns="91440" bIns="45720" anchor="t" anchorCtr="0" upright="1">
                          <a:noAutofit/>
                        </wps:bodyPr>
                      </wps:wsp>
                      <wps:wsp>
                        <wps:cNvPr id="626" name="Line 105"/>
                        <wps:cNvCnPr/>
                        <wps:spPr bwMode="auto">
                          <a:xfrm>
                            <a:off x="6048" y="5226"/>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7" name="Line 106"/>
                        <wps:cNvCnPr/>
                        <wps:spPr bwMode="auto">
                          <a:xfrm>
                            <a:off x="6048" y="6591"/>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8" name="AutoShape 107"/>
                        <wps:cNvSpPr>
                          <a:spLocks noChangeArrowheads="1"/>
                        </wps:cNvSpPr>
                        <wps:spPr bwMode="auto">
                          <a:xfrm>
                            <a:off x="5184" y="8319"/>
                            <a:ext cx="1917" cy="1152"/>
                          </a:xfrm>
                          <a:prstGeom prst="diamond">
                            <a:avLst/>
                          </a:prstGeom>
                          <a:solidFill>
                            <a:srgbClr val="FFFFFF"/>
                          </a:solidFill>
                          <a:ln w="9525">
                            <a:solidFill>
                              <a:srgbClr val="000000"/>
                            </a:solidFill>
                            <a:miter lim="800000"/>
                            <a:headEnd/>
                            <a:tailEnd/>
                          </a:ln>
                        </wps:spPr>
                        <wps:txbx>
                          <w:txbxContent>
                            <w:p w:rsidR="003F7818" w:rsidRDefault="003F7818" w:rsidP="00C461A7">
                              <w:pPr>
                                <w:pStyle w:val="Corpsdetexte2"/>
                                <w:rPr>
                                  <w:color w:val="008000"/>
                                  <w:sz w:val="16"/>
                                </w:rPr>
                              </w:pPr>
                              <w:r>
                                <w:rPr>
                                  <w:color w:val="008000"/>
                                  <w:sz w:val="16"/>
                                </w:rPr>
                                <w:t>Analyse d’appel ?</w:t>
                              </w:r>
                            </w:p>
                          </w:txbxContent>
                        </wps:txbx>
                        <wps:bodyPr rot="0" vert="horz" wrap="square" lIns="91440" tIns="45720" rIns="91440" bIns="45720" anchor="t" anchorCtr="0" upright="1">
                          <a:noAutofit/>
                        </wps:bodyPr>
                      </wps:wsp>
                      <wps:wsp>
                        <wps:cNvPr id="629" name="Text Box 108"/>
                        <wps:cNvSpPr txBox="1">
                          <a:spLocks noChangeArrowheads="1"/>
                        </wps:cNvSpPr>
                        <wps:spPr bwMode="auto">
                          <a:xfrm>
                            <a:off x="5184" y="9471"/>
                            <a:ext cx="864" cy="432"/>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center"/>
                                <w:rPr>
                                  <w:color w:val="008000"/>
                                </w:rPr>
                              </w:pPr>
                              <w:r>
                                <w:rPr>
                                  <w:color w:val="008000"/>
                                </w:rPr>
                                <w:t>SMS</w:t>
                              </w:r>
                            </w:p>
                          </w:txbxContent>
                        </wps:txbx>
                        <wps:bodyPr rot="0" vert="horz" wrap="square" lIns="91440" tIns="45720" rIns="91440" bIns="45720" anchor="t" anchorCtr="0" upright="1">
                          <a:noAutofit/>
                        </wps:bodyPr>
                      </wps:wsp>
                      <wps:wsp>
                        <wps:cNvPr id="630" name="Text Box 109"/>
                        <wps:cNvSpPr txBox="1">
                          <a:spLocks noChangeArrowheads="1"/>
                        </wps:cNvSpPr>
                        <wps:spPr bwMode="auto">
                          <a:xfrm>
                            <a:off x="4464" y="11382"/>
                            <a:ext cx="3168" cy="432"/>
                          </a:xfrm>
                          <a:prstGeom prst="rect">
                            <a:avLst/>
                          </a:prstGeom>
                          <a:solidFill>
                            <a:srgbClr val="000000"/>
                          </a:solidFill>
                          <a:ln w="9525">
                            <a:solidFill>
                              <a:srgbClr val="000000"/>
                            </a:solidFill>
                            <a:miter lim="800000"/>
                            <a:headEnd/>
                            <a:tailEnd/>
                          </a:ln>
                        </wps:spPr>
                        <wps:txbx>
                          <w:txbxContent>
                            <w:p w:rsidR="003F7818" w:rsidRDefault="003F7818" w:rsidP="00C461A7">
                              <w:pPr>
                                <w:jc w:val="center"/>
                                <w:rPr>
                                  <w:color w:val="FFFFFF"/>
                                  <w:sz w:val="16"/>
                                </w:rPr>
                              </w:pPr>
                              <w:r>
                                <w:rPr>
                                  <w:color w:val="FFFFFF"/>
                                  <w:sz w:val="16"/>
                                </w:rPr>
                                <w:t xml:space="preserve">Envoi au </w:t>
                              </w:r>
                              <w:proofErr w:type="spellStart"/>
                              <w:r>
                                <w:rPr>
                                  <w:color w:val="FFFFFF"/>
                                  <w:sz w:val="16"/>
                                </w:rPr>
                                <w:t>gestionnaire</w:t>
                              </w:r>
                              <w:proofErr w:type="spellEnd"/>
                              <w:r>
                                <w:rPr>
                                  <w:color w:val="FFFFFF"/>
                                  <w:sz w:val="16"/>
                                </w:rPr>
                                <w:t xml:space="preserve"> </w:t>
                              </w:r>
                              <w:proofErr w:type="spellStart"/>
                              <w:r>
                                <w:rPr>
                                  <w:color w:val="FFFFFF"/>
                                  <w:sz w:val="16"/>
                                </w:rPr>
                                <w:t>d’appel</w:t>
                              </w:r>
                              <w:proofErr w:type="spellEnd"/>
                              <w:r>
                                <w:rPr>
                                  <w:color w:val="FFFFFF"/>
                                  <w:sz w:val="16"/>
                                </w:rPr>
                                <w:t xml:space="preserve"> SMS</w:t>
                              </w:r>
                            </w:p>
                          </w:txbxContent>
                        </wps:txbx>
                        <wps:bodyPr rot="0" vert="horz" wrap="square" lIns="91440" tIns="45720" rIns="91440" bIns="45720" anchor="t" anchorCtr="0" upright="1">
                          <a:noAutofit/>
                        </wps:bodyPr>
                      </wps:wsp>
                      <wps:wsp>
                        <wps:cNvPr id="631" name="Text Box 110"/>
                        <wps:cNvSpPr txBox="1">
                          <a:spLocks noChangeArrowheads="1"/>
                        </wps:cNvSpPr>
                        <wps:spPr bwMode="auto">
                          <a:xfrm>
                            <a:off x="4464" y="10607"/>
                            <a:ext cx="3168" cy="432"/>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r>
                                <w:rPr>
                                  <w:sz w:val="16"/>
                                </w:rPr>
                                <w:t xml:space="preserve">Constitution des </w:t>
                              </w:r>
                              <w:proofErr w:type="spellStart"/>
                              <w:r>
                                <w:rPr>
                                  <w:sz w:val="16"/>
                                </w:rPr>
                                <w:t>requêtes</w:t>
                              </w:r>
                              <w:proofErr w:type="spellEnd"/>
                              <w:r>
                                <w:rPr>
                                  <w:sz w:val="16"/>
                                </w:rPr>
                                <w:t xml:space="preserve"> </w:t>
                              </w:r>
                              <w:proofErr w:type="spellStart"/>
                              <w:r>
                                <w:rPr>
                                  <w:sz w:val="16"/>
                                </w:rPr>
                                <w:t>d’appels</w:t>
                              </w:r>
                              <w:proofErr w:type="spellEnd"/>
                            </w:p>
                            <w:p w:rsidR="003F7818" w:rsidRDefault="003F7818" w:rsidP="00C461A7">
                              <w:pPr>
                                <w:rPr>
                                  <w:sz w:val="16"/>
                                </w:rPr>
                              </w:pPr>
                            </w:p>
                          </w:txbxContent>
                        </wps:txbx>
                        <wps:bodyPr rot="0" vert="horz" wrap="square" lIns="91440" tIns="45720" rIns="91440" bIns="45720" anchor="t" anchorCtr="0" upright="1">
                          <a:noAutofit/>
                        </wps:bodyPr>
                      </wps:wsp>
                      <wps:wsp>
                        <wps:cNvPr id="632" name="Line 111"/>
                        <wps:cNvCnPr/>
                        <wps:spPr bwMode="auto">
                          <a:xfrm>
                            <a:off x="6048" y="11775"/>
                            <a:ext cx="0" cy="129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33" name="Line 112"/>
                        <wps:cNvCnPr/>
                        <wps:spPr bwMode="auto">
                          <a:xfrm flipH="1">
                            <a:off x="2448" y="12063"/>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4" name="Line 113"/>
                        <wps:cNvCnPr/>
                        <wps:spPr bwMode="auto">
                          <a:xfrm flipH="1">
                            <a:off x="2448" y="6015"/>
                            <a:ext cx="0" cy="60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5" name="Line 114"/>
                        <wps:cNvCnPr/>
                        <wps:spPr bwMode="auto">
                          <a:xfrm flipH="1" flipV="1">
                            <a:off x="2448" y="6015"/>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6" name="Line 115"/>
                        <wps:cNvCnPr/>
                        <wps:spPr bwMode="auto">
                          <a:xfrm>
                            <a:off x="6048" y="11067"/>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7" name="Text Box 116"/>
                        <wps:cNvSpPr txBox="1">
                          <a:spLocks noChangeArrowheads="1"/>
                        </wps:cNvSpPr>
                        <wps:spPr bwMode="auto">
                          <a:xfrm>
                            <a:off x="7488" y="7167"/>
                            <a:ext cx="864" cy="432"/>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r>
                                <w:rPr>
                                  <w:sz w:val="16"/>
                                </w:rPr>
                                <w:t>Fin</w:t>
                              </w:r>
                            </w:p>
                          </w:txbxContent>
                        </wps:txbx>
                        <wps:bodyPr rot="0" vert="horz" wrap="square" lIns="91440" tIns="45720" rIns="91440" bIns="45720" anchor="t" anchorCtr="0" upright="1">
                          <a:noAutofit/>
                        </wps:bodyPr>
                      </wps:wsp>
                      <wps:wsp>
                        <wps:cNvPr id="638" name="AutoShape 117"/>
                        <wps:cNvSpPr>
                          <a:spLocks/>
                        </wps:cNvSpPr>
                        <wps:spPr bwMode="auto">
                          <a:xfrm>
                            <a:off x="8787" y="4838"/>
                            <a:ext cx="432" cy="7402"/>
                          </a:xfrm>
                          <a:prstGeom prst="rightBrace">
                            <a:avLst>
                              <a:gd name="adj1" fmla="val 14278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118"/>
                        <wps:cNvSpPr txBox="1">
                          <a:spLocks noChangeArrowheads="1"/>
                        </wps:cNvSpPr>
                        <wps:spPr bwMode="auto">
                          <a:xfrm>
                            <a:off x="9072" y="8208"/>
                            <a:ext cx="1728" cy="72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center"/>
                                <w:rPr>
                                  <w:b/>
                                  <w:color w:val="FF0000"/>
                                </w:rPr>
                              </w:pPr>
                              <w:r>
                                <w:rPr>
                                  <w:b/>
                                  <w:color w:val="FF0000"/>
                                </w:rPr>
                                <w:t>Serveur</w:t>
                              </w:r>
                            </w:p>
                            <w:p w:rsidR="003F7818" w:rsidRDefault="003F7818" w:rsidP="00C461A7">
                              <w:pPr>
                                <w:pStyle w:val="En-tte"/>
                                <w:jc w:val="center"/>
                                <w:rPr>
                                  <w:b/>
                                  <w:color w:val="FF0000"/>
                                </w:rPr>
                              </w:pPr>
                              <w:r>
                                <w:rPr>
                                  <w:b/>
                                  <w:color w:val="FF0000"/>
                                </w:rPr>
                                <w:t>de traitement</w:t>
                              </w:r>
                            </w:p>
                          </w:txbxContent>
                        </wps:txbx>
                        <wps:bodyPr rot="0" vert="horz" wrap="square" lIns="91440" tIns="45720" rIns="91440" bIns="45720" anchor="t" anchorCtr="0" upright="1">
                          <a:noAutofit/>
                        </wps:bodyPr>
                      </wps:wsp>
                      <wps:wsp>
                        <wps:cNvPr id="640" name="AutoShape 119"/>
                        <wps:cNvSpPr>
                          <a:spLocks/>
                        </wps:cNvSpPr>
                        <wps:spPr bwMode="auto">
                          <a:xfrm>
                            <a:off x="8784" y="12664"/>
                            <a:ext cx="432" cy="1008"/>
                          </a:xfrm>
                          <a:prstGeom prst="rightBrace">
                            <a:avLst>
                              <a:gd name="adj1" fmla="val 194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Text Box 120"/>
                        <wps:cNvSpPr txBox="1">
                          <a:spLocks noChangeArrowheads="1"/>
                        </wps:cNvSpPr>
                        <wps:spPr bwMode="auto">
                          <a:xfrm>
                            <a:off x="9072" y="12816"/>
                            <a:ext cx="1728" cy="72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center"/>
                                <w:rPr>
                                  <w:b/>
                                  <w:color w:val="FF0000"/>
                                </w:rPr>
                              </w:pPr>
                              <w:r>
                                <w:rPr>
                                  <w:b/>
                                  <w:color w:val="FF0000"/>
                                </w:rPr>
                                <w:t>Serveur</w:t>
                              </w:r>
                            </w:p>
                            <w:p w:rsidR="003F7818" w:rsidRDefault="003F7818" w:rsidP="00C461A7">
                              <w:pPr>
                                <w:pStyle w:val="En-tte"/>
                                <w:jc w:val="center"/>
                                <w:rPr>
                                  <w:b/>
                                  <w:color w:val="FF0000"/>
                                </w:rPr>
                              </w:pPr>
                              <w:r>
                                <w:rPr>
                                  <w:b/>
                                  <w:color w:val="FF0000"/>
                                </w:rPr>
                                <w:t>d’émission</w:t>
                              </w:r>
                            </w:p>
                          </w:txbxContent>
                        </wps:txbx>
                        <wps:bodyPr rot="0" vert="horz" wrap="square" lIns="91440" tIns="45720" rIns="91440" bIns="45720" anchor="t" anchorCtr="0" upright="1">
                          <a:noAutofit/>
                        </wps:bodyPr>
                      </wps:wsp>
                      <wps:wsp>
                        <wps:cNvPr id="642" name="Text Box 121"/>
                        <wps:cNvSpPr txBox="1">
                          <a:spLocks noChangeArrowheads="1"/>
                        </wps:cNvSpPr>
                        <wps:spPr bwMode="auto">
                          <a:xfrm>
                            <a:off x="4464" y="9759"/>
                            <a:ext cx="3168" cy="432"/>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proofErr w:type="spellStart"/>
                              <w:r>
                                <w:rPr>
                                  <w:sz w:val="16"/>
                                </w:rPr>
                                <w:t>Générateur</w:t>
                              </w:r>
                              <w:proofErr w:type="spellEnd"/>
                              <w:r>
                                <w:rPr>
                                  <w:sz w:val="16"/>
                                </w:rPr>
                                <w:t xml:space="preserve"> de messages</w:t>
                              </w:r>
                            </w:p>
                            <w:p w:rsidR="003F7818" w:rsidRDefault="003F7818" w:rsidP="00C461A7">
                              <w:pPr>
                                <w:rPr>
                                  <w:sz w:val="16"/>
                                </w:rPr>
                              </w:pPr>
                            </w:p>
                          </w:txbxContent>
                        </wps:txbx>
                        <wps:bodyPr rot="0" vert="horz" wrap="square" lIns="91440" tIns="45720" rIns="91440" bIns="45720" anchor="t" anchorCtr="0" upright="1">
                          <a:noAutofit/>
                        </wps:bodyPr>
                      </wps:wsp>
                      <wps:wsp>
                        <wps:cNvPr id="643" name="Line 122"/>
                        <wps:cNvCnPr/>
                        <wps:spPr bwMode="auto">
                          <a:xfrm>
                            <a:off x="6048" y="1026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44" name="Group 123"/>
                        <wpg:cNvGrpSpPr>
                          <a:grpSpLocks/>
                        </wpg:cNvGrpSpPr>
                        <wpg:grpSpPr bwMode="auto">
                          <a:xfrm>
                            <a:off x="3024" y="9493"/>
                            <a:ext cx="1008" cy="864"/>
                            <a:chOff x="1152" y="9792"/>
                            <a:chExt cx="1008" cy="864"/>
                          </a:xfrm>
                        </wpg:grpSpPr>
                        <wps:wsp>
                          <wps:cNvPr id="645" name="Oval 124"/>
                          <wps:cNvSpPr>
                            <a:spLocks noChangeArrowheads="1"/>
                          </wps:cNvSpPr>
                          <wps:spPr bwMode="auto">
                            <a:xfrm>
                              <a:off x="1152" y="10368"/>
                              <a:ext cx="100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6" name="Line 125"/>
                          <wps:cNvCnPr/>
                          <wps:spPr bwMode="auto">
                            <a:xfrm>
                              <a:off x="1152"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7" name="Line 126"/>
                          <wps:cNvCnPr/>
                          <wps:spPr bwMode="auto">
                            <a:xfrm>
                              <a:off x="2160"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8" name="Oval 127" descr="noir)"/>
                          <wps:cNvSpPr>
                            <a:spLocks noChangeArrowheads="1"/>
                          </wps:cNvSpPr>
                          <wps:spPr bwMode="auto">
                            <a:xfrm>
                              <a:off x="1152" y="9792"/>
                              <a:ext cx="1008" cy="288"/>
                            </a:xfrm>
                            <a:prstGeom prst="ellipse">
                              <a:avLst/>
                            </a:pr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649" name="Text Box 128"/>
                          <wps:cNvSpPr txBox="1">
                            <a:spLocks noChangeArrowheads="1"/>
                          </wps:cNvSpPr>
                          <wps:spPr bwMode="auto">
                            <a:xfrm>
                              <a:off x="1152" y="10080"/>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rPr>
                                    <w:sz w:val="16"/>
                                  </w:rPr>
                                </w:pPr>
                                <w:proofErr w:type="spellStart"/>
                                <w:r>
                                  <w:rPr>
                                    <w:sz w:val="16"/>
                                  </w:rPr>
                                  <w:t>Modèles</w:t>
                                </w:r>
                                <w:proofErr w:type="spellEnd"/>
                              </w:p>
                              <w:p w:rsidR="003F7818" w:rsidRDefault="003F7818" w:rsidP="00C461A7">
                                <w:pPr>
                                  <w:rPr>
                                    <w:sz w:val="16"/>
                                  </w:rPr>
                                </w:pPr>
                              </w:p>
                            </w:txbxContent>
                          </wps:txbx>
                          <wps:bodyPr rot="0" vert="horz" wrap="square" lIns="91440" tIns="45720" rIns="91440" bIns="45720" anchor="t" anchorCtr="0" upright="1">
                            <a:noAutofit/>
                          </wps:bodyPr>
                        </wps:wsp>
                      </wpg:grpSp>
                      <wps:wsp>
                        <wps:cNvPr id="650" name="Line 129"/>
                        <wps:cNvCnPr/>
                        <wps:spPr bwMode="auto">
                          <a:xfrm flipH="1">
                            <a:off x="4032" y="9952"/>
                            <a:ext cx="43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651" name="Group 130"/>
                        <wpg:cNvGrpSpPr>
                          <a:grpSpLocks/>
                        </wpg:cNvGrpSpPr>
                        <wpg:grpSpPr bwMode="auto">
                          <a:xfrm>
                            <a:off x="3024" y="10753"/>
                            <a:ext cx="1008" cy="864"/>
                            <a:chOff x="1152" y="9792"/>
                            <a:chExt cx="1008" cy="864"/>
                          </a:xfrm>
                        </wpg:grpSpPr>
                        <wps:wsp>
                          <wps:cNvPr id="652" name="Oval 131"/>
                          <wps:cNvSpPr>
                            <a:spLocks noChangeArrowheads="1"/>
                          </wps:cNvSpPr>
                          <wps:spPr bwMode="auto">
                            <a:xfrm>
                              <a:off x="1152" y="10368"/>
                              <a:ext cx="100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3" name="Line 132"/>
                          <wps:cNvCnPr/>
                          <wps:spPr bwMode="auto">
                            <a:xfrm>
                              <a:off x="1152"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4" name="Line 133"/>
                          <wps:cNvCnPr/>
                          <wps:spPr bwMode="auto">
                            <a:xfrm>
                              <a:off x="2160"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5" name="Oval 134" descr="noir)"/>
                          <wps:cNvSpPr>
                            <a:spLocks noChangeArrowheads="1"/>
                          </wps:cNvSpPr>
                          <wps:spPr bwMode="auto">
                            <a:xfrm>
                              <a:off x="1152" y="9792"/>
                              <a:ext cx="1008" cy="288"/>
                            </a:xfrm>
                            <a:prstGeom prst="ellipse">
                              <a:avLst/>
                            </a:pr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656" name="Text Box 135"/>
                          <wps:cNvSpPr txBox="1">
                            <a:spLocks noChangeArrowheads="1"/>
                          </wps:cNvSpPr>
                          <wps:spPr bwMode="auto">
                            <a:xfrm>
                              <a:off x="1152" y="10080"/>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rPr>
                                    <w:sz w:val="16"/>
                                  </w:rPr>
                                </w:pPr>
                                <w:proofErr w:type="spellStart"/>
                                <w:r>
                                  <w:rPr>
                                    <w:sz w:val="16"/>
                                  </w:rPr>
                                  <w:t>Suivi</w:t>
                                </w:r>
                                <w:proofErr w:type="spellEnd"/>
                              </w:p>
                              <w:p w:rsidR="003F7818" w:rsidRDefault="003F7818" w:rsidP="00C461A7">
                                <w:pPr>
                                  <w:rPr>
                                    <w:sz w:val="16"/>
                                  </w:rPr>
                                </w:pPr>
                              </w:p>
                            </w:txbxContent>
                          </wps:txbx>
                          <wps:bodyPr rot="0" vert="horz" wrap="square" lIns="91440" tIns="45720" rIns="91440" bIns="45720" anchor="t" anchorCtr="0" upright="1">
                            <a:noAutofit/>
                          </wps:bodyPr>
                        </wps:wsp>
                      </wpg:grpSp>
                      <wps:wsp>
                        <wps:cNvPr id="657" name="Line 136"/>
                        <wps:cNvCnPr/>
                        <wps:spPr bwMode="auto">
                          <a:xfrm flipH="1" flipV="1">
                            <a:off x="4032" y="11406"/>
                            <a:ext cx="432" cy="2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8" name="Line 137"/>
                        <wps:cNvCnPr/>
                        <wps:spPr bwMode="auto">
                          <a:xfrm>
                            <a:off x="1440" y="12495"/>
                            <a:ext cx="936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59" name="Text Box 138"/>
                        <wps:cNvSpPr txBox="1">
                          <a:spLocks noChangeArrowheads="1"/>
                        </wps:cNvSpPr>
                        <wps:spPr bwMode="auto">
                          <a:xfrm>
                            <a:off x="1584" y="12639"/>
                            <a:ext cx="3024" cy="1241"/>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rPr>
                                  <w:b/>
                                  <w:color w:val="FF0000"/>
                                </w:rPr>
                              </w:pPr>
                              <w:r>
                                <w:rPr>
                                  <w:b/>
                                  <w:color w:val="FF0000"/>
                                </w:rPr>
                                <w:t>Orange</w:t>
                              </w:r>
                            </w:p>
                            <w:p w:rsidR="003F7818" w:rsidRDefault="003F7818" w:rsidP="00C461A7">
                              <w:pPr>
                                <w:pStyle w:val="En-tte"/>
                                <w:rPr>
                                  <w:b/>
                                  <w:color w:val="FF0000"/>
                                </w:rPr>
                              </w:pPr>
                              <w:r>
                                <w:rPr>
                                  <w:b/>
                                  <w:color w:val="FF0000"/>
                                </w:rPr>
                                <w:t>SFR</w:t>
                              </w:r>
                            </w:p>
                            <w:p w:rsidR="003F7818" w:rsidRDefault="003F7818" w:rsidP="00C461A7">
                              <w:pPr>
                                <w:pStyle w:val="En-tte"/>
                                <w:rPr>
                                  <w:b/>
                                  <w:color w:val="FF0000"/>
                                </w:rPr>
                              </w:pPr>
                              <w:r>
                                <w:rPr>
                                  <w:b/>
                                  <w:color w:val="FF0000"/>
                                </w:rPr>
                                <w:t>Bouygues Télécom</w:t>
                              </w:r>
                            </w:p>
                            <w:p w:rsidR="003F7818" w:rsidRPr="00740ED1" w:rsidRDefault="003F7818" w:rsidP="00C461A7">
                              <w:pPr>
                                <w:pStyle w:val="En-tte"/>
                                <w:rPr>
                                  <w:b/>
                                  <w:color w:val="FF0000"/>
                                </w:rPr>
                              </w:pPr>
                              <w:r>
                                <w:rPr>
                                  <w:b/>
                                  <w:color w:val="FF0000"/>
                                </w:rPr>
                                <w:t>Free</w:t>
                              </w:r>
                            </w:p>
                            <w:p w:rsidR="003F7818" w:rsidRPr="00740ED1" w:rsidRDefault="003F7818" w:rsidP="00C461A7">
                              <w:pPr>
                                <w:pStyle w:val="En-tte"/>
                                <w:rPr>
                                  <w:b/>
                                  <w:color w:val="FF0000"/>
                                </w:rPr>
                              </w:pPr>
                              <w:r w:rsidRPr="00740ED1">
                                <w:rPr>
                                  <w:b/>
                                  <w:color w:val="FF0000"/>
                                </w:rPr>
                                <w:t>Full MVNO</w:t>
                              </w:r>
                            </w:p>
                          </w:txbxContent>
                        </wps:txbx>
                        <wps:bodyPr rot="0" vert="horz" wrap="square" lIns="91440" tIns="45720" rIns="91440" bIns="45720" anchor="t" anchorCtr="0" upright="1">
                          <a:noAutofit/>
                        </wps:bodyPr>
                      </wps:wsp>
                      <wps:wsp>
                        <wps:cNvPr id="660" name="AutoShape 139"/>
                        <wps:cNvSpPr>
                          <a:spLocks noChangeArrowheads="1"/>
                        </wps:cNvSpPr>
                        <wps:spPr bwMode="auto">
                          <a:xfrm>
                            <a:off x="4608" y="12927"/>
                            <a:ext cx="3024" cy="953"/>
                          </a:xfrm>
                          <a:prstGeom prst="irregularSeal1">
                            <a:avLst/>
                          </a:prstGeom>
                          <a:solidFill>
                            <a:srgbClr val="FFFFFF"/>
                          </a:solidFill>
                          <a:ln w="9525">
                            <a:solidFill>
                              <a:srgbClr val="000000"/>
                            </a:solidFill>
                            <a:miter lim="800000"/>
                            <a:headEnd/>
                            <a:tailEnd/>
                          </a:ln>
                        </wps:spPr>
                        <wps:txbx>
                          <w:txbxContent>
                            <w:p w:rsidR="003F7818" w:rsidRDefault="003F7818" w:rsidP="00C461A7">
                              <w:pPr>
                                <w:jc w:val="center"/>
                                <w:rPr>
                                  <w:b/>
                                </w:rPr>
                              </w:pPr>
                              <w:proofErr w:type="spellStart"/>
                              <w:r>
                                <w:rPr>
                                  <w:b/>
                                </w:rPr>
                                <w:t>Réseau</w:t>
                              </w:r>
                              <w:proofErr w:type="spellEnd"/>
                            </w:p>
                          </w:txbxContent>
                        </wps:txbx>
                        <wps:bodyPr rot="0" vert="horz" wrap="square" lIns="91440" tIns="45720" rIns="91440" bIns="45720" anchor="t" anchorCtr="0" upright="1">
                          <a:noAutofit/>
                        </wps:bodyPr>
                      </wps:wsp>
                      <wps:wsp>
                        <wps:cNvPr id="661" name="Line 140"/>
                        <wps:cNvCnPr/>
                        <wps:spPr bwMode="auto">
                          <a:xfrm flipH="1">
                            <a:off x="4032" y="10777"/>
                            <a:ext cx="432" cy="28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2" name="Line 141"/>
                        <wps:cNvCnPr/>
                        <wps:spPr bwMode="auto">
                          <a:xfrm>
                            <a:off x="6048" y="4287"/>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3" name="Line 142"/>
                        <wps:cNvCnPr/>
                        <wps:spPr bwMode="auto">
                          <a:xfrm>
                            <a:off x="6048" y="5871"/>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 name="Line 143"/>
                        <wps:cNvCnPr/>
                        <wps:spPr bwMode="auto">
                          <a:xfrm>
                            <a:off x="6048" y="8031"/>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5" name="Line 144"/>
                        <wps:cNvCnPr/>
                        <wps:spPr bwMode="auto">
                          <a:xfrm>
                            <a:off x="6048" y="9471"/>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6" name="Text Box 145"/>
                        <wps:cNvSpPr txBox="1">
                          <a:spLocks noChangeArrowheads="1"/>
                        </wps:cNvSpPr>
                        <wps:spPr bwMode="auto">
                          <a:xfrm>
                            <a:off x="4620" y="5514"/>
                            <a:ext cx="2880" cy="432"/>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proofErr w:type="spellStart"/>
                              <w:r>
                                <w:rPr>
                                  <w:sz w:val="16"/>
                                </w:rPr>
                                <w:t>Contrôle</w:t>
                              </w:r>
                              <w:proofErr w:type="spellEnd"/>
                              <w:r>
                                <w:rPr>
                                  <w:sz w:val="16"/>
                                </w:rPr>
                                <w:t xml:space="preserve"> du </w:t>
                              </w:r>
                              <w:proofErr w:type="spellStart"/>
                              <w:r>
                                <w:rPr>
                                  <w:sz w:val="16"/>
                                </w:rPr>
                                <w:t>fichier</w:t>
                              </w:r>
                              <w:proofErr w:type="spellEnd"/>
                            </w:p>
                          </w:txbxContent>
                        </wps:txbx>
                        <wps:bodyPr rot="0" vert="horz" wrap="square" lIns="91440" tIns="45720" rIns="91440" bIns="45720" anchor="t" anchorCtr="0" upright="1">
                          <a:noAutofit/>
                        </wps:bodyPr>
                      </wps:wsp>
                      <wps:wsp>
                        <wps:cNvPr id="667" name="Text Box 146"/>
                        <wps:cNvSpPr txBox="1">
                          <a:spLocks noChangeArrowheads="1"/>
                        </wps:cNvSpPr>
                        <wps:spPr bwMode="auto">
                          <a:xfrm>
                            <a:off x="4608" y="4575"/>
                            <a:ext cx="2880" cy="735"/>
                          </a:xfrm>
                          <a:prstGeom prst="rect">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6"/>
                                  <w:lang w:val="fr-FR"/>
                                </w:rPr>
                              </w:pPr>
                              <w:r w:rsidRPr="00740ED1">
                                <w:rPr>
                                  <w:sz w:val="16"/>
                                  <w:lang w:val="fr-FR"/>
                                </w:rPr>
                                <w:t>Réception du fichier contenant les demandes d’émission de messages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616" o:spid="_x0000_s1026" style="position:absolute;left:0;text-align:left;margin-left:-7.45pt;margin-top:6.2pt;width:475.2pt;height:519pt;z-index:251684864" coordorigin="1296,3600" coordsize="9504,1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">
                <v:shapetype id="_x0000_t202" coordsize="21600,21600" o:spt="202" path="m,l,21600r21600,l21600,xe">
                  <v:stroke joinstyle="miter"/>
                  <v:path gradientshapeok="t" o:connecttype="rect"/>
                </v:shapetype>
                <v:shape id="Text Box 96" o:spid="_x0000_s1027" type="#_x0000_t202" style="position:absolute;left:4608;top:3711;width:288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6sYA&#10;AADcAAAADwAAAGRycy9kb3ducmV2LnhtbESPT2vCQBTE70K/w/IKXqRu/EO0qauIoOittaW9PrLP&#10;JDT7Nt1dY/z2riD0OMzMb5jFqjO1aMn5yrKC0TABQZxbXXGh4Otz+zIH4QOyxtoyKbiSh9XyqbfA&#10;TNsLf1B7DIWIEPYZKihDaDIpfV6SQT+0DXH0TtYZDFG6QmqHlwg3tRwnSSoNVhwXSmxoU1L+ezwb&#10;BfPpvv3xh8n7d56e6tcwmLW7P6dU/7lbv4EI1IX/8KO91wrS0Qzu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r/6sYAAADcAAAADwAAAAAAAAAAAAAAAACYAgAAZHJz&#10;L2Rvd25yZXYueG1sUEsFBgAAAAAEAAQA9QAAAIsDAAAAAA==&#10;">
                  <v:textbox>
                    <w:txbxContent>
                      <w:p w:rsidR="003F7818" w:rsidRPr="00740ED1" w:rsidRDefault="003F7818" w:rsidP="00C461A7">
                        <w:pPr>
                          <w:jc w:val="center"/>
                          <w:rPr>
                            <w:sz w:val="16"/>
                            <w:lang w:val="fr-FR"/>
                          </w:rPr>
                        </w:pPr>
                        <w:r w:rsidRPr="00740ED1">
                          <w:rPr>
                            <w:sz w:val="16"/>
                            <w:lang w:val="fr-FR"/>
                          </w:rPr>
                          <w:t>Transfert du fichier avec CFT (Cross File Transfer)</w:t>
                        </w:r>
                      </w:p>
                    </w:txbxContent>
                  </v:textbox>
                </v:shape>
                <v:shape id="Text Box 97" o:spid="_x0000_s1028" type="#_x0000_t202" style="position:absolute;left:1584;top:3600;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V5b4A&#10;AADcAAAADwAAAGRycy9kb3ducmV2LnhtbERPTYvCMBC9C/6HMII3TfVQlmospSAIuxet4HVoxrba&#10;TEoTNfrrN4eFPT7e9zYPphdPGl1nWcFqmYAgrq3uuFFwrvaLLxDOI2vsLZOCNznId9PJFjNtX3yk&#10;58k3Ioawy1BB6/2QSenqlgy6pR2II3e1o0Ef4dhIPeIrhpterpMklQY7jg0tDlS2VN9PD6NAVia9&#10;hI65Lij8FJ+y+ub1Tan5LBQbEJ6C/xf/uQ9aQbqKa+OZeATk7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H1eW+AAAA3AAAAA8AAAAAAAAAAAAAAAAAmAIAAGRycy9kb3ducmV2&#10;LnhtbFBLBQYAAAAABAAEAPUAAACDAwAAAAA=&#10;" stroked="f">
                  <v:fill opacity="32896f"/>
                  <v:textbox>
                    <w:txbxContent>
                      <w:p w:rsidR="003F7818" w:rsidRDefault="003F7818" w:rsidP="00C461A7">
                        <w:pPr>
                          <w:pStyle w:val="En-tte"/>
                          <w:rPr>
                            <w:b/>
                            <w:color w:val="FF0000"/>
                          </w:rPr>
                        </w:pPr>
                        <w:r>
                          <w:rPr>
                            <w:b/>
                            <w:color w:val="FF0000"/>
                          </w:rPr>
                          <w:t>Société Générale</w:t>
                        </w:r>
                      </w:p>
                    </w:txbxContent>
                  </v:textbox>
                </v:shape>
                <v:line id="Line 98" o:spid="_x0000_s1029" style="position:absolute;visibility:visible;mso-wrap-style:square" from="1296,4485" to="10656,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AaMQAAADcAAAADwAAAGRycy9kb3ducmV2LnhtbESPQYvCMBSE7wv+h/AEb2taD7JbjSKC&#10;IL3oVkWPj+bZVpuX0sTa/fcbQdjjMDPfMPNlb2rRUesqywricQSCOLe64kLB8bD5/ALhPLLG2jIp&#10;+CUHy8XgY46Jtk/+oS7zhQgQdgkqKL1vEildXpJBN7YNcfCutjXog2wLqVt8Brip5SSKptJgxWGh&#10;xIbWJeX37GEUXA639LzOuvQYNdKZKo13++6k1GjYr2YgPPX+P/xub7WCafwNrzPh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bYBoxAAAANwAAAAPAAAAAAAAAAAA&#10;AAAAAKECAABkcnMvZG93bnJldi54bWxQSwUGAAAAAAQABAD5AAAAkgMAAAAA&#10;" strokecolor="red"/>
                <v:shape id="Text Box 99" o:spid="_x0000_s1030" type="#_x0000_t202" style="position:absolute;left:1584;top:4719;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TXsAA&#10;AADcAAAADwAAAGRycy9kb3ducmV2LnhtbERPz2vCMBS+C/sfwht4s6k9FOkapQiCsF20g10fyVvb&#10;rXkpTdRsf705CB4/vt/1LtpRXGn2g2MF6ywHQaydGbhT8NkeVhsQPiAbHB2Tgj/ysNu+LGqsjLvx&#10;ia7n0IkUwr5CBX0IUyWl1z1Z9JmbiBP37WaLIcG5k2bGWwq3oyzyvJQWB04NPU6070n/ni9WgWxt&#10;+RUHZt1Q/Gj+9+07Fz9KLV9j8wYiUAxP8cN9NArKIs1PZ9IRk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p0TXsAAAADcAAAADwAAAAAAAAAAAAAAAACYAgAAZHJzL2Rvd25y&#10;ZXYueG1sUEsFBgAAAAAEAAQA9QAAAIUDAAAAAA==&#10;" stroked="f">
                  <v:fill opacity="32896f"/>
                  <v:textbox>
                    <w:txbxContent>
                      <w:p w:rsidR="003F7818" w:rsidRDefault="003F7818" w:rsidP="00C461A7">
                        <w:pPr>
                          <w:pStyle w:val="En-tte"/>
                          <w:rPr>
                            <w:b/>
                            <w:color w:val="FF0000"/>
                          </w:rPr>
                        </w:pPr>
                        <w:r>
                          <w:rPr>
                            <w:b/>
                            <w:color w:val="FF0000"/>
                          </w:rPr>
                          <w:t>Worldline</w:t>
                        </w:r>
                      </w:p>
                    </w:txbxContent>
                  </v:textbox>
                </v:shape>
                <v:shape id="Text Box 100" o:spid="_x0000_s1031" type="#_x0000_t202" style="position:absolute;left:4608;top:6159;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MIuMYA&#10;AADcAAAADwAAAGRycy9kb3ducmV2LnhtbESPT2vCQBTE7wW/w/KEXkrd+IfURleRQsXeNJb2+sg+&#10;k2D2bdzdxvTbdwuCx2FmfsMs171pREfO15YVjEcJCOLC6ppLBZ/H9+c5CB+QNTaWScEveVivBg9L&#10;zLS98oG6PJQiQthnqKAKoc2k9EVFBv3ItsTRO1lnMETpSqkdXiPcNHKSJKk0WHNcqLClt4qKc/5j&#10;FMxnu+7bf0z3X0V6al7D00u3vTilHof9ZgEiUB/u4Vt7pxWkkzH8n4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MIuMYAAADcAAAADwAAAAAAAAAAAAAAAACYAgAAZHJz&#10;L2Rvd25yZXYueG1sUEsFBgAAAAAEAAQA9QAAAIsDAAAAAA==&#10;">
                  <v:textbox>
                    <w:txbxContent>
                      <w:p w:rsidR="003F7818" w:rsidRDefault="003F7818" w:rsidP="00C461A7">
                        <w:pPr>
                          <w:jc w:val="center"/>
                          <w:rPr>
                            <w:sz w:val="16"/>
                          </w:rPr>
                        </w:pPr>
                        <w:proofErr w:type="spellStart"/>
                        <w:r>
                          <w:rPr>
                            <w:sz w:val="16"/>
                          </w:rPr>
                          <w:t>Sélection</w:t>
                        </w:r>
                        <w:proofErr w:type="spellEnd"/>
                        <w:r>
                          <w:rPr>
                            <w:sz w:val="16"/>
                          </w:rPr>
                          <w:t xml:space="preserve"> </w:t>
                        </w:r>
                        <w:proofErr w:type="spellStart"/>
                        <w:r>
                          <w:rPr>
                            <w:sz w:val="16"/>
                          </w:rPr>
                          <w:t>d’une</w:t>
                        </w:r>
                        <w:proofErr w:type="spellEnd"/>
                        <w:r>
                          <w:rPr>
                            <w:sz w:val="16"/>
                          </w:rPr>
                          <w:t xml:space="preserve"> </w:t>
                        </w:r>
                        <w:proofErr w:type="spellStart"/>
                        <w:r>
                          <w:rPr>
                            <w:sz w:val="16"/>
                          </w:rPr>
                          <w:t>ligne</w:t>
                        </w:r>
                        <w:proofErr w:type="spellEnd"/>
                        <w:r>
                          <w:rPr>
                            <w:sz w:val="16"/>
                          </w:rPr>
                          <w:t xml:space="preserve"> du </w:t>
                        </w:r>
                        <w:proofErr w:type="spellStart"/>
                        <w:r>
                          <w:rPr>
                            <w:sz w:val="16"/>
                          </w:rPr>
                          <w:t>fichier</w:t>
                        </w:r>
                        <w:proofErr w:type="spellEnd"/>
                      </w:p>
                    </w:txbxContent>
                  </v:textbox>
                </v:shape>
                <v:shapetype id="_x0000_t4" coordsize="21600,21600" o:spt="4" path="m10800,l,10800,10800,21600,21600,10800xe">
                  <v:stroke joinstyle="miter"/>
                  <v:path gradientshapeok="t" o:connecttype="rect" textboxrect="5400,5400,16200,16200"/>
                </v:shapetype>
                <v:shape id="AutoShape 101" o:spid="_x0000_s1032" type="#_x0000_t4" style="position:absolute;left:5184;top:6879;width:172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N4MQA&#10;AADcAAAADwAAAGRycy9kb3ducmV2LnhtbESPQWvCQBSE74X+h+UJvdWNOYikriKCIK0Xoz/gmX1m&#10;U7Nv4+42Sf99tyB4HGbmG2a5Hm0revKhcaxgNs1AEFdON1wrOJ927wsQISJrbB2Tgl8KsF69viyx&#10;0G7gI/VlrEWCcChQgYmxK6QMlSGLYeo64uRdnbcYk/S11B6HBLetzLNsLi02nBYMdrQ1VN3KH6vg&#10;+9KZ4bC4X7Oy8r38PPj9/fil1Ntk3HyAiDTGZ/jR3msF8zyH/zPp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IjeDEAAAA3AAAAA8AAAAAAAAAAAAAAAAAmAIAAGRycy9k&#10;b3ducmV2LnhtbFBLBQYAAAAABAAEAPUAAACJAwAAAAA=&#10;">
                  <v:textbox>
                    <w:txbxContent>
                      <w:p w:rsidR="003F7818" w:rsidRDefault="003F7818" w:rsidP="00C461A7">
                        <w:pPr>
                          <w:pStyle w:val="Corpsdetexte2"/>
                          <w:rPr>
                            <w:color w:val="008000"/>
                            <w:sz w:val="16"/>
                          </w:rPr>
                        </w:pPr>
                        <w:r>
                          <w:rPr>
                            <w:color w:val="008000"/>
                            <w:sz w:val="16"/>
                          </w:rPr>
                          <w:t>Fin de fichier?</w:t>
                        </w:r>
                      </w:p>
                    </w:txbxContent>
                  </v:textbox>
                </v:shape>
                <v:line id="Line 102" o:spid="_x0000_s1033" style="position:absolute;visibility:visible;mso-wrap-style:square" from="6912,7455" to="7490,7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zfOMUAAADcAAAADwAAAGRycy9kb3ducmV2LnhtbESPS2vDMBCE74X8B7GB3Bo5CeThRAml&#10;ppBDW8iDnDfW1jK1VsZSHeXfV4VCjsPMfMNsdtE2oqfO144VTMYZCOLS6ZorBefT2/MShA/IGhvH&#10;pOBOHnbbwdMGc+1ufKD+GCqRIOxzVGBCaHMpfWnIoh+7ljh5X66zGJLsKqk7vCW4beQ0y+bSYs1p&#10;wWBLr4bK7+OPVbAwxUEuZPF++iz6erKKH/FyXSk1GsaXNYhAMTzC/+29VjCfzu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zfOMUAAADcAAAADwAAAAAAAAAA&#10;AAAAAAChAgAAZHJzL2Rvd25yZXYueG1sUEsFBgAAAAAEAAQA+QAAAJMDAAAAAA==&#10;">
                  <v:stroke endarrow="block"/>
                </v:line>
                <v:shape id="Text Box 103" o:spid="_x0000_s1034" type="#_x0000_t202" style="position:absolute;left:6624;top:6879;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oNWMQA&#10;AADcAAAADwAAAGRycy9kb3ducmV2LnhtbESPQWsCMRSE7wX/Q3iCl6LZSlFZjWIFodBDcfXg8bF5&#10;bhY3L0sSd9d/3xQKPQ4z8w2z2Q22ER35UDtW8DbLQBCXTtdcKbicj9MViBCRNTaOScGTAuy2o5cN&#10;5tr1fKKuiJVIEA45KjAxtrmUoTRkMcxcS5y8m/MWY5K+ktpjn+C2kfMsW0iLNacFgy0dDJX34mEV&#10;cHswSx+/7Pe1eD1dO/vR16VRajIe9msQkYb4H/5rf2oFi/k7/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KDVjEAAAA3AAAAA8AAAAAAAAAAAAAAAAAmAIAAGRycy9k&#10;b3ducmV2LnhtbFBLBQYAAAAABAAEAPUAAACJAwAAAAA=&#10;" filled="f" stroked="f">
                  <v:fill opacity="32896f"/>
                  <v:textbox>
                    <w:txbxContent>
                      <w:p w:rsidR="003F7818" w:rsidRDefault="003F7818" w:rsidP="00C461A7">
                        <w:pPr>
                          <w:pStyle w:val="En-tte"/>
                          <w:jc w:val="center"/>
                          <w:rPr>
                            <w:color w:val="008000"/>
                          </w:rPr>
                        </w:pPr>
                        <w:r>
                          <w:rPr>
                            <w:color w:val="008000"/>
                          </w:rPr>
                          <w:t>Oui</w:t>
                        </w:r>
                      </w:p>
                    </w:txbxContent>
                  </v:textbox>
                </v:shape>
                <v:shape id="Text Box 104" o:spid="_x0000_s1035" type="#_x0000_t202" style="position:absolute;left:5184;top:8031;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ow8QA&#10;AADcAAAADwAAAGRycy9kb3ducmV2LnhtbESPQWsCMRSE7wX/Q3iCl6LZClVZjWIFodBDcfXg8bF5&#10;bhY3L0sSd9d/3xQKPQ4z8w2z2Q22ER35UDtW8DbLQBCXTtdcKbicj9MViBCRNTaOScGTAuy2o5cN&#10;5tr1fKKuiJVIEA45KjAxtrmUoTRkMcxcS5y8m/MWY5K+ktpjn+C2kfMsW0iLNacFgy0dDJX34mEV&#10;cHswSx+/7Pe1eD1dO/vR16VRajIe9msQkYb4H/5rf2oFi/k7/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qMPEAAAA3AAAAA8AAAAAAAAAAAAAAAAAmAIAAGRycy9k&#10;b3ducmV2LnhtbFBLBQYAAAAABAAEAPUAAACJAwAAAAA=&#10;" filled="f" stroked="f">
                  <v:fill opacity="32896f"/>
                  <v:textbox>
                    <w:txbxContent>
                      <w:p w:rsidR="003F7818" w:rsidRDefault="003F7818" w:rsidP="00C461A7">
                        <w:pPr>
                          <w:pStyle w:val="En-tte"/>
                          <w:jc w:val="center"/>
                          <w:rPr>
                            <w:color w:val="008000"/>
                          </w:rPr>
                        </w:pPr>
                        <w:r>
                          <w:rPr>
                            <w:color w:val="008000"/>
                          </w:rPr>
                          <w:t>Non</w:t>
                        </w:r>
                      </w:p>
                    </w:txbxContent>
                  </v:textbox>
                </v:shape>
                <v:line id="Line 105" o:spid="_x0000_s1036" style="position:absolute;visibility:visible;mso-wrap-style:square" from="6048,5226" to="6048,5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8oMUAAADcAAAADwAAAGRycy9kb3ducmV2LnhtbESPQWvCQBSE74X+h+UVvNWNHmKNrlIa&#10;Cj2oYJSeX7PPbGj2bchu4/bfdwWhx2FmvmHW22g7MdLgW8cKZtMMBHHtdMuNgvPp/fkFhA/IGjvH&#10;pOCXPGw3jw9rLLS78pHGKjQiQdgXqMCE0BdS+tqQRT91PXHyLm6wGJIcGqkHvCa47eQ8y3JpseW0&#10;YLCnN0P1d/VjFSxMeZQLWe5Oh3JsZ8u4j59fS6UmT/F1BSJQDP/he/tDK8jn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t8oMUAAADcAAAADwAAAAAAAAAA&#10;AAAAAAChAgAAZHJzL2Rvd25yZXYueG1sUEsFBgAAAAAEAAQA+QAAAJMDAAAAAA==&#10;">
                  <v:stroke endarrow="block"/>
                </v:line>
                <v:line id="Line 106" o:spid="_x0000_s1037" style="position:absolute;visibility:visible;mso-wrap-style:square" from="6048,6591" to="6048,6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fZO8UAAADcAAAADwAAAGRycy9kb3ducmV2LnhtbESPQWvCQBSE74X+h+UVeqsbPRiNrlIa&#10;Ch5qwSg9v2af2dDs25Bd4/bfd4WCx2FmvmHW22g7MdLgW8cKppMMBHHtdMuNgtPx/WUBwgdkjZ1j&#10;UvBLHrabx4c1Ftpd+UBjFRqRIOwLVGBC6AspfW3Iop+4njh5ZzdYDEkOjdQDXhPcdnKWZXNpseW0&#10;YLCnN0P1T3WxCnJTHmQuy4/jZzm202Xcx6/vpVLPT/F1BSJQDPfwf3unFcxn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fZO8UAAADcAAAADwAAAAAAAAAA&#10;AAAAAAChAgAAZHJzL2Rvd25yZXYueG1sUEsFBgAAAAAEAAQA+QAAAJMDAAAAAA==&#10;">
                  <v:stroke endarrow="block"/>
                </v:line>
                <v:shape id="AutoShape 107" o:spid="_x0000_s1038" type="#_x0000_t4" style="position:absolute;left:5184;top:8319;width:1917;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6CsAA&#10;AADcAAAADwAAAGRycy9kb3ducmV2LnhtbERPzYrCMBC+L/gOYQRva6oHka5RRBBEvVh9gNlmbKrN&#10;pCax7b795rCwx4/vf7UZbCM68qF2rGA2zUAQl07XXCm4XfefSxAhImtsHJOCHwqwWY8+Vphr1/OF&#10;uiJWIoVwyFGBibHNpQylIYth6lrixN2dtxgT9JXUHvsUbhs5z7KFtFhzajDY0s5Q+SzeVsHjuzX9&#10;efm6Z0XpO3k8+8PrclJqMh62XyAiDfFf/Oc+aAWLeVqbzqQj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C6CsAAAADcAAAADwAAAAAAAAAAAAAAAACYAgAAZHJzL2Rvd25y&#10;ZXYueG1sUEsFBgAAAAAEAAQA9QAAAIUDAAAAAA==&#10;">
                  <v:textbox>
                    <w:txbxContent>
                      <w:p w:rsidR="003F7818" w:rsidRDefault="003F7818" w:rsidP="00C461A7">
                        <w:pPr>
                          <w:pStyle w:val="Corpsdetexte2"/>
                          <w:rPr>
                            <w:color w:val="008000"/>
                            <w:sz w:val="16"/>
                          </w:rPr>
                        </w:pPr>
                        <w:r>
                          <w:rPr>
                            <w:color w:val="008000"/>
                            <w:sz w:val="16"/>
                          </w:rPr>
                          <w:t>Analyse d’appel ?</w:t>
                        </w:r>
                      </w:p>
                    </w:txbxContent>
                  </v:textbox>
                </v:shape>
                <v:shape id="Text Box 108" o:spid="_x0000_s1039" type="#_x0000_t202" style="position:absolute;left:5184;top:9471;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uixsQA&#10;AADcAAAADwAAAGRycy9kb3ducmV2LnhtbESPQWsCMRSE7wX/Q3iCl6LZerC6GsUKQqGH4urB42Pz&#10;3CxuXpYk7q7/vikUehxm5htmsxtsIzryoXas4G2WgSAuna65UnA5H6dLECEia2wck4InBdhtRy8b&#10;zLXr+URdESuRIBxyVGBibHMpQ2nIYpi5ljh5N+ctxiR9JbXHPsFtI+dZtpAWa04LBls6GCrvxcMq&#10;4PZg3n38st/X4vV07exHX5dGqcl42K9BRBrif/iv/akVLOYr+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LosbEAAAA3AAAAA8AAAAAAAAAAAAAAAAAmAIAAGRycy9k&#10;b3ducmV2LnhtbFBLBQYAAAAABAAEAPUAAACJAwAAAAA=&#10;" filled="f" stroked="f">
                  <v:fill opacity="32896f"/>
                  <v:textbox>
                    <w:txbxContent>
                      <w:p w:rsidR="003F7818" w:rsidRDefault="003F7818" w:rsidP="00C461A7">
                        <w:pPr>
                          <w:pStyle w:val="En-tte"/>
                          <w:jc w:val="center"/>
                          <w:rPr>
                            <w:color w:val="008000"/>
                          </w:rPr>
                        </w:pPr>
                        <w:r>
                          <w:rPr>
                            <w:color w:val="008000"/>
                          </w:rPr>
                          <w:t>SMS</w:t>
                        </w:r>
                      </w:p>
                    </w:txbxContent>
                  </v:textbox>
                </v:shape>
                <v:shape id="Text Box 109" o:spid="_x0000_s1040" type="#_x0000_t202" style="position:absolute;left:4464;top:11382;width:316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lnsQA&#10;AADcAAAADwAAAGRycy9kb3ducmV2LnhtbERPTWvCQBC9C/6HZYTedFOFEFJXCQXFS6hNI+1xyE6T&#10;tNnZkF1N7K/vHgo9Pt73dj+ZTtxocK1lBY+rCARxZXXLtYLy7bBMQDiPrLGzTAru5GC/m8+2mGo7&#10;8ivdCl+LEMIuRQWN930qpasaMuhWticO3KcdDPoAh1rqAccQbjq5jqJYGmw5NDTY03ND1XdxNQpe&#10;LufkdM0m67Ovj/r9+JOX+SVX6mExZU8gPE3+X/znPmkF8SbMD2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ZZ7EAAAA3AAAAA8AAAAAAAAAAAAAAAAAmAIAAGRycy9k&#10;b3ducmV2LnhtbFBLBQYAAAAABAAEAPUAAACJAwAAAAA=&#10;" fillcolor="black">
                  <v:textbox>
                    <w:txbxContent>
                      <w:p w:rsidR="003F7818" w:rsidRDefault="003F7818" w:rsidP="00C461A7">
                        <w:pPr>
                          <w:jc w:val="center"/>
                          <w:rPr>
                            <w:color w:val="FFFFFF"/>
                            <w:sz w:val="16"/>
                          </w:rPr>
                        </w:pPr>
                        <w:r>
                          <w:rPr>
                            <w:color w:val="FFFFFF"/>
                            <w:sz w:val="16"/>
                          </w:rPr>
                          <w:t xml:space="preserve">Envoi au </w:t>
                        </w:r>
                        <w:proofErr w:type="spellStart"/>
                        <w:r>
                          <w:rPr>
                            <w:color w:val="FFFFFF"/>
                            <w:sz w:val="16"/>
                          </w:rPr>
                          <w:t>gestionnaire</w:t>
                        </w:r>
                        <w:proofErr w:type="spellEnd"/>
                        <w:r>
                          <w:rPr>
                            <w:color w:val="FFFFFF"/>
                            <w:sz w:val="16"/>
                          </w:rPr>
                          <w:t xml:space="preserve"> </w:t>
                        </w:r>
                        <w:proofErr w:type="spellStart"/>
                        <w:r>
                          <w:rPr>
                            <w:color w:val="FFFFFF"/>
                            <w:sz w:val="16"/>
                          </w:rPr>
                          <w:t>d’appel</w:t>
                        </w:r>
                        <w:proofErr w:type="spellEnd"/>
                        <w:r>
                          <w:rPr>
                            <w:color w:val="FFFFFF"/>
                            <w:sz w:val="16"/>
                          </w:rPr>
                          <w:t xml:space="preserve"> SMS</w:t>
                        </w:r>
                      </w:p>
                    </w:txbxContent>
                  </v:textbox>
                </v:shape>
                <v:shape id="Text Box 110" o:spid="_x0000_s1041" type="#_x0000_t202" style="position:absolute;left:4464;top:10607;width:316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eZcUA&#10;AADcAAAADwAAAGRycy9kb3ducmV2LnhtbESPQWvCQBSE74L/YXmCF6kbtaQ2dZUiKHqztrTXR/aZ&#10;hGbfprtrjP/eFQoeh5n5hlmsOlOLlpyvLCuYjBMQxLnVFRcKvj43T3MQPiBrrC2Tgit5WC37vQVm&#10;2l74g9pjKESEsM9QQRlCk0np85IM+rFtiKN3ss5giNIVUju8RLip5TRJUmmw4rhQYkPrkvLf49ko&#10;mD/v2h+/nx2+8/RUv4bRS7v9c0oNB937G4hAXXiE/9s7rSCdTe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p5lxQAAANwAAAAPAAAAAAAAAAAAAAAAAJgCAABkcnMv&#10;ZG93bnJldi54bWxQSwUGAAAAAAQABAD1AAAAigMAAAAA&#10;">
                  <v:textbox>
                    <w:txbxContent>
                      <w:p w:rsidR="003F7818" w:rsidRDefault="003F7818" w:rsidP="00C461A7">
                        <w:pPr>
                          <w:jc w:val="center"/>
                          <w:rPr>
                            <w:sz w:val="16"/>
                          </w:rPr>
                        </w:pPr>
                        <w:r>
                          <w:rPr>
                            <w:sz w:val="16"/>
                          </w:rPr>
                          <w:t xml:space="preserve">Constitution des </w:t>
                        </w:r>
                        <w:proofErr w:type="spellStart"/>
                        <w:r>
                          <w:rPr>
                            <w:sz w:val="16"/>
                          </w:rPr>
                          <w:t>requêtes</w:t>
                        </w:r>
                        <w:proofErr w:type="spellEnd"/>
                        <w:r>
                          <w:rPr>
                            <w:sz w:val="16"/>
                          </w:rPr>
                          <w:t xml:space="preserve"> </w:t>
                        </w:r>
                        <w:proofErr w:type="spellStart"/>
                        <w:r>
                          <w:rPr>
                            <w:sz w:val="16"/>
                          </w:rPr>
                          <w:t>d’appels</w:t>
                        </w:r>
                        <w:proofErr w:type="spellEnd"/>
                      </w:p>
                      <w:p w:rsidR="003F7818" w:rsidRDefault="003F7818" w:rsidP="00C461A7">
                        <w:pPr>
                          <w:rPr>
                            <w:sz w:val="16"/>
                          </w:rPr>
                        </w:pPr>
                      </w:p>
                    </w:txbxContent>
                  </v:textbox>
                </v:shape>
                <v:line id="Line 111" o:spid="_x0000_s1042" style="position:absolute;visibility:visible;mso-wrap-style:square" from="6048,11775" to="6048,13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wvsQAAADcAAAADwAAAGRycy9kb3ducmV2LnhtbESPQWvCQBSE7wX/w/KE3urGFKREVxFB&#10;yaVIben5mX0m0ezbmN1mY3+9KxR6HGbmG2axGkwjeupcbVnBdJKAIC6srrlU8PW5fXkD4TyyxsYy&#10;KbiRg9Vy9LTATNvAH9QffCkihF2GCirv20xKV1Rk0E1sSxy9k+0M+ii7UuoOQ4SbRqZJMpMGa44L&#10;Fba0qai4HH6MgiT87uRZ5nW/z9+voT2G7/QalHoeD+s5CE+D/w//tXOtYPaawuN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C+xAAAANwAAAAPAAAAAAAAAAAA&#10;AAAAAKECAABkcnMvZG93bnJldi54bWxQSwUGAAAAAAQABAD5AAAAkgMAAAAA&#10;">
                  <v:stroke startarrow="block" endarrow="block"/>
                </v:line>
                <v:line id="Line 112" o:spid="_x0000_s1043" style="position:absolute;flip:x;visibility:visible;mso-wrap-style:square" from="2448,12063" to="6048,1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YDsYAAADcAAAADwAAAGRycy9kb3ducmV2LnhtbESPQWsCMRSE74X+h/AKvUjNVovY1Sgi&#10;CD14UctKb8/N62bZzcuapLr996Yg9DjMzDfMfNnbVlzIh9qxgtdhBoK4dLrmSsHnYfMyBREissbW&#10;MSn4pQDLxePDHHPtrryjyz5WIkE45KjAxNjlUobSkMUwdB1x8r6dtxiT9JXUHq8Jbls5yrKJtFhz&#10;WjDY0dpQ2ex/rAI53Q7OfnV6a4rmeHw3RVl0X1ulnp/61QxEpD7+h+/tD61gMh7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JGA7GAAAA3AAAAA8AAAAAAAAA&#10;AAAAAAAAoQIAAGRycy9kb3ducmV2LnhtbFBLBQYAAAAABAAEAPkAAACUAwAAAAA=&#10;"/>
                <v:line id="Line 113" o:spid="_x0000_s1044" style="position:absolute;flip:x;visibility:visible;mso-wrap-style:square" from="2448,6015" to="2448,12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CAesYAAADcAAAADwAAAGRycy9kb3ducmV2LnhtbESPQWsCMRSE70L/Q3iFXkrNtorY1ShS&#10;KHjwopaV3p6b182ym5dtkur6741Q8DjMzDfMfNnbVpzIh9qxgtdhBoK4dLrmSsHX/vNlCiJEZI2t&#10;Y1JwoQDLxcNgjrl2Z97SaRcrkSAcclRgYuxyKUNpyGIYuo44eT/OW4xJ+kpqj+cEt618y7KJtFhz&#10;WjDY0Yehstn9WQVyunn+9avjuCmaw+HdFGXRfW+UenrsVzMQkfp4D/+311rBZDSG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ggHrGAAAA3AAAAA8AAAAAAAAA&#10;AAAAAAAAoQIAAGRycy9kb3ducmV2LnhtbFBLBQYAAAAABAAEAPkAAACUAwAAAAA=&#10;"/>
                <v:line id="Line 114" o:spid="_x0000_s1045" style="position:absolute;flip:x y;visibility:visible;mso-wrap-style:square" from="2448,6015" to="6048,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wdZ8QAAADcAAAADwAAAGRycy9kb3ducmV2LnhtbESPT4vCMBTE74LfITzBy7Km/lmRahQR&#10;XDwpdle8PppnW2xeShNt109vhAWPw8z8hlmsWlOKO9WusKxgOIhAEKdWF5wp+P3Zfs5AOI+ssbRM&#10;Cv7IwWrZ7Sww1rbhI90Tn4kAYRejgtz7KpbSpTkZdANbEQfvYmuDPsg6k7rGJsBNKUdRNJUGCw4L&#10;OVa0ySm9JjejAHn/GM+aIU3kN53daH/4WJ8uSvV77XoOwlPr3+H/9k4rmI6/4H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HB1nxAAAANwAAAAPAAAAAAAAAAAA&#10;AAAAAKECAABkcnMvZG93bnJldi54bWxQSwUGAAAAAAQABAD5AAAAkgMAAAAA&#10;"/>
                <v:line id="Line 115" o:spid="_x0000_s1046" style="position:absolute;visibility:visible;mso-wrap-style:square" from="6048,11067" to="6048,11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LqfcUAAADcAAAADwAAAGRycy9kb3ducmV2LnhtbESPQWsCMRSE74X+h/AK3mrWCmtdjVK6&#10;CD1oQS09v26em6Wbl2UT1/TfG6HgcZiZb5jlOtpWDNT7xrGCyTgDQVw53XCt4Ou4eX4F4QOyxtYx&#10;KfgjD+vV48MSC+0uvKfhEGqRIOwLVGBC6AopfWXIoh+7jjh5J9dbDEn2tdQ9XhLctvIly3JpseG0&#10;YLCjd0PV7+FsFcxMuZczWW6Pn+XQTOZxF79/5kqNnuLbAkSgGO7h//aHVpBP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LqfcUAAADcAAAADwAAAAAAAAAA&#10;AAAAAAChAgAAZHJzL2Rvd25yZXYueG1sUEsFBgAAAAAEAAQA+QAAAJMDAAAAAA==&#10;">
                  <v:stroke endarrow="block"/>
                </v:line>
                <v:shape id="Text Box 116" o:spid="_x0000_s1047" type="#_x0000_t202" style="position:absolute;left:7488;top:7167;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jisUA&#10;AADcAAAADwAAAGRycy9kb3ducmV2LnhtbESPQWvCQBSE7wX/w/KEXkrdqCVqdBURWvRWtbTXR/aZ&#10;BLNv4+42xn/vCoUeh5n5hlmsOlOLlpyvLCsYDhIQxLnVFRcKvo7vr1MQPiBrrC2Tght5WC17TwvM&#10;tL3yntpDKESEsM9QQRlCk0np85IM+oFtiKN3ss5giNIVUju8Rrip5ShJUmmw4rhQYkObkvLz4dco&#10;mL5t2x+/G39+5+mpnoWXSftxcUo997v1HESgLvyH/9pbrSAdT+Bx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6OKxQAAANwAAAAPAAAAAAAAAAAAAAAAAJgCAABkcnMv&#10;ZG93bnJldi54bWxQSwUGAAAAAAQABAD1AAAAigMAAAAA&#10;">
                  <v:textbox>
                    <w:txbxContent>
                      <w:p w:rsidR="003F7818" w:rsidRDefault="003F7818" w:rsidP="00C461A7">
                        <w:pPr>
                          <w:jc w:val="center"/>
                          <w:rPr>
                            <w:sz w:val="16"/>
                          </w:rPr>
                        </w:pPr>
                        <w:r>
                          <w:rPr>
                            <w:sz w:val="16"/>
                          </w:rPr>
                          <w:t>Fin</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17" o:spid="_x0000_s1048" type="#_x0000_t88" style="position:absolute;left:8787;top:4838;width:432;height:7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44DsMA&#10;AADcAAAADwAAAGRycy9kb3ducmV2LnhtbERPy2oCMRTdF/yHcAV3NaOClNEo2iJIH4gPEHfXyXUy&#10;OLkZktSZ/n2zKHR5OO/5srO1eJAPlWMFo2EGgrhwuuJSwem4eX4BESKyxtoxKfihAMtF72mOuXYt&#10;7+lxiKVIIRxyVGBibHIpQ2HIYhi6hjhxN+ctxgR9KbXHNoXbWo6zbCotVpwaDDb0aqi4H76tgtvF&#10;TNz759vH1frz16ler3bXtlRq0O9WMxCRuvgv/nNvtYLpJK1NZ9IR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44DsMAAADcAAAADwAAAAAAAAAAAAAAAACYAgAAZHJzL2Rv&#10;d25yZXYueG1sUEsFBgAAAAAEAAQA9QAAAIgDAAAAAA==&#10;"/>
                <v:shape id="Text Box 118" o:spid="_x0000_s1049" type="#_x0000_t202" style="position:absolute;left:9072;top:8208;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0G8UA&#10;AADcAAAADwAAAGRycy9kb3ducmV2LnhtbESPT2sCMRTE7wW/Q3iCl6JZLfhnNYoVCoUeiqsHj4/N&#10;c7O4eVmSdHf77ZtCocdhZn7D7A6DbURHPtSOFcxnGQji0umaKwXXy9t0DSJEZI2NY1LwTQEO+9HT&#10;DnPtej5TV8RKJAiHHBWYGNtcylAashhmriVO3t15izFJX0ntsU9w28hFli2lxZrTgsGWTobKR/Fl&#10;FXB7MisfP+znrXg+3zr72telUWoyHo5bEJGG+B/+a79rBcuXDfyeS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jQbxQAAANwAAAAPAAAAAAAAAAAAAAAAAJgCAABkcnMv&#10;ZG93bnJldi54bWxQSwUGAAAAAAQABAD1AAAAigMAAAAA&#10;" filled="f" stroked="f">
                  <v:fill opacity="32896f"/>
                  <v:textbox>
                    <w:txbxContent>
                      <w:p w:rsidR="003F7818" w:rsidRDefault="003F7818" w:rsidP="00C461A7">
                        <w:pPr>
                          <w:pStyle w:val="En-tte"/>
                          <w:jc w:val="center"/>
                          <w:rPr>
                            <w:b/>
                            <w:color w:val="FF0000"/>
                          </w:rPr>
                        </w:pPr>
                        <w:r>
                          <w:rPr>
                            <w:b/>
                            <w:color w:val="FF0000"/>
                          </w:rPr>
                          <w:t>Serveur</w:t>
                        </w:r>
                      </w:p>
                      <w:p w:rsidR="003F7818" w:rsidRDefault="003F7818" w:rsidP="00C461A7">
                        <w:pPr>
                          <w:pStyle w:val="En-tte"/>
                          <w:jc w:val="center"/>
                          <w:rPr>
                            <w:b/>
                            <w:color w:val="FF0000"/>
                          </w:rPr>
                        </w:pPr>
                        <w:r>
                          <w:rPr>
                            <w:b/>
                            <w:color w:val="FF0000"/>
                          </w:rPr>
                          <w:t>de traitement</w:t>
                        </w:r>
                      </w:p>
                    </w:txbxContent>
                  </v:textbox>
                </v:shape>
                <v:shape id="AutoShape 119" o:spid="_x0000_s1050" type="#_x0000_t88" style="position:absolute;left:8784;top:12664;width:432;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dcMA&#10;AADcAAAADwAAAGRycy9kb3ducmV2LnhtbERPTWsCMRC9F/ofwhR606y2iKxGsZZCqYrUCuJt3Iyb&#10;pZvJkqTu+u/NQejx8b6n887W4kI+VI4VDPoZCOLC6YpLBfufj94YRIjIGmvHpOBKAeazx4cp5tq1&#10;/E2XXSxFCuGQowITY5NLGQpDFkPfNcSJOztvMSboS6k9tinc1nKYZSNpseLUYLChpaHid/dnFZyP&#10;5sV9rd9XJ+sPm339ttie2lKp56duMQERqYv/4rv7UysYvab56Uw6An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5HdcMAAADcAAAADwAAAAAAAAAAAAAAAACYAgAAZHJzL2Rv&#10;d25yZXYueG1sUEsFBgAAAAAEAAQA9QAAAIgDAAAAAA==&#10;"/>
                <v:shape id="Text Box 120" o:spid="_x0000_s1051" type="#_x0000_t202" style="position:absolute;left:9072;top:12816;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JLYMQA&#10;AADcAAAADwAAAGRycy9kb3ducmV2LnhtbESPQWsCMRSE7wX/Q3iCl6JZpaisRrGCUOihuHrw+Ng8&#10;N4ublyVJd9d/3xQKPQ4z8w2z3Q+2ER35UDtWMJ9lIIhLp2uuFFwvp+kaRIjIGhvHpOBJAfa70csW&#10;c+16PlNXxEokCIccFZgY21zKUBqyGGauJU7e3XmLMUlfSe2xT3DbyEWWLaXFmtOCwZaOhspH8W0V&#10;cHs0Kx8/7deteD3fOvve16VRajIeDhsQkYb4H/5rf2gFy7c5/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iS2DEAAAA3AAAAA8AAAAAAAAAAAAAAAAAmAIAAGRycy9k&#10;b3ducmV2LnhtbFBLBQYAAAAABAAEAPUAAACJAwAAAAA=&#10;" filled="f" stroked="f">
                  <v:fill opacity="32896f"/>
                  <v:textbox>
                    <w:txbxContent>
                      <w:p w:rsidR="003F7818" w:rsidRDefault="003F7818" w:rsidP="00C461A7">
                        <w:pPr>
                          <w:pStyle w:val="En-tte"/>
                          <w:jc w:val="center"/>
                          <w:rPr>
                            <w:b/>
                            <w:color w:val="FF0000"/>
                          </w:rPr>
                        </w:pPr>
                        <w:r>
                          <w:rPr>
                            <w:b/>
                            <w:color w:val="FF0000"/>
                          </w:rPr>
                          <w:t>Serveur</w:t>
                        </w:r>
                      </w:p>
                      <w:p w:rsidR="003F7818" w:rsidRDefault="003F7818" w:rsidP="00C461A7">
                        <w:pPr>
                          <w:pStyle w:val="En-tte"/>
                          <w:jc w:val="center"/>
                          <w:rPr>
                            <w:b/>
                            <w:color w:val="FF0000"/>
                          </w:rPr>
                        </w:pPr>
                        <w:r>
                          <w:rPr>
                            <w:b/>
                            <w:color w:val="FF0000"/>
                          </w:rPr>
                          <w:t>d’émission</w:t>
                        </w:r>
                      </w:p>
                    </w:txbxContent>
                  </v:textbox>
                </v:shape>
                <v:shape id="Text Box 121" o:spid="_x0000_s1052" type="#_x0000_t202" style="position:absolute;left:4464;top:9759;width:316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5zb8YA&#10;AADcAAAADwAAAGRycy9kb3ducmV2LnhtbESPT2vCQBTE74V+h+UVeil14x9Sja5SCi16q7HU6yP7&#10;TILZt3F3G+O3dwWhx2FmfsMsVr1pREfO15YVDAcJCOLC6ppLBT+7z9cpCB+QNTaWScGFPKyWjw8L&#10;zLQ985a6PJQiQthnqKAKoc2k9EVFBv3AtsTRO1hnMETpSqkdniPcNHKUJKk0WHNcqLClj4qKY/5n&#10;FEwn627vN+Pv3yI9NLPw8tZ9nZxSz0/9+xxEoD78h+/ttVaQTkZ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5zb8YAAADcAAAADwAAAAAAAAAAAAAAAACYAgAAZHJz&#10;L2Rvd25yZXYueG1sUEsFBgAAAAAEAAQA9QAAAIsDAAAAAA==&#10;">
                  <v:textbox>
                    <w:txbxContent>
                      <w:p w:rsidR="003F7818" w:rsidRDefault="003F7818" w:rsidP="00C461A7">
                        <w:pPr>
                          <w:jc w:val="center"/>
                          <w:rPr>
                            <w:sz w:val="16"/>
                          </w:rPr>
                        </w:pPr>
                        <w:proofErr w:type="spellStart"/>
                        <w:r>
                          <w:rPr>
                            <w:sz w:val="16"/>
                          </w:rPr>
                          <w:t>Générateur</w:t>
                        </w:r>
                        <w:proofErr w:type="spellEnd"/>
                        <w:r>
                          <w:rPr>
                            <w:sz w:val="16"/>
                          </w:rPr>
                          <w:t xml:space="preserve"> de messages</w:t>
                        </w:r>
                      </w:p>
                      <w:p w:rsidR="003F7818" w:rsidRDefault="003F7818" w:rsidP="00C461A7">
                        <w:pPr>
                          <w:rPr>
                            <w:sz w:val="16"/>
                          </w:rPr>
                        </w:pPr>
                      </w:p>
                    </w:txbxContent>
                  </v:textbox>
                </v:shape>
                <v:line id="Line 122" o:spid="_x0000_s1053" style="position:absolute;visibility:visible;mso-wrap-style:square" from="6048,10268" to="6048,10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6mMYAAADcAAAADwAAAGRycy9kb3ducmV2LnhtbESPS2vDMBCE74H8B7GF3hI5bcnDjRJC&#10;TaGHJJAHPW+trWVqrYylOuq/rwKBHIeZ+YZZrqNtRE+drx0rmIwzEMSl0zVXCs6n99EchA/IGhvH&#10;pOCPPKxXw8ESc+0ufKD+GCqRIOxzVGBCaHMpfWnIoh+7ljh5366zGJLsKqk7vCS4beRTlk2lxZrT&#10;gsGW3gyVP8dfq2BmioOcyWJ72hd9PVnEXfz8Wij1+BA3ryACxXAP39ofWsH05R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TOpjGAAAA3AAAAA8AAAAAAAAA&#10;AAAAAAAAoQIAAGRycy9kb3ducmV2LnhtbFBLBQYAAAAABAAEAPkAAACUAwAAAAA=&#10;">
                  <v:stroke endarrow="block"/>
                </v:line>
                <v:group id="Group 123" o:spid="_x0000_s1054" style="position:absolute;left:3024;top:9493;width:1008;height:864" coordorigin="1152,9792" coordsize="1008,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oval id="Oval 124" o:spid="_x0000_s1055" style="position:absolute;left:1152;top:10368;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08QA&#10;AADcAAAADwAAAGRycy9kb3ducmV2LnhtbESPQWvCQBSE74X+h+UVeqsbTRNK6iqiFPTQQ6PeH9ln&#10;Esy+DdnXmP57t1DocZiZb5jlenKdGmkIrWcD81kCirjytuXawOn48fIGKgiyxc4zGfihAOvV48MS&#10;C+tv/EVjKbWKEA4FGmhE+kLrUDXkMMx8Txy9ix8cSpRDre2Atwh3nV4kSa4dthwXGuxp21B1Lb+d&#10;gV29KfNRp5Kll91esuv585DOjXl+mjbvoIQm+Q//tffWQP6awe+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WvtPEAAAA3AAAAA8AAAAAAAAAAAAAAAAAmAIAAGRycy9k&#10;b3ducmV2LnhtbFBLBQYAAAAABAAEAPUAAACJAwAAAAA=&#10;"/>
                  <v:line id="Line 125" o:spid="_x0000_s1056" style="position:absolute;visibility:visible;mso-wrap-style:square" from="1152,9936" to="1152,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JlMcAAADcAAAADwAAAGRycy9kb3ducmV2LnhtbESPT2sCMRTE74V+h/AKvdVs/xDKahRp&#10;KagHUVuox+fmdXfbzcuSxN3ttzeC4HGYmd8wk9lgG9GRD7VjDY+jDARx4UzNpYavz4+HVxAhIhts&#10;HJOGfwowm97eTDA3ructdbtYigThkKOGKsY2lzIUFVkMI9cSJ+/HeYsxSV9K47FPcNvIpyxT0mLN&#10;aaHClt4qKv52R6th/bxR3Xy5WgzfS3Uo3reH/W/vtb6/G+ZjEJGGeA1f2gujQb0o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nEmUxwAAANwAAAAPAAAAAAAA&#10;AAAAAAAAAKECAABkcnMvZG93bnJldi54bWxQSwUGAAAAAAQABAD5AAAAlQMAAAAA&#10;"/>
                  <v:line id="Line 126" o:spid="_x0000_s1057" style="position:absolute;visibility:visible;mso-wrap-style:square" from="2160,9936" to="2160,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sD8cAAADcAAAADwAAAGRycy9kb3ducmV2LnhtbESPQWvCQBSE74L/YXlCb7ppK2lJXUVa&#10;CtqDqC20x2f2NYlm34bdNUn/vSsIPQ4z8w0zW/SmFi05X1lWcD9JQBDnVldcKPj6fB8/g/ABWWNt&#10;mRT8kYfFfDiYYaZtxztq96EQEcI+QwVlCE0mpc9LMugntiGO3q91BkOUrpDaYRfhppYPSZJKgxXH&#10;hRIbei0pP+3PRsHmcZu2y/XHqv9ep4f8bXf4OXZOqbtRv3wBEagP/+Fbe6UVp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OwPxwAAANwAAAAPAAAAAAAA&#10;AAAAAAAAAKECAABkcnMvZG93bnJldi54bWxQSwUGAAAAAAQABAD5AAAAlQMAAAAA&#10;"/>
                  <v:oval id="Oval 127" o:spid="_x0000_s1058" alt="noir)" style="position:absolute;left:1152;top:9792;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he8AA&#10;AADcAAAADwAAAGRycy9kb3ducmV2LnhtbERPz2vCMBS+D/wfwhN2m6lDyqxGEdlwulOroMdH82yK&#10;zUtpslr/e3MY7Pjx/V6uB9uInjpfO1YwnSQgiEuna64UnI5fbx8gfEDW2DgmBQ/ysF6NXpaYaXfn&#10;nPoiVCKGsM9QgQmhzaT0pSGLfuJa4shdXWcxRNhVUnd4j+G2ke9JkkqLNccGgy1tDZW34tcq2P3k&#10;B7okqcn1vujnKZ/5s2elXsfDZgEi0BD+xX/ub60gnc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2he8AAAADcAAAADwAAAAAAAAAAAAAAAACYAgAAZHJzL2Rvd25y&#10;ZXYueG1sUEsFBgAAAAAEAAQA9QAAAIUDAAAAAA==&#10;" fillcolor="black">
                    <v:fill r:id="rId17" o:title="" type="pattern"/>
                  </v:oval>
                  <v:shape id="Text Box 128" o:spid="_x0000_s1059" type="#_x0000_t202" style="position:absolute;left:1152;top:1008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3F7818" w:rsidRDefault="003F7818" w:rsidP="00C461A7">
                          <w:pPr>
                            <w:jc w:val="center"/>
                            <w:rPr>
                              <w:sz w:val="16"/>
                            </w:rPr>
                          </w:pPr>
                          <w:proofErr w:type="spellStart"/>
                          <w:r>
                            <w:rPr>
                              <w:sz w:val="16"/>
                            </w:rPr>
                            <w:t>Modèles</w:t>
                          </w:r>
                          <w:proofErr w:type="spellEnd"/>
                        </w:p>
                        <w:p w:rsidR="003F7818" w:rsidRDefault="003F7818" w:rsidP="00C461A7">
                          <w:pPr>
                            <w:rPr>
                              <w:sz w:val="16"/>
                            </w:rPr>
                          </w:pPr>
                        </w:p>
                      </w:txbxContent>
                    </v:textbox>
                  </v:shape>
                </v:group>
                <v:line id="Line 129" o:spid="_x0000_s1060" style="position:absolute;flip:x;visibility:visible;mso-wrap-style:square" from="4032,9952" to="4464,9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R6J8IAAADcAAAADwAAAGRycy9kb3ducmV2LnhtbERPz2vCMBS+C/sfwhvsIjN1YimdUea0&#10;IHix6u6P5q0ta15Ck2n9781B8Pjx/V6sBtOJC/W+taxgOklAEFdWt1wrOJ+K9wyED8gaO8uk4EYe&#10;VsuX0QJzba9c0uUYahFD2OeooAnB5VL6qiGDfmIdceR+bW8wRNjXUvd4jeGmkx9JkkqDLceGBh19&#10;N1T9Hf+NgvFsu3Euy4qi3Nj24H625Xp/Vurtdfj6BBFoCE/xw73TCtJ5nB/PxCM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gR6J8IAAADcAAAADwAAAAAAAAAAAAAA&#10;AAChAgAAZHJzL2Rvd25yZXYueG1sUEsFBgAAAAAEAAQA+QAAAJADAAAAAA==&#10;">
                  <v:stroke startarrow="block" endarrow="block"/>
                </v:line>
                <v:group id="Group 130" o:spid="_x0000_s1061" style="position:absolute;left:3024;top:10753;width:1008;height:864" coordorigin="1152,9792" coordsize="1008,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oval id="Oval 131" o:spid="_x0000_s1062" style="position:absolute;left:1152;top:10368;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wesQA&#10;AADcAAAADwAAAGRycy9kb3ducmV2LnhtbESPQWvCQBSE7wX/w/KE3upGQ0JJXUWUgj300NjeH9ln&#10;Esy+DdlnjP/eLRR6HGbmG2a9nVynRhpC69nAcpGAIq68bbk28H16f3kFFQTZYueZDNwpwHYze1pj&#10;Yf2Nv2gspVYRwqFAA41IX2gdqoYchoXviaN39oNDiXKotR3wFuGu06skybXDluNCgz3tG6ou5dUZ&#10;ONS7Mh91Kll6Phwlu/x8fqRLY57n0+4NlNAk/+G/9tEayLMV/J6JR0B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msHrEAAAA3AAAAA8AAAAAAAAAAAAAAAAAmAIAAGRycy9k&#10;b3ducmV2LnhtbFBLBQYAAAAABAAEAPUAAACJAwAAAAA=&#10;"/>
                  <v:line id="Line 132" o:spid="_x0000_s1063" style="position:absolute;visibility:visible;mso-wrap-style:square" from="1152,9936" to="1152,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J80ccAAADcAAAADwAAAGRycy9kb3ducmV2LnhtbESPT2vCQBTE74LfYXlCb7qx0iCpq4il&#10;oD2U+gfa4zP7mkSzb8PuNkm/fbcgeBxm5jfMYtWbWrTkfGVZwXSSgCDOra64UHA6vo7nIHxA1lhb&#10;JgW/5GG1HA4WmGnb8Z7aQyhEhLDPUEEZQpNJ6fOSDPqJbYij922dwRClK6R22EW4qeVjkqTSYMVx&#10;ocSGNiXl18OPUfA++0jb9e5t23/u0nP+sj9/XTqn1MOoXz+DCNSHe/jW3moF6dM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MnzRxwAAANwAAAAPAAAAAAAA&#10;AAAAAAAAAKECAABkcnMvZG93bnJldi54bWxQSwUGAAAAAAQABAD5AAAAlQMAAAAA&#10;"/>
                  <v:line id="Line 133" o:spid="_x0000_s1064" style="position:absolute;visibility:visible;mso-wrap-style:square" from="2160,9936" to="2160,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kpccAAADcAAAADwAAAGRycy9kb3ducmV2LnhtbESPQWvCQBSE74L/YXlCb7ppq6GkriIt&#10;Be1B1Bba4zP7mkSzb8PumqT/3hUKPQ4z8w0zX/amFi05X1lWcD9JQBDnVldcKPj8eBs/gfABWWNt&#10;mRT8koflYjiYY6Ztx3tqD6EQEcI+QwVlCE0mpc9LMugntiGO3o91BkOUrpDaYRfhppYPSZJKgxXH&#10;hRIbeikpPx8uRsH2cZe2q837uv/apMf8dX/8PnVOqbtRv3oGEagP/+G/9lorSGd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2+SlxwAAANwAAAAPAAAAAAAA&#10;AAAAAAAAAKECAABkcnMvZG93bnJldi54bWxQSwUGAAAAAAQABAD5AAAAlQMAAAAA&#10;"/>
                  <v:oval id="Oval 134" o:spid="_x0000_s1065" alt="noir)" style="position:absolute;left:1152;top:9792;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WYOMMA&#10;AADcAAAADwAAAGRycy9kb3ducmV2LnhtbESPT2vCQBTE74LfYXlCb2bTgqFGVyli6b9ToqDHR/aZ&#10;DWbfhuw2pt++Wyh4HGbmN8x6O9pWDNT7xrGCxyQFQVw53XCt4Hh4nT+D8AFZY+uYFPyQh+1mOllj&#10;rt2NCxrKUIsIYZ+jAhNCl0vpK0MWfeI64uhdXG8xRNnXUvd4i3Dbyqc0zaTFhuOCwY52hqpr+W0V&#10;vH0Vn3ROM1Poj3JYZnzi/cBKPczGlxWIQGO4h//b71pBtljA35l4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WYOMMAAADcAAAADwAAAAAAAAAAAAAAAACYAgAAZHJzL2Rv&#10;d25yZXYueG1sUEsFBgAAAAAEAAQA9QAAAIgDAAAAAA==&#10;" fillcolor="black">
                    <v:fill r:id="rId17" o:title="" type="pattern"/>
                  </v:oval>
                  <v:shape id="Text Box 135" o:spid="_x0000_s1066" type="#_x0000_t202" style="position:absolute;left:1152;top:1008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d8MA&#10;AADcAAAADwAAAGRycy9kb3ducmV2LnhtbESPT4vCMBTE74LfITzBm01WtOx2jSLKgidF9w/s7dE8&#10;27LNS2mytn57Iwgeh5n5DbNY9bYWF2p95VjDS6JAEOfOVFxo+Pr8mLyC8AHZYO2YNFzJw2o5HCww&#10;M67jI11OoRARwj5DDWUITSalz0uy6BPXEEfv7FqLIcq2kKbFLsJtLadKpdJixXGhxIY2JeV/p3+r&#10;4Xt//v2ZqUOxtf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d8MAAADcAAAADwAAAAAAAAAAAAAAAACYAgAAZHJzL2Rv&#10;d25yZXYueG1sUEsFBgAAAAAEAAQA9QAAAIgDAAAAAA==&#10;" filled="f" stroked="f">
                    <v:textbox>
                      <w:txbxContent>
                        <w:p w:rsidR="003F7818" w:rsidRDefault="003F7818" w:rsidP="00C461A7">
                          <w:pPr>
                            <w:jc w:val="center"/>
                            <w:rPr>
                              <w:sz w:val="16"/>
                            </w:rPr>
                          </w:pPr>
                          <w:proofErr w:type="spellStart"/>
                          <w:r>
                            <w:rPr>
                              <w:sz w:val="16"/>
                            </w:rPr>
                            <w:t>Suivi</w:t>
                          </w:r>
                          <w:proofErr w:type="spellEnd"/>
                        </w:p>
                        <w:p w:rsidR="003F7818" w:rsidRDefault="003F7818" w:rsidP="00C461A7">
                          <w:pPr>
                            <w:rPr>
                              <w:sz w:val="16"/>
                            </w:rPr>
                          </w:pPr>
                        </w:p>
                      </w:txbxContent>
                    </v:textbox>
                  </v:shape>
                </v:group>
                <v:line id="Line 136" o:spid="_x0000_s1067" style="position:absolute;flip:x y;visibility:visible;mso-wrap-style:square" from="4032,11406" to="4464,11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EiEMYAAADcAAAADwAAAGRycy9kb3ducmV2LnhtbESPQWsCMRSE74X+h/AKvdWsxW5lNUqp&#10;liqeunrw+Ni83SxuXtJNquu/b4RCj8PMfMPMl4PtxJn60DpWMB5lIIgrp1tuFBz2H09TECEia+wc&#10;k4IrBVgu7u/mWGh34S86l7ERCcKhQAUmRl9IGSpDFsPIeeLk1a63GJPsG6l7vCS47eRzluXSYstp&#10;waCnd0PVqfyxClZyPHya2l/LfFf7dvJ93K4nG6UeH4a3GYhIQ/wP/7U3WkH+8gq3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xIhDGAAAA3AAAAA8AAAAAAAAA&#10;AAAAAAAAoQIAAGRycy9kb3ducmV2LnhtbFBLBQYAAAAABAAEAPkAAACUAwAAAAA=&#10;">
                  <v:stroke startarrow="block" endarrow="block"/>
                </v:line>
                <v:line id="Line 137" o:spid="_x0000_s1068" style="position:absolute;visibility:visible;mso-wrap-style:square" from="1440,12495" to="10800,12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cM8AAAADcAAAADwAAAGRycy9kb3ducmV2LnhtbERPTYvCMBC9L/gfwgje1lRBWapRRBCk&#10;F7Uqehyasa02k9LEWv+9OQh7fLzv+bIzlWipcaVlBaNhBII4s7rkXMHpuPn9A+E8ssbKMil4k4Pl&#10;ovczx1jbFx+oTX0uQgi7GBUU3texlC4ryKAb2po4cDfbGPQBNrnUDb5CuKnkOIqm0mDJoaHAmtYF&#10;ZY/0aRRcj/fksk7b5BTV0pkyGe327VmpQb9bzUB46vy/+OveagXTSVgbzoQjIB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LnDPAAAAA3AAAAA8AAAAAAAAAAAAAAAAA&#10;oQIAAGRycy9kb3ducmV2LnhtbFBLBQYAAAAABAAEAPkAAACOAwAAAAA=&#10;" strokecolor="red"/>
                <v:shape id="Text Box 138" o:spid="_x0000_s1069" type="#_x0000_t202" style="position:absolute;left:1584;top:12639;width:3024;height:1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Ru8UA&#10;AADcAAAADwAAAGRycy9kb3ducmV2LnhtbESPT2sCMRTE7wW/Q3iCl6JZhfpnNYoVCoUeiqsHj4/N&#10;c7O4eVmSdHf77ZtCocdhZn7D7A6DbURHPtSOFcxnGQji0umaKwXXy9t0DSJEZI2NY1LwTQEO+9HT&#10;DnPtej5TV8RKJAiHHBWYGNtcylAashhmriVO3t15izFJX0ntsU9w28hFli2lxZrTgsGWTobKR/Fl&#10;FXB7MisfP+znrXg+3zr72telUWoyHo5bEJGG+B/+a79rBcuXDfyeS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dG7xQAAANwAAAAPAAAAAAAAAAAAAAAAAJgCAABkcnMv&#10;ZG93bnJldi54bWxQSwUGAAAAAAQABAD1AAAAigMAAAAA&#10;" filled="f" stroked="f">
                  <v:fill opacity="32896f"/>
                  <v:textbox>
                    <w:txbxContent>
                      <w:p w:rsidR="003F7818" w:rsidRDefault="003F7818" w:rsidP="00C461A7">
                        <w:pPr>
                          <w:pStyle w:val="En-tte"/>
                          <w:rPr>
                            <w:b/>
                            <w:color w:val="FF0000"/>
                          </w:rPr>
                        </w:pPr>
                        <w:r>
                          <w:rPr>
                            <w:b/>
                            <w:color w:val="FF0000"/>
                          </w:rPr>
                          <w:t>Orange</w:t>
                        </w:r>
                      </w:p>
                      <w:p w:rsidR="003F7818" w:rsidRDefault="003F7818" w:rsidP="00C461A7">
                        <w:pPr>
                          <w:pStyle w:val="En-tte"/>
                          <w:rPr>
                            <w:b/>
                            <w:color w:val="FF0000"/>
                          </w:rPr>
                        </w:pPr>
                        <w:r>
                          <w:rPr>
                            <w:b/>
                            <w:color w:val="FF0000"/>
                          </w:rPr>
                          <w:t>SFR</w:t>
                        </w:r>
                      </w:p>
                      <w:p w:rsidR="003F7818" w:rsidRDefault="003F7818" w:rsidP="00C461A7">
                        <w:pPr>
                          <w:pStyle w:val="En-tte"/>
                          <w:rPr>
                            <w:b/>
                            <w:color w:val="FF0000"/>
                          </w:rPr>
                        </w:pPr>
                        <w:r>
                          <w:rPr>
                            <w:b/>
                            <w:color w:val="FF0000"/>
                          </w:rPr>
                          <w:t>Bouygues Télécom</w:t>
                        </w:r>
                      </w:p>
                      <w:p w:rsidR="003F7818" w:rsidRPr="00740ED1" w:rsidRDefault="003F7818" w:rsidP="00C461A7">
                        <w:pPr>
                          <w:pStyle w:val="En-tte"/>
                          <w:rPr>
                            <w:b/>
                            <w:color w:val="FF0000"/>
                          </w:rPr>
                        </w:pPr>
                        <w:r>
                          <w:rPr>
                            <w:b/>
                            <w:color w:val="FF0000"/>
                          </w:rPr>
                          <w:t>Free</w:t>
                        </w:r>
                      </w:p>
                      <w:p w:rsidR="003F7818" w:rsidRPr="00740ED1" w:rsidRDefault="003F7818" w:rsidP="00C461A7">
                        <w:pPr>
                          <w:pStyle w:val="En-tte"/>
                          <w:rPr>
                            <w:b/>
                            <w:color w:val="FF0000"/>
                          </w:rPr>
                        </w:pPr>
                        <w:r w:rsidRPr="00740ED1">
                          <w:rPr>
                            <w:b/>
                            <w:color w:val="FF0000"/>
                          </w:rPr>
                          <w:t>Full MVNO</w:t>
                        </w:r>
                      </w:p>
                    </w:txbxContent>
                  </v:textbox>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139" o:spid="_x0000_s1070" type="#_x0000_t71" style="position:absolute;left:4608;top:12927;width:3024;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HeMEA&#10;AADcAAAADwAAAGRycy9kb3ducmV2LnhtbERPTYvCMBC9C/6HMII3TbdokW5TWQRhQUG3elhvQzO2&#10;xWZSmqzWf28Owh4f7ztbD6YVd+pdY1nBxzwCQVxa3XCl4HzazlYgnEfW2FomBU9ysM7HowxTbR/8&#10;Q/fCVyKEsEtRQe19l0rpypoMurntiAN3tb1BH2BfSd3jI4SbVsZRlEiDDYeGGjva1FTeij+jYHck&#10;ireH5HCJL0e5+KXNfrl8KjWdDF+fIDwN/l/8dn9rBUkS5ocz4QjI/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wR3jBAAAA3AAAAA8AAAAAAAAAAAAAAAAAmAIAAGRycy9kb3du&#10;cmV2LnhtbFBLBQYAAAAABAAEAPUAAACGAwAAAAA=&#10;">
                  <v:textbox>
                    <w:txbxContent>
                      <w:p w:rsidR="003F7818" w:rsidRDefault="003F7818" w:rsidP="00C461A7">
                        <w:pPr>
                          <w:jc w:val="center"/>
                          <w:rPr>
                            <w:b/>
                          </w:rPr>
                        </w:pPr>
                        <w:proofErr w:type="spellStart"/>
                        <w:r>
                          <w:rPr>
                            <w:b/>
                          </w:rPr>
                          <w:t>Réseau</w:t>
                        </w:r>
                        <w:proofErr w:type="spellEnd"/>
                      </w:p>
                    </w:txbxContent>
                  </v:textbox>
                </v:shape>
                <v:line id="Line 140" o:spid="_x0000_s1071" style="position:absolute;flip:x;visibility:visible;mso-wrap-style:square" from="4032,10777" to="4464,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QVAcUAAADcAAAADwAAAGRycy9kb3ducmV2LnhtbESPzWrDMBCE74W8g9hALyWR04IxTmST&#10;NjEUeqnzc1+sjW1irYSlJu7bV4VCj8PMfMNsyskM4kaj7y0rWC0TEMSN1T23Ck7HapGB8AFZ42CZ&#10;FHyTh7KYPWww1/bONd0OoRURwj5HBV0ILpfSNx0Z9EvriKN3saPBEOXYSj3iPcLNIJ+TJJUGe44L&#10;HTp666i5Hr6MgqeX/c65LKuqemf7T3fe168fJ6Ue59N2DSLQFP7Df+13rSBNV/B7Jh4BWf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QVAcUAAADcAAAADwAAAAAAAAAA&#10;AAAAAAChAgAAZHJzL2Rvd25yZXYueG1sUEsFBgAAAAAEAAQA+QAAAJMDAAAAAA==&#10;">
                  <v:stroke startarrow="block" endarrow="block"/>
                </v:line>
                <v:line id="Line 141" o:spid="_x0000_s1072" style="position:absolute;visibility:visible;mso-wrap-style:square" from="6048,4287" to="6048,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DY8UAAADcAAAADwAAAGRycy9kb3ducmV2LnhtbESPQWvCQBSE74X+h+UVvNWNHmKNrlIa&#10;Cj2oYJSeX7PPbGj2bchu4/bfdwWhx2FmvmHW22g7MdLgW8cKZtMMBHHtdMuNgvPp/fkFhA/IGjvH&#10;pOCXPGw3jw9rLLS78pHGKjQiQdgXqMCE0BdS+tqQRT91PXHyLm6wGJIcGqkHvCa47eQ8y3JpseW0&#10;YLCnN0P1d/VjFSxMeZQLWe5Oh3JsZ8u4j59fS6UmT/F1BSJQDP/he/tDK8jzOdzOpCM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rDY8UAAADcAAAADwAAAAAAAAAA&#10;AAAAAAChAgAAZHJzL2Rvd25yZXYueG1sUEsFBgAAAAAEAAQA+QAAAJMDAAAAAA==&#10;">
                  <v:stroke endarrow="block"/>
                </v:line>
                <v:line id="Line 142" o:spid="_x0000_s1073" style="position:absolute;visibility:visible;mso-wrap-style:square" from="6048,5871" to="6048,6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m+MUAAADcAAAADwAAAGRycy9kb3ducmV2LnhtbESPQWsCMRSE74X+h/AK3mrWC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Zm+MUAAADcAAAADwAAAAAAAAAA&#10;AAAAAAChAgAAZHJzL2Rvd25yZXYueG1sUEsFBgAAAAAEAAQA+QAAAJMDAAAAAA==&#10;">
                  <v:stroke endarrow="block"/>
                </v:line>
                <v:line id="Line 143" o:spid="_x0000_s1074" style="position:absolute;visibility:visible;mso-wrap-style:square" from="6048,8031" to="6048,8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jMUAAADcAAAADwAAAGRycy9kb3ducmV2LnhtbESPQWsCMRSE74X+h/AK3mrWI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jMUAAADcAAAADwAAAAAAAAAA&#10;AAAAAAChAgAAZHJzL2Rvd25yZXYueG1sUEsFBgAAAAAEAAQA+QAAAJMDAAAAAA==&#10;">
                  <v:stroke endarrow="block"/>
                </v:line>
                <v:line id="Line 144" o:spid="_x0000_s1075" style="position:absolute;visibility:visible;mso-wrap-style:square" from="6048,9471" to="6048,9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bF8UAAADcAAAADwAAAGRycy9kb3ducmV2LnhtbESPQWsCMRSE74X+h/AK3mrWg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NbF8UAAADcAAAADwAAAAAAAAAA&#10;AAAAAAChAgAAZHJzL2Rvd25yZXYueG1sUEsFBgAAAAAEAAQA+QAAAJMDAAAAAA==&#10;">
                  <v:stroke endarrow="block"/>
                </v:line>
                <v:shape id="Text Box 145" o:spid="_x0000_s1076" type="#_x0000_t202" style="position:absolute;left:4620;top:5514;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ApDMYA&#10;AADcAAAADwAAAGRycy9kb3ducmV2LnhtbESPT2sCMRTE7wW/Q3hCL0WztiXqapRSaLG3+ge9PjbP&#10;3cXNy5qk6/bbN4VCj8PM/IZZrnvbiI58qB1rmIwzEMSFMzWXGg77t9EMRIjIBhvHpOGbAqxXg7sl&#10;5sbdeEvdLpYiQTjkqKGKsc2lDEVFFsPYtcTJOztvMSbpS2k83hLcNvIxy5S0WHNaqLCl14qKy+7L&#10;apg9b7pT+Hj6PBbq3Mzjw7R7v3qt74f9ywJEpD7+h//aG6NBKQW/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ApDMYAAADcAAAADwAAAAAAAAAAAAAAAACYAgAAZHJz&#10;L2Rvd25yZXYueG1sUEsFBgAAAAAEAAQA9QAAAIsDAAAAAA==&#10;">
                  <v:textbox>
                    <w:txbxContent>
                      <w:p w:rsidR="003F7818" w:rsidRDefault="003F7818" w:rsidP="00C461A7">
                        <w:pPr>
                          <w:jc w:val="center"/>
                          <w:rPr>
                            <w:sz w:val="16"/>
                          </w:rPr>
                        </w:pPr>
                        <w:proofErr w:type="spellStart"/>
                        <w:r>
                          <w:rPr>
                            <w:sz w:val="16"/>
                          </w:rPr>
                          <w:t>Contrôle</w:t>
                        </w:r>
                        <w:proofErr w:type="spellEnd"/>
                        <w:r>
                          <w:rPr>
                            <w:sz w:val="16"/>
                          </w:rPr>
                          <w:t xml:space="preserve"> du </w:t>
                        </w:r>
                        <w:proofErr w:type="spellStart"/>
                        <w:r>
                          <w:rPr>
                            <w:sz w:val="16"/>
                          </w:rPr>
                          <w:t>fichier</w:t>
                        </w:r>
                        <w:proofErr w:type="spellEnd"/>
                      </w:p>
                    </w:txbxContent>
                  </v:textbox>
                </v:shape>
                <v:shape id="Text Box 146" o:spid="_x0000_s1077" type="#_x0000_t202" style="position:absolute;left:4608;top:4575;width:2880;height: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yMl8UA&#10;AADcAAAADwAAAGRycy9kb3ducmV2LnhtbESPQWvCQBSE7wX/w/IEL0U3tRJt6ioitOjNqtjrI/tM&#10;QrNv091tjP/eFYQeh5n5hpkvO1OLlpyvLCt4GSUgiHOrKy4UHA8fwxkIH5A11pZJwZU8LBe9pzlm&#10;2l74i9p9KESEsM9QQRlCk0np85IM+pFtiKN3ts5giNIVUju8RLip5ThJUmmw4rhQYkPrkvKf/Z9R&#10;MJts2m+/fd2d8vRcv4Xnafv565Qa9LvVO4hAXfgPP9obrSBNp3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TIyXxQAAANwAAAAPAAAAAAAAAAAAAAAAAJgCAABkcnMv&#10;ZG93bnJldi54bWxQSwUGAAAAAAQABAD1AAAAigMAAAAA&#10;">
                  <v:textbox>
                    <w:txbxContent>
                      <w:p w:rsidR="003F7818" w:rsidRPr="00740ED1" w:rsidRDefault="003F7818" w:rsidP="00C461A7">
                        <w:pPr>
                          <w:jc w:val="center"/>
                          <w:rPr>
                            <w:sz w:val="16"/>
                            <w:lang w:val="fr-FR"/>
                          </w:rPr>
                        </w:pPr>
                        <w:r w:rsidRPr="00740ED1">
                          <w:rPr>
                            <w:sz w:val="16"/>
                            <w:lang w:val="fr-FR"/>
                          </w:rPr>
                          <w:t>Réception du fichier contenant les demandes d’émission de messages</w:t>
                        </w:r>
                      </w:p>
                    </w:txbxContent>
                  </v:textbox>
                </v:shape>
              </v:group>
            </w:pict>
          </mc:Fallback>
        </mc:AlternateConten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Lgende"/>
        <w:rPr>
          <w:lang w:val="fr-FR"/>
        </w:rPr>
      </w:pPr>
      <w:bookmarkStart w:id="67" w:name="_Toc316305242"/>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3</w:t>
      </w:r>
      <w:r w:rsidRPr="00AE4199">
        <w:rPr>
          <w:lang w:val="fr-FR"/>
        </w:rPr>
        <w:fldChar w:fldCharType="end"/>
      </w:r>
      <w:r w:rsidRPr="00AE4199">
        <w:rPr>
          <w:lang w:val="fr-FR"/>
        </w:rPr>
        <w:t xml:space="preserve"> : Chaine de traitement</w:t>
      </w:r>
      <w:bookmarkEnd w:id="67"/>
      <w:r w:rsidRPr="00AE4199">
        <w:rPr>
          <w:lang w:val="fr-FR"/>
        </w:rPr>
        <w:t xml:space="preserv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bookmarkStart w:id="68" w:name="_Toc443998656"/>
      <w:r w:rsidRPr="00AE4199">
        <w:rPr>
          <w:lang w:val="fr-FR"/>
        </w:rPr>
        <w:t>Les demandes d’émission de messages SMS se font au travers de fichiers transmis par la Société Générale par vacation selon les besoins.</w:t>
      </w:r>
    </w:p>
    <w:p w:rsidR="00C461A7" w:rsidRPr="00AE4199" w:rsidRDefault="00C461A7" w:rsidP="00C461A7">
      <w:pPr>
        <w:pStyle w:val="Corpsdetexte"/>
        <w:jc w:val="both"/>
        <w:rPr>
          <w:lang w:val="fr-FR"/>
        </w:rPr>
      </w:pPr>
    </w:p>
    <w:p w:rsidR="00C461A7" w:rsidRPr="00AE4199" w:rsidRDefault="00E67429" w:rsidP="00C461A7">
      <w:pPr>
        <w:pStyle w:val="Corpsdetexte"/>
        <w:jc w:val="both"/>
        <w:rPr>
          <w:lang w:val="fr-FR"/>
        </w:rPr>
      </w:pPr>
      <w:r>
        <w:rPr>
          <w:lang w:val="fr-FR"/>
        </w:rPr>
        <w:t>Les messages sont transmis par la Société générale dans plusieurs fichiers envoyés vers 8h</w:t>
      </w:r>
      <w:r w:rsidR="00903959">
        <w:rPr>
          <w:lang w:val="fr-FR"/>
        </w:rPr>
        <w:t>30</w:t>
      </w:r>
      <w:r>
        <w:rPr>
          <w:lang w:val="fr-FR"/>
        </w:rPr>
        <w:t>, 11h</w:t>
      </w:r>
      <w:r w:rsidR="00903959">
        <w:rPr>
          <w:lang w:val="fr-FR"/>
        </w:rPr>
        <w:t>30</w:t>
      </w:r>
      <w:r>
        <w:rPr>
          <w:lang w:val="fr-FR"/>
        </w:rPr>
        <w:t xml:space="preserve"> et 15h</w:t>
      </w:r>
      <w:r w:rsidR="00903959">
        <w:rPr>
          <w:lang w:val="fr-FR"/>
        </w:rPr>
        <w:t>30</w:t>
      </w:r>
      <w:r>
        <w:rPr>
          <w:lang w:val="fr-FR"/>
        </w:rPr>
        <w:t>.</w:t>
      </w:r>
    </w:p>
    <w:p w:rsidR="00C461A7" w:rsidRPr="00AE4199" w:rsidRDefault="00C461A7" w:rsidP="00C461A7">
      <w:pPr>
        <w:pStyle w:val="Corpsdetexte"/>
        <w:jc w:val="both"/>
        <w:rPr>
          <w:lang w:val="fr-FR"/>
        </w:rPr>
      </w:pPr>
      <w:r w:rsidRPr="00AE4199">
        <w:rPr>
          <w:lang w:val="fr-FR"/>
        </w:rPr>
        <w:t xml:space="preserve">De façon à pouvoir gérer les problèmes de transmission ou les dysfonctionnements des systèmes d’information de la Société Générale, </w:t>
      </w:r>
      <w:r w:rsidR="003174FE">
        <w:rPr>
          <w:lang w:val="fr-FR"/>
        </w:rPr>
        <w:t xml:space="preserve"> </w:t>
      </w:r>
      <w:r w:rsidR="00740ED1">
        <w:rPr>
          <w:lang w:val="fr-FR"/>
        </w:rPr>
        <w:t>u</w:t>
      </w:r>
      <w:r w:rsidR="003174FE">
        <w:rPr>
          <w:lang w:val="fr-FR"/>
        </w:rPr>
        <w:t xml:space="preserve">n traitement </w:t>
      </w:r>
      <w:r w:rsidR="00704F83">
        <w:rPr>
          <w:lang w:val="fr-FR"/>
        </w:rPr>
        <w:t>vérifiera</w:t>
      </w:r>
      <w:r w:rsidR="003174FE">
        <w:rPr>
          <w:lang w:val="fr-FR"/>
        </w:rPr>
        <w:t xml:space="preserve"> à 8h45, 11h45 et 15h45 que nous avons bien reçu un fichier dans les 30 dernières minutes.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D’autres fichiers, moins important en terme de taille, seront reçus durant la journée.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La transmission des SMS aux opérateurs est effectuée aux jours et heures de bureau soit de </w:t>
      </w:r>
      <w:r w:rsidRPr="00AE4199">
        <w:rPr>
          <w:b/>
          <w:lang w:val="fr-FR"/>
        </w:rPr>
        <w:t>09h00 à 1</w:t>
      </w:r>
      <w:r w:rsidR="00713FED">
        <w:rPr>
          <w:b/>
          <w:lang w:val="fr-FR"/>
        </w:rPr>
        <w:t>9</w:t>
      </w:r>
      <w:r w:rsidR="00FE6FB3">
        <w:rPr>
          <w:b/>
          <w:lang w:val="fr-FR"/>
        </w:rPr>
        <w:t>h</w:t>
      </w:r>
      <w:r w:rsidRPr="00AE4199">
        <w:rPr>
          <w:b/>
          <w:lang w:val="fr-FR"/>
        </w:rPr>
        <w:t xml:space="preserve"> du lundi au samedi</w:t>
      </w:r>
      <w:r w:rsidRPr="00AE4199">
        <w:rPr>
          <w:lang w:val="fr-FR"/>
        </w:rPr>
        <w:t>.</w:t>
      </w:r>
    </w:p>
    <w:p w:rsidR="00C461A7" w:rsidRPr="00AE4199" w:rsidRDefault="00C461A7" w:rsidP="00C461A7">
      <w:pPr>
        <w:pStyle w:val="Corpsdetexte"/>
        <w:jc w:val="both"/>
        <w:rPr>
          <w:lang w:val="fr-FR"/>
        </w:rPr>
      </w:pPr>
      <w:r w:rsidRPr="00AE4199">
        <w:rPr>
          <w:lang w:val="fr-FR"/>
        </w:rPr>
        <w:t>Ces fichiers contiennent uniquement les utilisateurs qu'il convient d'alerter.</w:t>
      </w:r>
    </w:p>
    <w:p w:rsidR="00C461A7" w:rsidRPr="00AE4199" w:rsidRDefault="00C461A7" w:rsidP="00C461A7">
      <w:pPr>
        <w:pStyle w:val="Corpsdetexte"/>
        <w:jc w:val="both"/>
        <w:rPr>
          <w:lang w:val="fr-FR"/>
        </w:rPr>
      </w:pPr>
      <w:r w:rsidRPr="00AE4199">
        <w:rPr>
          <w:lang w:val="fr-FR"/>
        </w:rPr>
        <w:t>Le moteur logiciel nécessaire à la constitution d'un tel fichier est donc à la charge de la Société Générale.</w:t>
      </w:r>
    </w:p>
    <w:p w:rsidR="00C461A7" w:rsidRPr="00AE4199" w:rsidRDefault="00C461A7" w:rsidP="00C461A7">
      <w:pPr>
        <w:pStyle w:val="En-tte"/>
        <w:jc w:val="both"/>
        <w:rPr>
          <w:noProof w:val="0"/>
          <w:lang w:val="fr-FR"/>
        </w:rPr>
      </w:pPr>
    </w:p>
    <w:p w:rsidR="00C461A7" w:rsidRPr="00AE4199" w:rsidRDefault="00C461A7" w:rsidP="00C461A7">
      <w:pPr>
        <w:pStyle w:val="Corpsdetexte"/>
        <w:jc w:val="both"/>
        <w:rPr>
          <w:lang w:val="fr-FR"/>
        </w:rPr>
      </w:pPr>
      <w:r w:rsidRPr="00AE4199">
        <w:rPr>
          <w:lang w:val="fr-FR"/>
        </w:rPr>
        <w:t>Le formatage des SMS s’appuie sur des masques prédéfinis pour chaque type</w:t>
      </w:r>
      <w:r w:rsidR="00704F83">
        <w:rPr>
          <w:lang w:val="fr-FR"/>
        </w:rPr>
        <w:t>.</w:t>
      </w:r>
    </w:p>
    <w:p w:rsidR="00C461A7" w:rsidRPr="00AE4199" w:rsidRDefault="00C461A7" w:rsidP="00C461A7">
      <w:pPr>
        <w:pStyle w:val="Corpsdetexte"/>
        <w:jc w:val="both"/>
        <w:rPr>
          <w:lang w:val="fr-FR"/>
        </w:rPr>
      </w:pPr>
      <w:r w:rsidRPr="00AE4199">
        <w:rPr>
          <w:lang w:val="fr-FR"/>
        </w:rPr>
        <w:t>Certaines informations des modèles sont remplacées lors de la génération des messages pour un client par les valeurs des données contenues dans un même enregistrement du fichier.</w:t>
      </w:r>
    </w:p>
    <w:p w:rsidR="00C461A7" w:rsidRPr="00AE4199" w:rsidRDefault="00C461A7" w:rsidP="00C461A7">
      <w:pPr>
        <w:pStyle w:val="Corpsdetexte"/>
        <w:jc w:val="both"/>
        <w:rPr>
          <w:lang w:val="fr-FR"/>
        </w:rPr>
      </w:pPr>
      <w:r w:rsidRPr="00AE4199">
        <w:rPr>
          <w:lang w:val="fr-FR"/>
        </w:rPr>
        <w:t>L’utilisation des données variables n’est pas systématique, dans le cas des messages de service de type accueil, démonstration</w:t>
      </w:r>
      <w:r w:rsidR="00713FED">
        <w:rPr>
          <w:lang w:val="fr-FR"/>
        </w:rPr>
        <w:t>, mise à disposition de chéquier</w:t>
      </w:r>
      <w:r w:rsidRPr="00AE4199">
        <w:rPr>
          <w:lang w:val="fr-FR"/>
        </w:rPr>
        <w:t xml:space="preserve"> et marketing, le libellé du message stocké chez </w:t>
      </w:r>
      <w:proofErr w:type="spellStart"/>
      <w:r w:rsidR="0033370C">
        <w:rPr>
          <w:lang w:val="fr-FR"/>
        </w:rPr>
        <w:t>Worldline</w:t>
      </w:r>
      <w:proofErr w:type="spellEnd"/>
      <w:r w:rsidR="0033370C" w:rsidRPr="00AE4199">
        <w:rPr>
          <w:lang w:val="fr-FR"/>
        </w:rPr>
        <w:t xml:space="preserve"> </w:t>
      </w:r>
      <w:r w:rsidRPr="00AE4199">
        <w:rPr>
          <w:lang w:val="fr-FR"/>
        </w:rPr>
        <w:t>peut être directement exploité sans procéder à aucune manipulation, c’est-à-dire sans remplacer aucun élément du texte.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Suite à cet envoi, il faut gérer le suivi des messages (réémission, …) en fonction de la réponse des systèmes de transmission des opérateurs qui se fait de façon asynchrone.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La liste des messages et leurs états sont stockés par </w:t>
      </w:r>
      <w:proofErr w:type="spellStart"/>
      <w:r w:rsidR="0033370C">
        <w:rPr>
          <w:lang w:val="fr-FR"/>
        </w:rPr>
        <w:t>Worldline</w:t>
      </w:r>
      <w:proofErr w:type="spellEnd"/>
      <w:r w:rsidR="0033370C" w:rsidRPr="00AE4199">
        <w:rPr>
          <w:lang w:val="fr-FR"/>
        </w:rPr>
        <w:t xml:space="preserve"> </w:t>
      </w:r>
      <w:r w:rsidRPr="00AE4199">
        <w:rPr>
          <w:lang w:val="fr-FR"/>
        </w:rPr>
        <w:t xml:space="preserve">dans une Base De Données (BDD).Ces informations servent pour la constitution d’un fichier de suivi récupéré par la SG une fois par jour après qu’elle ait été prévenue de sa présence.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4E0CDA" w:rsidP="00C461A7">
      <w:pPr>
        <w:pStyle w:val="Corpsdetexte"/>
        <w:jc w:val="both"/>
        <w:rPr>
          <w:lang w:val="fr-FR"/>
        </w:rPr>
      </w:pPr>
      <w:r>
        <w:rPr>
          <w:noProof/>
          <w:lang w:val="fr-FR" w:eastAsia="fr-FR"/>
        </w:rPr>
        <w:drawing>
          <wp:inline distT="0" distB="0" distL="0" distR="0" wp14:anchorId="7D8E77DB" wp14:editId="5D991839">
            <wp:extent cx="5686425" cy="23526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352675"/>
                    </a:xfrm>
                    <a:prstGeom prst="rect">
                      <a:avLst/>
                    </a:prstGeom>
                    <a:noFill/>
                    <a:ln>
                      <a:noFill/>
                    </a:ln>
                  </pic:spPr>
                </pic:pic>
              </a:graphicData>
            </a:graphic>
          </wp:inline>
        </w:drawing>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La durée de validité des messages dépend des opérateurs, la SG fixe donc la durée de péremption à </w:t>
      </w:r>
      <w:r w:rsidRPr="00AE4199">
        <w:rPr>
          <w:b/>
          <w:lang w:val="fr-FR"/>
        </w:rPr>
        <w:t>3 jours</w:t>
      </w:r>
      <w:r w:rsidRPr="00AE4199">
        <w:rPr>
          <w:lang w:val="fr-FR"/>
        </w:rPr>
        <w:t>, c’est cette durée qui détermine l’historique au niveau de la base de suivi accessible en temps réel par l’interface web d’administration.</w:t>
      </w:r>
    </w:p>
    <w:p w:rsidR="00C461A7" w:rsidRPr="00AE4199" w:rsidRDefault="00C461A7" w:rsidP="00C461A7">
      <w:pPr>
        <w:pStyle w:val="Corpsdetexte"/>
        <w:jc w:val="both"/>
        <w:rPr>
          <w:lang w:val="fr-FR"/>
        </w:rPr>
      </w:pPr>
      <w:r w:rsidRPr="00AE4199">
        <w:rPr>
          <w:lang w:val="fr-FR"/>
        </w:rPr>
        <w:t>Ainsi le gestionnaire aura une visibilité de l’état des messages sur cette fenêtre de 3 jours.</w:t>
      </w:r>
    </w:p>
    <w:p w:rsidR="00C461A7" w:rsidRPr="00AE4199" w:rsidRDefault="00C461A7" w:rsidP="00C461A7">
      <w:pPr>
        <w:pStyle w:val="Corpsdetexte"/>
        <w:jc w:val="both"/>
        <w:rPr>
          <w:lang w:val="fr-FR"/>
        </w:rPr>
      </w:pPr>
      <w:r w:rsidRPr="00AE4199">
        <w:rPr>
          <w:lang w:val="fr-FR"/>
        </w:rPr>
        <w:t>Le jour suivant l’expiration de la validité des messages, une purge est effectuée sur la base de suivi pour les messages devenus obsolètes.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En contrepartie, les fichiers de suivi (compte-rendu) seront conservés sur une période de </w:t>
      </w:r>
      <w:r w:rsidRPr="00AE4199">
        <w:rPr>
          <w:b/>
          <w:lang w:val="fr-FR"/>
        </w:rPr>
        <w:t>60 jours</w:t>
      </w:r>
      <w:r w:rsidRPr="00AE4199">
        <w:rPr>
          <w:lang w:val="fr-FR"/>
        </w:rPr>
        <w:t xml:space="preserve"> de façon à posséder un historique suffisant en cas de contestation.</w:t>
      </w:r>
    </w:p>
    <w:p w:rsidR="00C461A7" w:rsidRPr="00AE4199" w:rsidRDefault="00C461A7" w:rsidP="00C461A7">
      <w:pPr>
        <w:pStyle w:val="Corpsdetexte"/>
        <w:jc w:val="both"/>
        <w:rPr>
          <w:lang w:val="fr-FR"/>
        </w:rPr>
      </w:pPr>
    </w:p>
    <w:p w:rsidR="00C461A7" w:rsidRPr="00C461A7" w:rsidRDefault="00C461A7" w:rsidP="00C461A7">
      <w:pPr>
        <w:pStyle w:val="Titre3"/>
      </w:pPr>
      <w:bookmarkStart w:id="69" w:name="_Toc292988756"/>
      <w:bookmarkStart w:id="70" w:name="_Toc385324806"/>
      <w:proofErr w:type="spellStart"/>
      <w:r w:rsidRPr="00C461A7">
        <w:t>Règles</w:t>
      </w:r>
      <w:proofErr w:type="spellEnd"/>
      <w:r w:rsidRPr="00C461A7">
        <w:t xml:space="preserve"> de </w:t>
      </w:r>
      <w:proofErr w:type="spellStart"/>
      <w:r w:rsidRPr="00C461A7">
        <w:t>gestion</w:t>
      </w:r>
      <w:bookmarkEnd w:id="69"/>
      <w:bookmarkEnd w:id="70"/>
      <w:proofErr w:type="spellEnd"/>
    </w:p>
    <w:p w:rsidR="00C461A7" w:rsidRPr="00AE4199" w:rsidRDefault="00C461A7" w:rsidP="00C461A7">
      <w:pPr>
        <w:pStyle w:val="Corpsdetexte"/>
        <w:jc w:val="both"/>
        <w:rPr>
          <w:lang w:val="fr-FR"/>
        </w:rPr>
      </w:pPr>
    </w:p>
    <w:p w:rsidR="00C461A7" w:rsidRPr="00AE4199" w:rsidRDefault="00C461A7" w:rsidP="00C461A7">
      <w:pPr>
        <w:pStyle w:val="Listepuces"/>
        <w:numPr>
          <w:ilvl w:val="0"/>
          <w:numId w:val="9"/>
        </w:numPr>
        <w:rPr>
          <w:lang w:val="fr-FR"/>
        </w:rPr>
      </w:pPr>
      <w:r w:rsidRPr="00AE4199">
        <w:rPr>
          <w:lang w:val="fr-FR"/>
        </w:rPr>
        <w:t xml:space="preserve">Le fichier est considéré vide lorsqu’aucune donnée effective (i.e. une ligne </w:t>
      </w:r>
      <w:r w:rsidRPr="00AE4199">
        <w:rPr>
          <w:i/>
          <w:lang w:val="fr-FR"/>
        </w:rPr>
        <w:t>'client à alerter'</w:t>
      </w:r>
      <w:r w:rsidRPr="00AE4199">
        <w:rPr>
          <w:lang w:val="fr-FR"/>
        </w:rPr>
        <w:t>) n'est présente dans le fichier. Il existe néanmoins des données de contrôle (en-têtes de début et fin de fichier).</w:t>
      </w:r>
    </w:p>
    <w:p w:rsidR="00C461A7" w:rsidRPr="00AE4199" w:rsidRDefault="00C461A7" w:rsidP="00C461A7">
      <w:pPr>
        <w:pStyle w:val="Listepuces"/>
        <w:numPr>
          <w:ilvl w:val="0"/>
          <w:numId w:val="9"/>
        </w:numPr>
        <w:rPr>
          <w:lang w:val="fr-FR"/>
        </w:rPr>
      </w:pPr>
      <w:r w:rsidRPr="00AE4199">
        <w:rPr>
          <w:lang w:val="fr-FR"/>
        </w:rPr>
        <w:t>Les messages dont le champ "</w:t>
      </w:r>
      <w:r w:rsidRPr="00AE4199">
        <w:rPr>
          <w:i/>
          <w:lang w:val="fr-FR"/>
        </w:rPr>
        <w:t>Heure souhaitée d'envoi</w:t>
      </w:r>
      <w:r w:rsidRPr="00AE4199">
        <w:rPr>
          <w:lang w:val="fr-FR"/>
        </w:rPr>
        <w:t xml:space="preserve">" est renseigné doivent être transmis au plus tôt selon cette indication et au mieux (voire immédiatement) si l'heure souhaitée est dépassée. Sans indication, les messages sont transmis aux opérateurs immédiatement dans la plage horaire </w:t>
      </w:r>
      <w:r w:rsidRPr="00AE4199">
        <w:rPr>
          <w:b/>
          <w:lang w:val="fr-FR"/>
        </w:rPr>
        <w:t>09</w:t>
      </w:r>
      <w:r w:rsidRPr="00AE4199">
        <w:rPr>
          <w:b/>
          <w:vertAlign w:val="superscript"/>
          <w:lang w:val="fr-FR"/>
        </w:rPr>
        <w:t>h</w:t>
      </w:r>
      <w:r w:rsidRPr="00AE4199">
        <w:rPr>
          <w:b/>
          <w:lang w:val="fr-FR"/>
        </w:rPr>
        <w:t>00 – 19</w:t>
      </w:r>
      <w:r w:rsidRPr="00AE4199">
        <w:rPr>
          <w:b/>
          <w:vertAlign w:val="superscript"/>
          <w:lang w:val="fr-FR"/>
        </w:rPr>
        <w:t>h</w:t>
      </w:r>
      <w:r w:rsidRPr="00AE4199">
        <w:rPr>
          <w:b/>
          <w:lang w:val="fr-FR"/>
        </w:rPr>
        <w:t>00</w:t>
      </w:r>
      <w:r w:rsidRPr="00AE4199">
        <w:rPr>
          <w:lang w:val="fr-FR"/>
        </w:rPr>
        <w:t>.</w:t>
      </w:r>
    </w:p>
    <w:p w:rsidR="00C461A7" w:rsidRPr="00AE4199" w:rsidRDefault="00C461A7" w:rsidP="00C461A7">
      <w:pPr>
        <w:pStyle w:val="Listepuces"/>
        <w:numPr>
          <w:ilvl w:val="0"/>
          <w:numId w:val="9"/>
        </w:numPr>
        <w:rPr>
          <w:lang w:val="fr-FR"/>
        </w:rPr>
      </w:pPr>
      <w:r w:rsidRPr="00AE4199">
        <w:rPr>
          <w:b/>
          <w:lang w:val="fr-FR"/>
        </w:rPr>
        <w:t>UNE ligne dans le fichier clients envoyé par la Société Générale = UN client</w:t>
      </w:r>
    </w:p>
    <w:p w:rsidR="00C461A7" w:rsidRPr="00AE4199" w:rsidRDefault="00C461A7" w:rsidP="00C461A7">
      <w:pPr>
        <w:pStyle w:val="Listepuces"/>
        <w:numPr>
          <w:ilvl w:val="0"/>
          <w:numId w:val="9"/>
        </w:numPr>
        <w:rPr>
          <w:lang w:val="fr-FR"/>
        </w:rPr>
      </w:pPr>
      <w:r w:rsidRPr="00AE4199">
        <w:rPr>
          <w:lang w:val="fr-FR"/>
        </w:rPr>
        <w:t>Le fichier est traité ligne par ligne, i.e. client par client. Les règles ci-dessous s'applique</w:t>
      </w:r>
      <w:r w:rsidR="00A46B87">
        <w:rPr>
          <w:lang w:val="fr-FR"/>
        </w:rPr>
        <w:t>nt pour une seule et même ligne :</w:t>
      </w:r>
    </w:p>
    <w:p w:rsidR="00C461A7" w:rsidRPr="00AE4199" w:rsidRDefault="00C461A7" w:rsidP="00A46B87">
      <w:pPr>
        <w:pStyle w:val="Listepuces2"/>
        <w:rPr>
          <w:lang w:val="fr-FR"/>
        </w:rPr>
      </w:pPr>
      <w:r w:rsidRPr="00AE4199">
        <w:rPr>
          <w:lang w:val="fr-FR"/>
        </w:rPr>
        <w:t>Le média choisi pour l’envoi du message fait partie des informations contenues dans le fichier émis par la banque : le seul demandé dans un premier temps est le SMS.</w:t>
      </w:r>
    </w:p>
    <w:p w:rsidR="00C461A7" w:rsidRPr="00AE4199" w:rsidRDefault="00C461A7" w:rsidP="00A46B87">
      <w:pPr>
        <w:pStyle w:val="Listepuces2"/>
        <w:rPr>
          <w:lang w:val="fr-FR"/>
        </w:rPr>
      </w:pPr>
      <w:r w:rsidRPr="00AE4199">
        <w:rPr>
          <w:lang w:val="fr-FR"/>
        </w:rPr>
        <w:t xml:space="preserve">Les messages pourront être émis à une heure précise choisie par l’utilisateur parmi les 3 heures différentes définies par la Société Générale : </w:t>
      </w:r>
      <w:r w:rsidRPr="00AE4199">
        <w:rPr>
          <w:b/>
          <w:lang w:val="fr-FR"/>
        </w:rPr>
        <w:t>9</w:t>
      </w:r>
      <w:r w:rsidRPr="00AE4199">
        <w:rPr>
          <w:b/>
          <w:vertAlign w:val="superscript"/>
          <w:lang w:val="fr-FR"/>
        </w:rPr>
        <w:t xml:space="preserve"> h</w:t>
      </w:r>
      <w:r w:rsidRPr="00AE4199">
        <w:rPr>
          <w:b/>
          <w:lang w:val="fr-FR"/>
        </w:rPr>
        <w:t>00, 12</w:t>
      </w:r>
      <w:r w:rsidRPr="00AE4199">
        <w:rPr>
          <w:b/>
          <w:vertAlign w:val="superscript"/>
          <w:lang w:val="fr-FR"/>
        </w:rPr>
        <w:t xml:space="preserve"> h</w:t>
      </w:r>
      <w:r w:rsidRPr="00AE4199">
        <w:rPr>
          <w:b/>
          <w:lang w:val="fr-FR"/>
        </w:rPr>
        <w:t>00 ou 16</w:t>
      </w:r>
      <w:r w:rsidRPr="00AE4199">
        <w:rPr>
          <w:b/>
          <w:vertAlign w:val="superscript"/>
          <w:lang w:val="fr-FR"/>
        </w:rPr>
        <w:t xml:space="preserve"> h</w:t>
      </w:r>
      <w:r w:rsidRPr="00AE4199">
        <w:rPr>
          <w:b/>
          <w:lang w:val="fr-FR"/>
        </w:rPr>
        <w:t>00</w:t>
      </w:r>
      <w:r w:rsidRPr="00AE4199">
        <w:rPr>
          <w:lang w:val="fr-FR"/>
        </w:rPr>
        <w:t xml:space="preserve">. L’interface permettant de spécifier ou modifier ce choix d’horaire de réception est </w:t>
      </w:r>
      <w:proofErr w:type="gramStart"/>
      <w:r w:rsidRPr="00AE4199">
        <w:rPr>
          <w:lang w:val="fr-FR"/>
        </w:rPr>
        <w:t>gérée</w:t>
      </w:r>
      <w:proofErr w:type="gramEnd"/>
      <w:r w:rsidRPr="00AE4199">
        <w:rPr>
          <w:lang w:val="fr-FR"/>
        </w:rPr>
        <w:t xml:space="preserve"> par la Société Générale.</w:t>
      </w:r>
    </w:p>
    <w:p w:rsidR="00C461A7" w:rsidRPr="00AE4199" w:rsidRDefault="00C461A7" w:rsidP="00A46B87">
      <w:pPr>
        <w:pStyle w:val="Listepuces2"/>
        <w:rPr>
          <w:lang w:val="fr-FR"/>
        </w:rPr>
      </w:pPr>
      <w:r w:rsidRPr="00AE4199">
        <w:rPr>
          <w:lang w:val="fr-FR"/>
        </w:rPr>
        <w:br w:type="page"/>
      </w:r>
    </w:p>
    <w:p w:rsidR="00C461A7" w:rsidRPr="00C461A7" w:rsidRDefault="00C461A7" w:rsidP="00C461A7">
      <w:pPr>
        <w:pStyle w:val="Titre2"/>
      </w:pPr>
      <w:bookmarkStart w:id="71" w:name="_Toc292988757"/>
      <w:bookmarkStart w:id="72" w:name="_Toc316305261"/>
      <w:bookmarkStart w:id="73" w:name="_Toc385324807"/>
      <w:r w:rsidRPr="00C461A7">
        <w:t>Envoi des SMS</w:t>
      </w:r>
      <w:bookmarkEnd w:id="71"/>
      <w:bookmarkEnd w:id="72"/>
      <w:bookmarkEnd w:id="73"/>
    </w:p>
    <w:p w:rsidR="00C461A7" w:rsidRPr="00AE4199" w:rsidRDefault="00713FED" w:rsidP="00C461A7">
      <w:pPr>
        <w:pStyle w:val="Corpsdetexte"/>
        <w:jc w:val="both"/>
        <w:rPr>
          <w:lang w:val="fr-FR"/>
        </w:rPr>
      </w:pPr>
      <w:r>
        <w:rPr>
          <w:noProof/>
          <w:lang w:val="fr-FR" w:eastAsia="fr-FR"/>
        </w:rPr>
        <mc:AlternateContent>
          <mc:Choice Requires="wpg">
            <w:drawing>
              <wp:anchor distT="0" distB="0" distL="114300" distR="114300" simplePos="0" relativeHeight="251691008" behindDoc="0" locked="0" layoutInCell="1" allowOverlap="1" wp14:anchorId="24DD7CC5" wp14:editId="60085DEB">
                <wp:simplePos x="0" y="0"/>
                <wp:positionH relativeFrom="column">
                  <wp:posOffset>-542290</wp:posOffset>
                </wp:positionH>
                <wp:positionV relativeFrom="paragraph">
                  <wp:posOffset>130175</wp:posOffset>
                </wp:positionV>
                <wp:extent cx="7357745" cy="7466330"/>
                <wp:effectExtent l="0" t="0" r="14605" b="20320"/>
                <wp:wrapNone/>
                <wp:docPr id="687" name="Groupe 6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7745" cy="7466330"/>
                          <a:chOff x="1216" y="3853"/>
                          <a:chExt cx="9800" cy="9621"/>
                        </a:xfrm>
                      </wpg:grpSpPr>
                      <wps:wsp>
                        <wps:cNvPr id="688" name="Freeform 384"/>
                        <wps:cNvSpPr>
                          <a:spLocks/>
                        </wps:cNvSpPr>
                        <wps:spPr bwMode="auto">
                          <a:xfrm>
                            <a:off x="1667" y="5113"/>
                            <a:ext cx="7815" cy="5295"/>
                          </a:xfrm>
                          <a:custGeom>
                            <a:avLst/>
                            <a:gdLst>
                              <a:gd name="T0" fmla="*/ 4 w 6143"/>
                              <a:gd name="T1" fmla="*/ 2502 h 5779"/>
                              <a:gd name="T2" fmla="*/ 40 w 6143"/>
                              <a:gd name="T3" fmla="*/ 2212 h 5779"/>
                              <a:gd name="T4" fmla="*/ 110 w 6143"/>
                              <a:gd name="T5" fmla="*/ 1926 h 5779"/>
                              <a:gd name="T6" fmla="*/ 211 w 6143"/>
                              <a:gd name="T7" fmla="*/ 1651 h 5779"/>
                              <a:gd name="T8" fmla="*/ 349 w 6143"/>
                              <a:gd name="T9" fmla="*/ 1387 h 5779"/>
                              <a:gd name="T10" fmla="*/ 514 w 6143"/>
                              <a:gd name="T11" fmla="*/ 1139 h 5779"/>
                              <a:gd name="T12" fmla="*/ 710 w 6143"/>
                              <a:gd name="T13" fmla="*/ 908 h 5779"/>
                              <a:gd name="T14" fmla="*/ 930 w 6143"/>
                              <a:gd name="T15" fmla="*/ 699 h 5779"/>
                              <a:gd name="T16" fmla="*/ 1177 w 6143"/>
                              <a:gd name="T17" fmla="*/ 512 h 5779"/>
                              <a:gd name="T18" fmla="*/ 1443 w 6143"/>
                              <a:gd name="T19" fmla="*/ 355 h 5779"/>
                              <a:gd name="T20" fmla="*/ 1726 w 6143"/>
                              <a:gd name="T21" fmla="*/ 223 h 5779"/>
                              <a:gd name="T22" fmla="*/ 2024 w 6143"/>
                              <a:gd name="T23" fmla="*/ 119 h 5779"/>
                              <a:gd name="T24" fmla="*/ 2333 w 6143"/>
                              <a:gd name="T25" fmla="*/ 49 h 5779"/>
                              <a:gd name="T26" fmla="*/ 2648 w 6143"/>
                              <a:gd name="T27" fmla="*/ 9 h 5779"/>
                              <a:gd name="T28" fmla="*/ 2967 w 6143"/>
                              <a:gd name="T29" fmla="*/ 0 h 5779"/>
                              <a:gd name="T30" fmla="*/ 3282 w 6143"/>
                              <a:gd name="T31" fmla="*/ 25 h 5779"/>
                              <a:gd name="T32" fmla="*/ 3596 w 6143"/>
                              <a:gd name="T33" fmla="*/ 80 h 5779"/>
                              <a:gd name="T34" fmla="*/ 3897 w 6143"/>
                              <a:gd name="T35" fmla="*/ 168 h 5779"/>
                              <a:gd name="T36" fmla="*/ 4189 w 6143"/>
                              <a:gd name="T37" fmla="*/ 284 h 5779"/>
                              <a:gd name="T38" fmla="*/ 4466 w 6143"/>
                              <a:gd name="T39" fmla="*/ 432 h 5779"/>
                              <a:gd name="T40" fmla="*/ 4720 w 6143"/>
                              <a:gd name="T41" fmla="*/ 603 h 5779"/>
                              <a:gd name="T42" fmla="*/ 4955 w 6143"/>
                              <a:gd name="T43" fmla="*/ 801 h 5779"/>
                              <a:gd name="T44" fmla="*/ 5165 w 6143"/>
                              <a:gd name="T45" fmla="*/ 1021 h 5779"/>
                              <a:gd name="T46" fmla="*/ 5345 w 6143"/>
                              <a:gd name="T47" fmla="*/ 1260 h 5779"/>
                              <a:gd name="T48" fmla="*/ 5496 w 6143"/>
                              <a:gd name="T49" fmla="*/ 1517 h 5779"/>
                              <a:gd name="T50" fmla="*/ 5615 w 6143"/>
                              <a:gd name="T51" fmla="*/ 1788 h 5779"/>
                              <a:gd name="T52" fmla="*/ 5703 w 6143"/>
                              <a:gd name="T53" fmla="*/ 2069 h 5779"/>
                              <a:gd name="T54" fmla="*/ 5755 w 6143"/>
                              <a:gd name="T55" fmla="*/ 2358 h 5779"/>
                              <a:gd name="T56" fmla="*/ 5773 w 6143"/>
                              <a:gd name="T57" fmla="*/ 2647 h 5779"/>
                              <a:gd name="T58" fmla="*/ 5755 w 6143"/>
                              <a:gd name="T59" fmla="*/ 2940 h 5779"/>
                              <a:gd name="T60" fmla="*/ 5703 w 6143"/>
                              <a:gd name="T61" fmla="*/ 3228 h 5779"/>
                              <a:gd name="T62" fmla="*/ 5615 w 6143"/>
                              <a:gd name="T63" fmla="*/ 3507 h 5779"/>
                              <a:gd name="T64" fmla="*/ 5496 w 6143"/>
                              <a:gd name="T65" fmla="*/ 3778 h 5779"/>
                              <a:gd name="T66" fmla="*/ 5345 w 6143"/>
                              <a:gd name="T67" fmla="*/ 4035 h 5779"/>
                              <a:gd name="T68" fmla="*/ 5165 w 6143"/>
                              <a:gd name="T69" fmla="*/ 4274 h 5779"/>
                              <a:gd name="T70" fmla="*/ 4955 w 6143"/>
                              <a:gd name="T71" fmla="*/ 4494 h 5779"/>
                              <a:gd name="T72" fmla="*/ 4720 w 6143"/>
                              <a:gd name="T73" fmla="*/ 4692 h 5779"/>
                              <a:gd name="T74" fmla="*/ 4466 w 6143"/>
                              <a:gd name="T75" fmla="*/ 4866 h 5779"/>
                              <a:gd name="T76" fmla="*/ 4189 w 6143"/>
                              <a:gd name="T77" fmla="*/ 5011 h 5779"/>
                              <a:gd name="T78" fmla="*/ 3897 w 6143"/>
                              <a:gd name="T79" fmla="*/ 5127 h 5779"/>
                              <a:gd name="T80" fmla="*/ 3596 w 6143"/>
                              <a:gd name="T81" fmla="*/ 5215 h 5779"/>
                              <a:gd name="T82" fmla="*/ 3282 w 6143"/>
                              <a:gd name="T83" fmla="*/ 5270 h 5779"/>
                              <a:gd name="T84" fmla="*/ 2967 w 6143"/>
                              <a:gd name="T85" fmla="*/ 5295 h 5779"/>
                              <a:gd name="T86" fmla="*/ 2648 w 6143"/>
                              <a:gd name="T87" fmla="*/ 5289 h 5779"/>
                              <a:gd name="T88" fmla="*/ 2333 w 6143"/>
                              <a:gd name="T89" fmla="*/ 5246 h 5779"/>
                              <a:gd name="T90" fmla="*/ 2024 w 6143"/>
                              <a:gd name="T91" fmla="*/ 5176 h 5779"/>
                              <a:gd name="T92" fmla="*/ 1726 w 6143"/>
                              <a:gd name="T93" fmla="*/ 5072 h 5779"/>
                              <a:gd name="T94" fmla="*/ 1443 w 6143"/>
                              <a:gd name="T95" fmla="*/ 4940 h 5779"/>
                              <a:gd name="T96" fmla="*/ 1177 w 6143"/>
                              <a:gd name="T97" fmla="*/ 4783 h 5779"/>
                              <a:gd name="T98" fmla="*/ 930 w 6143"/>
                              <a:gd name="T99" fmla="*/ 4596 h 5779"/>
                              <a:gd name="T100" fmla="*/ 710 w 6143"/>
                              <a:gd name="T101" fmla="*/ 4387 h 5779"/>
                              <a:gd name="T102" fmla="*/ 514 w 6143"/>
                              <a:gd name="T103" fmla="*/ 4158 h 5779"/>
                              <a:gd name="T104" fmla="*/ 349 w 6143"/>
                              <a:gd name="T105" fmla="*/ 3908 h 5779"/>
                              <a:gd name="T106" fmla="*/ 211 w 6143"/>
                              <a:gd name="T107" fmla="*/ 3644 h 5779"/>
                              <a:gd name="T108" fmla="*/ 110 w 6143"/>
                              <a:gd name="T109" fmla="*/ 3369 h 5779"/>
                              <a:gd name="T110" fmla="*/ 40 w 6143"/>
                              <a:gd name="T111" fmla="*/ 3083 h 5779"/>
                              <a:gd name="T112" fmla="*/ 4 w 6143"/>
                              <a:gd name="T113" fmla="*/ 2793 h 5779"/>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143" h="5779">
                                <a:moveTo>
                                  <a:pt x="0" y="2889"/>
                                </a:moveTo>
                                <a:lnTo>
                                  <a:pt x="4" y="2731"/>
                                </a:lnTo>
                                <a:lnTo>
                                  <a:pt x="19" y="2573"/>
                                </a:lnTo>
                                <a:lnTo>
                                  <a:pt x="43" y="2414"/>
                                </a:lnTo>
                                <a:lnTo>
                                  <a:pt x="74" y="2258"/>
                                </a:lnTo>
                                <a:lnTo>
                                  <a:pt x="117" y="2102"/>
                                </a:lnTo>
                                <a:lnTo>
                                  <a:pt x="167" y="1951"/>
                                </a:lnTo>
                                <a:lnTo>
                                  <a:pt x="225" y="1802"/>
                                </a:lnTo>
                                <a:lnTo>
                                  <a:pt x="295" y="1656"/>
                                </a:lnTo>
                                <a:lnTo>
                                  <a:pt x="371" y="1514"/>
                                </a:lnTo>
                                <a:lnTo>
                                  <a:pt x="455" y="1375"/>
                                </a:lnTo>
                                <a:lnTo>
                                  <a:pt x="547" y="1243"/>
                                </a:lnTo>
                                <a:lnTo>
                                  <a:pt x="647" y="1114"/>
                                </a:lnTo>
                                <a:lnTo>
                                  <a:pt x="755" y="991"/>
                                </a:lnTo>
                                <a:lnTo>
                                  <a:pt x="870" y="874"/>
                                </a:lnTo>
                                <a:lnTo>
                                  <a:pt x="990" y="763"/>
                                </a:lnTo>
                                <a:lnTo>
                                  <a:pt x="1120" y="658"/>
                                </a:lnTo>
                                <a:lnTo>
                                  <a:pt x="1252" y="559"/>
                                </a:lnTo>
                                <a:lnTo>
                                  <a:pt x="1391" y="471"/>
                                </a:lnTo>
                                <a:lnTo>
                                  <a:pt x="1535" y="387"/>
                                </a:lnTo>
                                <a:lnTo>
                                  <a:pt x="1684" y="310"/>
                                </a:lnTo>
                                <a:lnTo>
                                  <a:pt x="1837" y="243"/>
                                </a:lnTo>
                                <a:lnTo>
                                  <a:pt x="1996" y="183"/>
                                </a:lnTo>
                                <a:lnTo>
                                  <a:pt x="2154" y="130"/>
                                </a:lnTo>
                                <a:lnTo>
                                  <a:pt x="2317" y="87"/>
                                </a:lnTo>
                                <a:lnTo>
                                  <a:pt x="2482" y="53"/>
                                </a:lnTo>
                                <a:lnTo>
                                  <a:pt x="2650" y="27"/>
                                </a:lnTo>
                                <a:lnTo>
                                  <a:pt x="2818" y="10"/>
                                </a:lnTo>
                                <a:lnTo>
                                  <a:pt x="2986" y="0"/>
                                </a:lnTo>
                                <a:lnTo>
                                  <a:pt x="3157" y="0"/>
                                </a:lnTo>
                                <a:lnTo>
                                  <a:pt x="3325" y="10"/>
                                </a:lnTo>
                                <a:lnTo>
                                  <a:pt x="3492" y="27"/>
                                </a:lnTo>
                                <a:lnTo>
                                  <a:pt x="3660" y="53"/>
                                </a:lnTo>
                                <a:lnTo>
                                  <a:pt x="3826" y="87"/>
                                </a:lnTo>
                                <a:lnTo>
                                  <a:pt x="3989" y="130"/>
                                </a:lnTo>
                                <a:lnTo>
                                  <a:pt x="4147" y="183"/>
                                </a:lnTo>
                                <a:lnTo>
                                  <a:pt x="4306" y="243"/>
                                </a:lnTo>
                                <a:lnTo>
                                  <a:pt x="4457" y="310"/>
                                </a:lnTo>
                                <a:lnTo>
                                  <a:pt x="4606" y="387"/>
                                </a:lnTo>
                                <a:lnTo>
                                  <a:pt x="4752" y="471"/>
                                </a:lnTo>
                                <a:lnTo>
                                  <a:pt x="4891" y="559"/>
                                </a:lnTo>
                                <a:lnTo>
                                  <a:pt x="5023" y="658"/>
                                </a:lnTo>
                                <a:lnTo>
                                  <a:pt x="5150" y="763"/>
                                </a:lnTo>
                                <a:lnTo>
                                  <a:pt x="5273" y="874"/>
                                </a:lnTo>
                                <a:lnTo>
                                  <a:pt x="5388" y="991"/>
                                </a:lnTo>
                                <a:lnTo>
                                  <a:pt x="5496" y="1114"/>
                                </a:lnTo>
                                <a:lnTo>
                                  <a:pt x="5594" y="1243"/>
                                </a:lnTo>
                                <a:lnTo>
                                  <a:pt x="5688" y="1375"/>
                                </a:lnTo>
                                <a:lnTo>
                                  <a:pt x="5772" y="1514"/>
                                </a:lnTo>
                                <a:lnTo>
                                  <a:pt x="5848" y="1656"/>
                                </a:lnTo>
                                <a:lnTo>
                                  <a:pt x="5915" y="1802"/>
                                </a:lnTo>
                                <a:lnTo>
                                  <a:pt x="5975" y="1951"/>
                                </a:lnTo>
                                <a:lnTo>
                                  <a:pt x="6026" y="2102"/>
                                </a:lnTo>
                                <a:lnTo>
                                  <a:pt x="6069" y="2258"/>
                                </a:lnTo>
                                <a:lnTo>
                                  <a:pt x="6100" y="2414"/>
                                </a:lnTo>
                                <a:lnTo>
                                  <a:pt x="6124" y="2573"/>
                                </a:lnTo>
                                <a:lnTo>
                                  <a:pt x="6139" y="2731"/>
                                </a:lnTo>
                                <a:lnTo>
                                  <a:pt x="6143" y="2889"/>
                                </a:lnTo>
                                <a:lnTo>
                                  <a:pt x="6139" y="3048"/>
                                </a:lnTo>
                                <a:lnTo>
                                  <a:pt x="6124" y="3209"/>
                                </a:lnTo>
                                <a:lnTo>
                                  <a:pt x="6100" y="3365"/>
                                </a:lnTo>
                                <a:lnTo>
                                  <a:pt x="6069" y="3523"/>
                                </a:lnTo>
                                <a:lnTo>
                                  <a:pt x="6026" y="3677"/>
                                </a:lnTo>
                                <a:lnTo>
                                  <a:pt x="5975" y="3828"/>
                                </a:lnTo>
                                <a:lnTo>
                                  <a:pt x="5915" y="3977"/>
                                </a:lnTo>
                                <a:lnTo>
                                  <a:pt x="5848" y="4123"/>
                                </a:lnTo>
                                <a:lnTo>
                                  <a:pt x="5772" y="4265"/>
                                </a:lnTo>
                                <a:lnTo>
                                  <a:pt x="5688" y="4404"/>
                                </a:lnTo>
                                <a:lnTo>
                                  <a:pt x="5594" y="4538"/>
                                </a:lnTo>
                                <a:lnTo>
                                  <a:pt x="5496" y="4665"/>
                                </a:lnTo>
                                <a:lnTo>
                                  <a:pt x="5388" y="4788"/>
                                </a:lnTo>
                                <a:lnTo>
                                  <a:pt x="5273" y="4905"/>
                                </a:lnTo>
                                <a:lnTo>
                                  <a:pt x="5150" y="5016"/>
                                </a:lnTo>
                                <a:lnTo>
                                  <a:pt x="5023" y="5121"/>
                                </a:lnTo>
                                <a:lnTo>
                                  <a:pt x="4891" y="5220"/>
                                </a:lnTo>
                                <a:lnTo>
                                  <a:pt x="4752" y="5311"/>
                                </a:lnTo>
                                <a:lnTo>
                                  <a:pt x="4606" y="5392"/>
                                </a:lnTo>
                                <a:lnTo>
                                  <a:pt x="4457" y="5469"/>
                                </a:lnTo>
                                <a:lnTo>
                                  <a:pt x="4306" y="5536"/>
                                </a:lnTo>
                                <a:lnTo>
                                  <a:pt x="4147" y="5596"/>
                                </a:lnTo>
                                <a:lnTo>
                                  <a:pt x="3989" y="5649"/>
                                </a:lnTo>
                                <a:lnTo>
                                  <a:pt x="3826" y="5692"/>
                                </a:lnTo>
                                <a:lnTo>
                                  <a:pt x="3660" y="5726"/>
                                </a:lnTo>
                                <a:lnTo>
                                  <a:pt x="3492" y="5752"/>
                                </a:lnTo>
                                <a:lnTo>
                                  <a:pt x="3325" y="5772"/>
                                </a:lnTo>
                                <a:lnTo>
                                  <a:pt x="3157" y="5779"/>
                                </a:lnTo>
                                <a:lnTo>
                                  <a:pt x="2986" y="5779"/>
                                </a:lnTo>
                                <a:lnTo>
                                  <a:pt x="2818" y="5772"/>
                                </a:lnTo>
                                <a:lnTo>
                                  <a:pt x="2650" y="5752"/>
                                </a:lnTo>
                                <a:lnTo>
                                  <a:pt x="2482" y="5726"/>
                                </a:lnTo>
                                <a:lnTo>
                                  <a:pt x="2317" y="5692"/>
                                </a:lnTo>
                                <a:lnTo>
                                  <a:pt x="2154" y="5649"/>
                                </a:lnTo>
                                <a:lnTo>
                                  <a:pt x="1996" y="5596"/>
                                </a:lnTo>
                                <a:lnTo>
                                  <a:pt x="1837" y="5536"/>
                                </a:lnTo>
                                <a:lnTo>
                                  <a:pt x="1684" y="5469"/>
                                </a:lnTo>
                                <a:lnTo>
                                  <a:pt x="1535" y="5392"/>
                                </a:lnTo>
                                <a:lnTo>
                                  <a:pt x="1391" y="5311"/>
                                </a:lnTo>
                                <a:lnTo>
                                  <a:pt x="1252" y="5220"/>
                                </a:lnTo>
                                <a:lnTo>
                                  <a:pt x="1120" y="5121"/>
                                </a:lnTo>
                                <a:lnTo>
                                  <a:pt x="990" y="5016"/>
                                </a:lnTo>
                                <a:lnTo>
                                  <a:pt x="870" y="4905"/>
                                </a:lnTo>
                                <a:lnTo>
                                  <a:pt x="755" y="4788"/>
                                </a:lnTo>
                                <a:lnTo>
                                  <a:pt x="647" y="4665"/>
                                </a:lnTo>
                                <a:lnTo>
                                  <a:pt x="547" y="4538"/>
                                </a:lnTo>
                                <a:lnTo>
                                  <a:pt x="455" y="4404"/>
                                </a:lnTo>
                                <a:lnTo>
                                  <a:pt x="371" y="4265"/>
                                </a:lnTo>
                                <a:lnTo>
                                  <a:pt x="295" y="4123"/>
                                </a:lnTo>
                                <a:lnTo>
                                  <a:pt x="225" y="3977"/>
                                </a:lnTo>
                                <a:lnTo>
                                  <a:pt x="167" y="3828"/>
                                </a:lnTo>
                                <a:lnTo>
                                  <a:pt x="117" y="3677"/>
                                </a:lnTo>
                                <a:lnTo>
                                  <a:pt x="74" y="3523"/>
                                </a:lnTo>
                                <a:lnTo>
                                  <a:pt x="43" y="3365"/>
                                </a:lnTo>
                                <a:lnTo>
                                  <a:pt x="19" y="3209"/>
                                </a:lnTo>
                                <a:lnTo>
                                  <a:pt x="4" y="3048"/>
                                </a:lnTo>
                                <a:lnTo>
                                  <a:pt x="0" y="2889"/>
                                </a:lnTo>
                                <a:close/>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89" name="Freeform 385"/>
                        <wps:cNvSpPr>
                          <a:spLocks/>
                        </wps:cNvSpPr>
                        <wps:spPr bwMode="auto">
                          <a:xfrm>
                            <a:off x="2576" y="6909"/>
                            <a:ext cx="5929" cy="2706"/>
                          </a:xfrm>
                          <a:custGeom>
                            <a:avLst/>
                            <a:gdLst>
                              <a:gd name="T0" fmla="*/ 629 w 3965"/>
                              <a:gd name="T1" fmla="*/ 1957 h 2635"/>
                              <a:gd name="T2" fmla="*/ 782 w 3965"/>
                              <a:gd name="T3" fmla="*/ 2168 h 2635"/>
                              <a:gd name="T4" fmla="*/ 972 w 3965"/>
                              <a:gd name="T5" fmla="*/ 2317 h 2635"/>
                              <a:gd name="T6" fmla="*/ 1181 w 3965"/>
                              <a:gd name="T7" fmla="*/ 2400 h 2635"/>
                              <a:gd name="T8" fmla="*/ 1397 w 3965"/>
                              <a:gd name="T9" fmla="*/ 2409 h 2635"/>
                              <a:gd name="T10" fmla="*/ 1610 w 3965"/>
                              <a:gd name="T11" fmla="*/ 2343 h 2635"/>
                              <a:gd name="T12" fmla="*/ 1803 w 3965"/>
                              <a:gd name="T13" fmla="*/ 2207 h 2635"/>
                              <a:gd name="T14" fmla="*/ 1984 w 3965"/>
                              <a:gd name="T15" fmla="*/ 2260 h 2635"/>
                              <a:gd name="T16" fmla="*/ 2184 w 3965"/>
                              <a:gd name="T17" fmla="*/ 2372 h 2635"/>
                              <a:gd name="T18" fmla="*/ 2401 w 3965"/>
                              <a:gd name="T19" fmla="*/ 2414 h 2635"/>
                              <a:gd name="T20" fmla="*/ 2617 w 3965"/>
                              <a:gd name="T21" fmla="*/ 2381 h 2635"/>
                              <a:gd name="T22" fmla="*/ 2820 w 3965"/>
                              <a:gd name="T23" fmla="*/ 2275 h 2635"/>
                              <a:gd name="T24" fmla="*/ 2998 w 3965"/>
                              <a:gd name="T25" fmla="*/ 2103 h 2635"/>
                              <a:gd name="T26" fmla="*/ 3140 w 3965"/>
                              <a:gd name="T27" fmla="*/ 1877 h 2635"/>
                              <a:gd name="T28" fmla="*/ 3278 w 3965"/>
                              <a:gd name="T29" fmla="*/ 1809 h 2635"/>
                              <a:gd name="T30" fmla="*/ 3424 w 3965"/>
                              <a:gd name="T31" fmla="*/ 1781 h 2635"/>
                              <a:gd name="T32" fmla="*/ 3557 w 3965"/>
                              <a:gd name="T33" fmla="*/ 1684 h 2635"/>
                              <a:gd name="T34" fmla="*/ 3656 w 3965"/>
                              <a:gd name="T35" fmla="*/ 1532 h 2635"/>
                              <a:gd name="T36" fmla="*/ 3715 w 3965"/>
                              <a:gd name="T37" fmla="*/ 1343 h 2635"/>
                              <a:gd name="T38" fmla="*/ 3724 w 3965"/>
                              <a:gd name="T39" fmla="*/ 1139 h 2635"/>
                              <a:gd name="T40" fmla="*/ 3681 w 3965"/>
                              <a:gd name="T41" fmla="*/ 941 h 2635"/>
                              <a:gd name="T42" fmla="*/ 3595 w 3965"/>
                              <a:gd name="T43" fmla="*/ 773 h 2635"/>
                              <a:gd name="T44" fmla="*/ 3471 w 3965"/>
                              <a:gd name="T45" fmla="*/ 657 h 2635"/>
                              <a:gd name="T46" fmla="*/ 3328 w 3965"/>
                              <a:gd name="T47" fmla="*/ 605 h 2635"/>
                              <a:gd name="T48" fmla="*/ 3178 w 3965"/>
                              <a:gd name="T49" fmla="*/ 622 h 2635"/>
                              <a:gd name="T50" fmla="*/ 3050 w 3965"/>
                              <a:gd name="T51" fmla="*/ 380 h 2635"/>
                              <a:gd name="T52" fmla="*/ 2883 w 3965"/>
                              <a:gd name="T53" fmla="*/ 189 h 2635"/>
                              <a:gd name="T54" fmla="*/ 2687 w 3965"/>
                              <a:gd name="T55" fmla="*/ 60 h 2635"/>
                              <a:gd name="T56" fmla="*/ 2472 w 3965"/>
                              <a:gd name="T57" fmla="*/ 2 h 2635"/>
                              <a:gd name="T58" fmla="*/ 2256 w 3965"/>
                              <a:gd name="T59" fmla="*/ 17 h 2635"/>
                              <a:gd name="T60" fmla="*/ 2049 w 3965"/>
                              <a:gd name="T61" fmla="*/ 107 h 2635"/>
                              <a:gd name="T62" fmla="*/ 1862 w 3965"/>
                              <a:gd name="T63" fmla="*/ 264 h 2635"/>
                              <a:gd name="T64" fmla="*/ 1677 w 3965"/>
                              <a:gd name="T65" fmla="*/ 107 h 2635"/>
                              <a:gd name="T66" fmla="*/ 1470 w 3965"/>
                              <a:gd name="T67" fmla="*/ 17 h 2635"/>
                              <a:gd name="T68" fmla="*/ 1254 w 3965"/>
                              <a:gd name="T69" fmla="*/ 2 h 2635"/>
                              <a:gd name="T70" fmla="*/ 1039 w 3965"/>
                              <a:gd name="T71" fmla="*/ 60 h 2635"/>
                              <a:gd name="T72" fmla="*/ 843 w 3965"/>
                              <a:gd name="T73" fmla="*/ 189 h 2635"/>
                              <a:gd name="T74" fmla="*/ 676 w 3965"/>
                              <a:gd name="T75" fmla="*/ 380 h 2635"/>
                              <a:gd name="T76" fmla="*/ 548 w 3965"/>
                              <a:gd name="T77" fmla="*/ 622 h 2635"/>
                              <a:gd name="T78" fmla="*/ 398 w 3965"/>
                              <a:gd name="T79" fmla="*/ 605 h 2635"/>
                              <a:gd name="T80" fmla="*/ 255 w 3965"/>
                              <a:gd name="T81" fmla="*/ 657 h 2635"/>
                              <a:gd name="T82" fmla="*/ 131 w 3965"/>
                              <a:gd name="T83" fmla="*/ 773 h 2635"/>
                              <a:gd name="T84" fmla="*/ 45 w 3965"/>
                              <a:gd name="T85" fmla="*/ 941 h 2635"/>
                              <a:gd name="T86" fmla="*/ 2 w 3965"/>
                              <a:gd name="T87" fmla="*/ 1139 h 2635"/>
                              <a:gd name="T88" fmla="*/ 11 w 3965"/>
                              <a:gd name="T89" fmla="*/ 1343 h 2635"/>
                              <a:gd name="T90" fmla="*/ 68 w 3965"/>
                              <a:gd name="T91" fmla="*/ 1532 h 2635"/>
                              <a:gd name="T92" fmla="*/ 169 w 3965"/>
                              <a:gd name="T93" fmla="*/ 1684 h 2635"/>
                              <a:gd name="T94" fmla="*/ 302 w 3965"/>
                              <a:gd name="T95" fmla="*/ 1781 h 2635"/>
                              <a:gd name="T96" fmla="*/ 448 w 3965"/>
                              <a:gd name="T97" fmla="*/ 1809 h 2635"/>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3965" h="2635">
                                <a:moveTo>
                                  <a:pt x="583" y="1956"/>
                                </a:moveTo>
                                <a:lnTo>
                                  <a:pt x="623" y="2049"/>
                                </a:lnTo>
                                <a:lnTo>
                                  <a:pt x="669" y="2136"/>
                                </a:lnTo>
                                <a:lnTo>
                                  <a:pt x="719" y="2220"/>
                                </a:lnTo>
                                <a:lnTo>
                                  <a:pt x="775" y="2296"/>
                                </a:lnTo>
                                <a:lnTo>
                                  <a:pt x="832" y="2366"/>
                                </a:lnTo>
                                <a:lnTo>
                                  <a:pt x="897" y="2428"/>
                                </a:lnTo>
                                <a:lnTo>
                                  <a:pt x="964" y="2483"/>
                                </a:lnTo>
                                <a:lnTo>
                                  <a:pt x="1034" y="2529"/>
                                </a:lnTo>
                                <a:lnTo>
                                  <a:pt x="1106" y="2567"/>
                                </a:lnTo>
                                <a:lnTo>
                                  <a:pt x="1180" y="2599"/>
                                </a:lnTo>
                                <a:lnTo>
                                  <a:pt x="1257" y="2620"/>
                                </a:lnTo>
                                <a:lnTo>
                                  <a:pt x="1334" y="2632"/>
                                </a:lnTo>
                                <a:lnTo>
                                  <a:pt x="1410" y="2635"/>
                                </a:lnTo>
                                <a:lnTo>
                                  <a:pt x="1487" y="2630"/>
                                </a:lnTo>
                                <a:lnTo>
                                  <a:pt x="1564" y="2613"/>
                                </a:lnTo>
                                <a:lnTo>
                                  <a:pt x="1641" y="2589"/>
                                </a:lnTo>
                                <a:lnTo>
                                  <a:pt x="1713" y="2558"/>
                                </a:lnTo>
                                <a:lnTo>
                                  <a:pt x="1785" y="2517"/>
                                </a:lnTo>
                                <a:lnTo>
                                  <a:pt x="1854" y="2467"/>
                                </a:lnTo>
                                <a:lnTo>
                                  <a:pt x="1919" y="2409"/>
                                </a:lnTo>
                                <a:lnTo>
                                  <a:pt x="1981" y="2347"/>
                                </a:lnTo>
                                <a:lnTo>
                                  <a:pt x="2044" y="2409"/>
                                </a:lnTo>
                                <a:lnTo>
                                  <a:pt x="2111" y="2467"/>
                                </a:lnTo>
                                <a:lnTo>
                                  <a:pt x="2180" y="2517"/>
                                </a:lnTo>
                                <a:lnTo>
                                  <a:pt x="2252" y="2558"/>
                                </a:lnTo>
                                <a:lnTo>
                                  <a:pt x="2324" y="2589"/>
                                </a:lnTo>
                                <a:lnTo>
                                  <a:pt x="2401" y="2613"/>
                                </a:lnTo>
                                <a:lnTo>
                                  <a:pt x="2478" y="2630"/>
                                </a:lnTo>
                                <a:lnTo>
                                  <a:pt x="2555" y="2635"/>
                                </a:lnTo>
                                <a:lnTo>
                                  <a:pt x="2631" y="2632"/>
                                </a:lnTo>
                                <a:lnTo>
                                  <a:pt x="2708" y="2620"/>
                                </a:lnTo>
                                <a:lnTo>
                                  <a:pt x="2785" y="2599"/>
                                </a:lnTo>
                                <a:lnTo>
                                  <a:pt x="2859" y="2567"/>
                                </a:lnTo>
                                <a:lnTo>
                                  <a:pt x="2931" y="2529"/>
                                </a:lnTo>
                                <a:lnTo>
                                  <a:pt x="3001" y="2483"/>
                                </a:lnTo>
                                <a:lnTo>
                                  <a:pt x="3068" y="2428"/>
                                </a:lnTo>
                                <a:lnTo>
                                  <a:pt x="3130" y="2366"/>
                                </a:lnTo>
                                <a:lnTo>
                                  <a:pt x="3190" y="2296"/>
                                </a:lnTo>
                                <a:lnTo>
                                  <a:pt x="3246" y="2220"/>
                                </a:lnTo>
                                <a:lnTo>
                                  <a:pt x="3296" y="2136"/>
                                </a:lnTo>
                                <a:lnTo>
                                  <a:pt x="3341" y="2049"/>
                                </a:lnTo>
                                <a:lnTo>
                                  <a:pt x="3382" y="1956"/>
                                </a:lnTo>
                                <a:lnTo>
                                  <a:pt x="3435" y="1970"/>
                                </a:lnTo>
                                <a:lnTo>
                                  <a:pt x="3488" y="1975"/>
                                </a:lnTo>
                                <a:lnTo>
                                  <a:pt x="3541" y="1972"/>
                                </a:lnTo>
                                <a:lnTo>
                                  <a:pt x="3593" y="1963"/>
                                </a:lnTo>
                                <a:lnTo>
                                  <a:pt x="3644" y="1944"/>
                                </a:lnTo>
                                <a:lnTo>
                                  <a:pt x="3694" y="1915"/>
                                </a:lnTo>
                                <a:lnTo>
                                  <a:pt x="3742" y="1881"/>
                                </a:lnTo>
                                <a:lnTo>
                                  <a:pt x="3785" y="1838"/>
                                </a:lnTo>
                                <a:lnTo>
                                  <a:pt x="3826" y="1788"/>
                                </a:lnTo>
                                <a:lnTo>
                                  <a:pt x="3860" y="1732"/>
                                </a:lnTo>
                                <a:lnTo>
                                  <a:pt x="3891" y="1672"/>
                                </a:lnTo>
                                <a:lnTo>
                                  <a:pt x="3917" y="1608"/>
                                </a:lnTo>
                                <a:lnTo>
                                  <a:pt x="3939" y="1538"/>
                                </a:lnTo>
                                <a:lnTo>
                                  <a:pt x="3953" y="1466"/>
                                </a:lnTo>
                                <a:lnTo>
                                  <a:pt x="3963" y="1392"/>
                                </a:lnTo>
                                <a:lnTo>
                                  <a:pt x="3965" y="1317"/>
                                </a:lnTo>
                                <a:lnTo>
                                  <a:pt x="3963" y="1243"/>
                                </a:lnTo>
                                <a:lnTo>
                                  <a:pt x="3953" y="1168"/>
                                </a:lnTo>
                                <a:lnTo>
                                  <a:pt x="3939" y="1096"/>
                                </a:lnTo>
                                <a:lnTo>
                                  <a:pt x="3917" y="1027"/>
                                </a:lnTo>
                                <a:lnTo>
                                  <a:pt x="3891" y="962"/>
                                </a:lnTo>
                                <a:lnTo>
                                  <a:pt x="3860" y="900"/>
                                </a:lnTo>
                                <a:lnTo>
                                  <a:pt x="3826" y="844"/>
                                </a:lnTo>
                                <a:lnTo>
                                  <a:pt x="3785" y="797"/>
                                </a:lnTo>
                                <a:lnTo>
                                  <a:pt x="3742" y="753"/>
                                </a:lnTo>
                                <a:lnTo>
                                  <a:pt x="3694" y="717"/>
                                </a:lnTo>
                                <a:lnTo>
                                  <a:pt x="3644" y="691"/>
                                </a:lnTo>
                                <a:lnTo>
                                  <a:pt x="3593" y="672"/>
                                </a:lnTo>
                                <a:lnTo>
                                  <a:pt x="3541" y="660"/>
                                </a:lnTo>
                                <a:lnTo>
                                  <a:pt x="3488" y="657"/>
                                </a:lnTo>
                                <a:lnTo>
                                  <a:pt x="3435" y="665"/>
                                </a:lnTo>
                                <a:lnTo>
                                  <a:pt x="3382" y="679"/>
                                </a:lnTo>
                                <a:lnTo>
                                  <a:pt x="3341" y="585"/>
                                </a:lnTo>
                                <a:lnTo>
                                  <a:pt x="3296" y="497"/>
                                </a:lnTo>
                                <a:lnTo>
                                  <a:pt x="3246" y="415"/>
                                </a:lnTo>
                                <a:lnTo>
                                  <a:pt x="3190" y="338"/>
                                </a:lnTo>
                                <a:lnTo>
                                  <a:pt x="3130" y="269"/>
                                </a:lnTo>
                                <a:lnTo>
                                  <a:pt x="3068" y="206"/>
                                </a:lnTo>
                                <a:lnTo>
                                  <a:pt x="3001" y="151"/>
                                </a:lnTo>
                                <a:lnTo>
                                  <a:pt x="2931" y="103"/>
                                </a:lnTo>
                                <a:lnTo>
                                  <a:pt x="2859" y="65"/>
                                </a:lnTo>
                                <a:lnTo>
                                  <a:pt x="2785" y="36"/>
                                </a:lnTo>
                                <a:lnTo>
                                  <a:pt x="2708" y="14"/>
                                </a:lnTo>
                                <a:lnTo>
                                  <a:pt x="2631" y="2"/>
                                </a:lnTo>
                                <a:lnTo>
                                  <a:pt x="2555" y="0"/>
                                </a:lnTo>
                                <a:lnTo>
                                  <a:pt x="2478" y="5"/>
                                </a:lnTo>
                                <a:lnTo>
                                  <a:pt x="2401" y="19"/>
                                </a:lnTo>
                                <a:lnTo>
                                  <a:pt x="2324" y="43"/>
                                </a:lnTo>
                                <a:lnTo>
                                  <a:pt x="2252" y="77"/>
                                </a:lnTo>
                                <a:lnTo>
                                  <a:pt x="2180" y="117"/>
                                </a:lnTo>
                                <a:lnTo>
                                  <a:pt x="2111" y="165"/>
                                </a:lnTo>
                                <a:lnTo>
                                  <a:pt x="2044" y="223"/>
                                </a:lnTo>
                                <a:lnTo>
                                  <a:pt x="1981" y="288"/>
                                </a:lnTo>
                                <a:lnTo>
                                  <a:pt x="1919" y="223"/>
                                </a:lnTo>
                                <a:lnTo>
                                  <a:pt x="1854" y="165"/>
                                </a:lnTo>
                                <a:lnTo>
                                  <a:pt x="1785" y="117"/>
                                </a:lnTo>
                                <a:lnTo>
                                  <a:pt x="1713" y="77"/>
                                </a:lnTo>
                                <a:lnTo>
                                  <a:pt x="1641" y="43"/>
                                </a:lnTo>
                                <a:lnTo>
                                  <a:pt x="1564" y="19"/>
                                </a:lnTo>
                                <a:lnTo>
                                  <a:pt x="1487" y="5"/>
                                </a:lnTo>
                                <a:lnTo>
                                  <a:pt x="1410" y="0"/>
                                </a:lnTo>
                                <a:lnTo>
                                  <a:pt x="1334" y="2"/>
                                </a:lnTo>
                                <a:lnTo>
                                  <a:pt x="1257" y="14"/>
                                </a:lnTo>
                                <a:lnTo>
                                  <a:pt x="1180" y="36"/>
                                </a:lnTo>
                                <a:lnTo>
                                  <a:pt x="1106" y="65"/>
                                </a:lnTo>
                                <a:lnTo>
                                  <a:pt x="1034" y="103"/>
                                </a:lnTo>
                                <a:lnTo>
                                  <a:pt x="964" y="151"/>
                                </a:lnTo>
                                <a:lnTo>
                                  <a:pt x="897" y="206"/>
                                </a:lnTo>
                                <a:lnTo>
                                  <a:pt x="832" y="269"/>
                                </a:lnTo>
                                <a:lnTo>
                                  <a:pt x="775" y="338"/>
                                </a:lnTo>
                                <a:lnTo>
                                  <a:pt x="719" y="415"/>
                                </a:lnTo>
                                <a:lnTo>
                                  <a:pt x="669" y="497"/>
                                </a:lnTo>
                                <a:lnTo>
                                  <a:pt x="623" y="585"/>
                                </a:lnTo>
                                <a:lnTo>
                                  <a:pt x="583" y="679"/>
                                </a:lnTo>
                                <a:lnTo>
                                  <a:pt x="530" y="665"/>
                                </a:lnTo>
                                <a:lnTo>
                                  <a:pt x="477" y="657"/>
                                </a:lnTo>
                                <a:lnTo>
                                  <a:pt x="424" y="660"/>
                                </a:lnTo>
                                <a:lnTo>
                                  <a:pt x="372" y="672"/>
                                </a:lnTo>
                                <a:lnTo>
                                  <a:pt x="321" y="691"/>
                                </a:lnTo>
                                <a:lnTo>
                                  <a:pt x="271" y="717"/>
                                </a:lnTo>
                                <a:lnTo>
                                  <a:pt x="223" y="753"/>
                                </a:lnTo>
                                <a:lnTo>
                                  <a:pt x="180" y="797"/>
                                </a:lnTo>
                                <a:lnTo>
                                  <a:pt x="139" y="844"/>
                                </a:lnTo>
                                <a:lnTo>
                                  <a:pt x="103" y="900"/>
                                </a:lnTo>
                                <a:lnTo>
                                  <a:pt x="72" y="962"/>
                                </a:lnTo>
                                <a:lnTo>
                                  <a:pt x="48" y="1027"/>
                                </a:lnTo>
                                <a:lnTo>
                                  <a:pt x="26" y="1096"/>
                                </a:lnTo>
                                <a:lnTo>
                                  <a:pt x="12" y="1168"/>
                                </a:lnTo>
                                <a:lnTo>
                                  <a:pt x="2" y="1243"/>
                                </a:lnTo>
                                <a:lnTo>
                                  <a:pt x="0" y="1317"/>
                                </a:lnTo>
                                <a:lnTo>
                                  <a:pt x="2" y="1392"/>
                                </a:lnTo>
                                <a:lnTo>
                                  <a:pt x="12" y="1466"/>
                                </a:lnTo>
                                <a:lnTo>
                                  <a:pt x="26" y="1538"/>
                                </a:lnTo>
                                <a:lnTo>
                                  <a:pt x="48" y="1608"/>
                                </a:lnTo>
                                <a:lnTo>
                                  <a:pt x="72" y="1672"/>
                                </a:lnTo>
                                <a:lnTo>
                                  <a:pt x="103" y="1732"/>
                                </a:lnTo>
                                <a:lnTo>
                                  <a:pt x="139" y="1788"/>
                                </a:lnTo>
                                <a:lnTo>
                                  <a:pt x="180" y="1838"/>
                                </a:lnTo>
                                <a:lnTo>
                                  <a:pt x="223" y="1881"/>
                                </a:lnTo>
                                <a:lnTo>
                                  <a:pt x="271" y="1915"/>
                                </a:lnTo>
                                <a:lnTo>
                                  <a:pt x="321" y="1944"/>
                                </a:lnTo>
                                <a:lnTo>
                                  <a:pt x="372" y="1963"/>
                                </a:lnTo>
                                <a:lnTo>
                                  <a:pt x="424" y="1972"/>
                                </a:lnTo>
                                <a:lnTo>
                                  <a:pt x="477" y="1975"/>
                                </a:lnTo>
                                <a:lnTo>
                                  <a:pt x="530" y="1970"/>
                                </a:lnTo>
                                <a:lnTo>
                                  <a:pt x="583" y="1956"/>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690" name="Rectangle 386"/>
                        <wps:cNvSpPr>
                          <a:spLocks noChangeArrowheads="1"/>
                        </wps:cNvSpPr>
                        <wps:spPr bwMode="auto">
                          <a:xfrm>
                            <a:off x="4411" y="9615"/>
                            <a:ext cx="229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proofErr w:type="spellStart"/>
                              <w:r>
                                <w:rPr>
                                  <w:i/>
                                  <w:snapToGrid w:val="0"/>
                                  <w:sz w:val="16"/>
                                </w:rPr>
                                <w:t>Gestion</w:t>
                              </w:r>
                              <w:proofErr w:type="spellEnd"/>
                              <w:r>
                                <w:rPr>
                                  <w:i/>
                                  <w:snapToGrid w:val="0"/>
                                  <w:sz w:val="16"/>
                                </w:rPr>
                                <w:t xml:space="preserve"> </w:t>
                              </w:r>
                              <w:proofErr w:type="spellStart"/>
                              <w:r>
                                <w:rPr>
                                  <w:i/>
                                  <w:snapToGrid w:val="0"/>
                                  <w:sz w:val="16"/>
                                </w:rPr>
                                <w:t>propre</w:t>
                              </w:r>
                              <w:proofErr w:type="spellEnd"/>
                              <w:r>
                                <w:rPr>
                                  <w:i/>
                                  <w:snapToGrid w:val="0"/>
                                  <w:sz w:val="16"/>
                                </w:rPr>
                                <w:t xml:space="preserve"> à </w:t>
                              </w:r>
                              <w:proofErr w:type="spellStart"/>
                              <w:proofErr w:type="gramStart"/>
                              <w:r>
                                <w:rPr>
                                  <w:i/>
                                  <w:snapToGrid w:val="0"/>
                                  <w:sz w:val="16"/>
                                </w:rPr>
                                <w:t>l'opérateur</w:t>
                              </w:r>
                              <w:proofErr w:type="spellEnd"/>
                              <w:r>
                                <w:rPr>
                                  <w:i/>
                                  <w:snapToGrid w:val="0"/>
                                  <w:sz w:val="16"/>
                                </w:rPr>
                                <w:t xml:space="preserve"> ;</w:t>
                              </w:r>
                              <w:proofErr w:type="gramEnd"/>
                            </w:p>
                          </w:txbxContent>
                        </wps:txbx>
                        <wps:bodyPr rot="0" vert="horz" wrap="square" lIns="0" tIns="0" rIns="0" bIns="0" anchor="t" anchorCtr="0" upright="1">
                          <a:noAutofit/>
                        </wps:bodyPr>
                      </wps:wsp>
                      <wps:wsp>
                        <wps:cNvPr id="691" name="Rectangle 387"/>
                        <wps:cNvSpPr>
                          <a:spLocks noChangeArrowheads="1"/>
                        </wps:cNvSpPr>
                        <wps:spPr bwMode="auto">
                          <a:xfrm>
                            <a:off x="4784" y="9818"/>
                            <a:ext cx="1799"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proofErr w:type="spellStart"/>
                              <w:proofErr w:type="gramStart"/>
                              <w:r>
                                <w:rPr>
                                  <w:i/>
                                  <w:snapToGrid w:val="0"/>
                                  <w:sz w:val="16"/>
                                </w:rPr>
                                <w:t>essais</w:t>
                              </w:r>
                              <w:proofErr w:type="spellEnd"/>
                              <w:proofErr w:type="gramEnd"/>
                              <w:r>
                                <w:rPr>
                                  <w:i/>
                                  <w:snapToGrid w:val="0"/>
                                  <w:sz w:val="16"/>
                                </w:rPr>
                                <w:t xml:space="preserve"> de transmission</w:t>
                              </w:r>
                            </w:p>
                          </w:txbxContent>
                        </wps:txbx>
                        <wps:bodyPr rot="0" vert="horz" wrap="square" lIns="0" tIns="0" rIns="0" bIns="0" anchor="t" anchorCtr="0" upright="1">
                          <a:noAutofit/>
                        </wps:bodyPr>
                      </wps:wsp>
                      <wps:wsp>
                        <wps:cNvPr id="692" name="Rectangle 388"/>
                        <wps:cNvSpPr>
                          <a:spLocks noChangeArrowheads="1"/>
                        </wps:cNvSpPr>
                        <wps:spPr bwMode="auto">
                          <a:xfrm>
                            <a:off x="4045" y="10076"/>
                            <a:ext cx="3091"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195CF9" w:rsidRDefault="003F7818" w:rsidP="00AD7C22">
                              <w:pPr>
                                <w:jc w:val="center"/>
                              </w:pPr>
                              <w:proofErr w:type="gramStart"/>
                              <w:r w:rsidRPr="00195CF9">
                                <w:rPr>
                                  <w:i/>
                                  <w:snapToGrid w:val="0"/>
                                  <w:sz w:val="16"/>
                                </w:rPr>
                                <w:t>du</w:t>
                              </w:r>
                              <w:proofErr w:type="gramEnd"/>
                              <w:r w:rsidRPr="00195CF9">
                                <w:rPr>
                                  <w:i/>
                                  <w:snapToGrid w:val="0"/>
                                  <w:sz w:val="16"/>
                                </w:rPr>
                                <w:t xml:space="preserve"> message SMS à </w:t>
                              </w:r>
                              <w:proofErr w:type="spellStart"/>
                              <w:r w:rsidRPr="00195CF9">
                                <w:rPr>
                                  <w:i/>
                                  <w:snapToGrid w:val="0"/>
                                  <w:sz w:val="16"/>
                                </w:rPr>
                                <w:t>l'utilisateur</w:t>
                              </w:r>
                              <w:proofErr w:type="spellEnd"/>
                            </w:p>
                          </w:txbxContent>
                        </wps:txbx>
                        <wps:bodyPr rot="0" vert="horz" wrap="square" lIns="0" tIns="0" rIns="0" bIns="0" anchor="t" anchorCtr="0" upright="1">
                          <a:noAutofit/>
                        </wps:bodyPr>
                      </wps:wsp>
                      <wps:wsp>
                        <wps:cNvPr id="693" name="Freeform 389"/>
                        <wps:cNvSpPr>
                          <a:spLocks noEditPoints="1"/>
                        </wps:cNvSpPr>
                        <wps:spPr bwMode="auto">
                          <a:xfrm>
                            <a:off x="2576" y="3853"/>
                            <a:ext cx="1180" cy="778"/>
                          </a:xfrm>
                          <a:custGeom>
                            <a:avLst/>
                            <a:gdLst>
                              <a:gd name="T0" fmla="*/ 0 w 1132"/>
                              <a:gd name="T1" fmla="*/ 778 h 849"/>
                              <a:gd name="T2" fmla="*/ 0 w 1132"/>
                              <a:gd name="T3" fmla="*/ 762 h 849"/>
                              <a:gd name="T4" fmla="*/ 106 w 1132"/>
                              <a:gd name="T5" fmla="*/ 715 h 849"/>
                              <a:gd name="T6" fmla="*/ 106 w 1132"/>
                              <a:gd name="T7" fmla="*/ 0 h 849"/>
                              <a:gd name="T8" fmla="*/ 390 w 1132"/>
                              <a:gd name="T9" fmla="*/ 0 h 849"/>
                              <a:gd name="T10" fmla="*/ 390 w 1132"/>
                              <a:gd name="T11" fmla="*/ 715 h 849"/>
                              <a:gd name="T12" fmla="*/ 505 w 1132"/>
                              <a:gd name="T13" fmla="*/ 762 h 849"/>
                              <a:gd name="T14" fmla="*/ 505 w 1132"/>
                              <a:gd name="T15" fmla="*/ 778 h 849"/>
                              <a:gd name="T16" fmla="*/ 0 w 1132"/>
                              <a:gd name="T17" fmla="*/ 778 h 849"/>
                              <a:gd name="T18" fmla="*/ 426 w 1132"/>
                              <a:gd name="T19" fmla="*/ 671 h 849"/>
                              <a:gd name="T20" fmla="*/ 525 w 1132"/>
                              <a:gd name="T21" fmla="*/ 671 h 849"/>
                              <a:gd name="T22" fmla="*/ 635 w 1132"/>
                              <a:gd name="T23" fmla="*/ 696 h 849"/>
                              <a:gd name="T24" fmla="*/ 635 w 1132"/>
                              <a:gd name="T25" fmla="*/ 751 h 849"/>
                              <a:gd name="T26" fmla="*/ 525 w 1132"/>
                              <a:gd name="T27" fmla="*/ 751 h 849"/>
                              <a:gd name="T28" fmla="*/ 525 w 1132"/>
                              <a:gd name="T29" fmla="*/ 778 h 849"/>
                              <a:gd name="T30" fmla="*/ 965 w 1132"/>
                              <a:gd name="T31" fmla="*/ 778 h 849"/>
                              <a:gd name="T32" fmla="*/ 965 w 1132"/>
                              <a:gd name="T33" fmla="*/ 751 h 849"/>
                              <a:gd name="T34" fmla="*/ 854 w 1132"/>
                              <a:gd name="T35" fmla="*/ 751 h 849"/>
                              <a:gd name="T36" fmla="*/ 854 w 1132"/>
                              <a:gd name="T37" fmla="*/ 696 h 849"/>
                              <a:gd name="T38" fmla="*/ 965 w 1132"/>
                              <a:gd name="T39" fmla="*/ 671 h 849"/>
                              <a:gd name="T40" fmla="*/ 1064 w 1132"/>
                              <a:gd name="T41" fmla="*/ 671 h 849"/>
                              <a:gd name="T42" fmla="*/ 1064 w 1132"/>
                              <a:gd name="T43" fmla="*/ 195 h 849"/>
                              <a:gd name="T44" fmla="*/ 426 w 1132"/>
                              <a:gd name="T45" fmla="*/ 195 h 849"/>
                              <a:gd name="T46" fmla="*/ 426 w 1132"/>
                              <a:gd name="T47" fmla="*/ 671 h 84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132" h="849">
                                <a:moveTo>
                                  <a:pt x="0" y="849"/>
                                </a:moveTo>
                                <a:lnTo>
                                  <a:pt x="0" y="832"/>
                                </a:lnTo>
                                <a:lnTo>
                                  <a:pt x="113" y="780"/>
                                </a:lnTo>
                                <a:lnTo>
                                  <a:pt x="113" y="0"/>
                                </a:lnTo>
                                <a:lnTo>
                                  <a:pt x="415" y="0"/>
                                </a:lnTo>
                                <a:lnTo>
                                  <a:pt x="415" y="780"/>
                                </a:lnTo>
                                <a:lnTo>
                                  <a:pt x="537" y="832"/>
                                </a:lnTo>
                                <a:lnTo>
                                  <a:pt x="537" y="849"/>
                                </a:lnTo>
                                <a:lnTo>
                                  <a:pt x="0" y="849"/>
                                </a:lnTo>
                                <a:close/>
                                <a:moveTo>
                                  <a:pt x="453" y="732"/>
                                </a:moveTo>
                                <a:lnTo>
                                  <a:pt x="559" y="732"/>
                                </a:lnTo>
                                <a:lnTo>
                                  <a:pt x="676" y="760"/>
                                </a:lnTo>
                                <a:lnTo>
                                  <a:pt x="676" y="820"/>
                                </a:lnTo>
                                <a:lnTo>
                                  <a:pt x="559" y="820"/>
                                </a:lnTo>
                                <a:lnTo>
                                  <a:pt x="559" y="849"/>
                                </a:lnTo>
                                <a:lnTo>
                                  <a:pt x="1027" y="849"/>
                                </a:lnTo>
                                <a:lnTo>
                                  <a:pt x="1027" y="820"/>
                                </a:lnTo>
                                <a:lnTo>
                                  <a:pt x="909" y="820"/>
                                </a:lnTo>
                                <a:lnTo>
                                  <a:pt x="909" y="760"/>
                                </a:lnTo>
                                <a:lnTo>
                                  <a:pt x="1027" y="732"/>
                                </a:lnTo>
                                <a:lnTo>
                                  <a:pt x="1132" y="732"/>
                                </a:lnTo>
                                <a:lnTo>
                                  <a:pt x="1132" y="213"/>
                                </a:lnTo>
                                <a:lnTo>
                                  <a:pt x="453" y="213"/>
                                </a:lnTo>
                                <a:lnTo>
                                  <a:pt x="453" y="732"/>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694" name="Line 390"/>
                        <wps:cNvCnPr>
                          <a:cxnSpLocks noChangeShapeType="1"/>
                        </wps:cNvCnPr>
                        <wps:spPr bwMode="auto">
                          <a:xfrm>
                            <a:off x="2694" y="4831"/>
                            <a:ext cx="1"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95" name="Line 391"/>
                        <wps:cNvCnPr>
                          <a:cxnSpLocks noChangeShapeType="1"/>
                        </wps:cNvCnPr>
                        <wps:spPr bwMode="auto">
                          <a:xfrm>
                            <a:off x="3008" y="4831"/>
                            <a:ext cx="2"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96" name="Line 392"/>
                        <wps:cNvCnPr>
                          <a:cxnSpLocks noChangeShapeType="1"/>
                        </wps:cNvCnPr>
                        <wps:spPr bwMode="auto">
                          <a:xfrm>
                            <a:off x="2790" y="4184"/>
                            <a:ext cx="120"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97" name="Line 393"/>
                        <wps:cNvCnPr>
                          <a:cxnSpLocks noChangeShapeType="1"/>
                        </wps:cNvCnPr>
                        <wps:spPr bwMode="auto">
                          <a:xfrm>
                            <a:off x="2771" y="4102"/>
                            <a:ext cx="157"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98" name="Rectangle 394"/>
                        <wps:cNvSpPr>
                          <a:spLocks noChangeArrowheads="1"/>
                        </wps:cNvSpPr>
                        <wps:spPr bwMode="auto">
                          <a:xfrm>
                            <a:off x="2734" y="3886"/>
                            <a:ext cx="235" cy="453"/>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Line 395"/>
                        <wps:cNvCnPr>
                          <a:cxnSpLocks noChangeShapeType="1"/>
                        </wps:cNvCnPr>
                        <wps:spPr bwMode="auto">
                          <a:xfrm>
                            <a:off x="3280" y="4867"/>
                            <a:ext cx="24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0" name="Line 396"/>
                        <wps:cNvCnPr>
                          <a:cxnSpLocks noChangeShapeType="1"/>
                        </wps:cNvCnPr>
                        <wps:spPr bwMode="auto">
                          <a:xfrm>
                            <a:off x="3280" y="4812"/>
                            <a:ext cx="24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1" name="Line 397"/>
                        <wps:cNvCnPr>
                          <a:cxnSpLocks noChangeShapeType="1"/>
                        </wps:cNvCnPr>
                        <wps:spPr bwMode="auto">
                          <a:xfrm>
                            <a:off x="3158" y="4787"/>
                            <a:ext cx="488"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2" name="Freeform 398"/>
                        <wps:cNvSpPr>
                          <a:spLocks noEditPoints="1"/>
                        </wps:cNvSpPr>
                        <wps:spPr bwMode="auto">
                          <a:xfrm>
                            <a:off x="2722" y="4547"/>
                            <a:ext cx="257" cy="210"/>
                          </a:xfrm>
                          <a:custGeom>
                            <a:avLst/>
                            <a:gdLst>
                              <a:gd name="T0" fmla="*/ 19 w 245"/>
                              <a:gd name="T1" fmla="*/ 130 h 230"/>
                              <a:gd name="T2" fmla="*/ 0 w 245"/>
                              <a:gd name="T3" fmla="*/ 0 h 230"/>
                              <a:gd name="T4" fmla="*/ 37 w 245"/>
                              <a:gd name="T5" fmla="*/ 130 h 230"/>
                              <a:gd name="T6" fmla="*/ 53 w 245"/>
                              <a:gd name="T7" fmla="*/ 0 h 230"/>
                              <a:gd name="T8" fmla="*/ 37 w 245"/>
                              <a:gd name="T9" fmla="*/ 130 h 230"/>
                              <a:gd name="T10" fmla="*/ 89 w 245"/>
                              <a:gd name="T11" fmla="*/ 130 h 230"/>
                              <a:gd name="T12" fmla="*/ 71 w 245"/>
                              <a:gd name="T13" fmla="*/ 0 h 230"/>
                              <a:gd name="T14" fmla="*/ 107 w 245"/>
                              <a:gd name="T15" fmla="*/ 130 h 230"/>
                              <a:gd name="T16" fmla="*/ 124 w 245"/>
                              <a:gd name="T17" fmla="*/ 0 h 230"/>
                              <a:gd name="T18" fmla="*/ 107 w 245"/>
                              <a:gd name="T19" fmla="*/ 130 h 230"/>
                              <a:gd name="T20" fmla="*/ 161 w 245"/>
                              <a:gd name="T21" fmla="*/ 130 h 230"/>
                              <a:gd name="T22" fmla="*/ 143 w 245"/>
                              <a:gd name="T23" fmla="*/ 0 h 230"/>
                              <a:gd name="T24" fmla="*/ 179 w 245"/>
                              <a:gd name="T25" fmla="*/ 130 h 230"/>
                              <a:gd name="T26" fmla="*/ 195 w 245"/>
                              <a:gd name="T27" fmla="*/ 0 h 230"/>
                              <a:gd name="T28" fmla="*/ 179 w 245"/>
                              <a:gd name="T29" fmla="*/ 130 h 230"/>
                              <a:gd name="T30" fmla="*/ 231 w 245"/>
                              <a:gd name="T31" fmla="*/ 130 h 230"/>
                              <a:gd name="T32" fmla="*/ 213 w 245"/>
                              <a:gd name="T33" fmla="*/ 0 h 230"/>
                              <a:gd name="T34" fmla="*/ 213 w 245"/>
                              <a:gd name="T35" fmla="*/ 210 h 230"/>
                              <a:gd name="T36" fmla="*/ 231 w 245"/>
                              <a:gd name="T37" fmla="*/ 147 h 230"/>
                              <a:gd name="T38" fmla="*/ 213 w 245"/>
                              <a:gd name="T39" fmla="*/ 210 h 230"/>
                              <a:gd name="T40" fmla="*/ 195 w 245"/>
                              <a:gd name="T41" fmla="*/ 210 h 230"/>
                              <a:gd name="T42" fmla="*/ 179 w 245"/>
                              <a:gd name="T43" fmla="*/ 147 h 230"/>
                              <a:gd name="T44" fmla="*/ 143 w 245"/>
                              <a:gd name="T45" fmla="*/ 210 h 230"/>
                              <a:gd name="T46" fmla="*/ 161 w 245"/>
                              <a:gd name="T47" fmla="*/ 147 h 230"/>
                              <a:gd name="T48" fmla="*/ 143 w 245"/>
                              <a:gd name="T49" fmla="*/ 210 h 230"/>
                              <a:gd name="T50" fmla="*/ 124 w 245"/>
                              <a:gd name="T51" fmla="*/ 210 h 230"/>
                              <a:gd name="T52" fmla="*/ 107 w 245"/>
                              <a:gd name="T53" fmla="*/ 147 h 230"/>
                              <a:gd name="T54" fmla="*/ 71 w 245"/>
                              <a:gd name="T55" fmla="*/ 210 h 230"/>
                              <a:gd name="T56" fmla="*/ 89 w 245"/>
                              <a:gd name="T57" fmla="*/ 147 h 230"/>
                              <a:gd name="T58" fmla="*/ 71 w 245"/>
                              <a:gd name="T59" fmla="*/ 210 h 230"/>
                              <a:gd name="T60" fmla="*/ 53 w 245"/>
                              <a:gd name="T61" fmla="*/ 210 h 230"/>
                              <a:gd name="T62" fmla="*/ 37 w 245"/>
                              <a:gd name="T63" fmla="*/ 147 h 230"/>
                              <a:gd name="T64" fmla="*/ 0 w 245"/>
                              <a:gd name="T65" fmla="*/ 210 h 230"/>
                              <a:gd name="T66" fmla="*/ 19 w 245"/>
                              <a:gd name="T67" fmla="*/ 147 h 230"/>
                              <a:gd name="T68" fmla="*/ 0 w 245"/>
                              <a:gd name="T69" fmla="*/ 210 h 23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45" h="230">
                                <a:moveTo>
                                  <a:pt x="0" y="142"/>
                                </a:moveTo>
                                <a:lnTo>
                                  <a:pt x="20" y="142"/>
                                </a:lnTo>
                                <a:lnTo>
                                  <a:pt x="20" y="0"/>
                                </a:lnTo>
                                <a:lnTo>
                                  <a:pt x="0" y="0"/>
                                </a:lnTo>
                                <a:lnTo>
                                  <a:pt x="0" y="142"/>
                                </a:lnTo>
                                <a:close/>
                                <a:moveTo>
                                  <a:pt x="39" y="142"/>
                                </a:moveTo>
                                <a:lnTo>
                                  <a:pt x="56" y="142"/>
                                </a:lnTo>
                                <a:lnTo>
                                  <a:pt x="56" y="0"/>
                                </a:lnTo>
                                <a:lnTo>
                                  <a:pt x="39" y="0"/>
                                </a:lnTo>
                                <a:lnTo>
                                  <a:pt x="39" y="142"/>
                                </a:lnTo>
                                <a:close/>
                                <a:moveTo>
                                  <a:pt x="75" y="142"/>
                                </a:moveTo>
                                <a:lnTo>
                                  <a:pt x="94" y="142"/>
                                </a:lnTo>
                                <a:lnTo>
                                  <a:pt x="94" y="0"/>
                                </a:lnTo>
                                <a:lnTo>
                                  <a:pt x="75" y="0"/>
                                </a:lnTo>
                                <a:lnTo>
                                  <a:pt x="75" y="142"/>
                                </a:lnTo>
                                <a:close/>
                                <a:moveTo>
                                  <a:pt x="113" y="142"/>
                                </a:moveTo>
                                <a:lnTo>
                                  <a:pt x="132" y="142"/>
                                </a:lnTo>
                                <a:lnTo>
                                  <a:pt x="132" y="0"/>
                                </a:lnTo>
                                <a:lnTo>
                                  <a:pt x="113" y="0"/>
                                </a:lnTo>
                                <a:lnTo>
                                  <a:pt x="113" y="142"/>
                                </a:lnTo>
                                <a:close/>
                                <a:moveTo>
                                  <a:pt x="152" y="142"/>
                                </a:moveTo>
                                <a:lnTo>
                                  <a:pt x="171" y="142"/>
                                </a:lnTo>
                                <a:lnTo>
                                  <a:pt x="171" y="0"/>
                                </a:lnTo>
                                <a:lnTo>
                                  <a:pt x="152" y="0"/>
                                </a:lnTo>
                                <a:lnTo>
                                  <a:pt x="152" y="142"/>
                                </a:lnTo>
                                <a:close/>
                                <a:moveTo>
                                  <a:pt x="190" y="142"/>
                                </a:moveTo>
                                <a:lnTo>
                                  <a:pt x="207" y="142"/>
                                </a:lnTo>
                                <a:lnTo>
                                  <a:pt x="207" y="0"/>
                                </a:lnTo>
                                <a:lnTo>
                                  <a:pt x="190" y="0"/>
                                </a:lnTo>
                                <a:lnTo>
                                  <a:pt x="190" y="142"/>
                                </a:lnTo>
                                <a:close/>
                                <a:moveTo>
                                  <a:pt x="226" y="142"/>
                                </a:moveTo>
                                <a:lnTo>
                                  <a:pt x="245" y="142"/>
                                </a:lnTo>
                                <a:lnTo>
                                  <a:pt x="245" y="0"/>
                                </a:lnTo>
                                <a:lnTo>
                                  <a:pt x="226" y="0"/>
                                </a:lnTo>
                                <a:lnTo>
                                  <a:pt x="226" y="142"/>
                                </a:lnTo>
                                <a:close/>
                                <a:moveTo>
                                  <a:pt x="226" y="230"/>
                                </a:moveTo>
                                <a:lnTo>
                                  <a:pt x="245" y="230"/>
                                </a:lnTo>
                                <a:lnTo>
                                  <a:pt x="245" y="161"/>
                                </a:lnTo>
                                <a:lnTo>
                                  <a:pt x="226" y="161"/>
                                </a:lnTo>
                                <a:lnTo>
                                  <a:pt x="226" y="230"/>
                                </a:lnTo>
                                <a:close/>
                                <a:moveTo>
                                  <a:pt x="190" y="230"/>
                                </a:moveTo>
                                <a:lnTo>
                                  <a:pt x="207" y="230"/>
                                </a:lnTo>
                                <a:lnTo>
                                  <a:pt x="207" y="161"/>
                                </a:lnTo>
                                <a:lnTo>
                                  <a:pt x="190" y="161"/>
                                </a:lnTo>
                                <a:lnTo>
                                  <a:pt x="190" y="230"/>
                                </a:lnTo>
                                <a:close/>
                                <a:moveTo>
                                  <a:pt x="152" y="230"/>
                                </a:moveTo>
                                <a:lnTo>
                                  <a:pt x="171" y="230"/>
                                </a:lnTo>
                                <a:lnTo>
                                  <a:pt x="171" y="161"/>
                                </a:lnTo>
                                <a:lnTo>
                                  <a:pt x="152" y="161"/>
                                </a:lnTo>
                                <a:lnTo>
                                  <a:pt x="152" y="230"/>
                                </a:lnTo>
                                <a:close/>
                                <a:moveTo>
                                  <a:pt x="113" y="230"/>
                                </a:moveTo>
                                <a:lnTo>
                                  <a:pt x="132" y="230"/>
                                </a:lnTo>
                                <a:lnTo>
                                  <a:pt x="132" y="161"/>
                                </a:lnTo>
                                <a:lnTo>
                                  <a:pt x="113" y="161"/>
                                </a:lnTo>
                                <a:lnTo>
                                  <a:pt x="113" y="230"/>
                                </a:lnTo>
                                <a:close/>
                                <a:moveTo>
                                  <a:pt x="75" y="230"/>
                                </a:moveTo>
                                <a:lnTo>
                                  <a:pt x="94" y="230"/>
                                </a:lnTo>
                                <a:lnTo>
                                  <a:pt x="94" y="161"/>
                                </a:lnTo>
                                <a:lnTo>
                                  <a:pt x="75" y="161"/>
                                </a:lnTo>
                                <a:lnTo>
                                  <a:pt x="75" y="230"/>
                                </a:lnTo>
                                <a:close/>
                                <a:moveTo>
                                  <a:pt x="39" y="230"/>
                                </a:moveTo>
                                <a:lnTo>
                                  <a:pt x="56" y="230"/>
                                </a:lnTo>
                                <a:lnTo>
                                  <a:pt x="56" y="161"/>
                                </a:lnTo>
                                <a:lnTo>
                                  <a:pt x="39" y="161"/>
                                </a:lnTo>
                                <a:lnTo>
                                  <a:pt x="39" y="230"/>
                                </a:lnTo>
                                <a:close/>
                                <a:moveTo>
                                  <a:pt x="0" y="230"/>
                                </a:moveTo>
                                <a:lnTo>
                                  <a:pt x="20" y="230"/>
                                </a:lnTo>
                                <a:lnTo>
                                  <a:pt x="20" y="161"/>
                                </a:lnTo>
                                <a:lnTo>
                                  <a:pt x="0" y="161"/>
                                </a:lnTo>
                                <a:lnTo>
                                  <a:pt x="0" y="230"/>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703" name="Rectangle 399"/>
                        <wps:cNvSpPr>
                          <a:spLocks noChangeArrowheads="1"/>
                        </wps:cNvSpPr>
                        <wps:spPr bwMode="auto">
                          <a:xfrm>
                            <a:off x="2754" y="3902"/>
                            <a:ext cx="194" cy="6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400"/>
                        <wps:cNvSpPr>
                          <a:spLocks/>
                        </wps:cNvSpPr>
                        <wps:spPr bwMode="auto">
                          <a:xfrm>
                            <a:off x="2754" y="3902"/>
                            <a:ext cx="194" cy="17"/>
                          </a:xfrm>
                          <a:custGeom>
                            <a:avLst/>
                            <a:gdLst>
                              <a:gd name="T0" fmla="*/ 0 w 187"/>
                              <a:gd name="T1" fmla="*/ 0 h 19"/>
                              <a:gd name="T2" fmla="*/ 16 w 187"/>
                              <a:gd name="T3" fmla="*/ 17 h 19"/>
                              <a:gd name="T4" fmla="*/ 157 w 187"/>
                              <a:gd name="T5" fmla="*/ 17 h 19"/>
                              <a:gd name="T6" fmla="*/ 175 w 187"/>
                              <a:gd name="T7" fmla="*/ 0 h 1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7" h="19">
                                <a:moveTo>
                                  <a:pt x="0" y="0"/>
                                </a:moveTo>
                                <a:lnTo>
                                  <a:pt x="17" y="19"/>
                                </a:lnTo>
                                <a:lnTo>
                                  <a:pt x="168" y="19"/>
                                </a:lnTo>
                                <a:lnTo>
                                  <a:pt x="187"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Rectangle 401"/>
                        <wps:cNvSpPr>
                          <a:spLocks noChangeArrowheads="1"/>
                        </wps:cNvSpPr>
                        <wps:spPr bwMode="auto">
                          <a:xfrm>
                            <a:off x="2754" y="4069"/>
                            <a:ext cx="194" cy="6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Rectangle 402"/>
                        <wps:cNvSpPr>
                          <a:spLocks noChangeArrowheads="1"/>
                        </wps:cNvSpPr>
                        <wps:spPr bwMode="auto">
                          <a:xfrm>
                            <a:off x="2754" y="4151"/>
                            <a:ext cx="194" cy="64"/>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Rectangle 403"/>
                        <wps:cNvSpPr>
                          <a:spLocks noChangeArrowheads="1"/>
                        </wps:cNvSpPr>
                        <wps:spPr bwMode="auto">
                          <a:xfrm>
                            <a:off x="2754" y="4232"/>
                            <a:ext cx="194" cy="64"/>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Rectangle 404"/>
                        <wps:cNvSpPr>
                          <a:spLocks noChangeArrowheads="1"/>
                        </wps:cNvSpPr>
                        <wps:spPr bwMode="auto">
                          <a:xfrm>
                            <a:off x="2754" y="4402"/>
                            <a:ext cx="194" cy="6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Line 405"/>
                        <wps:cNvCnPr>
                          <a:cxnSpLocks noChangeShapeType="1"/>
                        </wps:cNvCnPr>
                        <wps:spPr bwMode="auto">
                          <a:xfrm flipV="1">
                            <a:off x="2754" y="3919"/>
                            <a:ext cx="17" cy="4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0" name="Line 406"/>
                        <wps:cNvCnPr>
                          <a:cxnSpLocks noChangeShapeType="1"/>
                        </wps:cNvCnPr>
                        <wps:spPr bwMode="auto">
                          <a:xfrm>
                            <a:off x="2928" y="3919"/>
                            <a:ext cx="20" cy="4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1" name="Line 407"/>
                        <wps:cNvCnPr>
                          <a:cxnSpLocks noChangeShapeType="1"/>
                        </wps:cNvCnPr>
                        <wps:spPr bwMode="auto">
                          <a:xfrm>
                            <a:off x="2763" y="4289"/>
                            <a:ext cx="128"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2" name="Line 408"/>
                        <wps:cNvCnPr>
                          <a:cxnSpLocks noChangeShapeType="1"/>
                        </wps:cNvCnPr>
                        <wps:spPr bwMode="auto">
                          <a:xfrm>
                            <a:off x="2763" y="4276"/>
                            <a:ext cx="128"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3" name="Line 409"/>
                        <wps:cNvCnPr>
                          <a:cxnSpLocks noChangeShapeType="1"/>
                        </wps:cNvCnPr>
                        <wps:spPr bwMode="auto">
                          <a:xfrm>
                            <a:off x="2763" y="4265"/>
                            <a:ext cx="128"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4" name="Line 410"/>
                        <wps:cNvCnPr>
                          <a:cxnSpLocks noChangeShapeType="1"/>
                        </wps:cNvCnPr>
                        <wps:spPr bwMode="auto">
                          <a:xfrm>
                            <a:off x="2763" y="4253"/>
                            <a:ext cx="12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5" name="Line 411"/>
                        <wps:cNvCnPr>
                          <a:cxnSpLocks noChangeShapeType="1"/>
                        </wps:cNvCnPr>
                        <wps:spPr bwMode="auto">
                          <a:xfrm>
                            <a:off x="2763" y="4242"/>
                            <a:ext cx="128"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16" name="Rectangle 412"/>
                        <wps:cNvSpPr>
                          <a:spLocks noChangeArrowheads="1"/>
                        </wps:cNvSpPr>
                        <wps:spPr bwMode="auto">
                          <a:xfrm>
                            <a:off x="2851" y="4085"/>
                            <a:ext cx="59" cy="3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7" name="Rectangle 413"/>
                        <wps:cNvSpPr>
                          <a:spLocks noChangeArrowheads="1"/>
                        </wps:cNvSpPr>
                        <wps:spPr bwMode="auto">
                          <a:xfrm>
                            <a:off x="2907" y="4195"/>
                            <a:ext cx="26" cy="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 name="Rectangle 414"/>
                        <wps:cNvSpPr>
                          <a:spLocks noChangeArrowheads="1"/>
                        </wps:cNvSpPr>
                        <wps:spPr bwMode="auto">
                          <a:xfrm>
                            <a:off x="2907" y="4242"/>
                            <a:ext cx="26" cy="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Rectangle 415"/>
                        <wps:cNvSpPr>
                          <a:spLocks noChangeArrowheads="1"/>
                        </wps:cNvSpPr>
                        <wps:spPr bwMode="auto">
                          <a:xfrm>
                            <a:off x="2907" y="4256"/>
                            <a:ext cx="26" cy="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0" name="Freeform 416"/>
                        <wps:cNvSpPr>
                          <a:spLocks noEditPoints="1"/>
                        </wps:cNvSpPr>
                        <wps:spPr bwMode="auto">
                          <a:xfrm>
                            <a:off x="2821" y="4176"/>
                            <a:ext cx="913" cy="415"/>
                          </a:xfrm>
                          <a:custGeom>
                            <a:avLst/>
                            <a:gdLst>
                              <a:gd name="T0" fmla="*/ 0 w 876"/>
                              <a:gd name="T1" fmla="*/ 15 h 453"/>
                              <a:gd name="T2" fmla="*/ 54 w 876"/>
                              <a:gd name="T3" fmla="*/ 15 h 453"/>
                              <a:gd name="T4" fmla="*/ 54 w 876"/>
                              <a:gd name="T5" fmla="*/ 0 h 453"/>
                              <a:gd name="T6" fmla="*/ 0 w 876"/>
                              <a:gd name="T7" fmla="*/ 0 h 453"/>
                              <a:gd name="T8" fmla="*/ 0 w 876"/>
                              <a:gd name="T9" fmla="*/ 15 h 453"/>
                              <a:gd name="T10" fmla="*/ 793 w 876"/>
                              <a:gd name="T11" fmla="*/ 415 h 453"/>
                              <a:gd name="T12" fmla="*/ 823 w 876"/>
                              <a:gd name="T13" fmla="*/ 415 h 453"/>
                              <a:gd name="T14" fmla="*/ 823 w 876"/>
                              <a:gd name="T15" fmla="*/ 407 h 453"/>
                              <a:gd name="T16" fmla="*/ 793 w 876"/>
                              <a:gd name="T17" fmla="*/ 407 h 453"/>
                              <a:gd name="T18" fmla="*/ 793 w 876"/>
                              <a:gd name="T19" fmla="*/ 415 h 453"/>
                              <a:gd name="T20" fmla="*/ 304 w 876"/>
                              <a:gd name="T21" fmla="*/ 325 h 453"/>
                              <a:gd name="T22" fmla="*/ 304 w 876"/>
                              <a:gd name="T23" fmla="*/ 50 h 453"/>
                              <a:gd name="T24" fmla="*/ 744 w 876"/>
                              <a:gd name="T25" fmla="*/ 50 h 453"/>
                              <a:gd name="T26" fmla="*/ 744 w 876"/>
                              <a:gd name="T27" fmla="*/ 325 h 453"/>
                              <a:gd name="T28" fmla="*/ 304 w 876"/>
                              <a:gd name="T29" fmla="*/ 325 h 453"/>
                              <a:gd name="T30" fmla="*/ 284 w 876"/>
                              <a:gd name="T31" fmla="*/ 343 h 453"/>
                              <a:gd name="T32" fmla="*/ 764 w 876"/>
                              <a:gd name="T33" fmla="*/ 343 h 453"/>
                              <a:gd name="T34" fmla="*/ 764 w 876"/>
                              <a:gd name="T35" fmla="*/ 33 h 453"/>
                              <a:gd name="T36" fmla="*/ 784 w 876"/>
                              <a:gd name="T37" fmla="*/ 33 h 453"/>
                              <a:gd name="T38" fmla="*/ 784 w 876"/>
                              <a:gd name="T39" fmla="*/ 13 h 453"/>
                              <a:gd name="T40" fmla="*/ 264 w 876"/>
                              <a:gd name="T41" fmla="*/ 13 h 453"/>
                              <a:gd name="T42" fmla="*/ 264 w 876"/>
                              <a:gd name="T43" fmla="*/ 28 h 453"/>
                              <a:gd name="T44" fmla="*/ 264 w 876"/>
                              <a:gd name="T45" fmla="*/ 360 h 453"/>
                              <a:gd name="T46" fmla="*/ 284 w 876"/>
                              <a:gd name="T47" fmla="*/ 360 h 453"/>
                              <a:gd name="T48" fmla="*/ 284 w 876"/>
                              <a:gd name="T49" fmla="*/ 343 h 453"/>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6" h="453">
                                <a:moveTo>
                                  <a:pt x="0" y="16"/>
                                </a:moveTo>
                                <a:lnTo>
                                  <a:pt x="58" y="16"/>
                                </a:lnTo>
                                <a:lnTo>
                                  <a:pt x="58" y="0"/>
                                </a:lnTo>
                                <a:lnTo>
                                  <a:pt x="0" y="0"/>
                                </a:lnTo>
                                <a:lnTo>
                                  <a:pt x="0" y="16"/>
                                </a:lnTo>
                                <a:close/>
                                <a:moveTo>
                                  <a:pt x="844" y="453"/>
                                </a:moveTo>
                                <a:lnTo>
                                  <a:pt x="876" y="453"/>
                                </a:lnTo>
                                <a:lnTo>
                                  <a:pt x="876" y="444"/>
                                </a:lnTo>
                                <a:lnTo>
                                  <a:pt x="844" y="444"/>
                                </a:lnTo>
                                <a:lnTo>
                                  <a:pt x="844" y="453"/>
                                </a:lnTo>
                                <a:close/>
                                <a:moveTo>
                                  <a:pt x="324" y="355"/>
                                </a:moveTo>
                                <a:lnTo>
                                  <a:pt x="324" y="55"/>
                                </a:lnTo>
                                <a:lnTo>
                                  <a:pt x="792" y="55"/>
                                </a:lnTo>
                                <a:lnTo>
                                  <a:pt x="792" y="355"/>
                                </a:lnTo>
                                <a:lnTo>
                                  <a:pt x="324" y="355"/>
                                </a:lnTo>
                                <a:close/>
                                <a:moveTo>
                                  <a:pt x="302" y="374"/>
                                </a:moveTo>
                                <a:lnTo>
                                  <a:pt x="813" y="374"/>
                                </a:lnTo>
                                <a:lnTo>
                                  <a:pt x="813" y="36"/>
                                </a:lnTo>
                                <a:lnTo>
                                  <a:pt x="835" y="36"/>
                                </a:lnTo>
                                <a:lnTo>
                                  <a:pt x="835" y="14"/>
                                </a:lnTo>
                                <a:lnTo>
                                  <a:pt x="281" y="14"/>
                                </a:lnTo>
                                <a:lnTo>
                                  <a:pt x="281" y="31"/>
                                </a:lnTo>
                                <a:lnTo>
                                  <a:pt x="281" y="393"/>
                                </a:lnTo>
                                <a:lnTo>
                                  <a:pt x="302" y="393"/>
                                </a:lnTo>
                                <a:lnTo>
                                  <a:pt x="302" y="374"/>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721" name="Freeform 417"/>
                        <wps:cNvSpPr>
                          <a:spLocks/>
                        </wps:cNvSpPr>
                        <wps:spPr bwMode="auto">
                          <a:xfrm>
                            <a:off x="3048" y="4758"/>
                            <a:ext cx="353" cy="29"/>
                          </a:xfrm>
                          <a:custGeom>
                            <a:avLst/>
                            <a:gdLst>
                              <a:gd name="T0" fmla="*/ 0 w 339"/>
                              <a:gd name="T1" fmla="*/ 0 h 31"/>
                              <a:gd name="T2" fmla="*/ 318 w 339"/>
                              <a:gd name="T3" fmla="*/ 0 h 31"/>
                              <a:gd name="T4" fmla="*/ 318 w 339"/>
                              <a:gd name="T5" fmla="*/ 29 h 31"/>
                              <a:gd name="T6" fmla="*/ 0 60000 65536"/>
                              <a:gd name="T7" fmla="*/ 0 60000 65536"/>
                              <a:gd name="T8" fmla="*/ 0 60000 65536"/>
                            </a:gdLst>
                            <a:ahLst/>
                            <a:cxnLst>
                              <a:cxn ang="T6">
                                <a:pos x="T0" y="T1"/>
                              </a:cxn>
                              <a:cxn ang="T7">
                                <a:pos x="T2" y="T3"/>
                              </a:cxn>
                              <a:cxn ang="T8">
                                <a:pos x="T4" y="T5"/>
                              </a:cxn>
                            </a:cxnLst>
                            <a:rect l="0" t="0" r="r" b="b"/>
                            <a:pathLst>
                              <a:path w="339" h="31">
                                <a:moveTo>
                                  <a:pt x="0" y="0"/>
                                </a:moveTo>
                                <a:lnTo>
                                  <a:pt x="339" y="0"/>
                                </a:lnTo>
                                <a:lnTo>
                                  <a:pt x="339" y="31"/>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2" name="Line 418"/>
                        <wps:cNvCnPr>
                          <a:cxnSpLocks noChangeShapeType="1"/>
                        </wps:cNvCnPr>
                        <wps:spPr bwMode="auto">
                          <a:xfrm flipV="1">
                            <a:off x="3226" y="4758"/>
                            <a:ext cx="1" cy="2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23" name="Rectangle 419"/>
                        <wps:cNvSpPr>
                          <a:spLocks noChangeArrowheads="1"/>
                        </wps:cNvSpPr>
                        <wps:spPr bwMode="auto">
                          <a:xfrm>
                            <a:off x="4168" y="4140"/>
                            <a:ext cx="1005"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Line 420"/>
                        <wps:cNvCnPr>
                          <a:cxnSpLocks noChangeShapeType="1"/>
                        </wps:cNvCnPr>
                        <wps:spPr bwMode="auto">
                          <a:xfrm flipH="1">
                            <a:off x="5577" y="4417"/>
                            <a:ext cx="8" cy="438"/>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725" name="Freeform 421"/>
                        <wps:cNvSpPr>
                          <a:spLocks/>
                        </wps:cNvSpPr>
                        <wps:spPr bwMode="auto">
                          <a:xfrm>
                            <a:off x="5472" y="4870"/>
                            <a:ext cx="195" cy="171"/>
                          </a:xfrm>
                          <a:custGeom>
                            <a:avLst/>
                            <a:gdLst>
                              <a:gd name="T0" fmla="*/ 0 w 187"/>
                              <a:gd name="T1" fmla="*/ 0 h 187"/>
                              <a:gd name="T2" fmla="*/ 88 w 187"/>
                              <a:gd name="T3" fmla="*/ 171 h 187"/>
                              <a:gd name="T4" fmla="*/ 176 w 187"/>
                              <a:gd name="T5" fmla="*/ 0 h 187"/>
                              <a:gd name="T6" fmla="*/ 0 w 187"/>
                              <a:gd name="T7" fmla="*/ 0 h 1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7" h="187">
                                <a:moveTo>
                                  <a:pt x="0" y="0"/>
                                </a:moveTo>
                                <a:lnTo>
                                  <a:pt x="93" y="187"/>
                                </a:lnTo>
                                <a:lnTo>
                                  <a:pt x="187"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422"/>
                        <wps:cNvSpPr>
                          <a:spLocks/>
                        </wps:cNvSpPr>
                        <wps:spPr bwMode="auto">
                          <a:xfrm rot="477408">
                            <a:off x="4027" y="5236"/>
                            <a:ext cx="797" cy="1673"/>
                          </a:xfrm>
                          <a:custGeom>
                            <a:avLst/>
                            <a:gdLst>
                              <a:gd name="T0" fmla="*/ 0 w 679"/>
                              <a:gd name="T1" fmla="*/ 1673 h 849"/>
                              <a:gd name="T2" fmla="*/ 332 w 679"/>
                              <a:gd name="T3" fmla="*/ 368 h 849"/>
                              <a:gd name="T4" fmla="*/ 445 w 679"/>
                              <a:gd name="T5" fmla="*/ 855 h 849"/>
                              <a:gd name="T6" fmla="*/ 719 w 679"/>
                              <a:gd name="T7" fmla="*/ 0 h 849"/>
                              <a:gd name="T8" fmla="*/ 389 w 679"/>
                              <a:gd name="T9" fmla="*/ 1308 h 849"/>
                              <a:gd name="T10" fmla="*/ 276 w 679"/>
                              <a:gd name="T11" fmla="*/ 818 h 849"/>
                              <a:gd name="T12" fmla="*/ 0 w 679"/>
                              <a:gd name="T13" fmla="*/ 1673 h 84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849">
                                <a:moveTo>
                                  <a:pt x="0" y="849"/>
                                </a:moveTo>
                                <a:lnTo>
                                  <a:pt x="314" y="187"/>
                                </a:lnTo>
                                <a:lnTo>
                                  <a:pt x="420" y="434"/>
                                </a:lnTo>
                                <a:lnTo>
                                  <a:pt x="679" y="0"/>
                                </a:lnTo>
                                <a:lnTo>
                                  <a:pt x="367" y="664"/>
                                </a:lnTo>
                                <a:lnTo>
                                  <a:pt x="261" y="415"/>
                                </a:lnTo>
                                <a:lnTo>
                                  <a:pt x="0" y="849"/>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g:grpSp>
                        <wpg:cNvPr id="727" name="Group 690"/>
                        <wpg:cNvGrpSpPr>
                          <a:grpSpLocks/>
                        </wpg:cNvGrpSpPr>
                        <wpg:grpSpPr bwMode="auto">
                          <a:xfrm>
                            <a:off x="4335" y="7701"/>
                            <a:ext cx="1352" cy="1398"/>
                            <a:chOff x="3846" y="7898"/>
                            <a:chExt cx="1352" cy="1398"/>
                          </a:xfrm>
                        </wpg:grpSpPr>
                        <wps:wsp>
                          <wps:cNvPr id="728" name="Freeform 423"/>
                          <wps:cNvSpPr>
                            <a:spLocks noEditPoints="1"/>
                          </wps:cNvSpPr>
                          <wps:spPr bwMode="auto">
                            <a:xfrm>
                              <a:off x="4081" y="8697"/>
                              <a:ext cx="885" cy="75"/>
                            </a:xfrm>
                            <a:custGeom>
                              <a:avLst/>
                              <a:gdLst>
                                <a:gd name="T0" fmla="*/ 50 w 850"/>
                                <a:gd name="T1" fmla="*/ 25 h 82"/>
                                <a:gd name="T2" fmla="*/ 0 w 850"/>
                                <a:gd name="T3" fmla="*/ 25 h 82"/>
                                <a:gd name="T4" fmla="*/ 0 w 850"/>
                                <a:gd name="T5" fmla="*/ 75 h 82"/>
                                <a:gd name="T6" fmla="*/ 798 w 850"/>
                                <a:gd name="T7" fmla="*/ 75 h 82"/>
                                <a:gd name="T8" fmla="*/ 798 w 850"/>
                                <a:gd name="T9" fmla="*/ 25 h 82"/>
                                <a:gd name="T10" fmla="*/ 698 w 850"/>
                                <a:gd name="T11" fmla="*/ 25 h 82"/>
                                <a:gd name="T12" fmla="*/ 698 w 850"/>
                                <a:gd name="T13" fmla="*/ 0 h 82"/>
                                <a:gd name="T14" fmla="*/ 50 w 850"/>
                                <a:gd name="T15" fmla="*/ 0 h 82"/>
                                <a:gd name="T16" fmla="*/ 50 w 850"/>
                                <a:gd name="T17" fmla="*/ 25 h 82"/>
                                <a:gd name="T18" fmla="*/ 698 w 850"/>
                                <a:gd name="T19" fmla="*/ 25 h 82"/>
                                <a:gd name="T20" fmla="*/ 63 w 850"/>
                                <a:gd name="T21" fmla="*/ 25 h 82"/>
                                <a:gd name="T22" fmla="*/ 698 w 850"/>
                                <a:gd name="T23" fmla="*/ 25 h 8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50" h="82">
                                  <a:moveTo>
                                    <a:pt x="53" y="27"/>
                                  </a:moveTo>
                                  <a:lnTo>
                                    <a:pt x="0" y="27"/>
                                  </a:lnTo>
                                  <a:lnTo>
                                    <a:pt x="0" y="82"/>
                                  </a:lnTo>
                                  <a:lnTo>
                                    <a:pt x="850" y="82"/>
                                  </a:lnTo>
                                  <a:lnTo>
                                    <a:pt x="850" y="27"/>
                                  </a:lnTo>
                                  <a:lnTo>
                                    <a:pt x="744" y="27"/>
                                  </a:lnTo>
                                  <a:lnTo>
                                    <a:pt x="744" y="0"/>
                                  </a:lnTo>
                                  <a:lnTo>
                                    <a:pt x="53" y="0"/>
                                  </a:lnTo>
                                  <a:lnTo>
                                    <a:pt x="53" y="27"/>
                                  </a:lnTo>
                                  <a:close/>
                                  <a:moveTo>
                                    <a:pt x="744" y="27"/>
                                  </a:moveTo>
                                  <a:lnTo>
                                    <a:pt x="67" y="27"/>
                                  </a:lnTo>
                                  <a:lnTo>
                                    <a:pt x="744" y="27"/>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29" name="Line 424"/>
                          <wps:cNvCnPr>
                            <a:cxnSpLocks noChangeShapeType="1"/>
                          </wps:cNvCnPr>
                          <wps:spPr bwMode="auto">
                            <a:xfrm>
                              <a:off x="4261" y="8365"/>
                              <a:ext cx="11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0" name="Freeform 425"/>
                          <wps:cNvSpPr>
                            <a:spLocks/>
                          </wps:cNvSpPr>
                          <wps:spPr bwMode="auto">
                            <a:xfrm>
                              <a:off x="4261" y="8286"/>
                              <a:ext cx="180" cy="316"/>
                            </a:xfrm>
                            <a:custGeom>
                              <a:avLst/>
                              <a:gdLst>
                                <a:gd name="T0" fmla="*/ 163 w 173"/>
                                <a:gd name="T1" fmla="*/ 316 h 345"/>
                                <a:gd name="T2" fmla="*/ 0 w 173"/>
                                <a:gd name="T3" fmla="*/ 79 h 345"/>
                                <a:gd name="T4" fmla="*/ 55 w 173"/>
                                <a:gd name="T5" fmla="*/ 0 h 345"/>
                                <a:gd name="T6" fmla="*/ 0 60000 65536"/>
                                <a:gd name="T7" fmla="*/ 0 60000 65536"/>
                                <a:gd name="T8" fmla="*/ 0 60000 65536"/>
                              </a:gdLst>
                              <a:ahLst/>
                              <a:cxnLst>
                                <a:cxn ang="T6">
                                  <a:pos x="T0" y="T1"/>
                                </a:cxn>
                                <a:cxn ang="T7">
                                  <a:pos x="T2" y="T3"/>
                                </a:cxn>
                                <a:cxn ang="T8">
                                  <a:pos x="T4" y="T5"/>
                                </a:cxn>
                              </a:cxnLst>
                              <a:rect l="0" t="0" r="r" b="b"/>
                              <a:pathLst>
                                <a:path w="173" h="345">
                                  <a:moveTo>
                                    <a:pt x="173" y="345"/>
                                  </a:moveTo>
                                  <a:lnTo>
                                    <a:pt x="0" y="86"/>
                                  </a:lnTo>
                                  <a:lnTo>
                                    <a:pt x="58" y="0"/>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Line 426"/>
                          <wps:cNvCnPr>
                            <a:cxnSpLocks noChangeShapeType="1"/>
                          </wps:cNvCnPr>
                          <wps:spPr bwMode="auto">
                            <a:xfrm flipV="1">
                              <a:off x="4191" y="8365"/>
                              <a:ext cx="189" cy="24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2" name="Freeform 427"/>
                          <wps:cNvSpPr>
                            <a:spLocks/>
                          </wps:cNvSpPr>
                          <wps:spPr bwMode="auto">
                            <a:xfrm>
                              <a:off x="4261" y="8611"/>
                              <a:ext cx="355" cy="79"/>
                            </a:xfrm>
                            <a:custGeom>
                              <a:avLst/>
                              <a:gdLst>
                                <a:gd name="T0" fmla="*/ 55 w 341"/>
                                <a:gd name="T1" fmla="*/ 79 h 86"/>
                                <a:gd name="T2" fmla="*/ 0 w 341"/>
                                <a:gd name="T3" fmla="*/ 0 h 86"/>
                                <a:gd name="T4" fmla="*/ 321 w 341"/>
                                <a:gd name="T5" fmla="*/ 0 h 86"/>
                                <a:gd name="T6" fmla="*/ 273 w 341"/>
                                <a:gd name="T7" fmla="*/ 79 h 8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41" h="86">
                                  <a:moveTo>
                                    <a:pt x="58" y="86"/>
                                  </a:moveTo>
                                  <a:lnTo>
                                    <a:pt x="0" y="0"/>
                                  </a:lnTo>
                                  <a:lnTo>
                                    <a:pt x="341" y="0"/>
                                  </a:lnTo>
                                  <a:lnTo>
                                    <a:pt x="290" y="86"/>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Line 428"/>
                          <wps:cNvCnPr>
                            <a:cxnSpLocks noChangeShapeType="1"/>
                          </wps:cNvCnPr>
                          <wps:spPr bwMode="auto">
                            <a:xfrm flipH="1" flipV="1">
                              <a:off x="4500" y="8391"/>
                              <a:ext cx="189" cy="2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4" name="Rectangle 429"/>
                          <wps:cNvSpPr>
                            <a:spLocks noChangeArrowheads="1"/>
                          </wps:cNvSpPr>
                          <wps:spPr bwMode="auto">
                            <a:xfrm>
                              <a:off x="4386" y="8367"/>
                              <a:ext cx="111" cy="242"/>
                            </a:xfrm>
                            <a:prstGeom prst="rect">
                              <a:avLst/>
                            </a:prstGeom>
                            <a:solidFill>
                              <a:srgbClr val="000000"/>
                            </a:solidFill>
                            <a:ln w="8890">
                              <a:solidFill>
                                <a:srgbClr val="000000"/>
                              </a:solidFill>
                              <a:miter lim="800000"/>
                              <a:headEnd/>
                              <a:tailEnd/>
                            </a:ln>
                          </wps:spPr>
                          <wps:bodyPr rot="0" vert="horz" wrap="square" lIns="91440" tIns="45720" rIns="91440" bIns="45720" anchor="t" anchorCtr="0" upright="1">
                            <a:noAutofit/>
                          </wps:bodyPr>
                        </wps:wsp>
                        <wps:wsp>
                          <wps:cNvPr id="735" name="Freeform 430"/>
                          <wps:cNvSpPr>
                            <a:spLocks noEditPoints="1"/>
                          </wps:cNvSpPr>
                          <wps:spPr bwMode="auto">
                            <a:xfrm>
                              <a:off x="4111" y="7898"/>
                              <a:ext cx="855" cy="512"/>
                            </a:xfrm>
                            <a:custGeom>
                              <a:avLst/>
                              <a:gdLst>
                                <a:gd name="T0" fmla="*/ 5 w 821"/>
                                <a:gd name="T1" fmla="*/ 49 h 559"/>
                                <a:gd name="T2" fmla="*/ 5 w 821"/>
                                <a:gd name="T3" fmla="*/ 114 h 559"/>
                                <a:gd name="T4" fmla="*/ 36 w 821"/>
                                <a:gd name="T5" fmla="*/ 191 h 559"/>
                                <a:gd name="T6" fmla="*/ 97 w 821"/>
                                <a:gd name="T7" fmla="*/ 272 h 559"/>
                                <a:gd name="T8" fmla="*/ 180 w 821"/>
                                <a:gd name="T9" fmla="*/ 347 h 559"/>
                                <a:gd name="T10" fmla="*/ 282 w 821"/>
                                <a:gd name="T11" fmla="*/ 415 h 559"/>
                                <a:gd name="T12" fmla="*/ 393 w 821"/>
                                <a:gd name="T13" fmla="*/ 468 h 559"/>
                                <a:gd name="T14" fmla="*/ 502 w 821"/>
                                <a:gd name="T15" fmla="*/ 501 h 559"/>
                                <a:gd name="T16" fmla="*/ 604 w 821"/>
                                <a:gd name="T17" fmla="*/ 512 h 559"/>
                                <a:gd name="T18" fmla="*/ 687 w 821"/>
                                <a:gd name="T19" fmla="*/ 501 h 559"/>
                                <a:gd name="T20" fmla="*/ 748 w 821"/>
                                <a:gd name="T21" fmla="*/ 468 h 559"/>
                                <a:gd name="T22" fmla="*/ 755 w 821"/>
                                <a:gd name="T23" fmla="*/ 455 h 559"/>
                                <a:gd name="T24" fmla="*/ 710 w 821"/>
                                <a:gd name="T25" fmla="*/ 462 h 559"/>
                                <a:gd name="T26" fmla="*/ 640 w 821"/>
                                <a:gd name="T27" fmla="*/ 452 h 559"/>
                                <a:gd name="T28" fmla="*/ 549 w 821"/>
                                <a:gd name="T29" fmla="*/ 424 h 559"/>
                                <a:gd name="T30" fmla="*/ 444 w 821"/>
                                <a:gd name="T31" fmla="*/ 380 h 559"/>
                                <a:gd name="T32" fmla="*/ 336 w 821"/>
                                <a:gd name="T33" fmla="*/ 323 h 559"/>
                                <a:gd name="T34" fmla="*/ 232 w 821"/>
                                <a:gd name="T35" fmla="*/ 259 h 559"/>
                                <a:gd name="T36" fmla="*/ 142 w 821"/>
                                <a:gd name="T37" fmla="*/ 193 h 559"/>
                                <a:gd name="T38" fmla="*/ 72 w 821"/>
                                <a:gd name="T39" fmla="*/ 132 h 559"/>
                                <a:gd name="T40" fmla="*/ 27 w 821"/>
                                <a:gd name="T41" fmla="*/ 77 h 559"/>
                                <a:gd name="T42" fmla="*/ 11 w 821"/>
                                <a:gd name="T43" fmla="*/ 35 h 559"/>
                                <a:gd name="T44" fmla="*/ 16 w 821"/>
                                <a:gd name="T45" fmla="*/ 19 h 559"/>
                                <a:gd name="T46" fmla="*/ 45 w 821"/>
                                <a:gd name="T47" fmla="*/ 2 h 559"/>
                                <a:gd name="T48" fmla="*/ 103 w 821"/>
                                <a:gd name="T49" fmla="*/ 5 h 559"/>
                                <a:gd name="T50" fmla="*/ 185 w 821"/>
                                <a:gd name="T51" fmla="*/ 24 h 559"/>
                                <a:gd name="T52" fmla="*/ 284 w 821"/>
                                <a:gd name="T53" fmla="*/ 60 h 559"/>
                                <a:gd name="T54" fmla="*/ 393 w 821"/>
                                <a:gd name="T55" fmla="*/ 110 h 559"/>
                                <a:gd name="T56" fmla="*/ 498 w 821"/>
                                <a:gd name="T57" fmla="*/ 171 h 559"/>
                                <a:gd name="T58" fmla="*/ 597 w 821"/>
                                <a:gd name="T59" fmla="*/ 235 h 559"/>
                                <a:gd name="T60" fmla="*/ 678 w 821"/>
                                <a:gd name="T61" fmla="*/ 301 h 559"/>
                                <a:gd name="T62" fmla="*/ 737 w 821"/>
                                <a:gd name="T63" fmla="*/ 360 h 559"/>
                                <a:gd name="T64" fmla="*/ 766 w 821"/>
                                <a:gd name="T65" fmla="*/ 409 h 559"/>
                                <a:gd name="T66" fmla="*/ 766 w 821"/>
                                <a:gd name="T67" fmla="*/ 444 h 559"/>
                                <a:gd name="T68" fmla="*/ 737 w 821"/>
                                <a:gd name="T69" fmla="*/ 462 h 559"/>
                                <a:gd name="T70" fmla="*/ 678 w 821"/>
                                <a:gd name="T71" fmla="*/ 459 h 559"/>
                                <a:gd name="T72" fmla="*/ 597 w 821"/>
                                <a:gd name="T73" fmla="*/ 440 h 559"/>
                                <a:gd name="T74" fmla="*/ 498 w 821"/>
                                <a:gd name="T75" fmla="*/ 402 h 559"/>
                                <a:gd name="T76" fmla="*/ 390 w 821"/>
                                <a:gd name="T77" fmla="*/ 352 h 559"/>
                                <a:gd name="T78" fmla="*/ 284 w 821"/>
                                <a:gd name="T79" fmla="*/ 292 h 559"/>
                                <a:gd name="T80" fmla="*/ 185 w 821"/>
                                <a:gd name="T81" fmla="*/ 226 h 559"/>
                                <a:gd name="T82" fmla="*/ 103 w 821"/>
                                <a:gd name="T83" fmla="*/ 162 h 559"/>
                                <a:gd name="T84" fmla="*/ 45 w 821"/>
                                <a:gd name="T85" fmla="*/ 103 h 559"/>
                                <a:gd name="T86" fmla="*/ 16 w 821"/>
                                <a:gd name="T87" fmla="*/ 55 h 559"/>
                                <a:gd name="T88" fmla="*/ 16 w 821"/>
                                <a:gd name="T89" fmla="*/ 19 h 55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821" h="559">
                                  <a:moveTo>
                                    <a:pt x="17" y="21"/>
                                  </a:moveTo>
                                  <a:lnTo>
                                    <a:pt x="5" y="53"/>
                                  </a:lnTo>
                                  <a:lnTo>
                                    <a:pt x="0" y="86"/>
                                  </a:lnTo>
                                  <a:lnTo>
                                    <a:pt x="5" y="125"/>
                                  </a:lnTo>
                                  <a:lnTo>
                                    <a:pt x="17" y="165"/>
                                  </a:lnTo>
                                  <a:lnTo>
                                    <a:pt x="38" y="209"/>
                                  </a:lnTo>
                                  <a:lnTo>
                                    <a:pt x="67" y="252"/>
                                  </a:lnTo>
                                  <a:lnTo>
                                    <a:pt x="103" y="297"/>
                                  </a:lnTo>
                                  <a:lnTo>
                                    <a:pt x="144" y="338"/>
                                  </a:lnTo>
                                  <a:lnTo>
                                    <a:pt x="192" y="379"/>
                                  </a:lnTo>
                                  <a:lnTo>
                                    <a:pt x="245" y="417"/>
                                  </a:lnTo>
                                  <a:lnTo>
                                    <a:pt x="300" y="453"/>
                                  </a:lnTo>
                                  <a:lnTo>
                                    <a:pt x="360" y="485"/>
                                  </a:lnTo>
                                  <a:lnTo>
                                    <a:pt x="418" y="511"/>
                                  </a:lnTo>
                                  <a:lnTo>
                                    <a:pt x="477" y="530"/>
                                  </a:lnTo>
                                  <a:lnTo>
                                    <a:pt x="535" y="547"/>
                                  </a:lnTo>
                                  <a:lnTo>
                                    <a:pt x="590" y="557"/>
                                  </a:lnTo>
                                  <a:lnTo>
                                    <a:pt x="643" y="559"/>
                                  </a:lnTo>
                                  <a:lnTo>
                                    <a:pt x="691" y="557"/>
                                  </a:lnTo>
                                  <a:lnTo>
                                    <a:pt x="732" y="547"/>
                                  </a:lnTo>
                                  <a:lnTo>
                                    <a:pt x="768" y="530"/>
                                  </a:lnTo>
                                  <a:lnTo>
                                    <a:pt x="797" y="511"/>
                                  </a:lnTo>
                                  <a:lnTo>
                                    <a:pt x="816" y="485"/>
                                  </a:lnTo>
                                  <a:lnTo>
                                    <a:pt x="804" y="497"/>
                                  </a:lnTo>
                                  <a:lnTo>
                                    <a:pt x="785" y="504"/>
                                  </a:lnTo>
                                  <a:lnTo>
                                    <a:pt x="756" y="504"/>
                                  </a:lnTo>
                                  <a:lnTo>
                                    <a:pt x="722" y="501"/>
                                  </a:lnTo>
                                  <a:lnTo>
                                    <a:pt x="681" y="494"/>
                                  </a:lnTo>
                                  <a:lnTo>
                                    <a:pt x="636" y="480"/>
                                  </a:lnTo>
                                  <a:lnTo>
                                    <a:pt x="585" y="463"/>
                                  </a:lnTo>
                                  <a:lnTo>
                                    <a:pt x="530" y="439"/>
                                  </a:lnTo>
                                  <a:lnTo>
                                    <a:pt x="473" y="415"/>
                                  </a:lnTo>
                                  <a:lnTo>
                                    <a:pt x="415" y="384"/>
                                  </a:lnTo>
                                  <a:lnTo>
                                    <a:pt x="358" y="353"/>
                                  </a:lnTo>
                                  <a:lnTo>
                                    <a:pt x="302" y="319"/>
                                  </a:lnTo>
                                  <a:lnTo>
                                    <a:pt x="247" y="283"/>
                                  </a:lnTo>
                                  <a:lnTo>
                                    <a:pt x="197" y="247"/>
                                  </a:lnTo>
                                  <a:lnTo>
                                    <a:pt x="151" y="211"/>
                                  </a:lnTo>
                                  <a:lnTo>
                                    <a:pt x="110" y="177"/>
                                  </a:lnTo>
                                  <a:lnTo>
                                    <a:pt x="77" y="144"/>
                                  </a:lnTo>
                                  <a:lnTo>
                                    <a:pt x="48" y="113"/>
                                  </a:lnTo>
                                  <a:lnTo>
                                    <a:pt x="29" y="84"/>
                                  </a:lnTo>
                                  <a:lnTo>
                                    <a:pt x="17" y="60"/>
                                  </a:lnTo>
                                  <a:lnTo>
                                    <a:pt x="12" y="38"/>
                                  </a:lnTo>
                                  <a:lnTo>
                                    <a:pt x="17" y="21"/>
                                  </a:lnTo>
                                  <a:close/>
                                  <a:moveTo>
                                    <a:pt x="17" y="21"/>
                                  </a:moveTo>
                                  <a:lnTo>
                                    <a:pt x="29" y="9"/>
                                  </a:lnTo>
                                  <a:lnTo>
                                    <a:pt x="48" y="2"/>
                                  </a:lnTo>
                                  <a:lnTo>
                                    <a:pt x="77" y="0"/>
                                  </a:lnTo>
                                  <a:lnTo>
                                    <a:pt x="110" y="5"/>
                                  </a:lnTo>
                                  <a:lnTo>
                                    <a:pt x="151" y="12"/>
                                  </a:lnTo>
                                  <a:lnTo>
                                    <a:pt x="197" y="26"/>
                                  </a:lnTo>
                                  <a:lnTo>
                                    <a:pt x="250" y="43"/>
                                  </a:lnTo>
                                  <a:lnTo>
                                    <a:pt x="302" y="65"/>
                                  </a:lnTo>
                                  <a:lnTo>
                                    <a:pt x="360" y="91"/>
                                  </a:lnTo>
                                  <a:lnTo>
                                    <a:pt x="418" y="120"/>
                                  </a:lnTo>
                                  <a:lnTo>
                                    <a:pt x="475" y="153"/>
                                  </a:lnTo>
                                  <a:lnTo>
                                    <a:pt x="530" y="187"/>
                                  </a:lnTo>
                                  <a:lnTo>
                                    <a:pt x="585" y="223"/>
                                  </a:lnTo>
                                  <a:lnTo>
                                    <a:pt x="636" y="257"/>
                                  </a:lnTo>
                                  <a:lnTo>
                                    <a:pt x="681" y="293"/>
                                  </a:lnTo>
                                  <a:lnTo>
                                    <a:pt x="722" y="329"/>
                                  </a:lnTo>
                                  <a:lnTo>
                                    <a:pt x="756" y="362"/>
                                  </a:lnTo>
                                  <a:lnTo>
                                    <a:pt x="785" y="393"/>
                                  </a:lnTo>
                                  <a:lnTo>
                                    <a:pt x="804" y="422"/>
                                  </a:lnTo>
                                  <a:lnTo>
                                    <a:pt x="816" y="446"/>
                                  </a:lnTo>
                                  <a:lnTo>
                                    <a:pt x="821" y="468"/>
                                  </a:lnTo>
                                  <a:lnTo>
                                    <a:pt x="816" y="485"/>
                                  </a:lnTo>
                                  <a:lnTo>
                                    <a:pt x="804" y="497"/>
                                  </a:lnTo>
                                  <a:lnTo>
                                    <a:pt x="785" y="504"/>
                                  </a:lnTo>
                                  <a:lnTo>
                                    <a:pt x="756" y="504"/>
                                  </a:lnTo>
                                  <a:lnTo>
                                    <a:pt x="722" y="501"/>
                                  </a:lnTo>
                                  <a:lnTo>
                                    <a:pt x="681" y="494"/>
                                  </a:lnTo>
                                  <a:lnTo>
                                    <a:pt x="636" y="480"/>
                                  </a:lnTo>
                                  <a:lnTo>
                                    <a:pt x="585" y="463"/>
                                  </a:lnTo>
                                  <a:lnTo>
                                    <a:pt x="530" y="439"/>
                                  </a:lnTo>
                                  <a:lnTo>
                                    <a:pt x="473" y="415"/>
                                  </a:lnTo>
                                  <a:lnTo>
                                    <a:pt x="415" y="384"/>
                                  </a:lnTo>
                                  <a:lnTo>
                                    <a:pt x="358" y="353"/>
                                  </a:lnTo>
                                  <a:lnTo>
                                    <a:pt x="302" y="319"/>
                                  </a:lnTo>
                                  <a:lnTo>
                                    <a:pt x="247" y="283"/>
                                  </a:lnTo>
                                  <a:lnTo>
                                    <a:pt x="197" y="247"/>
                                  </a:lnTo>
                                  <a:lnTo>
                                    <a:pt x="151" y="211"/>
                                  </a:lnTo>
                                  <a:lnTo>
                                    <a:pt x="110" y="177"/>
                                  </a:lnTo>
                                  <a:lnTo>
                                    <a:pt x="77" y="144"/>
                                  </a:lnTo>
                                  <a:lnTo>
                                    <a:pt x="48" y="113"/>
                                  </a:lnTo>
                                  <a:lnTo>
                                    <a:pt x="29" y="84"/>
                                  </a:lnTo>
                                  <a:lnTo>
                                    <a:pt x="17" y="60"/>
                                  </a:lnTo>
                                  <a:lnTo>
                                    <a:pt x="12" y="38"/>
                                  </a:lnTo>
                                  <a:lnTo>
                                    <a:pt x="17" y="21"/>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36" name="Line 431"/>
                          <wps:cNvCnPr>
                            <a:cxnSpLocks noChangeShapeType="1"/>
                          </wps:cNvCnPr>
                          <wps:spPr bwMode="auto">
                            <a:xfrm flipH="1" flipV="1">
                              <a:off x="4129" y="7910"/>
                              <a:ext cx="560" cy="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37" name="Line 432"/>
                          <wps:cNvCnPr>
                            <a:cxnSpLocks noChangeShapeType="1"/>
                          </wps:cNvCnPr>
                          <wps:spPr bwMode="auto">
                            <a:xfrm flipH="1">
                              <a:off x="4486" y="7915"/>
                              <a:ext cx="203" cy="2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38" name="Line 433"/>
                          <wps:cNvCnPr>
                            <a:cxnSpLocks noChangeShapeType="1"/>
                          </wps:cNvCnPr>
                          <wps:spPr bwMode="auto">
                            <a:xfrm>
                              <a:off x="4689" y="7915"/>
                              <a:ext cx="274" cy="4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39" name="Freeform 434"/>
                          <wps:cNvSpPr>
                            <a:spLocks/>
                          </wps:cNvSpPr>
                          <wps:spPr bwMode="auto">
                            <a:xfrm>
                              <a:off x="4394" y="8224"/>
                              <a:ext cx="207" cy="114"/>
                            </a:xfrm>
                            <a:custGeom>
                              <a:avLst/>
                              <a:gdLst>
                                <a:gd name="T0" fmla="*/ 0 w 199"/>
                                <a:gd name="T1" fmla="*/ 5 h 125"/>
                                <a:gd name="T2" fmla="*/ 7 w 199"/>
                                <a:gd name="T3" fmla="*/ 0 h 125"/>
                                <a:gd name="T4" fmla="*/ 23 w 199"/>
                                <a:gd name="T5" fmla="*/ 0 h 125"/>
                                <a:gd name="T6" fmla="*/ 43 w 199"/>
                                <a:gd name="T7" fmla="*/ 5 h 125"/>
                                <a:gd name="T8" fmla="*/ 68 w 199"/>
                                <a:gd name="T9" fmla="*/ 14 h 125"/>
                                <a:gd name="T10" fmla="*/ 93 w 199"/>
                                <a:gd name="T11" fmla="*/ 26 h 125"/>
                                <a:gd name="T12" fmla="*/ 119 w 199"/>
                                <a:gd name="T13" fmla="*/ 42 h 125"/>
                                <a:gd name="T14" fmla="*/ 145 w 199"/>
                                <a:gd name="T15" fmla="*/ 57 h 125"/>
                                <a:gd name="T16" fmla="*/ 164 w 199"/>
                                <a:gd name="T17" fmla="*/ 75 h 125"/>
                                <a:gd name="T18" fmla="*/ 180 w 199"/>
                                <a:gd name="T19" fmla="*/ 88 h 125"/>
                                <a:gd name="T20" fmla="*/ 187 w 199"/>
                                <a:gd name="T21" fmla="*/ 101 h 125"/>
                                <a:gd name="T22" fmla="*/ 187 w 199"/>
                                <a:gd name="T23" fmla="*/ 109 h 125"/>
                                <a:gd name="T24" fmla="*/ 180 w 199"/>
                                <a:gd name="T25" fmla="*/ 114 h 125"/>
                                <a:gd name="T26" fmla="*/ 164 w 199"/>
                                <a:gd name="T27" fmla="*/ 114 h 125"/>
                                <a:gd name="T28" fmla="*/ 145 w 199"/>
                                <a:gd name="T29" fmla="*/ 108 h 125"/>
                                <a:gd name="T30" fmla="*/ 119 w 199"/>
                                <a:gd name="T31" fmla="*/ 98 h 125"/>
                                <a:gd name="T32" fmla="*/ 93 w 199"/>
                                <a:gd name="T33" fmla="*/ 86 h 125"/>
                                <a:gd name="T34" fmla="*/ 68 w 199"/>
                                <a:gd name="T35" fmla="*/ 73 h 125"/>
                                <a:gd name="T36" fmla="*/ 43 w 199"/>
                                <a:gd name="T37" fmla="*/ 55 h 125"/>
                                <a:gd name="T38" fmla="*/ 23 w 199"/>
                                <a:gd name="T39" fmla="*/ 40 h 125"/>
                                <a:gd name="T40" fmla="*/ 7 w 199"/>
                                <a:gd name="T41" fmla="*/ 25 h 125"/>
                                <a:gd name="T42" fmla="*/ 0 w 199"/>
                                <a:gd name="T43" fmla="*/ 11 h 125"/>
                                <a:gd name="T44" fmla="*/ 0 w 199"/>
                                <a:gd name="T45" fmla="*/ 5 h 12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99" h="125">
                                  <a:moveTo>
                                    <a:pt x="0" y="5"/>
                                  </a:moveTo>
                                  <a:lnTo>
                                    <a:pt x="7" y="0"/>
                                  </a:lnTo>
                                  <a:lnTo>
                                    <a:pt x="24" y="0"/>
                                  </a:lnTo>
                                  <a:lnTo>
                                    <a:pt x="46" y="5"/>
                                  </a:lnTo>
                                  <a:lnTo>
                                    <a:pt x="72" y="15"/>
                                  </a:lnTo>
                                  <a:lnTo>
                                    <a:pt x="99" y="29"/>
                                  </a:lnTo>
                                  <a:lnTo>
                                    <a:pt x="127" y="46"/>
                                  </a:lnTo>
                                  <a:lnTo>
                                    <a:pt x="154" y="63"/>
                                  </a:lnTo>
                                  <a:lnTo>
                                    <a:pt x="175" y="82"/>
                                  </a:lnTo>
                                  <a:lnTo>
                                    <a:pt x="192" y="96"/>
                                  </a:lnTo>
                                  <a:lnTo>
                                    <a:pt x="199" y="111"/>
                                  </a:lnTo>
                                  <a:lnTo>
                                    <a:pt x="199" y="120"/>
                                  </a:lnTo>
                                  <a:lnTo>
                                    <a:pt x="192" y="125"/>
                                  </a:lnTo>
                                  <a:lnTo>
                                    <a:pt x="175" y="125"/>
                                  </a:lnTo>
                                  <a:lnTo>
                                    <a:pt x="154" y="118"/>
                                  </a:lnTo>
                                  <a:lnTo>
                                    <a:pt x="127" y="108"/>
                                  </a:lnTo>
                                  <a:lnTo>
                                    <a:pt x="99" y="94"/>
                                  </a:lnTo>
                                  <a:lnTo>
                                    <a:pt x="72" y="80"/>
                                  </a:lnTo>
                                  <a:lnTo>
                                    <a:pt x="46" y="60"/>
                                  </a:lnTo>
                                  <a:lnTo>
                                    <a:pt x="24" y="44"/>
                                  </a:lnTo>
                                  <a:lnTo>
                                    <a:pt x="7" y="27"/>
                                  </a:lnTo>
                                  <a:lnTo>
                                    <a:pt x="0" y="12"/>
                                  </a:lnTo>
                                  <a:lnTo>
                                    <a:pt x="0" y="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740" name="Rectangle 435"/>
                          <wps:cNvSpPr>
                            <a:spLocks noChangeArrowheads="1"/>
                          </wps:cNvSpPr>
                          <wps:spPr bwMode="auto">
                            <a:xfrm>
                              <a:off x="3846" y="8918"/>
                              <a:ext cx="1352"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1" name="Rectangle 436"/>
                          <wps:cNvSpPr>
                            <a:spLocks noChangeArrowheads="1"/>
                          </wps:cNvSpPr>
                          <wps:spPr bwMode="auto">
                            <a:xfrm>
                              <a:off x="4248" y="8927"/>
                              <a:ext cx="6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r>
                                  <w:rPr>
                                    <w:b/>
                                    <w:snapToGrid w:val="0"/>
                                    <w:sz w:val="16"/>
                                  </w:rPr>
                                  <w:t>Orange</w:t>
                                </w:r>
                              </w:p>
                            </w:txbxContent>
                          </wps:txbx>
                          <wps:bodyPr rot="0" vert="horz" wrap="square" lIns="0" tIns="0" rIns="0" bIns="0" anchor="t" anchorCtr="0" upright="1">
                            <a:noAutofit/>
                          </wps:bodyPr>
                        </wps:wsp>
                      </wpg:grpSp>
                      <wpg:grpSp>
                        <wpg:cNvPr id="743" name="Group 706"/>
                        <wpg:cNvGrpSpPr>
                          <a:grpSpLocks/>
                        </wpg:cNvGrpSpPr>
                        <wpg:grpSpPr bwMode="auto">
                          <a:xfrm>
                            <a:off x="5637" y="7701"/>
                            <a:ext cx="886" cy="1398"/>
                            <a:chOff x="5261" y="7898"/>
                            <a:chExt cx="886" cy="1398"/>
                          </a:xfrm>
                        </wpg:grpSpPr>
                        <wps:wsp>
                          <wps:cNvPr id="744" name="Freeform 438"/>
                          <wps:cNvSpPr>
                            <a:spLocks noEditPoints="1"/>
                          </wps:cNvSpPr>
                          <wps:spPr bwMode="auto">
                            <a:xfrm>
                              <a:off x="5261" y="8697"/>
                              <a:ext cx="886" cy="75"/>
                            </a:xfrm>
                            <a:custGeom>
                              <a:avLst/>
                              <a:gdLst>
                                <a:gd name="T0" fmla="*/ 49 w 851"/>
                                <a:gd name="T1" fmla="*/ 25 h 82"/>
                                <a:gd name="T2" fmla="*/ 0 w 851"/>
                                <a:gd name="T3" fmla="*/ 25 h 82"/>
                                <a:gd name="T4" fmla="*/ 0 w 851"/>
                                <a:gd name="T5" fmla="*/ 75 h 82"/>
                                <a:gd name="T6" fmla="*/ 800 w 851"/>
                                <a:gd name="T7" fmla="*/ 75 h 82"/>
                                <a:gd name="T8" fmla="*/ 800 w 851"/>
                                <a:gd name="T9" fmla="*/ 25 h 82"/>
                                <a:gd name="T10" fmla="*/ 698 w 851"/>
                                <a:gd name="T11" fmla="*/ 25 h 82"/>
                                <a:gd name="T12" fmla="*/ 698 w 851"/>
                                <a:gd name="T13" fmla="*/ 0 h 82"/>
                                <a:gd name="T14" fmla="*/ 49 w 851"/>
                                <a:gd name="T15" fmla="*/ 0 h 82"/>
                                <a:gd name="T16" fmla="*/ 49 w 851"/>
                                <a:gd name="T17" fmla="*/ 25 h 82"/>
                                <a:gd name="T18" fmla="*/ 698 w 851"/>
                                <a:gd name="T19" fmla="*/ 25 h 82"/>
                                <a:gd name="T20" fmla="*/ 63 w 851"/>
                                <a:gd name="T21" fmla="*/ 25 h 82"/>
                                <a:gd name="T22" fmla="*/ 698 w 851"/>
                                <a:gd name="T23" fmla="*/ 25 h 8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51" h="82">
                                  <a:moveTo>
                                    <a:pt x="52" y="27"/>
                                  </a:moveTo>
                                  <a:lnTo>
                                    <a:pt x="0" y="27"/>
                                  </a:lnTo>
                                  <a:lnTo>
                                    <a:pt x="0" y="82"/>
                                  </a:lnTo>
                                  <a:lnTo>
                                    <a:pt x="851" y="82"/>
                                  </a:lnTo>
                                  <a:lnTo>
                                    <a:pt x="851" y="27"/>
                                  </a:lnTo>
                                  <a:lnTo>
                                    <a:pt x="743" y="27"/>
                                  </a:lnTo>
                                  <a:lnTo>
                                    <a:pt x="743" y="0"/>
                                  </a:lnTo>
                                  <a:lnTo>
                                    <a:pt x="52" y="0"/>
                                  </a:lnTo>
                                  <a:lnTo>
                                    <a:pt x="52" y="27"/>
                                  </a:lnTo>
                                  <a:close/>
                                  <a:moveTo>
                                    <a:pt x="743" y="27"/>
                                  </a:moveTo>
                                  <a:lnTo>
                                    <a:pt x="67" y="27"/>
                                  </a:lnTo>
                                  <a:lnTo>
                                    <a:pt x="743" y="27"/>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g:grpSp>
                          <wpg:cNvPr id="745" name="Group 708"/>
                          <wpg:cNvGrpSpPr>
                            <a:grpSpLocks/>
                          </wpg:cNvGrpSpPr>
                          <wpg:grpSpPr bwMode="auto">
                            <a:xfrm>
                              <a:off x="5291" y="7898"/>
                              <a:ext cx="856" cy="1398"/>
                              <a:chOff x="5291" y="7898"/>
                              <a:chExt cx="856" cy="1398"/>
                            </a:xfrm>
                          </wpg:grpSpPr>
                          <wps:wsp>
                            <wps:cNvPr id="746" name="Line 439"/>
                            <wps:cNvCnPr>
                              <a:cxnSpLocks noChangeShapeType="1"/>
                            </wps:cNvCnPr>
                            <wps:spPr bwMode="auto">
                              <a:xfrm>
                                <a:off x="5443" y="8365"/>
                                <a:ext cx="120"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47" name="Freeform 440"/>
                            <wps:cNvSpPr>
                              <a:spLocks/>
                            </wps:cNvSpPr>
                            <wps:spPr bwMode="auto">
                              <a:xfrm>
                                <a:off x="5443" y="8286"/>
                                <a:ext cx="180" cy="316"/>
                              </a:xfrm>
                              <a:custGeom>
                                <a:avLst/>
                                <a:gdLst>
                                  <a:gd name="T0" fmla="*/ 162 w 172"/>
                                  <a:gd name="T1" fmla="*/ 316 h 345"/>
                                  <a:gd name="T2" fmla="*/ 0 w 172"/>
                                  <a:gd name="T3" fmla="*/ 79 h 345"/>
                                  <a:gd name="T4" fmla="*/ 54 w 172"/>
                                  <a:gd name="T5" fmla="*/ 0 h 345"/>
                                  <a:gd name="T6" fmla="*/ 0 60000 65536"/>
                                  <a:gd name="T7" fmla="*/ 0 60000 65536"/>
                                  <a:gd name="T8" fmla="*/ 0 60000 65536"/>
                                </a:gdLst>
                                <a:ahLst/>
                                <a:cxnLst>
                                  <a:cxn ang="T6">
                                    <a:pos x="T0" y="T1"/>
                                  </a:cxn>
                                  <a:cxn ang="T7">
                                    <a:pos x="T2" y="T3"/>
                                  </a:cxn>
                                  <a:cxn ang="T8">
                                    <a:pos x="T4" y="T5"/>
                                  </a:cxn>
                                </a:cxnLst>
                                <a:rect l="0" t="0" r="r" b="b"/>
                                <a:pathLst>
                                  <a:path w="172" h="345">
                                    <a:moveTo>
                                      <a:pt x="172" y="345"/>
                                    </a:moveTo>
                                    <a:lnTo>
                                      <a:pt x="0" y="86"/>
                                    </a:lnTo>
                                    <a:lnTo>
                                      <a:pt x="57" y="0"/>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8" name="Line 441"/>
                            <wps:cNvCnPr>
                              <a:cxnSpLocks noChangeShapeType="1"/>
                            </wps:cNvCnPr>
                            <wps:spPr bwMode="auto">
                              <a:xfrm flipV="1">
                                <a:off x="5374" y="8365"/>
                                <a:ext cx="189" cy="24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49" name="Freeform 442"/>
                            <wps:cNvSpPr>
                              <a:spLocks/>
                            </wps:cNvSpPr>
                            <wps:spPr bwMode="auto">
                              <a:xfrm>
                                <a:off x="5443" y="8611"/>
                                <a:ext cx="353" cy="79"/>
                              </a:xfrm>
                              <a:custGeom>
                                <a:avLst/>
                                <a:gdLst>
                                  <a:gd name="T0" fmla="*/ 54 w 338"/>
                                  <a:gd name="T1" fmla="*/ 79 h 86"/>
                                  <a:gd name="T2" fmla="*/ 0 w 338"/>
                                  <a:gd name="T3" fmla="*/ 0 h 86"/>
                                  <a:gd name="T4" fmla="*/ 318 w 338"/>
                                  <a:gd name="T5" fmla="*/ 0 h 86"/>
                                  <a:gd name="T6" fmla="*/ 271 w 338"/>
                                  <a:gd name="T7" fmla="*/ 79 h 8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8" h="86">
                                    <a:moveTo>
                                      <a:pt x="57" y="86"/>
                                    </a:moveTo>
                                    <a:lnTo>
                                      <a:pt x="0" y="0"/>
                                    </a:lnTo>
                                    <a:lnTo>
                                      <a:pt x="338" y="0"/>
                                    </a:lnTo>
                                    <a:lnTo>
                                      <a:pt x="288" y="86"/>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0" name="Line 443"/>
                            <wps:cNvCnPr>
                              <a:cxnSpLocks noChangeShapeType="1"/>
                            </wps:cNvCnPr>
                            <wps:spPr bwMode="auto">
                              <a:xfrm flipH="1" flipV="1">
                                <a:off x="5683" y="8391"/>
                                <a:ext cx="187" cy="2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51" name="Rectangle 444"/>
                            <wps:cNvSpPr>
                              <a:spLocks noChangeArrowheads="1"/>
                            </wps:cNvSpPr>
                            <wps:spPr bwMode="auto">
                              <a:xfrm>
                                <a:off x="5565" y="8367"/>
                                <a:ext cx="110" cy="242"/>
                              </a:xfrm>
                              <a:prstGeom prst="rect">
                                <a:avLst/>
                              </a:prstGeom>
                              <a:solidFill>
                                <a:srgbClr val="000000"/>
                              </a:solidFill>
                              <a:ln w="8890">
                                <a:solidFill>
                                  <a:srgbClr val="000000"/>
                                </a:solidFill>
                                <a:miter lim="800000"/>
                                <a:headEnd/>
                                <a:tailEnd/>
                              </a:ln>
                            </wps:spPr>
                            <wps:bodyPr rot="0" vert="horz" wrap="square" lIns="91440" tIns="45720" rIns="91440" bIns="45720" anchor="t" anchorCtr="0" upright="1">
                              <a:noAutofit/>
                            </wps:bodyPr>
                          </wps:wsp>
                          <wps:wsp>
                            <wps:cNvPr id="752" name="Freeform 445"/>
                            <wps:cNvSpPr>
                              <a:spLocks noEditPoints="1"/>
                            </wps:cNvSpPr>
                            <wps:spPr bwMode="auto">
                              <a:xfrm>
                                <a:off x="5291" y="7898"/>
                                <a:ext cx="856" cy="512"/>
                              </a:xfrm>
                              <a:custGeom>
                                <a:avLst/>
                                <a:gdLst>
                                  <a:gd name="T0" fmla="*/ 5 w 823"/>
                                  <a:gd name="T1" fmla="*/ 49 h 559"/>
                                  <a:gd name="T2" fmla="*/ 5 w 823"/>
                                  <a:gd name="T3" fmla="*/ 114 h 559"/>
                                  <a:gd name="T4" fmla="*/ 37 w 823"/>
                                  <a:gd name="T5" fmla="*/ 191 h 559"/>
                                  <a:gd name="T6" fmla="*/ 98 w 823"/>
                                  <a:gd name="T7" fmla="*/ 272 h 559"/>
                                  <a:gd name="T8" fmla="*/ 183 w 823"/>
                                  <a:gd name="T9" fmla="*/ 347 h 559"/>
                                  <a:gd name="T10" fmla="*/ 285 w 823"/>
                                  <a:gd name="T11" fmla="*/ 415 h 559"/>
                                  <a:gd name="T12" fmla="*/ 394 w 823"/>
                                  <a:gd name="T13" fmla="*/ 468 h 559"/>
                                  <a:gd name="T14" fmla="*/ 505 w 823"/>
                                  <a:gd name="T15" fmla="*/ 501 h 559"/>
                                  <a:gd name="T16" fmla="*/ 607 w 823"/>
                                  <a:gd name="T17" fmla="*/ 512 h 559"/>
                                  <a:gd name="T18" fmla="*/ 690 w 823"/>
                                  <a:gd name="T19" fmla="*/ 501 h 559"/>
                                  <a:gd name="T20" fmla="*/ 749 w 823"/>
                                  <a:gd name="T21" fmla="*/ 468 h 559"/>
                                  <a:gd name="T22" fmla="*/ 757 w 823"/>
                                  <a:gd name="T23" fmla="*/ 455 h 559"/>
                                  <a:gd name="T24" fmla="*/ 713 w 823"/>
                                  <a:gd name="T25" fmla="*/ 462 h 559"/>
                                  <a:gd name="T26" fmla="*/ 641 w 823"/>
                                  <a:gd name="T27" fmla="*/ 452 h 559"/>
                                  <a:gd name="T28" fmla="*/ 550 w 823"/>
                                  <a:gd name="T29" fmla="*/ 424 h 559"/>
                                  <a:gd name="T30" fmla="*/ 446 w 823"/>
                                  <a:gd name="T31" fmla="*/ 380 h 559"/>
                                  <a:gd name="T32" fmla="*/ 338 w 823"/>
                                  <a:gd name="T33" fmla="*/ 323 h 559"/>
                                  <a:gd name="T34" fmla="*/ 235 w 823"/>
                                  <a:gd name="T35" fmla="*/ 259 h 559"/>
                                  <a:gd name="T36" fmla="*/ 145 w 823"/>
                                  <a:gd name="T37" fmla="*/ 193 h 559"/>
                                  <a:gd name="T38" fmla="*/ 72 w 823"/>
                                  <a:gd name="T39" fmla="*/ 132 h 559"/>
                                  <a:gd name="T40" fmla="*/ 27 w 823"/>
                                  <a:gd name="T41" fmla="*/ 77 h 559"/>
                                  <a:gd name="T42" fmla="*/ 11 w 823"/>
                                  <a:gd name="T43" fmla="*/ 35 h 559"/>
                                  <a:gd name="T44" fmla="*/ 16 w 823"/>
                                  <a:gd name="T45" fmla="*/ 19 h 559"/>
                                  <a:gd name="T46" fmla="*/ 48 w 823"/>
                                  <a:gd name="T47" fmla="*/ 2 h 559"/>
                                  <a:gd name="T48" fmla="*/ 106 w 823"/>
                                  <a:gd name="T49" fmla="*/ 5 h 559"/>
                                  <a:gd name="T50" fmla="*/ 188 w 823"/>
                                  <a:gd name="T51" fmla="*/ 24 h 559"/>
                                  <a:gd name="T52" fmla="*/ 286 w 823"/>
                                  <a:gd name="T53" fmla="*/ 60 h 559"/>
                                  <a:gd name="T54" fmla="*/ 393 w 823"/>
                                  <a:gd name="T55" fmla="*/ 110 h 559"/>
                                  <a:gd name="T56" fmla="*/ 501 w 823"/>
                                  <a:gd name="T57" fmla="*/ 171 h 559"/>
                                  <a:gd name="T58" fmla="*/ 597 w 823"/>
                                  <a:gd name="T59" fmla="*/ 235 h 559"/>
                                  <a:gd name="T60" fmla="*/ 679 w 823"/>
                                  <a:gd name="T61" fmla="*/ 301 h 559"/>
                                  <a:gd name="T62" fmla="*/ 737 w 823"/>
                                  <a:gd name="T63" fmla="*/ 360 h 559"/>
                                  <a:gd name="T64" fmla="*/ 768 w 823"/>
                                  <a:gd name="T65" fmla="*/ 409 h 559"/>
                                  <a:gd name="T66" fmla="*/ 768 w 823"/>
                                  <a:gd name="T67" fmla="*/ 444 h 559"/>
                                  <a:gd name="T68" fmla="*/ 737 w 823"/>
                                  <a:gd name="T69" fmla="*/ 462 h 559"/>
                                  <a:gd name="T70" fmla="*/ 679 w 823"/>
                                  <a:gd name="T71" fmla="*/ 459 h 559"/>
                                  <a:gd name="T72" fmla="*/ 597 w 823"/>
                                  <a:gd name="T73" fmla="*/ 440 h 559"/>
                                  <a:gd name="T74" fmla="*/ 499 w 823"/>
                                  <a:gd name="T75" fmla="*/ 402 h 559"/>
                                  <a:gd name="T76" fmla="*/ 393 w 823"/>
                                  <a:gd name="T77" fmla="*/ 352 h 559"/>
                                  <a:gd name="T78" fmla="*/ 285 w 823"/>
                                  <a:gd name="T79" fmla="*/ 292 h 559"/>
                                  <a:gd name="T80" fmla="*/ 188 w 823"/>
                                  <a:gd name="T81" fmla="*/ 226 h 559"/>
                                  <a:gd name="T82" fmla="*/ 106 w 823"/>
                                  <a:gd name="T83" fmla="*/ 162 h 559"/>
                                  <a:gd name="T84" fmla="*/ 48 w 823"/>
                                  <a:gd name="T85" fmla="*/ 103 h 559"/>
                                  <a:gd name="T86" fmla="*/ 16 w 823"/>
                                  <a:gd name="T87" fmla="*/ 55 h 559"/>
                                  <a:gd name="T88" fmla="*/ 16 w 823"/>
                                  <a:gd name="T89" fmla="*/ 19 h 55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823" h="559">
                                    <a:moveTo>
                                      <a:pt x="17" y="21"/>
                                    </a:moveTo>
                                    <a:lnTo>
                                      <a:pt x="5" y="53"/>
                                    </a:lnTo>
                                    <a:lnTo>
                                      <a:pt x="0" y="86"/>
                                    </a:lnTo>
                                    <a:lnTo>
                                      <a:pt x="5" y="125"/>
                                    </a:lnTo>
                                    <a:lnTo>
                                      <a:pt x="20" y="165"/>
                                    </a:lnTo>
                                    <a:lnTo>
                                      <a:pt x="39" y="209"/>
                                    </a:lnTo>
                                    <a:lnTo>
                                      <a:pt x="68" y="252"/>
                                    </a:lnTo>
                                    <a:lnTo>
                                      <a:pt x="104" y="297"/>
                                    </a:lnTo>
                                    <a:lnTo>
                                      <a:pt x="147" y="338"/>
                                    </a:lnTo>
                                    <a:lnTo>
                                      <a:pt x="195" y="379"/>
                                    </a:lnTo>
                                    <a:lnTo>
                                      <a:pt x="248" y="417"/>
                                    </a:lnTo>
                                    <a:lnTo>
                                      <a:pt x="303" y="453"/>
                                    </a:lnTo>
                                    <a:lnTo>
                                      <a:pt x="360" y="485"/>
                                    </a:lnTo>
                                    <a:lnTo>
                                      <a:pt x="420" y="511"/>
                                    </a:lnTo>
                                    <a:lnTo>
                                      <a:pt x="478" y="530"/>
                                    </a:lnTo>
                                    <a:lnTo>
                                      <a:pt x="538" y="547"/>
                                    </a:lnTo>
                                    <a:lnTo>
                                      <a:pt x="593" y="557"/>
                                    </a:lnTo>
                                    <a:lnTo>
                                      <a:pt x="646" y="559"/>
                                    </a:lnTo>
                                    <a:lnTo>
                                      <a:pt x="691" y="557"/>
                                    </a:lnTo>
                                    <a:lnTo>
                                      <a:pt x="735" y="547"/>
                                    </a:lnTo>
                                    <a:lnTo>
                                      <a:pt x="770" y="530"/>
                                    </a:lnTo>
                                    <a:lnTo>
                                      <a:pt x="797" y="511"/>
                                    </a:lnTo>
                                    <a:lnTo>
                                      <a:pt x="818" y="485"/>
                                    </a:lnTo>
                                    <a:lnTo>
                                      <a:pt x="806" y="497"/>
                                    </a:lnTo>
                                    <a:lnTo>
                                      <a:pt x="785" y="504"/>
                                    </a:lnTo>
                                    <a:lnTo>
                                      <a:pt x="759" y="504"/>
                                    </a:lnTo>
                                    <a:lnTo>
                                      <a:pt x="723" y="501"/>
                                    </a:lnTo>
                                    <a:lnTo>
                                      <a:pt x="682" y="494"/>
                                    </a:lnTo>
                                    <a:lnTo>
                                      <a:pt x="636" y="480"/>
                                    </a:lnTo>
                                    <a:lnTo>
                                      <a:pt x="586" y="463"/>
                                    </a:lnTo>
                                    <a:lnTo>
                                      <a:pt x="531" y="439"/>
                                    </a:lnTo>
                                    <a:lnTo>
                                      <a:pt x="475" y="415"/>
                                    </a:lnTo>
                                    <a:lnTo>
                                      <a:pt x="418" y="384"/>
                                    </a:lnTo>
                                    <a:lnTo>
                                      <a:pt x="360" y="353"/>
                                    </a:lnTo>
                                    <a:lnTo>
                                      <a:pt x="303" y="319"/>
                                    </a:lnTo>
                                    <a:lnTo>
                                      <a:pt x="250" y="283"/>
                                    </a:lnTo>
                                    <a:lnTo>
                                      <a:pt x="200" y="247"/>
                                    </a:lnTo>
                                    <a:lnTo>
                                      <a:pt x="154" y="211"/>
                                    </a:lnTo>
                                    <a:lnTo>
                                      <a:pt x="113" y="177"/>
                                    </a:lnTo>
                                    <a:lnTo>
                                      <a:pt x="77" y="144"/>
                                    </a:lnTo>
                                    <a:lnTo>
                                      <a:pt x="51" y="113"/>
                                    </a:lnTo>
                                    <a:lnTo>
                                      <a:pt x="29" y="84"/>
                                    </a:lnTo>
                                    <a:lnTo>
                                      <a:pt x="17" y="60"/>
                                    </a:lnTo>
                                    <a:lnTo>
                                      <a:pt x="12" y="38"/>
                                    </a:lnTo>
                                    <a:lnTo>
                                      <a:pt x="17" y="21"/>
                                    </a:lnTo>
                                    <a:close/>
                                    <a:moveTo>
                                      <a:pt x="17" y="21"/>
                                    </a:moveTo>
                                    <a:lnTo>
                                      <a:pt x="29" y="9"/>
                                    </a:lnTo>
                                    <a:lnTo>
                                      <a:pt x="51" y="2"/>
                                    </a:lnTo>
                                    <a:lnTo>
                                      <a:pt x="77" y="0"/>
                                    </a:lnTo>
                                    <a:lnTo>
                                      <a:pt x="113" y="5"/>
                                    </a:lnTo>
                                    <a:lnTo>
                                      <a:pt x="154" y="12"/>
                                    </a:lnTo>
                                    <a:lnTo>
                                      <a:pt x="200" y="26"/>
                                    </a:lnTo>
                                    <a:lnTo>
                                      <a:pt x="250" y="43"/>
                                    </a:lnTo>
                                    <a:lnTo>
                                      <a:pt x="305" y="65"/>
                                    </a:lnTo>
                                    <a:lnTo>
                                      <a:pt x="360" y="91"/>
                                    </a:lnTo>
                                    <a:lnTo>
                                      <a:pt x="418" y="120"/>
                                    </a:lnTo>
                                    <a:lnTo>
                                      <a:pt x="475" y="153"/>
                                    </a:lnTo>
                                    <a:lnTo>
                                      <a:pt x="533" y="187"/>
                                    </a:lnTo>
                                    <a:lnTo>
                                      <a:pt x="586" y="223"/>
                                    </a:lnTo>
                                    <a:lnTo>
                                      <a:pt x="636" y="257"/>
                                    </a:lnTo>
                                    <a:lnTo>
                                      <a:pt x="682" y="293"/>
                                    </a:lnTo>
                                    <a:lnTo>
                                      <a:pt x="723" y="329"/>
                                    </a:lnTo>
                                    <a:lnTo>
                                      <a:pt x="759" y="362"/>
                                    </a:lnTo>
                                    <a:lnTo>
                                      <a:pt x="785" y="393"/>
                                    </a:lnTo>
                                    <a:lnTo>
                                      <a:pt x="806" y="422"/>
                                    </a:lnTo>
                                    <a:lnTo>
                                      <a:pt x="818" y="446"/>
                                    </a:lnTo>
                                    <a:lnTo>
                                      <a:pt x="823" y="468"/>
                                    </a:lnTo>
                                    <a:lnTo>
                                      <a:pt x="818" y="485"/>
                                    </a:lnTo>
                                    <a:lnTo>
                                      <a:pt x="806" y="497"/>
                                    </a:lnTo>
                                    <a:lnTo>
                                      <a:pt x="785" y="504"/>
                                    </a:lnTo>
                                    <a:lnTo>
                                      <a:pt x="759" y="504"/>
                                    </a:lnTo>
                                    <a:lnTo>
                                      <a:pt x="723" y="501"/>
                                    </a:lnTo>
                                    <a:lnTo>
                                      <a:pt x="682" y="494"/>
                                    </a:lnTo>
                                    <a:lnTo>
                                      <a:pt x="636" y="480"/>
                                    </a:lnTo>
                                    <a:lnTo>
                                      <a:pt x="586" y="463"/>
                                    </a:lnTo>
                                    <a:lnTo>
                                      <a:pt x="531" y="439"/>
                                    </a:lnTo>
                                    <a:lnTo>
                                      <a:pt x="475" y="415"/>
                                    </a:lnTo>
                                    <a:lnTo>
                                      <a:pt x="418" y="384"/>
                                    </a:lnTo>
                                    <a:lnTo>
                                      <a:pt x="360" y="353"/>
                                    </a:lnTo>
                                    <a:lnTo>
                                      <a:pt x="303" y="319"/>
                                    </a:lnTo>
                                    <a:lnTo>
                                      <a:pt x="250" y="283"/>
                                    </a:lnTo>
                                    <a:lnTo>
                                      <a:pt x="200" y="247"/>
                                    </a:lnTo>
                                    <a:lnTo>
                                      <a:pt x="154" y="211"/>
                                    </a:lnTo>
                                    <a:lnTo>
                                      <a:pt x="113" y="177"/>
                                    </a:lnTo>
                                    <a:lnTo>
                                      <a:pt x="77" y="144"/>
                                    </a:lnTo>
                                    <a:lnTo>
                                      <a:pt x="51" y="113"/>
                                    </a:lnTo>
                                    <a:lnTo>
                                      <a:pt x="29" y="84"/>
                                    </a:lnTo>
                                    <a:lnTo>
                                      <a:pt x="17" y="60"/>
                                    </a:lnTo>
                                    <a:lnTo>
                                      <a:pt x="12" y="38"/>
                                    </a:lnTo>
                                    <a:lnTo>
                                      <a:pt x="17" y="21"/>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53" name="Line 446"/>
                            <wps:cNvCnPr>
                              <a:cxnSpLocks noChangeShapeType="1"/>
                            </wps:cNvCnPr>
                            <wps:spPr bwMode="auto">
                              <a:xfrm flipH="1" flipV="1">
                                <a:off x="5308" y="7910"/>
                                <a:ext cx="562" cy="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54" name="Line 447"/>
                            <wps:cNvCnPr>
                              <a:cxnSpLocks noChangeShapeType="1"/>
                            </wps:cNvCnPr>
                            <wps:spPr bwMode="auto">
                              <a:xfrm flipH="1">
                                <a:off x="5665" y="7915"/>
                                <a:ext cx="205" cy="2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55" name="Line 448"/>
                            <wps:cNvCnPr>
                              <a:cxnSpLocks noChangeShapeType="1"/>
                            </wps:cNvCnPr>
                            <wps:spPr bwMode="auto">
                              <a:xfrm>
                                <a:off x="5870" y="7915"/>
                                <a:ext cx="273" cy="4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56" name="Freeform 449"/>
                            <wps:cNvSpPr>
                              <a:spLocks/>
                            </wps:cNvSpPr>
                            <wps:spPr bwMode="auto">
                              <a:xfrm>
                                <a:off x="5573" y="8224"/>
                                <a:ext cx="210" cy="114"/>
                              </a:xfrm>
                              <a:custGeom>
                                <a:avLst/>
                                <a:gdLst>
                                  <a:gd name="T0" fmla="*/ 0 w 201"/>
                                  <a:gd name="T1" fmla="*/ 5 h 125"/>
                                  <a:gd name="T2" fmla="*/ 8 w 201"/>
                                  <a:gd name="T3" fmla="*/ 0 h 125"/>
                                  <a:gd name="T4" fmla="*/ 22 w 201"/>
                                  <a:gd name="T5" fmla="*/ 0 h 125"/>
                                  <a:gd name="T6" fmla="*/ 42 w 201"/>
                                  <a:gd name="T7" fmla="*/ 5 h 125"/>
                                  <a:gd name="T8" fmla="*/ 67 w 201"/>
                                  <a:gd name="T9" fmla="*/ 14 h 125"/>
                                  <a:gd name="T10" fmla="*/ 94 w 201"/>
                                  <a:gd name="T11" fmla="*/ 26 h 125"/>
                                  <a:gd name="T12" fmla="*/ 121 w 201"/>
                                  <a:gd name="T13" fmla="*/ 42 h 125"/>
                                  <a:gd name="T14" fmla="*/ 146 w 201"/>
                                  <a:gd name="T15" fmla="*/ 57 h 125"/>
                                  <a:gd name="T16" fmla="*/ 166 w 201"/>
                                  <a:gd name="T17" fmla="*/ 75 h 125"/>
                                  <a:gd name="T18" fmla="*/ 180 w 201"/>
                                  <a:gd name="T19" fmla="*/ 88 h 125"/>
                                  <a:gd name="T20" fmla="*/ 189 w 201"/>
                                  <a:gd name="T21" fmla="*/ 101 h 125"/>
                                  <a:gd name="T22" fmla="*/ 189 w 201"/>
                                  <a:gd name="T23" fmla="*/ 109 h 125"/>
                                  <a:gd name="T24" fmla="*/ 180 w 201"/>
                                  <a:gd name="T25" fmla="*/ 114 h 125"/>
                                  <a:gd name="T26" fmla="*/ 166 w 201"/>
                                  <a:gd name="T27" fmla="*/ 114 h 125"/>
                                  <a:gd name="T28" fmla="*/ 146 w 201"/>
                                  <a:gd name="T29" fmla="*/ 108 h 125"/>
                                  <a:gd name="T30" fmla="*/ 121 w 201"/>
                                  <a:gd name="T31" fmla="*/ 98 h 125"/>
                                  <a:gd name="T32" fmla="*/ 94 w 201"/>
                                  <a:gd name="T33" fmla="*/ 86 h 125"/>
                                  <a:gd name="T34" fmla="*/ 67 w 201"/>
                                  <a:gd name="T35" fmla="*/ 73 h 125"/>
                                  <a:gd name="T36" fmla="*/ 42 w 201"/>
                                  <a:gd name="T37" fmla="*/ 55 h 125"/>
                                  <a:gd name="T38" fmla="*/ 22 w 201"/>
                                  <a:gd name="T39" fmla="*/ 40 h 125"/>
                                  <a:gd name="T40" fmla="*/ 8 w 201"/>
                                  <a:gd name="T41" fmla="*/ 25 h 125"/>
                                  <a:gd name="T42" fmla="*/ 0 w 201"/>
                                  <a:gd name="T43" fmla="*/ 11 h 125"/>
                                  <a:gd name="T44" fmla="*/ 0 w 201"/>
                                  <a:gd name="T45" fmla="*/ 5 h 12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01" h="125">
                                    <a:moveTo>
                                      <a:pt x="0" y="5"/>
                                    </a:moveTo>
                                    <a:lnTo>
                                      <a:pt x="9" y="0"/>
                                    </a:lnTo>
                                    <a:lnTo>
                                      <a:pt x="23" y="0"/>
                                    </a:lnTo>
                                    <a:lnTo>
                                      <a:pt x="45" y="5"/>
                                    </a:lnTo>
                                    <a:lnTo>
                                      <a:pt x="71" y="15"/>
                                    </a:lnTo>
                                    <a:lnTo>
                                      <a:pt x="100" y="29"/>
                                    </a:lnTo>
                                    <a:lnTo>
                                      <a:pt x="129" y="46"/>
                                    </a:lnTo>
                                    <a:lnTo>
                                      <a:pt x="155" y="63"/>
                                    </a:lnTo>
                                    <a:lnTo>
                                      <a:pt x="177" y="82"/>
                                    </a:lnTo>
                                    <a:lnTo>
                                      <a:pt x="191" y="96"/>
                                    </a:lnTo>
                                    <a:lnTo>
                                      <a:pt x="201" y="111"/>
                                    </a:lnTo>
                                    <a:lnTo>
                                      <a:pt x="201" y="120"/>
                                    </a:lnTo>
                                    <a:lnTo>
                                      <a:pt x="191" y="125"/>
                                    </a:lnTo>
                                    <a:lnTo>
                                      <a:pt x="177" y="125"/>
                                    </a:lnTo>
                                    <a:lnTo>
                                      <a:pt x="155" y="118"/>
                                    </a:lnTo>
                                    <a:lnTo>
                                      <a:pt x="129" y="108"/>
                                    </a:lnTo>
                                    <a:lnTo>
                                      <a:pt x="100" y="94"/>
                                    </a:lnTo>
                                    <a:lnTo>
                                      <a:pt x="71" y="80"/>
                                    </a:lnTo>
                                    <a:lnTo>
                                      <a:pt x="45" y="60"/>
                                    </a:lnTo>
                                    <a:lnTo>
                                      <a:pt x="23" y="44"/>
                                    </a:lnTo>
                                    <a:lnTo>
                                      <a:pt x="9" y="27"/>
                                    </a:lnTo>
                                    <a:lnTo>
                                      <a:pt x="0" y="12"/>
                                    </a:lnTo>
                                    <a:lnTo>
                                      <a:pt x="0" y="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757" name="Rectangle 450"/>
                            <wps:cNvSpPr>
                              <a:spLocks noChangeArrowheads="1"/>
                            </wps:cNvSpPr>
                            <wps:spPr bwMode="auto">
                              <a:xfrm>
                                <a:off x="5346" y="8918"/>
                                <a:ext cx="714"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8" name="Rectangle 451"/>
                            <wps:cNvSpPr>
                              <a:spLocks noChangeArrowheads="1"/>
                            </wps:cNvSpPr>
                            <wps:spPr bwMode="auto">
                              <a:xfrm>
                                <a:off x="5537" y="8927"/>
                                <a:ext cx="414"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r>
                                    <w:rPr>
                                      <w:b/>
                                      <w:snapToGrid w:val="0"/>
                                      <w:sz w:val="16"/>
                                    </w:rPr>
                                    <w:t>SFR</w:t>
                                  </w:r>
                                </w:p>
                              </w:txbxContent>
                            </wps:txbx>
                            <wps:bodyPr rot="0" vert="horz" wrap="square" lIns="0" tIns="0" rIns="0" bIns="0" anchor="t" anchorCtr="0" upright="1">
                              <a:noAutofit/>
                            </wps:bodyPr>
                          </wps:wsp>
                        </wpg:grpSp>
                      </wpg:grpSp>
                      <wpg:grpSp>
                        <wpg:cNvPr id="760" name="Group 723"/>
                        <wpg:cNvGrpSpPr>
                          <a:grpSpLocks/>
                        </wpg:cNvGrpSpPr>
                        <wpg:grpSpPr bwMode="auto">
                          <a:xfrm>
                            <a:off x="6700" y="7686"/>
                            <a:ext cx="930" cy="1525"/>
                            <a:chOff x="6442" y="7898"/>
                            <a:chExt cx="930" cy="1525"/>
                          </a:xfrm>
                        </wpg:grpSpPr>
                        <wps:wsp>
                          <wps:cNvPr id="761" name="Freeform 453"/>
                          <wps:cNvSpPr>
                            <a:spLocks noEditPoints="1"/>
                          </wps:cNvSpPr>
                          <wps:spPr bwMode="auto">
                            <a:xfrm>
                              <a:off x="6442" y="8697"/>
                              <a:ext cx="886" cy="75"/>
                            </a:xfrm>
                            <a:custGeom>
                              <a:avLst/>
                              <a:gdLst>
                                <a:gd name="T0" fmla="*/ 50 w 850"/>
                                <a:gd name="T1" fmla="*/ 25 h 82"/>
                                <a:gd name="T2" fmla="*/ 0 w 850"/>
                                <a:gd name="T3" fmla="*/ 25 h 82"/>
                                <a:gd name="T4" fmla="*/ 0 w 850"/>
                                <a:gd name="T5" fmla="*/ 75 h 82"/>
                                <a:gd name="T6" fmla="*/ 799 w 850"/>
                                <a:gd name="T7" fmla="*/ 75 h 82"/>
                                <a:gd name="T8" fmla="*/ 799 w 850"/>
                                <a:gd name="T9" fmla="*/ 25 h 82"/>
                                <a:gd name="T10" fmla="*/ 699 w 850"/>
                                <a:gd name="T11" fmla="*/ 25 h 82"/>
                                <a:gd name="T12" fmla="*/ 699 w 850"/>
                                <a:gd name="T13" fmla="*/ 0 h 82"/>
                                <a:gd name="T14" fmla="*/ 50 w 850"/>
                                <a:gd name="T15" fmla="*/ 0 h 82"/>
                                <a:gd name="T16" fmla="*/ 50 w 850"/>
                                <a:gd name="T17" fmla="*/ 25 h 82"/>
                                <a:gd name="T18" fmla="*/ 699 w 850"/>
                                <a:gd name="T19" fmla="*/ 25 h 82"/>
                                <a:gd name="T20" fmla="*/ 61 w 850"/>
                                <a:gd name="T21" fmla="*/ 25 h 82"/>
                                <a:gd name="T22" fmla="*/ 699 w 850"/>
                                <a:gd name="T23" fmla="*/ 25 h 8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50" h="82">
                                  <a:moveTo>
                                    <a:pt x="53" y="27"/>
                                  </a:moveTo>
                                  <a:lnTo>
                                    <a:pt x="0" y="27"/>
                                  </a:lnTo>
                                  <a:lnTo>
                                    <a:pt x="0" y="82"/>
                                  </a:lnTo>
                                  <a:lnTo>
                                    <a:pt x="850" y="82"/>
                                  </a:lnTo>
                                  <a:lnTo>
                                    <a:pt x="850" y="27"/>
                                  </a:lnTo>
                                  <a:lnTo>
                                    <a:pt x="744" y="27"/>
                                  </a:lnTo>
                                  <a:lnTo>
                                    <a:pt x="744" y="0"/>
                                  </a:lnTo>
                                  <a:lnTo>
                                    <a:pt x="53" y="0"/>
                                  </a:lnTo>
                                  <a:lnTo>
                                    <a:pt x="53" y="27"/>
                                  </a:lnTo>
                                  <a:close/>
                                  <a:moveTo>
                                    <a:pt x="744" y="27"/>
                                  </a:moveTo>
                                  <a:lnTo>
                                    <a:pt x="65" y="27"/>
                                  </a:lnTo>
                                  <a:lnTo>
                                    <a:pt x="744" y="27"/>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62" name="Line 454"/>
                          <wps:cNvCnPr>
                            <a:cxnSpLocks noChangeShapeType="1"/>
                          </wps:cNvCnPr>
                          <wps:spPr bwMode="auto">
                            <a:xfrm>
                              <a:off x="6623" y="8365"/>
                              <a:ext cx="120"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3" name="Freeform 455"/>
                          <wps:cNvSpPr>
                            <a:spLocks/>
                          </wps:cNvSpPr>
                          <wps:spPr bwMode="auto">
                            <a:xfrm>
                              <a:off x="6623" y="8286"/>
                              <a:ext cx="180" cy="316"/>
                            </a:xfrm>
                            <a:custGeom>
                              <a:avLst/>
                              <a:gdLst>
                                <a:gd name="T0" fmla="*/ 162 w 173"/>
                                <a:gd name="T1" fmla="*/ 316 h 345"/>
                                <a:gd name="T2" fmla="*/ 0 w 173"/>
                                <a:gd name="T3" fmla="*/ 79 h 345"/>
                                <a:gd name="T4" fmla="*/ 54 w 173"/>
                                <a:gd name="T5" fmla="*/ 0 h 345"/>
                                <a:gd name="T6" fmla="*/ 0 60000 65536"/>
                                <a:gd name="T7" fmla="*/ 0 60000 65536"/>
                                <a:gd name="T8" fmla="*/ 0 60000 65536"/>
                              </a:gdLst>
                              <a:ahLst/>
                              <a:cxnLst>
                                <a:cxn ang="T6">
                                  <a:pos x="T0" y="T1"/>
                                </a:cxn>
                                <a:cxn ang="T7">
                                  <a:pos x="T2" y="T3"/>
                                </a:cxn>
                                <a:cxn ang="T8">
                                  <a:pos x="T4" y="T5"/>
                                </a:cxn>
                              </a:cxnLst>
                              <a:rect l="0" t="0" r="r" b="b"/>
                              <a:pathLst>
                                <a:path w="173" h="345">
                                  <a:moveTo>
                                    <a:pt x="173" y="345"/>
                                  </a:moveTo>
                                  <a:lnTo>
                                    <a:pt x="0" y="86"/>
                                  </a:lnTo>
                                  <a:lnTo>
                                    <a:pt x="58" y="0"/>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Line 456"/>
                          <wps:cNvCnPr>
                            <a:cxnSpLocks noChangeShapeType="1"/>
                          </wps:cNvCnPr>
                          <wps:spPr bwMode="auto">
                            <a:xfrm flipV="1">
                              <a:off x="6553" y="8365"/>
                              <a:ext cx="190" cy="24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5" name="Freeform 457"/>
                          <wps:cNvSpPr>
                            <a:spLocks/>
                          </wps:cNvSpPr>
                          <wps:spPr bwMode="auto">
                            <a:xfrm>
                              <a:off x="6623" y="8611"/>
                              <a:ext cx="351" cy="79"/>
                            </a:xfrm>
                            <a:custGeom>
                              <a:avLst/>
                              <a:gdLst>
                                <a:gd name="T0" fmla="*/ 54 w 338"/>
                                <a:gd name="T1" fmla="*/ 79 h 86"/>
                                <a:gd name="T2" fmla="*/ 0 w 338"/>
                                <a:gd name="T3" fmla="*/ 0 h 86"/>
                                <a:gd name="T4" fmla="*/ 317 w 338"/>
                                <a:gd name="T5" fmla="*/ 0 h 86"/>
                                <a:gd name="T6" fmla="*/ 270 w 338"/>
                                <a:gd name="T7" fmla="*/ 79 h 8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38" h="86">
                                  <a:moveTo>
                                    <a:pt x="58" y="86"/>
                                  </a:moveTo>
                                  <a:lnTo>
                                    <a:pt x="0" y="0"/>
                                  </a:lnTo>
                                  <a:lnTo>
                                    <a:pt x="338" y="0"/>
                                  </a:lnTo>
                                  <a:lnTo>
                                    <a:pt x="288" y="86"/>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6" name="Line 458"/>
                          <wps:cNvCnPr>
                            <a:cxnSpLocks noChangeShapeType="1"/>
                          </wps:cNvCnPr>
                          <wps:spPr bwMode="auto">
                            <a:xfrm flipH="1" flipV="1">
                              <a:off x="6863" y="8391"/>
                              <a:ext cx="187" cy="2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7" name="Rectangle 459"/>
                          <wps:cNvSpPr>
                            <a:spLocks noChangeArrowheads="1"/>
                          </wps:cNvSpPr>
                          <wps:spPr bwMode="auto">
                            <a:xfrm>
                              <a:off x="6748" y="8367"/>
                              <a:ext cx="110" cy="242"/>
                            </a:xfrm>
                            <a:prstGeom prst="rect">
                              <a:avLst/>
                            </a:prstGeom>
                            <a:solidFill>
                              <a:srgbClr val="000000"/>
                            </a:solidFill>
                            <a:ln w="8890">
                              <a:solidFill>
                                <a:srgbClr val="000000"/>
                              </a:solidFill>
                              <a:miter lim="800000"/>
                              <a:headEnd/>
                              <a:tailEnd/>
                            </a:ln>
                          </wps:spPr>
                          <wps:bodyPr rot="0" vert="horz" wrap="square" lIns="91440" tIns="45720" rIns="91440" bIns="45720" anchor="t" anchorCtr="0" upright="1">
                            <a:noAutofit/>
                          </wps:bodyPr>
                        </wps:wsp>
                        <wps:wsp>
                          <wps:cNvPr id="768" name="Freeform 460"/>
                          <wps:cNvSpPr>
                            <a:spLocks noEditPoints="1"/>
                          </wps:cNvSpPr>
                          <wps:spPr bwMode="auto">
                            <a:xfrm>
                              <a:off x="6472" y="7898"/>
                              <a:ext cx="856" cy="512"/>
                            </a:xfrm>
                            <a:custGeom>
                              <a:avLst/>
                              <a:gdLst>
                                <a:gd name="T0" fmla="*/ 3 w 821"/>
                                <a:gd name="T1" fmla="*/ 49 h 559"/>
                                <a:gd name="T2" fmla="*/ 5 w 821"/>
                                <a:gd name="T3" fmla="*/ 114 h 559"/>
                                <a:gd name="T4" fmla="*/ 37 w 821"/>
                                <a:gd name="T5" fmla="*/ 191 h 559"/>
                                <a:gd name="T6" fmla="*/ 97 w 821"/>
                                <a:gd name="T7" fmla="*/ 272 h 559"/>
                                <a:gd name="T8" fmla="*/ 181 w 821"/>
                                <a:gd name="T9" fmla="*/ 347 h 559"/>
                                <a:gd name="T10" fmla="*/ 282 w 821"/>
                                <a:gd name="T11" fmla="*/ 415 h 559"/>
                                <a:gd name="T12" fmla="*/ 393 w 821"/>
                                <a:gd name="T13" fmla="*/ 468 h 559"/>
                                <a:gd name="T14" fmla="*/ 503 w 821"/>
                                <a:gd name="T15" fmla="*/ 501 h 559"/>
                                <a:gd name="T16" fmla="*/ 605 w 821"/>
                                <a:gd name="T17" fmla="*/ 512 h 559"/>
                                <a:gd name="T18" fmla="*/ 688 w 821"/>
                                <a:gd name="T19" fmla="*/ 501 h 559"/>
                                <a:gd name="T20" fmla="*/ 749 w 821"/>
                                <a:gd name="T21" fmla="*/ 468 h 559"/>
                                <a:gd name="T22" fmla="*/ 756 w 821"/>
                                <a:gd name="T23" fmla="*/ 455 h 559"/>
                                <a:gd name="T24" fmla="*/ 711 w 821"/>
                                <a:gd name="T25" fmla="*/ 462 h 559"/>
                                <a:gd name="T26" fmla="*/ 640 w 821"/>
                                <a:gd name="T27" fmla="*/ 452 h 559"/>
                                <a:gd name="T28" fmla="*/ 548 w 821"/>
                                <a:gd name="T29" fmla="*/ 424 h 559"/>
                                <a:gd name="T30" fmla="*/ 445 w 821"/>
                                <a:gd name="T31" fmla="*/ 380 h 559"/>
                                <a:gd name="T32" fmla="*/ 337 w 821"/>
                                <a:gd name="T33" fmla="*/ 323 h 559"/>
                                <a:gd name="T34" fmla="*/ 232 w 821"/>
                                <a:gd name="T35" fmla="*/ 259 h 559"/>
                                <a:gd name="T36" fmla="*/ 142 w 821"/>
                                <a:gd name="T37" fmla="*/ 193 h 559"/>
                                <a:gd name="T38" fmla="*/ 72 w 821"/>
                                <a:gd name="T39" fmla="*/ 132 h 559"/>
                                <a:gd name="T40" fmla="*/ 27 w 821"/>
                                <a:gd name="T41" fmla="*/ 77 h 559"/>
                                <a:gd name="T42" fmla="*/ 11 w 821"/>
                                <a:gd name="T43" fmla="*/ 35 h 559"/>
                                <a:gd name="T44" fmla="*/ 16 w 821"/>
                                <a:gd name="T45" fmla="*/ 19 h 559"/>
                                <a:gd name="T46" fmla="*/ 45 w 821"/>
                                <a:gd name="T47" fmla="*/ 2 h 559"/>
                                <a:gd name="T48" fmla="*/ 104 w 821"/>
                                <a:gd name="T49" fmla="*/ 5 h 559"/>
                                <a:gd name="T50" fmla="*/ 185 w 821"/>
                                <a:gd name="T51" fmla="*/ 24 h 559"/>
                                <a:gd name="T52" fmla="*/ 284 w 821"/>
                                <a:gd name="T53" fmla="*/ 60 h 559"/>
                                <a:gd name="T54" fmla="*/ 393 w 821"/>
                                <a:gd name="T55" fmla="*/ 110 h 559"/>
                                <a:gd name="T56" fmla="*/ 498 w 821"/>
                                <a:gd name="T57" fmla="*/ 171 h 559"/>
                                <a:gd name="T58" fmla="*/ 598 w 821"/>
                                <a:gd name="T59" fmla="*/ 235 h 559"/>
                                <a:gd name="T60" fmla="*/ 679 w 821"/>
                                <a:gd name="T61" fmla="*/ 301 h 559"/>
                                <a:gd name="T62" fmla="*/ 738 w 821"/>
                                <a:gd name="T63" fmla="*/ 360 h 559"/>
                                <a:gd name="T64" fmla="*/ 767 w 821"/>
                                <a:gd name="T65" fmla="*/ 409 h 559"/>
                                <a:gd name="T66" fmla="*/ 767 w 821"/>
                                <a:gd name="T67" fmla="*/ 444 h 559"/>
                                <a:gd name="T68" fmla="*/ 738 w 821"/>
                                <a:gd name="T69" fmla="*/ 462 h 559"/>
                                <a:gd name="T70" fmla="*/ 679 w 821"/>
                                <a:gd name="T71" fmla="*/ 459 h 559"/>
                                <a:gd name="T72" fmla="*/ 598 w 821"/>
                                <a:gd name="T73" fmla="*/ 440 h 559"/>
                                <a:gd name="T74" fmla="*/ 498 w 821"/>
                                <a:gd name="T75" fmla="*/ 402 h 559"/>
                                <a:gd name="T76" fmla="*/ 390 w 821"/>
                                <a:gd name="T77" fmla="*/ 352 h 559"/>
                                <a:gd name="T78" fmla="*/ 284 w 821"/>
                                <a:gd name="T79" fmla="*/ 292 h 559"/>
                                <a:gd name="T80" fmla="*/ 185 w 821"/>
                                <a:gd name="T81" fmla="*/ 226 h 559"/>
                                <a:gd name="T82" fmla="*/ 104 w 821"/>
                                <a:gd name="T83" fmla="*/ 162 h 559"/>
                                <a:gd name="T84" fmla="*/ 45 w 821"/>
                                <a:gd name="T85" fmla="*/ 103 h 559"/>
                                <a:gd name="T86" fmla="*/ 16 w 821"/>
                                <a:gd name="T87" fmla="*/ 55 h 559"/>
                                <a:gd name="T88" fmla="*/ 16 w 821"/>
                                <a:gd name="T89" fmla="*/ 19 h 55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821" h="559">
                                  <a:moveTo>
                                    <a:pt x="17" y="21"/>
                                  </a:moveTo>
                                  <a:lnTo>
                                    <a:pt x="3" y="53"/>
                                  </a:lnTo>
                                  <a:lnTo>
                                    <a:pt x="0" y="86"/>
                                  </a:lnTo>
                                  <a:lnTo>
                                    <a:pt x="5" y="125"/>
                                  </a:lnTo>
                                  <a:lnTo>
                                    <a:pt x="17" y="165"/>
                                  </a:lnTo>
                                  <a:lnTo>
                                    <a:pt x="39" y="209"/>
                                  </a:lnTo>
                                  <a:lnTo>
                                    <a:pt x="67" y="252"/>
                                  </a:lnTo>
                                  <a:lnTo>
                                    <a:pt x="103" y="297"/>
                                  </a:lnTo>
                                  <a:lnTo>
                                    <a:pt x="144" y="338"/>
                                  </a:lnTo>
                                  <a:lnTo>
                                    <a:pt x="192" y="379"/>
                                  </a:lnTo>
                                  <a:lnTo>
                                    <a:pt x="245" y="417"/>
                                  </a:lnTo>
                                  <a:lnTo>
                                    <a:pt x="300" y="453"/>
                                  </a:lnTo>
                                  <a:lnTo>
                                    <a:pt x="360" y="485"/>
                                  </a:lnTo>
                                  <a:lnTo>
                                    <a:pt x="418" y="511"/>
                                  </a:lnTo>
                                  <a:lnTo>
                                    <a:pt x="478" y="530"/>
                                  </a:lnTo>
                                  <a:lnTo>
                                    <a:pt x="535" y="547"/>
                                  </a:lnTo>
                                  <a:lnTo>
                                    <a:pt x="590" y="557"/>
                                  </a:lnTo>
                                  <a:lnTo>
                                    <a:pt x="643" y="559"/>
                                  </a:lnTo>
                                  <a:lnTo>
                                    <a:pt x="691" y="557"/>
                                  </a:lnTo>
                                  <a:lnTo>
                                    <a:pt x="732" y="547"/>
                                  </a:lnTo>
                                  <a:lnTo>
                                    <a:pt x="768" y="530"/>
                                  </a:lnTo>
                                  <a:lnTo>
                                    <a:pt x="797" y="511"/>
                                  </a:lnTo>
                                  <a:lnTo>
                                    <a:pt x="816" y="485"/>
                                  </a:lnTo>
                                  <a:lnTo>
                                    <a:pt x="804" y="497"/>
                                  </a:lnTo>
                                  <a:lnTo>
                                    <a:pt x="785" y="504"/>
                                  </a:lnTo>
                                  <a:lnTo>
                                    <a:pt x="756" y="504"/>
                                  </a:lnTo>
                                  <a:lnTo>
                                    <a:pt x="722" y="501"/>
                                  </a:lnTo>
                                  <a:lnTo>
                                    <a:pt x="681" y="494"/>
                                  </a:lnTo>
                                  <a:lnTo>
                                    <a:pt x="636" y="480"/>
                                  </a:lnTo>
                                  <a:lnTo>
                                    <a:pt x="583" y="463"/>
                                  </a:lnTo>
                                  <a:lnTo>
                                    <a:pt x="530" y="439"/>
                                  </a:lnTo>
                                  <a:lnTo>
                                    <a:pt x="473" y="415"/>
                                  </a:lnTo>
                                  <a:lnTo>
                                    <a:pt x="415" y="384"/>
                                  </a:lnTo>
                                  <a:lnTo>
                                    <a:pt x="358" y="353"/>
                                  </a:lnTo>
                                  <a:lnTo>
                                    <a:pt x="302" y="319"/>
                                  </a:lnTo>
                                  <a:lnTo>
                                    <a:pt x="247" y="283"/>
                                  </a:lnTo>
                                  <a:lnTo>
                                    <a:pt x="197" y="247"/>
                                  </a:lnTo>
                                  <a:lnTo>
                                    <a:pt x="151" y="211"/>
                                  </a:lnTo>
                                  <a:lnTo>
                                    <a:pt x="111" y="177"/>
                                  </a:lnTo>
                                  <a:lnTo>
                                    <a:pt x="77" y="144"/>
                                  </a:lnTo>
                                  <a:lnTo>
                                    <a:pt x="48" y="113"/>
                                  </a:lnTo>
                                  <a:lnTo>
                                    <a:pt x="29" y="84"/>
                                  </a:lnTo>
                                  <a:lnTo>
                                    <a:pt x="17" y="60"/>
                                  </a:lnTo>
                                  <a:lnTo>
                                    <a:pt x="12" y="38"/>
                                  </a:lnTo>
                                  <a:lnTo>
                                    <a:pt x="17" y="21"/>
                                  </a:lnTo>
                                  <a:close/>
                                  <a:moveTo>
                                    <a:pt x="17" y="21"/>
                                  </a:moveTo>
                                  <a:lnTo>
                                    <a:pt x="29" y="9"/>
                                  </a:lnTo>
                                  <a:lnTo>
                                    <a:pt x="48" y="2"/>
                                  </a:lnTo>
                                  <a:lnTo>
                                    <a:pt x="77" y="0"/>
                                  </a:lnTo>
                                  <a:lnTo>
                                    <a:pt x="111" y="5"/>
                                  </a:lnTo>
                                  <a:lnTo>
                                    <a:pt x="151" y="12"/>
                                  </a:lnTo>
                                  <a:lnTo>
                                    <a:pt x="197" y="26"/>
                                  </a:lnTo>
                                  <a:lnTo>
                                    <a:pt x="247" y="43"/>
                                  </a:lnTo>
                                  <a:lnTo>
                                    <a:pt x="302" y="65"/>
                                  </a:lnTo>
                                  <a:lnTo>
                                    <a:pt x="360" y="91"/>
                                  </a:lnTo>
                                  <a:lnTo>
                                    <a:pt x="418" y="120"/>
                                  </a:lnTo>
                                  <a:lnTo>
                                    <a:pt x="475" y="153"/>
                                  </a:lnTo>
                                  <a:lnTo>
                                    <a:pt x="530" y="187"/>
                                  </a:lnTo>
                                  <a:lnTo>
                                    <a:pt x="586" y="223"/>
                                  </a:lnTo>
                                  <a:lnTo>
                                    <a:pt x="636" y="257"/>
                                  </a:lnTo>
                                  <a:lnTo>
                                    <a:pt x="681" y="293"/>
                                  </a:lnTo>
                                  <a:lnTo>
                                    <a:pt x="722" y="329"/>
                                  </a:lnTo>
                                  <a:lnTo>
                                    <a:pt x="756" y="362"/>
                                  </a:lnTo>
                                  <a:lnTo>
                                    <a:pt x="785" y="393"/>
                                  </a:lnTo>
                                  <a:lnTo>
                                    <a:pt x="804" y="422"/>
                                  </a:lnTo>
                                  <a:lnTo>
                                    <a:pt x="816" y="446"/>
                                  </a:lnTo>
                                  <a:lnTo>
                                    <a:pt x="821" y="468"/>
                                  </a:lnTo>
                                  <a:lnTo>
                                    <a:pt x="816" y="485"/>
                                  </a:lnTo>
                                  <a:lnTo>
                                    <a:pt x="804" y="497"/>
                                  </a:lnTo>
                                  <a:lnTo>
                                    <a:pt x="785" y="504"/>
                                  </a:lnTo>
                                  <a:lnTo>
                                    <a:pt x="756" y="504"/>
                                  </a:lnTo>
                                  <a:lnTo>
                                    <a:pt x="722" y="501"/>
                                  </a:lnTo>
                                  <a:lnTo>
                                    <a:pt x="681" y="494"/>
                                  </a:lnTo>
                                  <a:lnTo>
                                    <a:pt x="636" y="480"/>
                                  </a:lnTo>
                                  <a:lnTo>
                                    <a:pt x="583" y="463"/>
                                  </a:lnTo>
                                  <a:lnTo>
                                    <a:pt x="530" y="439"/>
                                  </a:lnTo>
                                  <a:lnTo>
                                    <a:pt x="473" y="415"/>
                                  </a:lnTo>
                                  <a:lnTo>
                                    <a:pt x="415" y="384"/>
                                  </a:lnTo>
                                  <a:lnTo>
                                    <a:pt x="358" y="353"/>
                                  </a:lnTo>
                                  <a:lnTo>
                                    <a:pt x="302" y="319"/>
                                  </a:lnTo>
                                  <a:lnTo>
                                    <a:pt x="247" y="283"/>
                                  </a:lnTo>
                                  <a:lnTo>
                                    <a:pt x="197" y="247"/>
                                  </a:lnTo>
                                  <a:lnTo>
                                    <a:pt x="151" y="211"/>
                                  </a:lnTo>
                                  <a:lnTo>
                                    <a:pt x="111" y="177"/>
                                  </a:lnTo>
                                  <a:lnTo>
                                    <a:pt x="77" y="144"/>
                                  </a:lnTo>
                                  <a:lnTo>
                                    <a:pt x="48" y="113"/>
                                  </a:lnTo>
                                  <a:lnTo>
                                    <a:pt x="29" y="84"/>
                                  </a:lnTo>
                                  <a:lnTo>
                                    <a:pt x="17" y="60"/>
                                  </a:lnTo>
                                  <a:lnTo>
                                    <a:pt x="12" y="38"/>
                                  </a:lnTo>
                                  <a:lnTo>
                                    <a:pt x="17" y="21"/>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69" name="Line 461"/>
                          <wps:cNvCnPr>
                            <a:cxnSpLocks noChangeShapeType="1"/>
                          </wps:cNvCnPr>
                          <wps:spPr bwMode="auto">
                            <a:xfrm flipH="1" flipV="1">
                              <a:off x="6490" y="7910"/>
                              <a:ext cx="560" cy="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0" name="Line 462"/>
                          <wps:cNvCnPr>
                            <a:cxnSpLocks noChangeShapeType="1"/>
                          </wps:cNvCnPr>
                          <wps:spPr bwMode="auto">
                            <a:xfrm flipH="1">
                              <a:off x="6848" y="7915"/>
                              <a:ext cx="202" cy="2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1" name="Line 463"/>
                          <wps:cNvCnPr>
                            <a:cxnSpLocks noChangeShapeType="1"/>
                          </wps:cNvCnPr>
                          <wps:spPr bwMode="auto">
                            <a:xfrm>
                              <a:off x="7050" y="7915"/>
                              <a:ext cx="275" cy="4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72" name="Freeform 464"/>
                          <wps:cNvSpPr>
                            <a:spLocks/>
                          </wps:cNvSpPr>
                          <wps:spPr bwMode="auto">
                            <a:xfrm>
                              <a:off x="6755" y="8224"/>
                              <a:ext cx="207" cy="114"/>
                            </a:xfrm>
                            <a:custGeom>
                              <a:avLst/>
                              <a:gdLst>
                                <a:gd name="T0" fmla="*/ 0 w 199"/>
                                <a:gd name="T1" fmla="*/ 5 h 125"/>
                                <a:gd name="T2" fmla="*/ 7 w 199"/>
                                <a:gd name="T3" fmla="*/ 0 h 125"/>
                                <a:gd name="T4" fmla="*/ 21 w 199"/>
                                <a:gd name="T5" fmla="*/ 0 h 125"/>
                                <a:gd name="T6" fmla="*/ 43 w 199"/>
                                <a:gd name="T7" fmla="*/ 5 h 125"/>
                                <a:gd name="T8" fmla="*/ 66 w 199"/>
                                <a:gd name="T9" fmla="*/ 14 h 125"/>
                                <a:gd name="T10" fmla="*/ 93 w 199"/>
                                <a:gd name="T11" fmla="*/ 26 h 125"/>
                                <a:gd name="T12" fmla="*/ 119 w 199"/>
                                <a:gd name="T13" fmla="*/ 42 h 125"/>
                                <a:gd name="T14" fmla="*/ 145 w 199"/>
                                <a:gd name="T15" fmla="*/ 57 h 125"/>
                                <a:gd name="T16" fmla="*/ 164 w 199"/>
                                <a:gd name="T17" fmla="*/ 75 h 125"/>
                                <a:gd name="T18" fmla="*/ 180 w 199"/>
                                <a:gd name="T19" fmla="*/ 88 h 125"/>
                                <a:gd name="T20" fmla="*/ 187 w 199"/>
                                <a:gd name="T21" fmla="*/ 101 h 125"/>
                                <a:gd name="T22" fmla="*/ 187 w 199"/>
                                <a:gd name="T23" fmla="*/ 109 h 125"/>
                                <a:gd name="T24" fmla="*/ 180 w 199"/>
                                <a:gd name="T25" fmla="*/ 114 h 125"/>
                                <a:gd name="T26" fmla="*/ 164 w 199"/>
                                <a:gd name="T27" fmla="*/ 114 h 125"/>
                                <a:gd name="T28" fmla="*/ 145 w 199"/>
                                <a:gd name="T29" fmla="*/ 108 h 125"/>
                                <a:gd name="T30" fmla="*/ 119 w 199"/>
                                <a:gd name="T31" fmla="*/ 98 h 125"/>
                                <a:gd name="T32" fmla="*/ 93 w 199"/>
                                <a:gd name="T33" fmla="*/ 86 h 125"/>
                                <a:gd name="T34" fmla="*/ 66 w 199"/>
                                <a:gd name="T35" fmla="*/ 73 h 125"/>
                                <a:gd name="T36" fmla="*/ 40 w 199"/>
                                <a:gd name="T37" fmla="*/ 55 h 125"/>
                                <a:gd name="T38" fmla="*/ 21 w 199"/>
                                <a:gd name="T39" fmla="*/ 40 h 125"/>
                                <a:gd name="T40" fmla="*/ 7 w 199"/>
                                <a:gd name="T41" fmla="*/ 25 h 125"/>
                                <a:gd name="T42" fmla="*/ 0 w 199"/>
                                <a:gd name="T43" fmla="*/ 11 h 125"/>
                                <a:gd name="T44" fmla="*/ 0 w 199"/>
                                <a:gd name="T45" fmla="*/ 5 h 12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99" h="125">
                                  <a:moveTo>
                                    <a:pt x="0" y="5"/>
                                  </a:moveTo>
                                  <a:lnTo>
                                    <a:pt x="7" y="0"/>
                                  </a:lnTo>
                                  <a:lnTo>
                                    <a:pt x="22" y="0"/>
                                  </a:lnTo>
                                  <a:lnTo>
                                    <a:pt x="46" y="5"/>
                                  </a:lnTo>
                                  <a:lnTo>
                                    <a:pt x="70" y="15"/>
                                  </a:lnTo>
                                  <a:lnTo>
                                    <a:pt x="99" y="29"/>
                                  </a:lnTo>
                                  <a:lnTo>
                                    <a:pt x="127" y="46"/>
                                  </a:lnTo>
                                  <a:lnTo>
                                    <a:pt x="154" y="63"/>
                                  </a:lnTo>
                                  <a:lnTo>
                                    <a:pt x="175" y="82"/>
                                  </a:lnTo>
                                  <a:lnTo>
                                    <a:pt x="192" y="96"/>
                                  </a:lnTo>
                                  <a:lnTo>
                                    <a:pt x="199" y="111"/>
                                  </a:lnTo>
                                  <a:lnTo>
                                    <a:pt x="199" y="120"/>
                                  </a:lnTo>
                                  <a:lnTo>
                                    <a:pt x="192" y="125"/>
                                  </a:lnTo>
                                  <a:lnTo>
                                    <a:pt x="175" y="125"/>
                                  </a:lnTo>
                                  <a:lnTo>
                                    <a:pt x="154" y="118"/>
                                  </a:lnTo>
                                  <a:lnTo>
                                    <a:pt x="127" y="108"/>
                                  </a:lnTo>
                                  <a:lnTo>
                                    <a:pt x="99" y="94"/>
                                  </a:lnTo>
                                  <a:lnTo>
                                    <a:pt x="70" y="80"/>
                                  </a:lnTo>
                                  <a:lnTo>
                                    <a:pt x="43" y="60"/>
                                  </a:lnTo>
                                  <a:lnTo>
                                    <a:pt x="22" y="44"/>
                                  </a:lnTo>
                                  <a:lnTo>
                                    <a:pt x="7" y="27"/>
                                  </a:lnTo>
                                  <a:lnTo>
                                    <a:pt x="0" y="12"/>
                                  </a:lnTo>
                                  <a:lnTo>
                                    <a:pt x="0" y="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773" name="Rectangle 465"/>
                          <wps:cNvSpPr>
                            <a:spLocks noChangeArrowheads="1"/>
                          </wps:cNvSpPr>
                          <wps:spPr bwMode="auto">
                            <a:xfrm>
                              <a:off x="6471" y="8918"/>
                              <a:ext cx="829"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4" name="Rectangle 466"/>
                          <wps:cNvSpPr>
                            <a:spLocks noChangeArrowheads="1"/>
                          </wps:cNvSpPr>
                          <wps:spPr bwMode="auto">
                            <a:xfrm>
                              <a:off x="6486" y="8927"/>
                              <a:ext cx="886"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r>
                                  <w:rPr>
                                    <w:b/>
                                    <w:snapToGrid w:val="0"/>
                                    <w:sz w:val="16"/>
                                  </w:rPr>
                                  <w:t>Bouygues</w:t>
                                </w:r>
                              </w:p>
                            </w:txbxContent>
                          </wps:txbx>
                          <wps:bodyPr rot="0" vert="horz" wrap="square" lIns="0" tIns="0" rIns="0" bIns="0" anchor="t" anchorCtr="0" upright="1">
                            <a:noAutofit/>
                          </wps:bodyPr>
                        </wps:wsp>
                        <wps:wsp>
                          <wps:cNvPr id="775" name="Rectangle 467"/>
                          <wps:cNvSpPr>
                            <a:spLocks noChangeArrowheads="1"/>
                          </wps:cNvSpPr>
                          <wps:spPr bwMode="auto">
                            <a:xfrm>
                              <a:off x="6545" y="9190"/>
                              <a:ext cx="75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proofErr w:type="spellStart"/>
                                <w:r>
                                  <w:rPr>
                                    <w:b/>
                                    <w:snapToGrid w:val="0"/>
                                    <w:sz w:val="16"/>
                                  </w:rPr>
                                  <w:t>Télécom</w:t>
                                </w:r>
                                <w:proofErr w:type="spellEnd"/>
                              </w:p>
                            </w:txbxContent>
                          </wps:txbx>
                          <wps:bodyPr rot="0" vert="horz" wrap="square" lIns="0" tIns="0" rIns="0" bIns="0" anchor="t" anchorCtr="0" upright="1">
                            <a:noAutofit/>
                          </wps:bodyPr>
                        </wps:wsp>
                      </wpg:grpSp>
                      <wps:wsp>
                        <wps:cNvPr id="776" name="Freeform 468"/>
                        <wps:cNvSpPr>
                          <a:spLocks/>
                        </wps:cNvSpPr>
                        <wps:spPr bwMode="auto">
                          <a:xfrm>
                            <a:off x="5323" y="5296"/>
                            <a:ext cx="353" cy="1613"/>
                          </a:xfrm>
                          <a:custGeom>
                            <a:avLst/>
                            <a:gdLst>
                              <a:gd name="T0" fmla="*/ 158 w 339"/>
                              <a:gd name="T1" fmla="*/ 0 h 849"/>
                              <a:gd name="T2" fmla="*/ 319 w 339"/>
                              <a:gd name="T3" fmla="*/ 1058 h 849"/>
                              <a:gd name="T4" fmla="*/ 95 w 339"/>
                              <a:gd name="T5" fmla="*/ 832 h 849"/>
                              <a:gd name="T6" fmla="*/ 158 w 339"/>
                              <a:gd name="T7" fmla="*/ 1509 h 849"/>
                              <a:gd name="T8" fmla="*/ 0 w 339"/>
                              <a:gd name="T9" fmla="*/ 451 h 849"/>
                              <a:gd name="T10" fmla="*/ 224 w 339"/>
                              <a:gd name="T11" fmla="*/ 683 h 849"/>
                              <a:gd name="T12" fmla="*/ 158 w 339"/>
                              <a:gd name="T13" fmla="*/ 0 h 84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39" h="849">
                                <a:moveTo>
                                  <a:pt x="168" y="0"/>
                                </a:moveTo>
                                <a:lnTo>
                                  <a:pt x="339" y="595"/>
                                </a:lnTo>
                                <a:lnTo>
                                  <a:pt x="101" y="468"/>
                                </a:lnTo>
                                <a:lnTo>
                                  <a:pt x="168" y="849"/>
                                </a:lnTo>
                                <a:lnTo>
                                  <a:pt x="0" y="254"/>
                                </a:lnTo>
                                <a:lnTo>
                                  <a:pt x="238" y="384"/>
                                </a:lnTo>
                                <a:lnTo>
                                  <a:pt x="168" y="0"/>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777" name="Freeform 469"/>
                        <wps:cNvSpPr>
                          <a:spLocks/>
                        </wps:cNvSpPr>
                        <wps:spPr bwMode="auto">
                          <a:xfrm>
                            <a:off x="5660" y="5236"/>
                            <a:ext cx="884" cy="1673"/>
                          </a:xfrm>
                          <a:custGeom>
                            <a:avLst/>
                            <a:gdLst>
                              <a:gd name="T0" fmla="*/ 0 w 624"/>
                              <a:gd name="T1" fmla="*/ 0 h 849"/>
                              <a:gd name="T2" fmla="*/ 703 w 624"/>
                              <a:gd name="T3" fmla="*/ 906 h 849"/>
                              <a:gd name="T4" fmla="*/ 359 w 624"/>
                              <a:gd name="T5" fmla="*/ 983 h 849"/>
                              <a:gd name="T6" fmla="*/ 798 w 624"/>
                              <a:gd name="T7" fmla="*/ 1673 h 849"/>
                              <a:gd name="T8" fmla="*/ 96 w 624"/>
                              <a:gd name="T9" fmla="*/ 765 h 849"/>
                              <a:gd name="T10" fmla="*/ 436 w 624"/>
                              <a:gd name="T11" fmla="*/ 690 h 849"/>
                              <a:gd name="T12" fmla="*/ 0 w 624"/>
                              <a:gd name="T13" fmla="*/ 0 h 84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24" h="849">
                                <a:moveTo>
                                  <a:pt x="0" y="0"/>
                                </a:moveTo>
                                <a:lnTo>
                                  <a:pt x="550" y="460"/>
                                </a:lnTo>
                                <a:lnTo>
                                  <a:pt x="281" y="499"/>
                                </a:lnTo>
                                <a:lnTo>
                                  <a:pt x="624" y="849"/>
                                </a:lnTo>
                                <a:lnTo>
                                  <a:pt x="75" y="388"/>
                                </a:lnTo>
                                <a:lnTo>
                                  <a:pt x="341" y="350"/>
                                </a:lnTo>
                                <a:lnTo>
                                  <a:pt x="0" y="0"/>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778" name="Rectangle 470"/>
                        <wps:cNvSpPr>
                          <a:spLocks noChangeArrowheads="1"/>
                        </wps:cNvSpPr>
                        <wps:spPr bwMode="auto">
                          <a:xfrm>
                            <a:off x="6702" y="6117"/>
                            <a:ext cx="496"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r>
                                <w:rPr>
                                  <w:b/>
                                  <w:snapToGrid w:val="0"/>
                                  <w:sz w:val="24"/>
                                </w:rPr>
                                <w:t>OU</w:t>
                              </w:r>
                            </w:p>
                          </w:txbxContent>
                        </wps:txbx>
                        <wps:bodyPr rot="0" vert="horz" wrap="square" lIns="0" tIns="0" rIns="0" bIns="0" anchor="t" anchorCtr="0" upright="1">
                          <a:noAutofit/>
                        </wps:bodyPr>
                      </wps:wsp>
                      <wps:wsp>
                        <wps:cNvPr id="779" name="Line 471"/>
                        <wps:cNvCnPr>
                          <a:cxnSpLocks noChangeShapeType="1"/>
                        </wps:cNvCnPr>
                        <wps:spPr bwMode="auto">
                          <a:xfrm>
                            <a:off x="5585" y="11666"/>
                            <a:ext cx="1" cy="911"/>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780" name="Freeform 472"/>
                        <wps:cNvSpPr>
                          <a:spLocks/>
                        </wps:cNvSpPr>
                        <wps:spPr bwMode="auto">
                          <a:xfrm>
                            <a:off x="1489" y="4417"/>
                            <a:ext cx="3541" cy="6234"/>
                          </a:xfrm>
                          <a:custGeom>
                            <a:avLst/>
                            <a:gdLst>
                              <a:gd name="T0" fmla="*/ 3194 w 3399"/>
                              <a:gd name="T1" fmla="*/ 6234 h 6803"/>
                              <a:gd name="T2" fmla="*/ 0 w 3399"/>
                              <a:gd name="T3" fmla="*/ 6234 h 6803"/>
                              <a:gd name="T4" fmla="*/ 0 w 3399"/>
                              <a:gd name="T5" fmla="*/ 0 h 6803"/>
                              <a:gd name="T6" fmla="*/ 0 60000 65536"/>
                              <a:gd name="T7" fmla="*/ 0 60000 65536"/>
                              <a:gd name="T8" fmla="*/ 0 60000 65536"/>
                            </a:gdLst>
                            <a:ahLst/>
                            <a:cxnLst>
                              <a:cxn ang="T6">
                                <a:pos x="T0" y="T1"/>
                              </a:cxn>
                              <a:cxn ang="T7">
                                <a:pos x="T2" y="T3"/>
                              </a:cxn>
                              <a:cxn ang="T8">
                                <a:pos x="T4" y="T5"/>
                              </a:cxn>
                            </a:cxnLst>
                            <a:rect l="0" t="0" r="r" b="b"/>
                            <a:pathLst>
                              <a:path w="3399" h="6803">
                                <a:moveTo>
                                  <a:pt x="3399" y="6803"/>
                                </a:moveTo>
                                <a:lnTo>
                                  <a:pt x="0" y="6803"/>
                                </a:lnTo>
                                <a:lnTo>
                                  <a:pt x="0" y="0"/>
                                </a:lnTo>
                              </a:path>
                            </a:pathLst>
                          </a:custGeom>
                          <a:noFill/>
                          <a:ln w="273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1" name="Line 473"/>
                        <wps:cNvCnPr>
                          <a:cxnSpLocks noChangeShapeType="1"/>
                        </wps:cNvCnPr>
                        <wps:spPr bwMode="auto">
                          <a:xfrm>
                            <a:off x="1489" y="4417"/>
                            <a:ext cx="1087" cy="1"/>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782" name="Line 475"/>
                        <wps:cNvCnPr>
                          <a:cxnSpLocks noChangeShapeType="1"/>
                        </wps:cNvCnPr>
                        <wps:spPr bwMode="auto">
                          <a:xfrm>
                            <a:off x="3756" y="4417"/>
                            <a:ext cx="1829" cy="1"/>
                          </a:xfrm>
                          <a:prstGeom prst="line">
                            <a:avLst/>
                          </a:prstGeom>
                          <a:noFill/>
                          <a:ln w="27305">
                            <a:solidFill>
                              <a:srgbClr val="000000"/>
                            </a:solidFill>
                            <a:round/>
                            <a:headEnd/>
                            <a:tailEnd/>
                          </a:ln>
                          <a:extLst>
                            <a:ext uri="{909E8E84-426E-40DD-AFC4-6F175D3DCCD1}">
                              <a14:hiddenFill xmlns:a14="http://schemas.microsoft.com/office/drawing/2010/main">
                                <a:noFill/>
                              </a14:hiddenFill>
                            </a:ext>
                          </a:extLst>
                        </wps:spPr>
                        <wps:bodyPr/>
                      </wps:wsp>
                      <wps:wsp>
                        <wps:cNvPr id="783" name="Rectangle 476"/>
                        <wps:cNvSpPr>
                          <a:spLocks noChangeArrowheads="1"/>
                        </wps:cNvSpPr>
                        <wps:spPr bwMode="auto">
                          <a:xfrm>
                            <a:off x="4228" y="4156"/>
                            <a:ext cx="1115"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pPr>
                                <w:jc w:val="center"/>
                              </w:pPr>
                              <w:r>
                                <w:rPr>
                                  <w:snapToGrid w:val="0"/>
                                  <w:sz w:val="16"/>
                                </w:rPr>
                                <w:t xml:space="preserve">Transmission SMS à </w:t>
                              </w:r>
                              <w:proofErr w:type="spellStart"/>
                              <w:r>
                                <w:rPr>
                                  <w:snapToGrid w:val="0"/>
                                  <w:sz w:val="16"/>
                                </w:rPr>
                                <w:t>l’opérateur</w:t>
                              </w:r>
                              <w:proofErr w:type="spellEnd"/>
                            </w:p>
                          </w:txbxContent>
                        </wps:txbx>
                        <wps:bodyPr rot="0" vert="horz" wrap="square" lIns="0" tIns="0" rIns="0" bIns="0" anchor="t" anchorCtr="0" upright="1">
                          <a:noAutofit/>
                        </wps:bodyPr>
                      </wps:wsp>
                      <wps:wsp>
                        <wps:cNvPr id="784" name="AutoShape 477"/>
                        <wps:cNvSpPr>
                          <a:spLocks/>
                        </wps:cNvSpPr>
                        <wps:spPr bwMode="auto">
                          <a:xfrm>
                            <a:off x="9094" y="6181"/>
                            <a:ext cx="1922" cy="1091"/>
                          </a:xfrm>
                          <a:prstGeom prst="borderCallout1">
                            <a:avLst>
                              <a:gd name="adj1" fmla="val 15125"/>
                              <a:gd name="adj2" fmla="val -6505"/>
                              <a:gd name="adj3" fmla="val 116218"/>
                              <a:gd name="adj4" fmla="val -72194"/>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Pr="00740ED1" w:rsidRDefault="003F7818" w:rsidP="00AD7C22">
                              <w:pPr>
                                <w:jc w:val="center"/>
                                <w:rPr>
                                  <w:lang w:val="fr-FR"/>
                                </w:rPr>
                              </w:pPr>
                              <w:r w:rsidRPr="00740ED1">
                                <w:rPr>
                                  <w:snapToGrid w:val="0"/>
                                  <w:sz w:val="16"/>
                                  <w:lang w:val="fr-FR"/>
                                </w:rPr>
                                <w:t>L'opérateur choisi va essayer pendant une période de 3 jours de transmettre le SMS au client</w:t>
                              </w:r>
                            </w:p>
                          </w:txbxContent>
                        </wps:txbx>
                        <wps:bodyPr rot="0" vert="horz" wrap="square" lIns="91440" tIns="45720" rIns="91440" bIns="45720" anchor="t" anchorCtr="0" upright="1">
                          <a:noAutofit/>
                        </wps:bodyPr>
                      </wps:wsp>
                      <wps:wsp>
                        <wps:cNvPr id="785" name="AutoShape 478"/>
                        <wps:cNvSpPr>
                          <a:spLocks/>
                        </wps:cNvSpPr>
                        <wps:spPr bwMode="auto">
                          <a:xfrm>
                            <a:off x="7144" y="12418"/>
                            <a:ext cx="1800" cy="1056"/>
                          </a:xfrm>
                          <a:prstGeom prst="borderCallout1">
                            <a:avLst>
                              <a:gd name="adj1" fmla="val 15625"/>
                              <a:gd name="adj2" fmla="val -6944"/>
                              <a:gd name="adj3" fmla="val -27866"/>
                              <a:gd name="adj4" fmla="val -6580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Pr="00740ED1" w:rsidRDefault="003F7818" w:rsidP="00AD7C22">
                              <w:pPr>
                                <w:jc w:val="center"/>
                                <w:rPr>
                                  <w:snapToGrid w:val="0"/>
                                  <w:sz w:val="16"/>
                                  <w:lang w:val="fr-FR"/>
                                </w:rPr>
                              </w:pPr>
                              <w:r w:rsidRPr="00740ED1">
                                <w:rPr>
                                  <w:b/>
                                  <w:snapToGrid w:val="0"/>
                                  <w:sz w:val="16"/>
                                  <w:u w:val="single"/>
                                  <w:lang w:val="fr-FR"/>
                                </w:rPr>
                                <w:t>ATTENTION :</w:t>
                              </w:r>
                              <w:r w:rsidRPr="00740ED1">
                                <w:rPr>
                                  <w:snapToGrid w:val="0"/>
                                  <w:sz w:val="16"/>
                                  <w:lang w:val="fr-FR"/>
                                </w:rPr>
                                <w:t xml:space="preserve"> on ne peut pas déterminer l’heure du retour</w:t>
                              </w:r>
                            </w:p>
                            <w:p w:rsidR="003F7818" w:rsidRDefault="003F7818" w:rsidP="00AD7C22">
                              <w:pPr>
                                <w:jc w:val="center"/>
                              </w:pPr>
                              <w:r>
                                <w:rPr>
                                  <w:snapToGrid w:val="0"/>
                                  <w:sz w:val="16"/>
                                </w:rPr>
                                <w:t>(</w:t>
                              </w:r>
                              <w:proofErr w:type="spellStart"/>
                              <w:proofErr w:type="gramStart"/>
                              <w:r>
                                <w:rPr>
                                  <w:snapToGrid w:val="0"/>
                                  <w:sz w:val="16"/>
                                </w:rPr>
                                <w:t>délai</w:t>
                              </w:r>
                              <w:proofErr w:type="spellEnd"/>
                              <w:proofErr w:type="gramEnd"/>
                              <w:r>
                                <w:rPr>
                                  <w:snapToGrid w:val="0"/>
                                  <w:sz w:val="16"/>
                                </w:rPr>
                                <w:t xml:space="preserve"> &lt; </w:t>
                              </w:r>
                              <w:r>
                                <w:rPr>
                                  <w:b/>
                                  <w:snapToGrid w:val="0"/>
                                  <w:sz w:val="16"/>
                                </w:rPr>
                                <w:t>3j</w:t>
                              </w:r>
                              <w:r>
                                <w:rPr>
                                  <w:snapToGrid w:val="0"/>
                                  <w:sz w:val="16"/>
                                </w:rPr>
                                <w:t>)</w:t>
                              </w:r>
                            </w:p>
                          </w:txbxContent>
                        </wps:txbx>
                        <wps:bodyPr rot="0" vert="horz" wrap="square" lIns="91440" tIns="45720" rIns="91440" bIns="45720" anchor="t" anchorCtr="0" upright="1">
                          <a:noAutofit/>
                        </wps:bodyPr>
                      </wps:wsp>
                      <wps:wsp>
                        <wps:cNvPr id="786" name="Rectangle 479"/>
                        <wps:cNvSpPr>
                          <a:spLocks noChangeArrowheads="1"/>
                        </wps:cNvSpPr>
                        <wps:spPr bwMode="auto">
                          <a:xfrm>
                            <a:off x="4593" y="10573"/>
                            <a:ext cx="1951" cy="893"/>
                          </a:xfrm>
                          <a:prstGeom prst="rect">
                            <a:avLst/>
                          </a:prstGeom>
                          <a:solidFill>
                            <a:srgbClr val="FFFFFF"/>
                          </a:solidFill>
                          <a:ln w="3175">
                            <a:solidFill>
                              <a:srgbClr val="000000"/>
                            </a:solidFill>
                            <a:miter lim="800000"/>
                            <a:headEnd/>
                            <a:tailEnd/>
                          </a:ln>
                        </wps:spPr>
                        <wps:txbx>
                          <w:txbxContent>
                            <w:p w:rsidR="003F7818" w:rsidRPr="00740ED1" w:rsidRDefault="003F7818" w:rsidP="00AD7C22">
                              <w:pPr>
                                <w:jc w:val="center"/>
                                <w:rPr>
                                  <w:lang w:val="fr-FR"/>
                                </w:rPr>
                              </w:pPr>
                              <w:r w:rsidRPr="00740ED1">
                                <w:rPr>
                                  <w:snapToGrid w:val="0"/>
                                  <w:sz w:val="16"/>
                                  <w:lang w:val="fr-FR"/>
                                </w:rPr>
                                <w:t xml:space="preserve">Dès réception du message par le client </w:t>
                              </w:r>
                              <w:r w:rsidRPr="00740ED1">
                                <w:rPr>
                                  <w:b/>
                                  <w:snapToGrid w:val="0"/>
                                  <w:sz w:val="16"/>
                                  <w:lang w:val="fr-FR"/>
                                </w:rPr>
                                <w:t>OU</w:t>
                              </w:r>
                              <w:r w:rsidRPr="00740ED1">
                                <w:rPr>
                                  <w:snapToGrid w:val="0"/>
                                  <w:sz w:val="16"/>
                                  <w:lang w:val="fr-FR"/>
                                </w:rPr>
                                <w:t xml:space="preserve"> expiration du délai (</w:t>
                              </w:r>
                              <w:r w:rsidRPr="00740ED1">
                                <w:rPr>
                                  <w:b/>
                                  <w:snapToGrid w:val="0"/>
                                  <w:sz w:val="16"/>
                                  <w:lang w:val="fr-FR"/>
                                </w:rPr>
                                <w:t>3j</w:t>
                              </w:r>
                              <w:r w:rsidRPr="00740ED1">
                                <w:rPr>
                                  <w:snapToGrid w:val="0"/>
                                  <w:sz w:val="16"/>
                                  <w:lang w:val="fr-FR"/>
                                </w:rPr>
                                <w:t>)</w:t>
                              </w:r>
                            </w:p>
                          </w:txbxContent>
                        </wps:txbx>
                        <wps:bodyPr rot="0" vert="horz" wrap="square" lIns="91440" tIns="45720" rIns="91440" bIns="45720" anchor="t" anchorCtr="0" upright="1">
                          <a:noAutofit/>
                        </wps:bodyPr>
                      </wps:wsp>
                      <wps:wsp>
                        <wps:cNvPr id="787" name="Text Box 480"/>
                        <wps:cNvSpPr txBox="1">
                          <a:spLocks noChangeArrowheads="1"/>
                        </wps:cNvSpPr>
                        <wps:spPr bwMode="auto">
                          <a:xfrm>
                            <a:off x="2356" y="4906"/>
                            <a:ext cx="1687" cy="330"/>
                          </a:xfrm>
                          <a:prstGeom prst="rect">
                            <a:avLst/>
                          </a:prstGeom>
                          <a:solidFill>
                            <a:srgbClr val="FFFFFF"/>
                          </a:solidFill>
                          <a:ln w="9525">
                            <a:solidFill>
                              <a:srgbClr val="FFFFFF"/>
                            </a:solidFill>
                            <a:miter lim="800000"/>
                            <a:headEnd/>
                            <a:tailEnd/>
                          </a:ln>
                        </wps:spPr>
                        <wps:txbx>
                          <w:txbxContent>
                            <w:p w:rsidR="003F7818" w:rsidRDefault="003F7818" w:rsidP="00AD7C22">
                              <w:pPr>
                                <w:rPr>
                                  <w:sz w:val="16"/>
                                </w:rPr>
                              </w:pPr>
                              <w:proofErr w:type="spellStart"/>
                              <w:r>
                                <w:rPr>
                                  <w:sz w:val="16"/>
                                </w:rPr>
                                <w:t>Worldline</w:t>
                              </w:r>
                              <w:proofErr w:type="spellEnd"/>
                            </w:p>
                          </w:txbxContent>
                        </wps:txbx>
                        <wps:bodyPr rot="0" vert="horz" wrap="square" lIns="91440" tIns="45720" rIns="91440" bIns="45720" anchor="t" anchorCtr="0" upright="1">
                          <a:noAutofit/>
                        </wps:bodyPr>
                      </wps:wsp>
                      <wps:wsp>
                        <wps:cNvPr id="788" name="Rectangle 474"/>
                        <wps:cNvSpPr>
                          <a:spLocks noChangeArrowheads="1"/>
                        </wps:cNvSpPr>
                        <wps:spPr bwMode="auto">
                          <a:xfrm>
                            <a:off x="1216" y="6312"/>
                            <a:ext cx="465" cy="2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pPr>
                                <w:jc w:val="center"/>
                              </w:pPr>
                              <w:r>
                                <w:rPr>
                                  <w:b/>
                                  <w:snapToGrid w:val="0"/>
                                </w:rPr>
                                <w:t>Codes retour</w:t>
                              </w:r>
                            </w:p>
                          </w:txbxContent>
                        </wps:txbx>
                        <wps:bodyPr rot="0" vert="vert270" wrap="square" lIns="0" tIns="0" rIns="0" bIns="0" anchor="t" anchorCtr="0" upright="1">
                          <a:noAutofit/>
                        </wps:bodyPr>
                      </wps:wsp>
                      <wps:wsp>
                        <wps:cNvPr id="789" name="Freeform 422"/>
                        <wps:cNvSpPr>
                          <a:spLocks/>
                        </wps:cNvSpPr>
                        <wps:spPr bwMode="auto">
                          <a:xfrm rot="-686450">
                            <a:off x="4613" y="5236"/>
                            <a:ext cx="797" cy="1673"/>
                          </a:xfrm>
                          <a:custGeom>
                            <a:avLst/>
                            <a:gdLst>
                              <a:gd name="T0" fmla="*/ 0 w 679"/>
                              <a:gd name="T1" fmla="*/ 1673 h 849"/>
                              <a:gd name="T2" fmla="*/ 332 w 679"/>
                              <a:gd name="T3" fmla="*/ 368 h 849"/>
                              <a:gd name="T4" fmla="*/ 445 w 679"/>
                              <a:gd name="T5" fmla="*/ 855 h 849"/>
                              <a:gd name="T6" fmla="*/ 719 w 679"/>
                              <a:gd name="T7" fmla="*/ 0 h 849"/>
                              <a:gd name="T8" fmla="*/ 389 w 679"/>
                              <a:gd name="T9" fmla="*/ 1308 h 849"/>
                              <a:gd name="T10" fmla="*/ 276 w 679"/>
                              <a:gd name="T11" fmla="*/ 818 h 849"/>
                              <a:gd name="T12" fmla="*/ 0 w 679"/>
                              <a:gd name="T13" fmla="*/ 1673 h 849"/>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79" h="849">
                                <a:moveTo>
                                  <a:pt x="0" y="849"/>
                                </a:moveTo>
                                <a:lnTo>
                                  <a:pt x="314" y="187"/>
                                </a:lnTo>
                                <a:lnTo>
                                  <a:pt x="420" y="434"/>
                                </a:lnTo>
                                <a:lnTo>
                                  <a:pt x="679" y="0"/>
                                </a:lnTo>
                                <a:lnTo>
                                  <a:pt x="367" y="664"/>
                                </a:lnTo>
                                <a:lnTo>
                                  <a:pt x="261" y="415"/>
                                </a:lnTo>
                                <a:lnTo>
                                  <a:pt x="0" y="849"/>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g:grpSp>
                        <wpg:cNvPr id="790" name="Group 753"/>
                        <wpg:cNvGrpSpPr>
                          <a:grpSpLocks/>
                        </wpg:cNvGrpSpPr>
                        <wpg:grpSpPr bwMode="auto">
                          <a:xfrm>
                            <a:off x="3546" y="7696"/>
                            <a:ext cx="885" cy="1398"/>
                            <a:chOff x="3469" y="7904"/>
                            <a:chExt cx="885" cy="1398"/>
                          </a:xfrm>
                        </wpg:grpSpPr>
                        <wps:wsp>
                          <wps:cNvPr id="791" name="Freeform 423"/>
                          <wps:cNvSpPr>
                            <a:spLocks noEditPoints="1"/>
                          </wps:cNvSpPr>
                          <wps:spPr bwMode="auto">
                            <a:xfrm>
                              <a:off x="3469" y="8703"/>
                              <a:ext cx="885" cy="75"/>
                            </a:xfrm>
                            <a:custGeom>
                              <a:avLst/>
                              <a:gdLst>
                                <a:gd name="T0" fmla="*/ 50 w 850"/>
                                <a:gd name="T1" fmla="*/ 25 h 82"/>
                                <a:gd name="T2" fmla="*/ 0 w 850"/>
                                <a:gd name="T3" fmla="*/ 25 h 82"/>
                                <a:gd name="T4" fmla="*/ 0 w 850"/>
                                <a:gd name="T5" fmla="*/ 75 h 82"/>
                                <a:gd name="T6" fmla="*/ 798 w 850"/>
                                <a:gd name="T7" fmla="*/ 75 h 82"/>
                                <a:gd name="T8" fmla="*/ 798 w 850"/>
                                <a:gd name="T9" fmla="*/ 25 h 82"/>
                                <a:gd name="T10" fmla="*/ 698 w 850"/>
                                <a:gd name="T11" fmla="*/ 25 h 82"/>
                                <a:gd name="T12" fmla="*/ 698 w 850"/>
                                <a:gd name="T13" fmla="*/ 0 h 82"/>
                                <a:gd name="T14" fmla="*/ 50 w 850"/>
                                <a:gd name="T15" fmla="*/ 0 h 82"/>
                                <a:gd name="T16" fmla="*/ 50 w 850"/>
                                <a:gd name="T17" fmla="*/ 25 h 82"/>
                                <a:gd name="T18" fmla="*/ 698 w 850"/>
                                <a:gd name="T19" fmla="*/ 25 h 82"/>
                                <a:gd name="T20" fmla="*/ 63 w 850"/>
                                <a:gd name="T21" fmla="*/ 25 h 82"/>
                                <a:gd name="T22" fmla="*/ 698 w 850"/>
                                <a:gd name="T23" fmla="*/ 25 h 8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850" h="82">
                                  <a:moveTo>
                                    <a:pt x="53" y="27"/>
                                  </a:moveTo>
                                  <a:lnTo>
                                    <a:pt x="0" y="27"/>
                                  </a:lnTo>
                                  <a:lnTo>
                                    <a:pt x="0" y="82"/>
                                  </a:lnTo>
                                  <a:lnTo>
                                    <a:pt x="850" y="82"/>
                                  </a:lnTo>
                                  <a:lnTo>
                                    <a:pt x="850" y="27"/>
                                  </a:lnTo>
                                  <a:lnTo>
                                    <a:pt x="744" y="27"/>
                                  </a:lnTo>
                                  <a:lnTo>
                                    <a:pt x="744" y="0"/>
                                  </a:lnTo>
                                  <a:lnTo>
                                    <a:pt x="53" y="0"/>
                                  </a:lnTo>
                                  <a:lnTo>
                                    <a:pt x="53" y="27"/>
                                  </a:lnTo>
                                  <a:close/>
                                  <a:moveTo>
                                    <a:pt x="744" y="27"/>
                                  </a:moveTo>
                                  <a:lnTo>
                                    <a:pt x="67" y="27"/>
                                  </a:lnTo>
                                  <a:lnTo>
                                    <a:pt x="744" y="27"/>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92" name="Line 424"/>
                          <wps:cNvCnPr>
                            <a:cxnSpLocks noChangeShapeType="1"/>
                          </wps:cNvCnPr>
                          <wps:spPr bwMode="auto">
                            <a:xfrm>
                              <a:off x="3649" y="8371"/>
                              <a:ext cx="11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93" name="Freeform 425"/>
                          <wps:cNvSpPr>
                            <a:spLocks/>
                          </wps:cNvSpPr>
                          <wps:spPr bwMode="auto">
                            <a:xfrm>
                              <a:off x="3649" y="8292"/>
                              <a:ext cx="180" cy="316"/>
                            </a:xfrm>
                            <a:custGeom>
                              <a:avLst/>
                              <a:gdLst>
                                <a:gd name="T0" fmla="*/ 163 w 173"/>
                                <a:gd name="T1" fmla="*/ 316 h 345"/>
                                <a:gd name="T2" fmla="*/ 0 w 173"/>
                                <a:gd name="T3" fmla="*/ 79 h 345"/>
                                <a:gd name="T4" fmla="*/ 55 w 173"/>
                                <a:gd name="T5" fmla="*/ 0 h 345"/>
                                <a:gd name="T6" fmla="*/ 0 60000 65536"/>
                                <a:gd name="T7" fmla="*/ 0 60000 65536"/>
                                <a:gd name="T8" fmla="*/ 0 60000 65536"/>
                              </a:gdLst>
                              <a:ahLst/>
                              <a:cxnLst>
                                <a:cxn ang="T6">
                                  <a:pos x="T0" y="T1"/>
                                </a:cxn>
                                <a:cxn ang="T7">
                                  <a:pos x="T2" y="T3"/>
                                </a:cxn>
                                <a:cxn ang="T8">
                                  <a:pos x="T4" y="T5"/>
                                </a:cxn>
                              </a:cxnLst>
                              <a:rect l="0" t="0" r="r" b="b"/>
                              <a:pathLst>
                                <a:path w="173" h="345">
                                  <a:moveTo>
                                    <a:pt x="173" y="345"/>
                                  </a:moveTo>
                                  <a:lnTo>
                                    <a:pt x="0" y="86"/>
                                  </a:lnTo>
                                  <a:lnTo>
                                    <a:pt x="58" y="0"/>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4" name="Line 426"/>
                          <wps:cNvCnPr>
                            <a:cxnSpLocks noChangeShapeType="1"/>
                          </wps:cNvCnPr>
                          <wps:spPr bwMode="auto">
                            <a:xfrm flipV="1">
                              <a:off x="3579" y="8371"/>
                              <a:ext cx="189" cy="24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95" name="Freeform 427"/>
                          <wps:cNvSpPr>
                            <a:spLocks/>
                          </wps:cNvSpPr>
                          <wps:spPr bwMode="auto">
                            <a:xfrm>
                              <a:off x="3649" y="8617"/>
                              <a:ext cx="355" cy="79"/>
                            </a:xfrm>
                            <a:custGeom>
                              <a:avLst/>
                              <a:gdLst>
                                <a:gd name="T0" fmla="*/ 55 w 341"/>
                                <a:gd name="T1" fmla="*/ 79 h 86"/>
                                <a:gd name="T2" fmla="*/ 0 w 341"/>
                                <a:gd name="T3" fmla="*/ 0 h 86"/>
                                <a:gd name="T4" fmla="*/ 321 w 341"/>
                                <a:gd name="T5" fmla="*/ 0 h 86"/>
                                <a:gd name="T6" fmla="*/ 273 w 341"/>
                                <a:gd name="T7" fmla="*/ 79 h 8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41" h="86">
                                  <a:moveTo>
                                    <a:pt x="58" y="86"/>
                                  </a:moveTo>
                                  <a:lnTo>
                                    <a:pt x="0" y="0"/>
                                  </a:lnTo>
                                  <a:lnTo>
                                    <a:pt x="341" y="0"/>
                                  </a:lnTo>
                                  <a:lnTo>
                                    <a:pt x="290" y="86"/>
                                  </a:lnTo>
                                </a:path>
                              </a:pathLst>
                            </a:custGeom>
                            <a:noFill/>
                            <a:ln w="889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6" name="Line 428"/>
                          <wps:cNvCnPr>
                            <a:cxnSpLocks noChangeShapeType="1"/>
                          </wps:cNvCnPr>
                          <wps:spPr bwMode="auto">
                            <a:xfrm flipH="1" flipV="1">
                              <a:off x="3888" y="8397"/>
                              <a:ext cx="189" cy="21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97" name="Rectangle 429"/>
                          <wps:cNvSpPr>
                            <a:spLocks noChangeArrowheads="1"/>
                          </wps:cNvSpPr>
                          <wps:spPr bwMode="auto">
                            <a:xfrm>
                              <a:off x="3774" y="8373"/>
                              <a:ext cx="111" cy="242"/>
                            </a:xfrm>
                            <a:prstGeom prst="rect">
                              <a:avLst/>
                            </a:prstGeom>
                            <a:solidFill>
                              <a:srgbClr val="000000"/>
                            </a:solidFill>
                            <a:ln w="8890">
                              <a:solidFill>
                                <a:srgbClr val="000000"/>
                              </a:solidFill>
                              <a:miter lim="800000"/>
                              <a:headEnd/>
                              <a:tailEnd/>
                            </a:ln>
                          </wps:spPr>
                          <wps:bodyPr rot="0" vert="horz" wrap="square" lIns="91440" tIns="45720" rIns="91440" bIns="45720" anchor="t" anchorCtr="0" upright="1">
                            <a:noAutofit/>
                          </wps:bodyPr>
                        </wps:wsp>
                        <wps:wsp>
                          <wps:cNvPr id="798" name="Freeform 430"/>
                          <wps:cNvSpPr>
                            <a:spLocks noEditPoints="1"/>
                          </wps:cNvSpPr>
                          <wps:spPr bwMode="auto">
                            <a:xfrm>
                              <a:off x="3499" y="7904"/>
                              <a:ext cx="855" cy="512"/>
                            </a:xfrm>
                            <a:custGeom>
                              <a:avLst/>
                              <a:gdLst>
                                <a:gd name="T0" fmla="*/ 5 w 821"/>
                                <a:gd name="T1" fmla="*/ 49 h 559"/>
                                <a:gd name="T2" fmla="*/ 5 w 821"/>
                                <a:gd name="T3" fmla="*/ 114 h 559"/>
                                <a:gd name="T4" fmla="*/ 36 w 821"/>
                                <a:gd name="T5" fmla="*/ 191 h 559"/>
                                <a:gd name="T6" fmla="*/ 97 w 821"/>
                                <a:gd name="T7" fmla="*/ 272 h 559"/>
                                <a:gd name="T8" fmla="*/ 180 w 821"/>
                                <a:gd name="T9" fmla="*/ 347 h 559"/>
                                <a:gd name="T10" fmla="*/ 282 w 821"/>
                                <a:gd name="T11" fmla="*/ 415 h 559"/>
                                <a:gd name="T12" fmla="*/ 393 w 821"/>
                                <a:gd name="T13" fmla="*/ 468 h 559"/>
                                <a:gd name="T14" fmla="*/ 502 w 821"/>
                                <a:gd name="T15" fmla="*/ 501 h 559"/>
                                <a:gd name="T16" fmla="*/ 604 w 821"/>
                                <a:gd name="T17" fmla="*/ 512 h 559"/>
                                <a:gd name="T18" fmla="*/ 687 w 821"/>
                                <a:gd name="T19" fmla="*/ 501 h 559"/>
                                <a:gd name="T20" fmla="*/ 748 w 821"/>
                                <a:gd name="T21" fmla="*/ 468 h 559"/>
                                <a:gd name="T22" fmla="*/ 755 w 821"/>
                                <a:gd name="T23" fmla="*/ 455 h 559"/>
                                <a:gd name="T24" fmla="*/ 710 w 821"/>
                                <a:gd name="T25" fmla="*/ 462 h 559"/>
                                <a:gd name="T26" fmla="*/ 640 w 821"/>
                                <a:gd name="T27" fmla="*/ 452 h 559"/>
                                <a:gd name="T28" fmla="*/ 549 w 821"/>
                                <a:gd name="T29" fmla="*/ 424 h 559"/>
                                <a:gd name="T30" fmla="*/ 444 w 821"/>
                                <a:gd name="T31" fmla="*/ 380 h 559"/>
                                <a:gd name="T32" fmla="*/ 336 w 821"/>
                                <a:gd name="T33" fmla="*/ 323 h 559"/>
                                <a:gd name="T34" fmla="*/ 232 w 821"/>
                                <a:gd name="T35" fmla="*/ 259 h 559"/>
                                <a:gd name="T36" fmla="*/ 142 w 821"/>
                                <a:gd name="T37" fmla="*/ 193 h 559"/>
                                <a:gd name="T38" fmla="*/ 72 w 821"/>
                                <a:gd name="T39" fmla="*/ 132 h 559"/>
                                <a:gd name="T40" fmla="*/ 27 w 821"/>
                                <a:gd name="T41" fmla="*/ 77 h 559"/>
                                <a:gd name="T42" fmla="*/ 11 w 821"/>
                                <a:gd name="T43" fmla="*/ 35 h 559"/>
                                <a:gd name="T44" fmla="*/ 16 w 821"/>
                                <a:gd name="T45" fmla="*/ 19 h 559"/>
                                <a:gd name="T46" fmla="*/ 45 w 821"/>
                                <a:gd name="T47" fmla="*/ 2 h 559"/>
                                <a:gd name="T48" fmla="*/ 103 w 821"/>
                                <a:gd name="T49" fmla="*/ 5 h 559"/>
                                <a:gd name="T50" fmla="*/ 185 w 821"/>
                                <a:gd name="T51" fmla="*/ 24 h 559"/>
                                <a:gd name="T52" fmla="*/ 284 w 821"/>
                                <a:gd name="T53" fmla="*/ 60 h 559"/>
                                <a:gd name="T54" fmla="*/ 393 w 821"/>
                                <a:gd name="T55" fmla="*/ 110 h 559"/>
                                <a:gd name="T56" fmla="*/ 498 w 821"/>
                                <a:gd name="T57" fmla="*/ 171 h 559"/>
                                <a:gd name="T58" fmla="*/ 597 w 821"/>
                                <a:gd name="T59" fmla="*/ 235 h 559"/>
                                <a:gd name="T60" fmla="*/ 678 w 821"/>
                                <a:gd name="T61" fmla="*/ 301 h 559"/>
                                <a:gd name="T62" fmla="*/ 737 w 821"/>
                                <a:gd name="T63" fmla="*/ 360 h 559"/>
                                <a:gd name="T64" fmla="*/ 766 w 821"/>
                                <a:gd name="T65" fmla="*/ 409 h 559"/>
                                <a:gd name="T66" fmla="*/ 766 w 821"/>
                                <a:gd name="T67" fmla="*/ 444 h 559"/>
                                <a:gd name="T68" fmla="*/ 737 w 821"/>
                                <a:gd name="T69" fmla="*/ 462 h 559"/>
                                <a:gd name="T70" fmla="*/ 678 w 821"/>
                                <a:gd name="T71" fmla="*/ 459 h 559"/>
                                <a:gd name="T72" fmla="*/ 597 w 821"/>
                                <a:gd name="T73" fmla="*/ 440 h 559"/>
                                <a:gd name="T74" fmla="*/ 498 w 821"/>
                                <a:gd name="T75" fmla="*/ 402 h 559"/>
                                <a:gd name="T76" fmla="*/ 390 w 821"/>
                                <a:gd name="T77" fmla="*/ 352 h 559"/>
                                <a:gd name="T78" fmla="*/ 284 w 821"/>
                                <a:gd name="T79" fmla="*/ 292 h 559"/>
                                <a:gd name="T80" fmla="*/ 185 w 821"/>
                                <a:gd name="T81" fmla="*/ 226 h 559"/>
                                <a:gd name="T82" fmla="*/ 103 w 821"/>
                                <a:gd name="T83" fmla="*/ 162 h 559"/>
                                <a:gd name="T84" fmla="*/ 45 w 821"/>
                                <a:gd name="T85" fmla="*/ 103 h 559"/>
                                <a:gd name="T86" fmla="*/ 16 w 821"/>
                                <a:gd name="T87" fmla="*/ 55 h 559"/>
                                <a:gd name="T88" fmla="*/ 16 w 821"/>
                                <a:gd name="T89" fmla="*/ 19 h 55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821" h="559">
                                  <a:moveTo>
                                    <a:pt x="17" y="21"/>
                                  </a:moveTo>
                                  <a:lnTo>
                                    <a:pt x="5" y="53"/>
                                  </a:lnTo>
                                  <a:lnTo>
                                    <a:pt x="0" y="86"/>
                                  </a:lnTo>
                                  <a:lnTo>
                                    <a:pt x="5" y="125"/>
                                  </a:lnTo>
                                  <a:lnTo>
                                    <a:pt x="17" y="165"/>
                                  </a:lnTo>
                                  <a:lnTo>
                                    <a:pt x="38" y="209"/>
                                  </a:lnTo>
                                  <a:lnTo>
                                    <a:pt x="67" y="252"/>
                                  </a:lnTo>
                                  <a:lnTo>
                                    <a:pt x="103" y="297"/>
                                  </a:lnTo>
                                  <a:lnTo>
                                    <a:pt x="144" y="338"/>
                                  </a:lnTo>
                                  <a:lnTo>
                                    <a:pt x="192" y="379"/>
                                  </a:lnTo>
                                  <a:lnTo>
                                    <a:pt x="245" y="417"/>
                                  </a:lnTo>
                                  <a:lnTo>
                                    <a:pt x="300" y="453"/>
                                  </a:lnTo>
                                  <a:lnTo>
                                    <a:pt x="360" y="485"/>
                                  </a:lnTo>
                                  <a:lnTo>
                                    <a:pt x="418" y="511"/>
                                  </a:lnTo>
                                  <a:lnTo>
                                    <a:pt x="477" y="530"/>
                                  </a:lnTo>
                                  <a:lnTo>
                                    <a:pt x="535" y="547"/>
                                  </a:lnTo>
                                  <a:lnTo>
                                    <a:pt x="590" y="557"/>
                                  </a:lnTo>
                                  <a:lnTo>
                                    <a:pt x="643" y="559"/>
                                  </a:lnTo>
                                  <a:lnTo>
                                    <a:pt x="691" y="557"/>
                                  </a:lnTo>
                                  <a:lnTo>
                                    <a:pt x="732" y="547"/>
                                  </a:lnTo>
                                  <a:lnTo>
                                    <a:pt x="768" y="530"/>
                                  </a:lnTo>
                                  <a:lnTo>
                                    <a:pt x="797" y="511"/>
                                  </a:lnTo>
                                  <a:lnTo>
                                    <a:pt x="816" y="485"/>
                                  </a:lnTo>
                                  <a:lnTo>
                                    <a:pt x="804" y="497"/>
                                  </a:lnTo>
                                  <a:lnTo>
                                    <a:pt x="785" y="504"/>
                                  </a:lnTo>
                                  <a:lnTo>
                                    <a:pt x="756" y="504"/>
                                  </a:lnTo>
                                  <a:lnTo>
                                    <a:pt x="722" y="501"/>
                                  </a:lnTo>
                                  <a:lnTo>
                                    <a:pt x="681" y="494"/>
                                  </a:lnTo>
                                  <a:lnTo>
                                    <a:pt x="636" y="480"/>
                                  </a:lnTo>
                                  <a:lnTo>
                                    <a:pt x="585" y="463"/>
                                  </a:lnTo>
                                  <a:lnTo>
                                    <a:pt x="530" y="439"/>
                                  </a:lnTo>
                                  <a:lnTo>
                                    <a:pt x="473" y="415"/>
                                  </a:lnTo>
                                  <a:lnTo>
                                    <a:pt x="415" y="384"/>
                                  </a:lnTo>
                                  <a:lnTo>
                                    <a:pt x="358" y="353"/>
                                  </a:lnTo>
                                  <a:lnTo>
                                    <a:pt x="302" y="319"/>
                                  </a:lnTo>
                                  <a:lnTo>
                                    <a:pt x="247" y="283"/>
                                  </a:lnTo>
                                  <a:lnTo>
                                    <a:pt x="197" y="247"/>
                                  </a:lnTo>
                                  <a:lnTo>
                                    <a:pt x="151" y="211"/>
                                  </a:lnTo>
                                  <a:lnTo>
                                    <a:pt x="110" y="177"/>
                                  </a:lnTo>
                                  <a:lnTo>
                                    <a:pt x="77" y="144"/>
                                  </a:lnTo>
                                  <a:lnTo>
                                    <a:pt x="48" y="113"/>
                                  </a:lnTo>
                                  <a:lnTo>
                                    <a:pt x="29" y="84"/>
                                  </a:lnTo>
                                  <a:lnTo>
                                    <a:pt x="17" y="60"/>
                                  </a:lnTo>
                                  <a:lnTo>
                                    <a:pt x="12" y="38"/>
                                  </a:lnTo>
                                  <a:lnTo>
                                    <a:pt x="17" y="21"/>
                                  </a:lnTo>
                                  <a:close/>
                                  <a:moveTo>
                                    <a:pt x="17" y="21"/>
                                  </a:moveTo>
                                  <a:lnTo>
                                    <a:pt x="29" y="9"/>
                                  </a:lnTo>
                                  <a:lnTo>
                                    <a:pt x="48" y="2"/>
                                  </a:lnTo>
                                  <a:lnTo>
                                    <a:pt x="77" y="0"/>
                                  </a:lnTo>
                                  <a:lnTo>
                                    <a:pt x="110" y="5"/>
                                  </a:lnTo>
                                  <a:lnTo>
                                    <a:pt x="151" y="12"/>
                                  </a:lnTo>
                                  <a:lnTo>
                                    <a:pt x="197" y="26"/>
                                  </a:lnTo>
                                  <a:lnTo>
                                    <a:pt x="250" y="43"/>
                                  </a:lnTo>
                                  <a:lnTo>
                                    <a:pt x="302" y="65"/>
                                  </a:lnTo>
                                  <a:lnTo>
                                    <a:pt x="360" y="91"/>
                                  </a:lnTo>
                                  <a:lnTo>
                                    <a:pt x="418" y="120"/>
                                  </a:lnTo>
                                  <a:lnTo>
                                    <a:pt x="475" y="153"/>
                                  </a:lnTo>
                                  <a:lnTo>
                                    <a:pt x="530" y="187"/>
                                  </a:lnTo>
                                  <a:lnTo>
                                    <a:pt x="585" y="223"/>
                                  </a:lnTo>
                                  <a:lnTo>
                                    <a:pt x="636" y="257"/>
                                  </a:lnTo>
                                  <a:lnTo>
                                    <a:pt x="681" y="293"/>
                                  </a:lnTo>
                                  <a:lnTo>
                                    <a:pt x="722" y="329"/>
                                  </a:lnTo>
                                  <a:lnTo>
                                    <a:pt x="756" y="362"/>
                                  </a:lnTo>
                                  <a:lnTo>
                                    <a:pt x="785" y="393"/>
                                  </a:lnTo>
                                  <a:lnTo>
                                    <a:pt x="804" y="422"/>
                                  </a:lnTo>
                                  <a:lnTo>
                                    <a:pt x="816" y="446"/>
                                  </a:lnTo>
                                  <a:lnTo>
                                    <a:pt x="821" y="468"/>
                                  </a:lnTo>
                                  <a:lnTo>
                                    <a:pt x="816" y="485"/>
                                  </a:lnTo>
                                  <a:lnTo>
                                    <a:pt x="804" y="497"/>
                                  </a:lnTo>
                                  <a:lnTo>
                                    <a:pt x="785" y="504"/>
                                  </a:lnTo>
                                  <a:lnTo>
                                    <a:pt x="756" y="504"/>
                                  </a:lnTo>
                                  <a:lnTo>
                                    <a:pt x="722" y="501"/>
                                  </a:lnTo>
                                  <a:lnTo>
                                    <a:pt x="681" y="494"/>
                                  </a:lnTo>
                                  <a:lnTo>
                                    <a:pt x="636" y="480"/>
                                  </a:lnTo>
                                  <a:lnTo>
                                    <a:pt x="585" y="463"/>
                                  </a:lnTo>
                                  <a:lnTo>
                                    <a:pt x="530" y="439"/>
                                  </a:lnTo>
                                  <a:lnTo>
                                    <a:pt x="473" y="415"/>
                                  </a:lnTo>
                                  <a:lnTo>
                                    <a:pt x="415" y="384"/>
                                  </a:lnTo>
                                  <a:lnTo>
                                    <a:pt x="358" y="353"/>
                                  </a:lnTo>
                                  <a:lnTo>
                                    <a:pt x="302" y="319"/>
                                  </a:lnTo>
                                  <a:lnTo>
                                    <a:pt x="247" y="283"/>
                                  </a:lnTo>
                                  <a:lnTo>
                                    <a:pt x="197" y="247"/>
                                  </a:lnTo>
                                  <a:lnTo>
                                    <a:pt x="151" y="211"/>
                                  </a:lnTo>
                                  <a:lnTo>
                                    <a:pt x="110" y="177"/>
                                  </a:lnTo>
                                  <a:lnTo>
                                    <a:pt x="77" y="144"/>
                                  </a:lnTo>
                                  <a:lnTo>
                                    <a:pt x="48" y="113"/>
                                  </a:lnTo>
                                  <a:lnTo>
                                    <a:pt x="29" y="84"/>
                                  </a:lnTo>
                                  <a:lnTo>
                                    <a:pt x="17" y="60"/>
                                  </a:lnTo>
                                  <a:lnTo>
                                    <a:pt x="12" y="38"/>
                                  </a:lnTo>
                                  <a:lnTo>
                                    <a:pt x="17" y="21"/>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99" name="Line 431"/>
                          <wps:cNvCnPr>
                            <a:cxnSpLocks noChangeShapeType="1"/>
                          </wps:cNvCnPr>
                          <wps:spPr bwMode="auto">
                            <a:xfrm flipH="1" flipV="1">
                              <a:off x="3517" y="7916"/>
                              <a:ext cx="560" cy="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00" name="Line 432"/>
                          <wps:cNvCnPr>
                            <a:cxnSpLocks noChangeShapeType="1"/>
                          </wps:cNvCnPr>
                          <wps:spPr bwMode="auto">
                            <a:xfrm flipH="1">
                              <a:off x="3874" y="7921"/>
                              <a:ext cx="203" cy="29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01" name="Line 433"/>
                          <wps:cNvCnPr>
                            <a:cxnSpLocks noChangeShapeType="1"/>
                          </wps:cNvCnPr>
                          <wps:spPr bwMode="auto">
                            <a:xfrm>
                              <a:off x="4077" y="7921"/>
                              <a:ext cx="274" cy="4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02" name="Freeform 434"/>
                          <wps:cNvSpPr>
                            <a:spLocks/>
                          </wps:cNvSpPr>
                          <wps:spPr bwMode="auto">
                            <a:xfrm>
                              <a:off x="3782" y="8230"/>
                              <a:ext cx="207" cy="114"/>
                            </a:xfrm>
                            <a:custGeom>
                              <a:avLst/>
                              <a:gdLst>
                                <a:gd name="T0" fmla="*/ 0 w 199"/>
                                <a:gd name="T1" fmla="*/ 5 h 125"/>
                                <a:gd name="T2" fmla="*/ 7 w 199"/>
                                <a:gd name="T3" fmla="*/ 0 h 125"/>
                                <a:gd name="T4" fmla="*/ 23 w 199"/>
                                <a:gd name="T5" fmla="*/ 0 h 125"/>
                                <a:gd name="T6" fmla="*/ 43 w 199"/>
                                <a:gd name="T7" fmla="*/ 5 h 125"/>
                                <a:gd name="T8" fmla="*/ 68 w 199"/>
                                <a:gd name="T9" fmla="*/ 14 h 125"/>
                                <a:gd name="T10" fmla="*/ 93 w 199"/>
                                <a:gd name="T11" fmla="*/ 26 h 125"/>
                                <a:gd name="T12" fmla="*/ 119 w 199"/>
                                <a:gd name="T13" fmla="*/ 42 h 125"/>
                                <a:gd name="T14" fmla="*/ 145 w 199"/>
                                <a:gd name="T15" fmla="*/ 57 h 125"/>
                                <a:gd name="T16" fmla="*/ 164 w 199"/>
                                <a:gd name="T17" fmla="*/ 75 h 125"/>
                                <a:gd name="T18" fmla="*/ 180 w 199"/>
                                <a:gd name="T19" fmla="*/ 88 h 125"/>
                                <a:gd name="T20" fmla="*/ 187 w 199"/>
                                <a:gd name="T21" fmla="*/ 101 h 125"/>
                                <a:gd name="T22" fmla="*/ 187 w 199"/>
                                <a:gd name="T23" fmla="*/ 109 h 125"/>
                                <a:gd name="T24" fmla="*/ 180 w 199"/>
                                <a:gd name="T25" fmla="*/ 114 h 125"/>
                                <a:gd name="T26" fmla="*/ 164 w 199"/>
                                <a:gd name="T27" fmla="*/ 114 h 125"/>
                                <a:gd name="T28" fmla="*/ 145 w 199"/>
                                <a:gd name="T29" fmla="*/ 108 h 125"/>
                                <a:gd name="T30" fmla="*/ 119 w 199"/>
                                <a:gd name="T31" fmla="*/ 98 h 125"/>
                                <a:gd name="T32" fmla="*/ 93 w 199"/>
                                <a:gd name="T33" fmla="*/ 86 h 125"/>
                                <a:gd name="T34" fmla="*/ 68 w 199"/>
                                <a:gd name="T35" fmla="*/ 73 h 125"/>
                                <a:gd name="T36" fmla="*/ 43 w 199"/>
                                <a:gd name="T37" fmla="*/ 55 h 125"/>
                                <a:gd name="T38" fmla="*/ 23 w 199"/>
                                <a:gd name="T39" fmla="*/ 40 h 125"/>
                                <a:gd name="T40" fmla="*/ 7 w 199"/>
                                <a:gd name="T41" fmla="*/ 25 h 125"/>
                                <a:gd name="T42" fmla="*/ 0 w 199"/>
                                <a:gd name="T43" fmla="*/ 11 h 125"/>
                                <a:gd name="T44" fmla="*/ 0 w 199"/>
                                <a:gd name="T45" fmla="*/ 5 h 125"/>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199" h="125">
                                  <a:moveTo>
                                    <a:pt x="0" y="5"/>
                                  </a:moveTo>
                                  <a:lnTo>
                                    <a:pt x="7" y="0"/>
                                  </a:lnTo>
                                  <a:lnTo>
                                    <a:pt x="24" y="0"/>
                                  </a:lnTo>
                                  <a:lnTo>
                                    <a:pt x="46" y="5"/>
                                  </a:lnTo>
                                  <a:lnTo>
                                    <a:pt x="72" y="15"/>
                                  </a:lnTo>
                                  <a:lnTo>
                                    <a:pt x="99" y="29"/>
                                  </a:lnTo>
                                  <a:lnTo>
                                    <a:pt x="127" y="46"/>
                                  </a:lnTo>
                                  <a:lnTo>
                                    <a:pt x="154" y="63"/>
                                  </a:lnTo>
                                  <a:lnTo>
                                    <a:pt x="175" y="82"/>
                                  </a:lnTo>
                                  <a:lnTo>
                                    <a:pt x="192" y="96"/>
                                  </a:lnTo>
                                  <a:lnTo>
                                    <a:pt x="199" y="111"/>
                                  </a:lnTo>
                                  <a:lnTo>
                                    <a:pt x="199" y="120"/>
                                  </a:lnTo>
                                  <a:lnTo>
                                    <a:pt x="192" y="125"/>
                                  </a:lnTo>
                                  <a:lnTo>
                                    <a:pt x="175" y="125"/>
                                  </a:lnTo>
                                  <a:lnTo>
                                    <a:pt x="154" y="118"/>
                                  </a:lnTo>
                                  <a:lnTo>
                                    <a:pt x="127" y="108"/>
                                  </a:lnTo>
                                  <a:lnTo>
                                    <a:pt x="99" y="94"/>
                                  </a:lnTo>
                                  <a:lnTo>
                                    <a:pt x="72" y="80"/>
                                  </a:lnTo>
                                  <a:lnTo>
                                    <a:pt x="46" y="60"/>
                                  </a:lnTo>
                                  <a:lnTo>
                                    <a:pt x="24" y="44"/>
                                  </a:lnTo>
                                  <a:lnTo>
                                    <a:pt x="7" y="27"/>
                                  </a:lnTo>
                                  <a:lnTo>
                                    <a:pt x="0" y="12"/>
                                  </a:lnTo>
                                  <a:lnTo>
                                    <a:pt x="0" y="5"/>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803" name="Rectangle 435"/>
                          <wps:cNvSpPr>
                            <a:spLocks noChangeArrowheads="1"/>
                          </wps:cNvSpPr>
                          <wps:spPr bwMode="auto">
                            <a:xfrm>
                              <a:off x="3519" y="8924"/>
                              <a:ext cx="827" cy="3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Rectangle 436"/>
                          <wps:cNvSpPr>
                            <a:spLocks noChangeArrowheads="1"/>
                          </wps:cNvSpPr>
                          <wps:spPr bwMode="auto">
                            <a:xfrm>
                              <a:off x="3636" y="8933"/>
                              <a:ext cx="631"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AD7C22">
                                <w:r>
                                  <w:rPr>
                                    <w:b/>
                                    <w:snapToGrid w:val="0"/>
                                    <w:sz w:val="16"/>
                                  </w:rPr>
                                  <w:t>Free Mobile</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e 687" o:spid="_x0000_s1078" style="position:absolute;left:0;text-align:left;margin-left:-42.7pt;margin-top:10.25pt;width:579.35pt;height:587.9pt;z-index:251691008" coordorigin="1216,3853" coordsize="9800,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">
                <v:shape id="Freeform 384" o:spid="_x0000_s1079" style="position:absolute;left:1667;top:5113;width:7815;height:5295;visibility:visible;mso-wrap-style:square;v-text-anchor:top" coordsize="6143,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zdsMA&#10;AADcAAAADwAAAGRycy9kb3ducmV2LnhtbERPz2vCMBS+C/4P4QneZmoPRTpjGRtu4kGwuslub81b&#10;W9a8lCTa7r9fDgOPH9/vdTGaTtzI+dayguUiAUFcWd1yreB82j6sQPiArLGzTAp+yUOxmU7WmGs7&#10;8JFuZahFDGGfo4ImhD6X0lcNGfQL2xNH7ts6gyFCV0vtcIjhppNpkmTSYMuxocGenhuqfsqrUfBi&#10;L/ty+Hp9d97t5OHz+JG+XVKl5rPx6RFEoDHcxf/unVaQreLaeCYe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6zdsMAAADcAAAADwAAAAAAAAAAAAAAAACYAgAAZHJzL2Rv&#10;d25yZXYueG1sUEsFBgAAAAAEAAQA9QAAAIgDAAAAAA==&#10;" path="m,2889l4,2731,19,2573,43,2414,74,2258r43,-156l167,1951r58,-149l295,1656r76,-142l455,1375r92,-132l647,1114,755,991,870,874,990,763,1120,658r132,-99l1391,471r144,-84l1684,310r153,-67l1996,183r158,-53l2317,87,2482,53,2650,27,2818,10,2986,r171,l3325,10r167,17l3660,53r166,34l3989,130r158,53l4306,243r151,67l4606,387r146,84l4891,559r132,99l5150,763r123,111l5388,991r108,123l5594,1243r94,132l5772,1514r76,142l5915,1802r60,149l6026,2102r43,156l6100,2414r24,159l6139,2731r4,158l6139,3048r-15,161l6100,3365r-31,158l6026,3677r-51,151l5915,3977r-67,146l5772,4265r-84,139l5594,4538r-98,127l5388,4788r-115,117l5150,5016r-127,105l4891,5220r-139,91l4606,5392r-149,77l4306,5536r-159,60l3989,5649r-163,43l3660,5726r-168,26l3325,5772r-168,7l2986,5779r-168,-7l2650,5752r-168,-26l2317,5692r-163,-43l1996,5596r-159,-60l1684,5469r-149,-77l1391,5311r-139,-91l1120,5121,990,5016,870,4905,755,4788,647,4665,547,4538,455,4404,371,4265,295,4123,225,3977,167,3828,117,3677,74,3523,43,3365,19,3209,4,3048,,2889xe" fillcolor="silver" strokeweight=".25pt">
                  <v:path arrowok="t" o:connecttype="custom" o:connectlocs="5,2292;51,2027;140,1765;268,1513;444,1271;654,1044;903,832;1183,640;1497,469;1836,325;2196,204;2575,109;2968,45;3369,8;3775,0;4175,23;4575,73;4958,154;5329,260;5682,396;6005,552;6304,734;6571,935;6800,1154;6992,1390;7143,1638;7255,1896;7321,2161;7344,2425;7321,2694;7255,2958;7143,3213;6992,3462;6800,3697;6571,3916;6304,4118;6005,4299;5682,4458;5329,4591;4958,4698;4575,4778;4175,4829;3775,4852;3369,4846;2968,4807;2575,4743;2196,4647;1836,4526;1497,4382;1183,4211;903,4020;654,3810;444,3581;268,3339;140,3087;51,2825;5,2559" o:connectangles="0,0,0,0,0,0,0,0,0,0,0,0,0,0,0,0,0,0,0,0,0,0,0,0,0,0,0,0,0,0,0,0,0,0,0,0,0,0,0,0,0,0,0,0,0,0,0,0,0,0,0,0,0,0,0,0,0"/>
                </v:shape>
                <v:shape id="Freeform 385" o:spid="_x0000_s1080" style="position:absolute;left:2576;top:6909;width:5929;height:2706;visibility:visible;mso-wrap-style:square;v-text-anchor:top" coordsize="3965,2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6NcYA&#10;AADcAAAADwAAAGRycy9kb3ducmV2LnhtbESPW2vCQBSE3wv+h+UIfasbLXiJrhKEglAf4gWfD9nT&#10;JHX3bMiuJu2vdwsFH4eZ+YZZbXprxJ1aXztWMB4lIIgLp2suFZxPH29zED4gazSOScEPedisBy8r&#10;TLXr+ED3YyhFhLBPUUEVQpNK6YuKLPqRa4ij9+VaiyHKtpS6xS7CrZGTJJlKizXHhQob2lZUXI83&#10;q6AL7+N9Njvsstssv1y/P3NjfnOlXod9tgQRqA/P8H97pxVM5wv4OxOPgF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Z6NcYAAADcAAAADwAAAAAAAAAAAAAAAACYAgAAZHJz&#10;L2Rvd25yZXYueG1sUEsFBgAAAAAEAAQA9QAAAIsDAAAAAA==&#10;" path="m583,1956r40,93l669,2136r50,84l775,2296r57,70l897,2428r67,55l1034,2529r72,38l1180,2599r77,21l1334,2632r76,3l1487,2630r77,-17l1641,2589r72,-31l1785,2517r69,-50l1919,2409r62,-62l2044,2409r67,58l2180,2517r72,41l2324,2589r77,24l2478,2630r77,5l2631,2632r77,-12l2785,2599r74,-32l2931,2529r70,-46l3068,2428r62,-62l3190,2296r56,-76l3296,2136r45,-87l3382,1956r53,14l3488,1975r53,-3l3593,1963r51,-19l3694,1915r48,-34l3785,1838r41,-50l3860,1732r31,-60l3917,1608r22,-70l3953,1466r10,-74l3965,1317r-2,-74l3953,1168r-14,-72l3917,1027r-26,-65l3860,900r-34,-56l3785,797r-43,-44l3694,717r-50,-26l3593,672r-52,-12l3488,657r-53,8l3382,679r-41,-94l3296,497r-50,-82l3190,338r-60,-69l3068,206r-67,-55l2931,103,2859,65,2785,36,2708,14,2631,2,2555,r-77,5l2401,19r-77,24l2252,77r-72,40l2111,165r-67,58l1981,288r-62,-65l1854,165r-69,-48l1713,77,1641,43,1564,19,1487,5,1410,r-76,2l1257,14r-77,22l1106,65r-72,38l964,151r-67,55l832,269r-57,69l719,415r-50,82l623,585r-40,94l530,665r-53,-8l424,660r-52,12l321,691r-50,26l223,753r-43,44l139,844r-36,56l72,962r-24,65l26,1096r-14,72l2,1243,,1317r2,75l12,1466r14,72l48,1608r24,64l103,1732r36,56l180,1838r43,43l271,1915r50,29l372,1963r52,9l477,1975r53,-5l583,1956xe" strokeweight=".7pt">
                  <v:path arrowok="t" o:connecttype="custom" o:connectlocs="941,2010;1169,2226;1453,2379;1766,2465;2089,2474;2407,2406;2696,2266;2967,2321;3266,2436;3590,2479;3913,2445;4217,2336;4483,2160;4695,1928;4902,1858;5120,1829;5319,1729;5467,1573;5555,1379;5569,1170;5504,966;5376,794;5190,675;4976,621;4752,639;4561,390;4311,194;4018,62;3696,2;3373,17;3064,110;2784,271;2508,110;2198,17;1875,2;1554,62;1261,194;1011,390;819,639;595,621;381,675;196,794;67,966;3,1170;16,1379;102,1573;253,1729;452,1829;670,1858" o:connectangles="0,0,0,0,0,0,0,0,0,0,0,0,0,0,0,0,0,0,0,0,0,0,0,0,0,0,0,0,0,0,0,0,0,0,0,0,0,0,0,0,0,0,0,0,0,0,0,0,0"/>
                </v:shape>
                <v:rect id="Rectangle 386" o:spid="_x0000_s1081" style="position:absolute;left:4411;top:9615;width:2291;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3F7818" w:rsidRDefault="003F7818" w:rsidP="00AD7C22">
                        <w:proofErr w:type="spellStart"/>
                        <w:r>
                          <w:rPr>
                            <w:i/>
                            <w:snapToGrid w:val="0"/>
                            <w:sz w:val="16"/>
                          </w:rPr>
                          <w:t>Gestion</w:t>
                        </w:r>
                        <w:proofErr w:type="spellEnd"/>
                        <w:r>
                          <w:rPr>
                            <w:i/>
                            <w:snapToGrid w:val="0"/>
                            <w:sz w:val="16"/>
                          </w:rPr>
                          <w:t xml:space="preserve"> </w:t>
                        </w:r>
                        <w:proofErr w:type="spellStart"/>
                        <w:r>
                          <w:rPr>
                            <w:i/>
                            <w:snapToGrid w:val="0"/>
                            <w:sz w:val="16"/>
                          </w:rPr>
                          <w:t>propre</w:t>
                        </w:r>
                        <w:proofErr w:type="spellEnd"/>
                        <w:r>
                          <w:rPr>
                            <w:i/>
                            <w:snapToGrid w:val="0"/>
                            <w:sz w:val="16"/>
                          </w:rPr>
                          <w:t xml:space="preserve"> à </w:t>
                        </w:r>
                        <w:proofErr w:type="spellStart"/>
                        <w:proofErr w:type="gramStart"/>
                        <w:r>
                          <w:rPr>
                            <w:i/>
                            <w:snapToGrid w:val="0"/>
                            <w:sz w:val="16"/>
                          </w:rPr>
                          <w:t>l'opérateur</w:t>
                        </w:r>
                        <w:proofErr w:type="spellEnd"/>
                        <w:r>
                          <w:rPr>
                            <w:i/>
                            <w:snapToGrid w:val="0"/>
                            <w:sz w:val="16"/>
                          </w:rPr>
                          <w:t xml:space="preserve"> ;</w:t>
                        </w:r>
                        <w:proofErr w:type="gramEnd"/>
                      </w:p>
                    </w:txbxContent>
                  </v:textbox>
                </v:rect>
                <v:rect id="Rectangle 387" o:spid="_x0000_s1082" style="position:absolute;left:4784;top:9818;width:179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RM8QA&#10;AADcAAAADwAAAGRycy9kb3ducmV2LnhtbESPT4vCMBTE78J+h/AWvGmqB7Fdo8iuokf/Qd3bo3m2&#10;xealNNFWP71ZWPA4zMxvmNmiM5W4U+NKywpGwwgEcWZ1ybmC03E9mIJwHlljZZkUPMjBYv7Rm2Gi&#10;bct7uh98LgKEXYIKCu/rREqXFWTQDW1NHLyLbQz6IJtc6gbbADeVHEfRRBosOSwUWNN3Qdn1cDMK&#10;NtN6ed7aZ5tXq99Nukvjn2Pslep/dssvEJ46/w7/t7dawSQewd+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XETPEAAAA3AAAAA8AAAAAAAAAAAAAAAAAmAIAAGRycy9k&#10;b3ducmV2LnhtbFBLBQYAAAAABAAEAPUAAACJAwAAAAA=&#10;" filled="f" stroked="f">
                  <v:textbox inset="0,0,0,0">
                    <w:txbxContent>
                      <w:p w:rsidR="003F7818" w:rsidRDefault="003F7818" w:rsidP="00AD7C22">
                        <w:proofErr w:type="spellStart"/>
                        <w:proofErr w:type="gramStart"/>
                        <w:r>
                          <w:rPr>
                            <w:i/>
                            <w:snapToGrid w:val="0"/>
                            <w:sz w:val="16"/>
                          </w:rPr>
                          <w:t>essais</w:t>
                        </w:r>
                        <w:proofErr w:type="spellEnd"/>
                        <w:proofErr w:type="gramEnd"/>
                        <w:r>
                          <w:rPr>
                            <w:i/>
                            <w:snapToGrid w:val="0"/>
                            <w:sz w:val="16"/>
                          </w:rPr>
                          <w:t xml:space="preserve"> de transmission</w:t>
                        </w:r>
                      </w:p>
                    </w:txbxContent>
                  </v:textbox>
                </v:rect>
                <v:rect id="Rectangle 388" o:spid="_x0000_s1083" style="position:absolute;left:4045;top:10076;width:3091;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PRMUA&#10;AADcAAAADwAAAGRycy9kb3ducmV2LnhtbESPQWvCQBSE7wX/w/KE3uqmHkISXUXaijm2RlBvj+wz&#10;CWbfhuxq0v76bqHgcZiZb5jlejStuFPvGssKXmcRCOLS6oYrBYdi+5KAcB5ZY2uZFHyTg/Vq8rTE&#10;TNuBv+i+95UIEHYZKqi97zIpXVmTQTezHXHwLrY36IPsK6l7HALctHIeRbE02HBYqLGjt5rK6/5m&#10;FOySbnPK7c9QtR/n3fHzmL4XqVfqeTpuFiA8jf4R/m/nWkGcz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BY9ExQAAANwAAAAPAAAAAAAAAAAAAAAAAJgCAABkcnMv&#10;ZG93bnJldi54bWxQSwUGAAAAAAQABAD1AAAAigMAAAAA&#10;" filled="f" stroked="f">
                  <v:textbox inset="0,0,0,0">
                    <w:txbxContent>
                      <w:p w:rsidR="003F7818" w:rsidRPr="00195CF9" w:rsidRDefault="003F7818" w:rsidP="00AD7C22">
                        <w:pPr>
                          <w:jc w:val="center"/>
                        </w:pPr>
                        <w:proofErr w:type="gramStart"/>
                        <w:r w:rsidRPr="00195CF9">
                          <w:rPr>
                            <w:i/>
                            <w:snapToGrid w:val="0"/>
                            <w:sz w:val="16"/>
                          </w:rPr>
                          <w:t>du</w:t>
                        </w:r>
                        <w:proofErr w:type="gramEnd"/>
                        <w:r w:rsidRPr="00195CF9">
                          <w:rPr>
                            <w:i/>
                            <w:snapToGrid w:val="0"/>
                            <w:sz w:val="16"/>
                          </w:rPr>
                          <w:t xml:space="preserve"> message SMS à </w:t>
                        </w:r>
                        <w:proofErr w:type="spellStart"/>
                        <w:r w:rsidRPr="00195CF9">
                          <w:rPr>
                            <w:i/>
                            <w:snapToGrid w:val="0"/>
                            <w:sz w:val="16"/>
                          </w:rPr>
                          <w:t>l'utilisateur</w:t>
                        </w:r>
                        <w:proofErr w:type="spellEnd"/>
                      </w:p>
                    </w:txbxContent>
                  </v:textbox>
                </v:rect>
                <v:shape id="Freeform 389" o:spid="_x0000_s1084" style="position:absolute;left:2576;top:3853;width:1180;height:778;visibility:visible;mso-wrap-style:square;v-text-anchor:top" coordsize="1132,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EphsYA&#10;AADcAAAADwAAAGRycy9kb3ducmV2LnhtbESPT2vCQBTE74LfYXmCl6KbKohGV5FqS1so+O/g8ZF9&#10;JsHs25jdJvHbu4WCx2FmfsMsVq0pRE2Vyy0reB1GIIgTq3NOFZyO74MpCOeRNRaWScGdHKyW3c4C&#10;Y20b3lN98KkIEHYxKsi8L2MpXZKRQTe0JXHwLrYy6IOsUqkrbALcFHIURRNpMOewkGFJbxkl18Ov&#10;UeBcu3+Z1T/2o/nefm1Hm9t5vLsp1e+16zkIT61/hv/bn1rBZDaGvzPhCM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EphsYAAADcAAAADwAAAAAAAAAAAAAAAACYAgAAZHJz&#10;L2Rvd25yZXYueG1sUEsFBgAAAAAEAAQA9QAAAIsDAAAAAA==&#10;" path="m,849l,832,113,780,113,,415,r,780l537,832r,17l,849xm453,732r106,l676,760r,60l559,820r,29l1027,849r,-29l909,820r,-60l1027,732r105,l1132,213r-679,l453,732xe" strokeweight=".7pt">
                  <v:path arrowok="t" o:connecttype="custom" o:connectlocs="0,713;0,698;110,655;110,0;407,0;407,655;526,698;526,713;0,713;444,615;547,615;662,638;662,688;547,688;547,713;1006,713;1006,688;890,688;890,638;1006,615;1109,615;1109,179;444,179;444,615" o:connectangles="0,0,0,0,0,0,0,0,0,0,0,0,0,0,0,0,0,0,0,0,0,0,0,0"/>
                  <o:lock v:ext="edit" verticies="t"/>
                </v:shape>
                <v:line id="Line 390" o:spid="_x0000_s1085" style="position:absolute;visibility:visible;mso-wrap-style:square" from="2694,4831" to="2695,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GBsUAAADcAAAADwAAAGRycy9kb3ducmV2LnhtbESP3WrCQBSE7wXfYTlCb4puWorG6Coq&#10;FOJN/X2AQ/aYBHfPptmtpm/vFgpeDjPzDTNfdtaIG7W+dqzgbZSAIC6crrlUcD59DlMQPiBrNI5J&#10;wS95WC76vTlm2t35QLdjKEWEsM9QQRVCk0npi4os+pFriKN3ca3FEGVbSt3iPcKtke9JMpYWa44L&#10;FTa0qai4Hn+sgtf0cN7lxdpe0q/T9ntv8okzuVIvg241AxGoC8/wfzvXCsbTD/g7E4+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lGBsUAAADcAAAADwAAAAAAAAAA&#10;AAAAAAChAgAAZHJzL2Rvd25yZXYueG1sUEsFBgAAAAAEAAQA+QAAAJMDAAAAAA==&#10;" strokeweight=".7pt"/>
                <v:line id="Line 391" o:spid="_x0000_s1086" style="position:absolute;visibility:visible;mso-wrap-style:square" from="3008,4831" to="3010,4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jncUAAADcAAAADwAAAGRycy9kb3ducmV2LnhtbESP3WrCQBSE7wXfYTlCb4puWqjG6Coq&#10;FOJN/X2AQ/aYBHfPptmtpm/vFgpeDjPzDTNfdtaIG7W+dqzgbZSAIC6crrlUcD59DlMQPiBrNI5J&#10;wS95WC76vTlm2t35QLdjKEWEsM9QQRVCk0npi4os+pFriKN3ca3FEGVbSt3iPcKtke9JMpYWa44L&#10;FTa0qai4Hn+sgtf0cN7lxdpe0q/T9ntv8okzuVIvg241AxGoC8/wfzvXCsbTD/g7E4+AX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jncUAAADcAAAADwAAAAAAAAAA&#10;AAAAAAChAgAAZHJzL2Rvd25yZXYueG1sUEsFBgAAAAAEAAQA+QAAAJMDAAAAAA==&#10;" strokeweight=".7pt"/>
                <v:line id="Line 392" o:spid="_x0000_s1087" style="position:absolute;visibility:visible;mso-wrap-style:square" from="2790,4184" to="2910,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d96sUAAADcAAAADwAAAGRycy9kb3ducmV2LnhtbESPzW7CMBCE70h9B2uRekHFaQ8hpBhU&#10;KiGll/L7AKt4SSLsdYgNpG9fIyFxHM3MN5rZordGXKnzjWMF7+MEBHHpdMOVgsN+9ZaB8AFZo3FM&#10;Cv7Iw2L+Mphhrt2Nt3TdhUpECPscFdQhtLmUvqzJoh+7ljh6R9dZDFF2ldQd3iLcGvmRJKm02HBc&#10;qLGl75rK0+5iFYyy7WFdlEt7zH73P+eNKSbOFEq9DvuvTxCB+vAMP9qFVpBOU7ifi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d96sUAAADcAAAADwAAAAAAAAAA&#10;AAAAAAChAgAAZHJzL2Rvd25yZXYueG1sUEsFBgAAAAAEAAQA+QAAAJMDAAAAAA==&#10;" strokeweight=".7pt"/>
                <v:line id="Line 393" o:spid="_x0000_s1088" style="position:absolute;visibility:visible;mso-wrap-style:square" from="2771,4102" to="2928,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vYccUAAADcAAAADwAAAGRycy9kb3ducmV2LnhtbESPzW7CMBCE70h9B2srcUHglAOEFIMo&#10;ElK40PLzAKt4SaLa6xAbCG+PkSr1OJqZbzTzZWeNuFHra8cKPkYJCOLC6ZpLBafjZpiC8AFZo3FM&#10;Ch7kYbl4680x0+7Oe7odQikihH2GCqoQmkxKX1Rk0Y9cQxy9s2sthijbUuoW7xFujRwnyURarDku&#10;VNjQuqLi93C1Cgbp/vSdF1/2nO6O28uPyafO5Er137vVJ4hAXfgP/7VzrWAym8LrTDw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vYccUAAADcAAAADwAAAAAAAAAA&#10;AAAAAAChAgAAZHJzL2Rvd25yZXYueG1sUEsFBgAAAAAEAAQA+QAAAJMDAAAAAA==&#10;" strokeweight=".7pt"/>
                <v:rect id="Rectangle 394" o:spid="_x0000_s1089" style="position:absolute;left:2734;top:3886;width:235;height: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X8QA&#10;AADcAAAADwAAAGRycy9kb3ducmV2LnhtbERPy2rCQBTdF/yH4Qpuik60NGh0FBtaCQiCD3B7yVyT&#10;YOZOmhk17dd3FgWXh/NerDpTizu1rrKsYDyKQBDnVldcKDgdv4ZTEM4ja6wtk4IfcrBa9l4WmGj7&#10;4D3dD74QIYRdggpK75tESpeXZNCNbEMcuIttDfoA20LqFh8h3NRyEkWxNFhxaCixobSk/Hq4GQW7&#10;1zh7/9SFzc6bj8n3Vqabt99UqUG/W89BeOr8U/zvzrSCeBbWhj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1v1/EAAAA3AAAAA8AAAAAAAAAAAAAAAAAmAIAAGRycy9k&#10;b3ducmV2LnhtbFBLBQYAAAAABAAEAPUAAACJAwAAAAA=&#10;" filled="f" strokeweight=".7pt"/>
                <v:line id="Line 395" o:spid="_x0000_s1090" style="position:absolute;visibility:visible;mso-wrap-style:square" from="3280,4867" to="3523,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jpmMUAAADcAAAADwAAAGRycy9kb3ducmV2LnhtbESPQWvCQBSE7wX/w/IEL0U39WCT6Cq2&#10;IKQXWzU/4JF9JsHdt2l21fTfu4VCj8PMfMOsNoM14ka9bx0reJklIIgrp1uuFZSn3TQF4QOyRuOY&#10;FPyQh8169LTCXLs7H+h2DLWIEPY5KmhC6HIpfdWQRT9zHXH0zq63GKLsa6l7vEe4NXKeJAtpseW4&#10;0GBH7w1Vl+PVKnhOD+VnUb3Zc7o/fXx/meLVmUKpyXjYLkEEGsJ/+K9daAWLLIP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jpmMUAAADcAAAADwAAAAAAAAAA&#10;AAAAAAChAgAAZHJzL2Rvd25yZXYueG1sUEsFBgAAAAAEAAQA+QAAAJMDAAAAAA==&#10;" strokeweight=".7pt"/>
                <v:line id="Line 396" o:spid="_x0000_s1091" style="position:absolute;visibility:visible;mso-wrap-style:square" from="3280,4812" to="3523,4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naH8MAAADcAAAADwAAAGRycy9kb3ducmV2LnhtbERPS2rDMBDdB3oHMYFuQiK3i8a4kU0a&#10;KLibNrZzgMGa2KbSyLHUxL19tShk+Xj/XTFbI640+cGxgqdNAoK4dXrgTsGpeV+nIHxA1mgck4Jf&#10;8lDkD4sdZtrduKJrHToRQ9hnqKAPYcyk9G1PFv3GjcSRO7vJYohw6qSe8BbDrZHPSfIiLQ4cG3oc&#10;6dBT+13/WAWrtDp9le2bPaefzcflaMqtM6VSj8t5/woi0Bzu4n93qRVskzg/nolHQO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2h/DAAAA3AAAAA8AAAAAAAAAAAAA&#10;AAAAoQIAAGRycy9kb3ducmV2LnhtbFBLBQYAAAAABAAEAPkAAACRAwAAAAA=&#10;" strokeweight=".7pt"/>
                <v:line id="Line 397" o:spid="_x0000_s1092" style="position:absolute;visibility:visible;mso-wrap-style:square" from="3158,4787" to="3646,4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hMQAAADcAAAADwAAAGRycy9kb3ducmV2LnhtbESP3YrCMBSE7wXfIZwFb0RTvdDSNcoq&#10;LHRv/H+AQ3NsyyYntclq9+2NIHg5zMw3zGLVWSNu1PrasYLJOAFBXDhdc6ngfPoepSB8QNZoHJOC&#10;f/KwWvZ7C8y0u/OBbsdQighhn6GCKoQmk9IXFVn0Y9cQR+/iWoshyraUusV7hFsjp0kykxZrjgsV&#10;NrSpqPg9/lkFw/Rw3uXF2l7S7ennujf53JlcqcFH9/UJIlAX3uFXO9cK5skEnmfi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X+ExAAAANwAAAAPAAAAAAAAAAAA&#10;AAAAAKECAABkcnMvZG93bnJldi54bWxQSwUGAAAAAAQABAD5AAAAkgMAAAAA&#10;" strokeweight=".7pt"/>
                <v:shape id="Freeform 398" o:spid="_x0000_s1093" style="position:absolute;left:2722;top:4547;width:257;height:210;visibility:visible;mso-wrap-style:square;v-text-anchor:top" coordsize="245,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JO8UA&#10;AADcAAAADwAAAGRycy9kb3ducmV2LnhtbESPT2vCQBTE70K/w/IK3uquf9po6ioqCIKH0tSLt0f2&#10;mQSzb0N2G+O37xYEj8PM/IZZrntbi45aXznWMB4pEMS5MxUXGk4/+7c5CB+QDdaOScOdPKxXL4Ml&#10;psbd+Ju6LBQiQtinqKEMoUml9HlJFv3INcTRu7jWYoiyLaRp8RbhtpYTpT6kxYrjQokN7UrKr9mv&#10;1TBLiq/zoufdYdpt35XZHMfza6L18LXffIII1Idn+NE+GA2JmsD/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gEk7xQAAANwAAAAPAAAAAAAAAAAAAAAAAJgCAABkcnMv&#10;ZG93bnJldi54bWxQSwUGAAAAAAQABAD1AAAAigMAAAAA&#10;" path="m,142r20,l20,,,,,142xm39,142r17,l56,,39,r,142xm75,142r19,l94,,75,r,142xm113,142r19,l132,,113,r,142xm152,142r19,l171,,152,r,142xm190,142r17,l207,,190,r,142xm226,142r19,l245,,226,r,142xm226,230r19,l245,161r-19,l226,230xm190,230r17,l207,161r-17,l190,230xm152,230r19,l171,161r-19,l152,230xm113,230r19,l132,161r-19,l113,230xm75,230r19,l94,161r-19,l75,230xm39,230r17,l56,161r-17,l39,230xm,230r20,l20,161,,161r,69xe" strokeweight=".25pt">
                  <v:path arrowok="t" o:connecttype="custom" o:connectlocs="20,119;0,0;39,119;56,0;39,119;93,119;74,0;112,119;130,0;112,119;169,119;150,0;188,119;205,0;188,119;242,119;223,0;223,192;242,134;223,192;205,192;188,134;150,192;169,134;150,192;130,192;112,134;74,192;93,134;74,192;56,192;39,134;0,192;20,134;0,192" o:connectangles="0,0,0,0,0,0,0,0,0,0,0,0,0,0,0,0,0,0,0,0,0,0,0,0,0,0,0,0,0,0,0,0,0,0,0"/>
                  <o:lock v:ext="edit" verticies="t"/>
                </v:shape>
                <v:rect id="Rectangle 399" o:spid="_x0000_s1094" style="position:absolute;left:2754;top:3902;width:194;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Aru8MA&#10;AADcAAAADwAAAGRycy9kb3ducmV2LnhtbESPQWvCQBSE7wX/w/IK3uqmEZoQXUUEISdt1d5fs88k&#10;mH0bdlcT/71bKPQ4zMw3zHI9mk7cyfnWsoL3WQKCuLK65VrB+bR7y0H4gKyxs0wKHuRhvZq8LLHQ&#10;duAvuh9DLSKEfYEKmhD6QkpfNWTQz2xPHL2LdQZDlK6W2uEQ4aaTaZJ8SIMtx4UGe9o2VF2PN6Ng&#10;/5mWP7TNsvR2GHRp3Hd+2XRKTV/HzQJEoDH8h//apVaQJXP4PR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Aru8MAAADcAAAADwAAAAAAAAAAAAAAAACYAgAAZHJzL2Rv&#10;d25yZXYueG1sUEsFBgAAAAAEAAQA9QAAAIgDAAAAAA==&#10;" filled="f" strokeweight=".25pt"/>
                <v:shape id="Freeform 400" o:spid="_x0000_s1095" style="position:absolute;left:2754;top:3902;width:194;height:17;visibility:visible;mso-wrap-style:square;v-text-anchor:top" coordsize="187,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TKqsYA&#10;AADcAAAADwAAAGRycy9kb3ducmV2LnhtbESPQWsCMRSE7wX/Q3iCF9Fsi9WyGsUWCpVFbLXg9bF5&#10;7i5uXpZN1OivNwWhx2FmvmFmi2BqcabWVZYVPA8TEMS51RUXCn53n4M3EM4ja6wtk4IrOVjMO08z&#10;TLW98A+dt74QEcIuRQWl900qpctLMuiGtiGO3sG2Bn2UbSF1i5cIN7V8SZKxNFhxXCixoY+S8uP2&#10;ZBQU/e9NqN5Xwa9vh4xvWfaa7SdK9bphOQXhKfj/8KP9pRVMkhH8nY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TKqsYAAADcAAAADwAAAAAAAAAAAAAAAACYAgAAZHJz&#10;L2Rvd25yZXYueG1sUEsFBgAAAAAEAAQA9QAAAIsDAAAAAA==&#10;" path="m,l17,19r151,l187,e" filled="f" strokeweight=".25pt">
                  <v:path arrowok="t" o:connecttype="custom" o:connectlocs="0,0;17,15;163,15;182,0" o:connectangles="0,0,0,0"/>
                </v:shape>
                <v:rect id="Rectangle 401" o:spid="_x0000_s1096" style="position:absolute;left:2754;top:4069;width:194;height: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WVMMA&#10;AADcAAAADwAAAGRycy9kb3ducmV2LnhtbESPQWvCQBSE7wX/w/IK3uqmAZsQXUUEISdt1d5fs88k&#10;mH0bdlcT/71bKPQ4zMw3zHI9mk7cyfnWsoL3WQKCuLK65VrB+bR7y0H4gKyxs0wKHuRhvZq8LLHQ&#10;duAvuh9DLSKEfYEKmhD6QkpfNWTQz2xPHL2LdQZDlK6W2uEQ4aaTaZJ8SIMtx4UGe9o2VF2PN6Ng&#10;/5mWP7TNsvR2GHRp3Hd+2XRKTV/HzQJEoDH8h//apVaQJXP4PR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UWVMMAAADcAAAADwAAAAAAAAAAAAAAAACYAgAAZHJzL2Rv&#10;d25yZXYueG1sUEsFBgAAAAAEAAQA9QAAAIgDAAAAAA==&#10;" filled="f" strokeweight=".25pt"/>
                <v:rect id="Rectangle 402" o:spid="_x0000_s1097" style="position:absolute;left:2754;top:4151;width:19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II8IA&#10;AADcAAAADwAAAGRycy9kb3ducmV2LnhtbESPQYvCMBSE7wv+h/AEb2tqD1aqUUQQetJd3b0/m2db&#10;bF5KEm3992ZhweMwM98wq81gWvEg5xvLCmbTBARxaXXDlYKf8/5zAcIHZI2tZVLwJA+b9ehjhbm2&#10;PX/T4xQqESHsc1RQh9DlUvqyJoN+ajvi6F2tMxiidJXUDvsIN61Mk2QuDTYcF2rsaFdTeTvdjYLD&#10;V1pcaJdl6f3Y68K438V12yo1GQ/bJYhAQ3iH/9uFVpAlc/g7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4gjwgAAANwAAAAPAAAAAAAAAAAAAAAAAJgCAABkcnMvZG93&#10;bnJldi54bWxQSwUGAAAAAAQABAD1AAAAhwMAAAAA&#10;" filled="f" strokeweight=".25pt"/>
                <v:rect id="Rectangle 403" o:spid="_x0000_s1098" style="position:absolute;left:2754;top:4232;width:194;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stuMIA&#10;AADcAAAADwAAAGRycy9kb3ducmV2LnhtbESPS6vCMBSE9xf8D+EI7q6pXVipRhFB6Oo+fOyPzbEt&#10;Niclibb+e3PhgsthZr5hVpvBtOJBzjeWFcymCQji0uqGKwWn4/5zAcIHZI2tZVLwJA+b9ehjhbm2&#10;Pf/S4xAqESHsc1RQh9DlUvqyJoN+ajvi6F2tMxiidJXUDvsIN61Mk2QuDTYcF2rsaFdTeTvcjYKv&#10;n7S40C7L0vt3rwvjzovrtlVqMh62SxCBhvAO/7cLrSBLMvg7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24wgAAANwAAAAPAAAAAAAAAAAAAAAAAJgCAABkcnMvZG93&#10;bnJldi54bWxQSwUGAAAAAAQABAD1AAAAhwMAAAAA&#10;" filled="f" strokeweight=".25pt"/>
                <v:rect id="Rectangle 404" o:spid="_x0000_s1099" style="position:absolute;left:2754;top:4402;width:194;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S5yr8A&#10;AADcAAAADwAAAGRycy9kb3ducmV2LnhtbERPTYvCMBC9C/6HMII3Te3BSjWKCEJPurq797EZ22Iz&#10;KUm09d9vDsIeH+97sxtMK17kfGNZwWKegCAurW64UvDzfZytQPiArLG1TAre5GG3HY82mGvb84Ve&#10;11CJGMI+RwV1CF0upS9rMujntiOO3N06gyFCV0ntsI/hppVpkiylwYZjQ40dHWoqH9enUXD6Sosb&#10;HbIsfZ57XRj3u7rvW6Wmk2G/BhFoCP/ij7vQCrIkro1n4hGQ2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JLnKvwAAANwAAAAPAAAAAAAAAAAAAAAAAJgCAABkcnMvZG93bnJl&#10;di54bWxQSwUGAAAAAAQABAD1AAAAhAMAAAAA&#10;" filled="f" strokeweight=".25pt"/>
                <v:line id="Line 405" o:spid="_x0000_s1100" style="position:absolute;flip:y;visibility:visible;mso-wrap-style:square" from="2754,3919" to="277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k2MUAAADcAAAADwAAAGRycy9kb3ducmV2LnhtbESPzWrDMBCE74W+g9hAL6WRY0rrOFFC&#10;U3BIe2t+7ou1ld1YKyOpifP2UaDQ4zA73+zMl4PtxIl8aB0rmIwzEMS10y0bBftd9VSACBFZY+eY&#10;FFwowHJxfzfHUrszf9FpG41IEA4lKmhi7EspQ92QxTB2PXHyvp23GJP0RmqP5wS3ncyz7EVabDk1&#10;NNjTe0P1cftr0xsfu6J41p/erB5N9ZMf8mpdrJV6GA1vMxCRhvh//JfeaAWv2RRuYxIB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k2MUAAADcAAAADwAAAAAAAAAA&#10;AAAAAAChAgAAZHJzL2Rvd25yZXYueG1sUEsFBgAAAAAEAAQA+QAAAJMDAAAAAA==&#10;" strokeweight=".25pt"/>
                <v:line id="Line 406" o:spid="_x0000_s1101" style="position:absolute;visibility:visible;mso-wrap-style:square" from="2928,3919" to="2948,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YRdsIAAADcAAAADwAAAGRycy9kb3ducmV2LnhtbERPz2vCMBS+D/wfwhN2m6lTplSjyJgw&#10;PAyqHvT2aJ5NsXmpSVbrf28Ogx0/vt/LdW8b0ZEPtWMF41EGgrh0uuZKwfGwfZuDCBFZY+OYFDwo&#10;wHo1eFlirt2dC+r2sRIphEOOCkyMbS5lKA1ZDCPXEifu4rzFmKCvpPZ4T+G2ke9Z9iEt1pwaDLb0&#10;aai87n+tAn+O4VTcJrtuWn3dfq7eHOhSKPU67DcLEJH6+C/+c39rBbNxmp/OpCM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YRdsIAAADcAAAADwAAAAAAAAAAAAAA&#10;AAChAgAAZHJzL2Rvd25yZXYueG1sUEsFBgAAAAAEAAQA+QAAAJADAAAAAA==&#10;" strokeweight=".25pt"/>
                <v:line id="Line 407" o:spid="_x0000_s1102" style="position:absolute;visibility:visible;mso-wrap-style:square" from="2763,4289" to="2891,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q07cUAAADcAAAADwAAAGRycy9kb3ducmV2LnhtbESPQWsCMRSE70L/Q3iF3jS7WlrZGqWI&#10;QumhsOpBb4/Nc7O4eVmTuG7/fVMo9DjMzDfMYjXYVvTkQ+NYQT7JQBBXTjdcKzjst+M5iBCRNbaO&#10;ScE3BVgtH0YLLLS7c0n9LtYiQTgUqMDE2BVShsqQxTBxHXHyzs5bjEn6WmqP9wS3rZxm2Yu02HBa&#10;MNjR2lB12d2sAn+K4VheZ5/9c725fl282dO5VOrpcXh/AxFpiP/hv/aHVvCa5/B7Jh0B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q07cUAAADcAAAADwAAAAAAAAAA&#10;AAAAAAChAgAAZHJzL2Rvd25yZXYueG1sUEsFBgAAAAAEAAQA+QAAAJMDAAAAAA==&#10;" strokeweight=".25pt"/>
                <v:line id="Line 408" o:spid="_x0000_s1103" style="position:absolute;visibility:visible;mso-wrap-style:square" from="2763,4276" to="2891,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gqmsUAAADcAAAADwAAAGRycy9kb3ducmV2LnhtbESPQWsCMRSE7wX/Q3iCt5pVS1tWo4go&#10;SA+F1R7q7bF5bhY3L2sS1+2/bwoFj8PMfMMsVr1tREc+1I4VTMYZCOLS6ZorBV/H3fM7iBCRNTaO&#10;ScEPBVgtB08LzLW7c0HdIVYiQTjkqMDE2OZShtKQxTB2LXHyzs5bjEn6SmqP9wS3jZxm2au0WHNa&#10;MNjSxlB5OdysAn+K4bu4zj66l2p7/bx4c6RzodRo2K/nICL18RH+b++1grfJFP7Op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gqmsUAAADcAAAADwAAAAAAAAAA&#10;AAAAAAChAgAAZHJzL2Rvd25yZXYueG1sUEsFBgAAAAAEAAQA+QAAAJMDAAAAAA==&#10;" strokeweight=".25pt"/>
                <v:line id="Line 409" o:spid="_x0000_s1104" style="position:absolute;visibility:visible;mso-wrap-style:square" from="2763,4265" to="2891,4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SPAcUAAADcAAAADwAAAGRycy9kb3ducmV2LnhtbESPT2sCMRTE70K/Q3iF3jTrH2rZGkXE&#10;QulBWPXQ3h6b52Zx87Im6br99kYoeBxm5jfMYtXbRnTkQ+1YwXiUgSAuna65UnA8fAzfQISIrLFx&#10;TAr+KMBq+TRYYK7dlQvq9rESCcIhRwUmxjaXMpSGLIaRa4mTd3LeYkzSV1J7vCa4beQky16lxZrT&#10;gsGWNobK8/7XKvA/MXwXl+lXN6u2l93ZmwOdCqVenvv1O4hIfXyE/9ufWsF8PIX7mX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SPAcUAAADcAAAADwAAAAAAAAAA&#10;AAAAAAChAgAAZHJzL2Rvd25yZXYueG1sUEsFBgAAAAAEAAQA+QAAAJMDAAAAAA==&#10;" strokeweight=".25pt"/>
                <v:line id="Line 410" o:spid="_x0000_s1105" style="position:absolute;visibility:visible;mso-wrap-style:square" from="2763,4253" to="2891,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XdcUAAADcAAAADwAAAGRycy9kb3ducmV2LnhtbESPQWsCMRSE74X+h/AK3mrWKm3ZGkWk&#10;gngorNtDe3tsnpvFzcuaxHX996ZQ8DjMzDfMfDnYVvTkQ+NYwWScgSCunG64VvBdbp7fQYSIrLF1&#10;TAquFGC5eHyYY67dhQvq97EWCcIhRwUmxi6XMlSGLIax64iTd3DeYkzS11J7vCS4beVLlr1Kiw2n&#10;BYMdrQ1Vx/3ZKvC/MfwUp+mun9Wfp6+jNyUdCqVGT8PqA0SkId7D/+2tVvA2mcHfmXQ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0XdcUAAADcAAAADwAAAAAAAAAA&#10;AAAAAAChAgAAZHJzL2Rvd25yZXYueG1sUEsFBgAAAAAEAAQA+QAAAJMDAAAAAA==&#10;" strokeweight=".25pt"/>
                <v:line id="Line 411" o:spid="_x0000_s1106" style="position:absolute;visibility:visible;mso-wrap-style:square" from="2763,4242" to="2891,4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Gy7sUAAADcAAAADwAAAGRycy9kb3ducmV2LnhtbESPQWsCMRSE7wX/Q3hCbzVrtbasRpFi&#10;oXgorHpob4/Nc7O4eVmTdF3/vSkUPA4z8w2zWPW2ER35UDtWMB5lIIhLp2uuFBz2H09vIEJE1tg4&#10;JgVXCrBaDh4WmGt34YK6XaxEgnDIUYGJsc2lDKUhi2HkWuLkHZ23GJP0ldQeLwluG/mcZTNpsea0&#10;YLCld0PlafdrFfifGL6L82TbTavN+evkzZ6OhVKPw349BxGpj/fwf/tTK3gdv8DfmX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Gy7sUAAADcAAAADwAAAAAAAAAA&#10;AAAAAAChAgAAZHJzL2Rvd25yZXYueG1sUEsFBgAAAAAEAAQA+QAAAJMDAAAAAA==&#10;" strokeweight=".25pt"/>
                <v:rect id="Rectangle 412" o:spid="_x0000_s1107" style="position:absolute;left:2851;top:4085;width:59;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4e/sIA&#10;AADcAAAADwAAAGRycy9kb3ducmV2LnhtbESPT4vCMBTE78J+h/AW9qapPVjpGkWEhZ52/Xt/Ns+2&#10;bPNSkmjrtzeC4HGYmd8wi9VgWnEj5xvLCqaTBARxaXXDlYLj4Wc8B+EDssbWMim4k4fV8mO0wFzb&#10;nnd024dKRAj7HBXUIXS5lL6syaCf2I44ehfrDIYoXSW1wz7CTSvTJJlJgw3HhRo72tRU/u+vRsHv&#10;Ni3OtMmy9PrX68K40/yybpX6+hzW3yACDeEdfrULrSCbzu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h7+wgAAANwAAAAPAAAAAAAAAAAAAAAAAJgCAABkcnMvZG93&#10;bnJldi54bWxQSwUGAAAAAAQABAD1AAAAhwMAAAAA&#10;" filled="f" strokeweight=".25pt"/>
                <v:rect id="Rectangle 413" o:spid="_x0000_s1108" style="position:absolute;left:2907;top:4195;width:2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7ZcIA&#10;AADcAAAADwAAAGRycy9kb3ducmV2LnhtbESPQYvCMBSE78L+h/AEb5rag5WuUURY6EldV+9vm2db&#10;bF5KEm3990ZY2OMwM98wq81gWvEg5xvLCuazBARxaXXDlYLzz9d0CcIHZI2tZVLwJA+b9cdohbm2&#10;PX/T4xQqESHsc1RQh9DlUvqyJoN+Zjvi6F2tMxiidJXUDvsIN61Mk2QhDTYcF2rsaFdTeTvdjYL9&#10;MS1+aZdl6f3Q68K4y/K6bZWajIftJ4hAQ/gP/7ULrSCbZ/A+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YrtlwgAAANwAAAAPAAAAAAAAAAAAAAAAAJgCAABkcnMvZG93&#10;bnJldi54bWxQSwUGAAAAAAQABAD1AAAAhwMAAAAA&#10;" filled="f" strokeweight=".25pt"/>
                <v:rect id="Rectangle 414" o:spid="_x0000_s1109" style="position:absolute;left:2907;top:4242;width:2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0vF78A&#10;AADcAAAADwAAAGRycy9kb3ducmV2LnhtbERPy4rCMBTdC/5DuMLsbGoXU+kYRQShK2d87a/NtS3T&#10;3JQk2s7fTxaCy8N5rzaj6cSTnG8tK1gkKQjiyuqWawWX836+BOEDssbOMin4Iw+b9XSywkLbgY/0&#10;PIVaxBD2BSpoQugLKX3VkEGf2J44cnfrDIYIXS21wyGGm05mafopDbYcGxrsaddQ9Xt6GAWHn6y8&#10;0S7Ps8f3oEvjrsv7tlPqYzZuv0AEGsNb/HKXWkG+iGvjmXg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S8XvwAAANwAAAAPAAAAAAAAAAAAAAAAAJgCAABkcnMvZG93bnJl&#10;di54bWxQSwUGAAAAAAQABAD1AAAAhAMAAAAA&#10;" filled="f" strokeweight=".25pt"/>
                <v:rect id="Rectangle 415" o:spid="_x0000_s1110" style="position:absolute;left:2907;top:4256;width:2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KjMMA&#10;AADcAAAADwAAAGRycy9kb3ducmV2LnhtbESPQWvCQBSE70L/w/IK3nRjDsZGVxFByElbrfdn9pkE&#10;s2/D7mriv+8WCj0OM/MNs9oMphVPcr6xrGA2TUAQl1Y3XCn4Pu8nCxA+IGtsLZOCF3nYrN9GK8y1&#10;7fmLnqdQiQhhn6OCOoQul9KXNRn0U9sRR+9mncEQpaukdthHuGllmiRzabDhuFBjR7uayvvpYRQc&#10;PtPiSrssSx/HXhfGXRa3bavU+H3YLkEEGsJ/+K9daAXZ7AN+z8Qj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GKjMMAAADcAAAADwAAAAAAAAAAAAAAAACYAgAAZHJzL2Rv&#10;d25yZXYueG1sUEsFBgAAAAAEAAQA9QAAAIgDAAAAAA==&#10;" filled="f" strokeweight=".25pt"/>
                <v:shape id="Freeform 416" o:spid="_x0000_s1111" style="position:absolute;left:2821;top:4176;width:913;height:415;visibility:visible;mso-wrap-style:square;v-text-anchor:top" coordsize="876,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b3MEA&#10;AADcAAAADwAAAGRycy9kb3ducmV2LnhtbERPy4rCMBTdD/gP4QruxtQqo1ajiCCIouADdHlprm2x&#10;uSlNrJ2/nyyEWR7Oe75sTSkaql1hWcGgH4EgTq0uOFNwvWy+JyCcR9ZYWiYFv+Rgueh8zTHR9s0n&#10;as4+EyGEXYIKcu+rREqX5mTQ9W1FHLiHrQ36AOtM6hrfIdyUMo6iH2mw4NCQY0XrnNLn+WUUjIY3&#10;9u2r2U93uwsds/theI8PSvW67WoGwlPr/8Uf91YrGMdhfjgTjo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229zBAAAA3AAAAA8AAAAAAAAAAAAAAAAAmAIAAGRycy9kb3du&#10;cmV2LnhtbFBLBQYAAAAABAAEAPUAAACGAwAAAAA=&#10;" path="m,16r58,l58,,,,,16xm844,453r32,l876,444r-32,l844,453xm324,355r,-300l792,55r,300l324,355xm302,374r511,l813,36r22,l835,14r-554,l281,31r,362l302,393r,-19xe" fillcolor="black" strokeweight=".25pt">
                  <v:path arrowok="t" o:connecttype="custom" o:connectlocs="0,14;56,14;56,0;0,0;0,14;826,380;858,380;858,373;826,373;826,380;317,298;317,46;775,46;775,298;317,298;296,314;796,314;796,30;817,30;817,12;275,12;275,26;275,330;296,330;296,314" o:connectangles="0,0,0,0,0,0,0,0,0,0,0,0,0,0,0,0,0,0,0,0,0,0,0,0,0"/>
                  <o:lock v:ext="edit" verticies="t"/>
                </v:shape>
                <v:shape id="Freeform 417" o:spid="_x0000_s1112" style="position:absolute;left:3048;top:4758;width:353;height:29;visibility:visible;mso-wrap-style:square;v-text-anchor:top" coordsize="33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h8MA&#10;AADcAAAADwAAAGRycy9kb3ducmV2LnhtbESP0YrCMBRE34X9h3AF3zStgnarURZdQdQXXT/g0lzb&#10;YnJTmqx2/34jCD4OM3OGWaw6a8SdWl87VpCOEhDEhdM1lwouP9thBsIHZI3GMSn4Iw+r5Udvgbl2&#10;Dz7R/RxKESHsc1RQhdDkUvqiIot+5Bri6F1dazFE2ZZSt/iIcGvkOEmm0mLNcaHChtYVFbfzr1Ww&#10;Z3Nzm1mWlTrdmsP3cTc5fTqlBv3uaw4iUBfe4Vd7pxXMxik8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3h8MAAADcAAAADwAAAAAAAAAAAAAAAACYAgAAZHJzL2Rv&#10;d25yZXYueG1sUEsFBgAAAAAEAAQA9QAAAIgDAAAAAA==&#10;" path="m,l339,r,31e" filled="f" strokeweight=".25pt">
                  <v:path arrowok="t" o:connecttype="custom" o:connectlocs="0,0;331,0;331,27" o:connectangles="0,0,0"/>
                </v:shape>
                <v:line id="Line 418" o:spid="_x0000_s1113" style="position:absolute;flip:y;visibility:visible;mso-wrap-style:square" from="3226,4758" to="3227,4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qycQAAADcAAAADwAAAGRycy9kb3ducmV2LnhtbESPQUsDMRCF74L/IYzgpdhsQ6nL2rRo&#10;YYv11lbvw2bMrm4mSxLb9d83BcHj48373rzlenS9OFGInWcNs2kBgrjxpmOr4f1YP5QgYkI22Hsm&#10;Db8UYb26vVliZfyZ93Q6JCsyhGOFGtqUhkrK2LTkME79QJy9Tx8cpiyDlSbgOcNdL1VRLKTDjnND&#10;iwNtWmq+Dz8uv7E7luXcvAX7MrH1l/pQ9bbcan1/Nz4/gUg0pv/jv/Sr0fCoFFzHZAL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rJxAAAANwAAAAPAAAAAAAAAAAA&#10;AAAAAKECAABkcnMvZG93bnJldi54bWxQSwUGAAAAAAQABAD5AAAAkgMAAAAA&#10;" strokeweight=".25pt"/>
                <v:rect id="Rectangle 419" o:spid="_x0000_s1114" style="position:absolute;left:4168;top:4140;width:1005;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Sg38UA&#10;AADcAAAADwAAAGRycy9kb3ducmV2LnhtbESPQWvCQBSE74L/YXlCb3W32qYa3QQpCIW2h8aC10f2&#10;mYRm38bsqvHfu4WCx2FmvmHW+WBbcabeN441PE0VCOLSmYYrDT+77eMChA/IBlvHpOFKHvJsPFpj&#10;atyFv+lchEpECPsUNdQhdKmUvqzJop+6jjh6B9dbDFH2lTQ9XiLctnKmVCItNhwXauzorabytzhZ&#10;DZg8m+PXYf65+zgluKwGtX3ZK60fJsNmBSLQEO7h//a70fA6m8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DfxQAAANwAAAAPAAAAAAAAAAAAAAAAAJgCAABkcnMv&#10;ZG93bnJldi54bWxQSwUGAAAAAAQABAD1AAAAigMAAAAA&#10;" stroked="f"/>
                <v:line id="Line 420" o:spid="_x0000_s1115" style="position:absolute;flip:x;visibility:visible;mso-wrap-style:square" from="5577,4417" to="5585,4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kcUAAADcAAAADwAAAGRycy9kb3ducmV2LnhtbESPUWvCQBCE3wv9D8cWfKsXxdYSPSUt&#10;FKRSpFF8XnJrEszthtw1xv76nlDo4zAz3zDL9eAa1VPna2EDk3ECirgQW3Np4LB/f3wB5QOyxUaY&#10;DFzJw3p1f7fE1MqFv6jPQ6kihH2KBqoQ2lRrX1Tk0I+lJY7eSTqHIcqu1LbDS4S7Rk+T5Fk7rDku&#10;VNjSW0XFOf92Bj4yec37wc8z+fl82u2Ps2yzFWNGD0O2ABVoCP/hv/bGGphPZ3A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DkcUAAADcAAAADwAAAAAAAAAA&#10;AAAAAAChAgAAZHJzL2Rvd25yZXYueG1sUEsFBgAAAAAEAAQA+QAAAJMDAAAAAA==&#10;" strokeweight="2.15pt"/>
                <v:shape id="Freeform 421" o:spid="_x0000_s1116" style="position:absolute;left:5472;top:4870;width:195;height:171;visibility:visible;mso-wrap-style:square;v-text-anchor:top" coordsize="187,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D0osIA&#10;AADcAAAADwAAAGRycy9kb3ducmV2LnhtbESPT4vCMBTE7wt+h/AEb2tq0VWqUXRB2KP/Dh4fzbMJ&#10;Ni+lyWr1028EYY/DzPyGWaw6V4sbtcF6VjAaZiCIS68tVwpOx+3nDESIyBprz6TgQQFWy97HAgvt&#10;77yn2yFWIkE4FKjAxNgUUobSkMMw9A1x8i6+dRiTbCupW7wnuKtlnmVf0qHltGCwoW9D5fXw6xSU&#10;LncxPCd2fL6Y2c6GzePaGaUG/W49BxGpi//hd/tHK5jmE3i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PSiwgAAANwAAAAPAAAAAAAAAAAAAAAAAJgCAABkcnMvZG93&#10;bnJldi54bWxQSwUGAAAAAAQABAD1AAAAhwMAAAAA&#10;" path="m,l93,187,187,,,xe" fillcolor="black" stroked="f">
                  <v:path arrowok="t" o:connecttype="custom" o:connectlocs="0,0;92,156;184,0;0,0" o:connectangles="0,0,0,0"/>
                </v:shape>
                <v:shape id="Freeform 422" o:spid="_x0000_s1117" style="position:absolute;left:4027;top:5236;width:797;height:1673;rotation:521457fd;visibility:visible;mso-wrap-style:square;v-text-anchor:top" coordsize="679,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9fq8cA&#10;AADcAAAADwAAAGRycy9kb3ducmV2LnhtbESPQWvCQBSE70L/w/IKvUiz0YPamFWKRShVBKOgx0f2&#10;NUmbfRuy2yT9992C4HGYmW+YdD2YWnTUusqygkkUgyDOra64UHA+bZ8XIJxH1lhbJgW/5GC9ehil&#10;mGjb85G6zBciQNglqKD0vkmkdHlJBl1kG+LgfdrWoA+yLaRusQ9wU8tpHM+kwYrDQokNbUrKv7Mf&#10;o+Dtevgaf+jLZffSn7tmLvPxbrtX6ulxeF2C8DT4e/jWftcK5tMZ/J8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PX6vHAAAA3AAAAA8AAAAAAAAAAAAAAAAAmAIAAGRy&#10;cy9kb3ducmV2LnhtbFBLBQYAAAAABAAEAPUAAACMAwAAAAA=&#10;" path="m,849l314,187,420,434,679,,367,664,261,415,,849xe" fillcolor="black" strokeweight=".25pt">
                  <v:path arrowok="t" o:connecttype="custom" o:connectlocs="0,3297;390,725;522,1685;844,0;457,2577;324,1612;0,3297" o:connectangles="0,0,0,0,0,0,0"/>
                </v:shape>
                <v:group id="Group 690" o:spid="_x0000_s1118" style="position:absolute;left:4335;top:7701;width:1352;height:1398" coordorigin="3846,7898" coordsize="1352,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OcsMUAAADcAAAADwAAAGRycy9kb3ducmV2LnhtbESPQYvCMBSE78L+h/CE&#10;vWlaF3WpRhFZlz2IoC6It0fzbIvNS2liW/+9EQSPw8x8w8yXnSlFQ7UrLCuIhxEI4tTqgjMF/8fN&#10;4BuE88gaS8uk4E4OlouP3hwTbVveU3PwmQgQdgkqyL2vEildmpNBN7QVcfAutjbog6wzqWtsA9yU&#10;chRFE2mw4LCQY0XrnNLr4WYU/LbYrr7in2Z7vazv5+N4d9rGpNRnv1vNQHjq/Dv8av9pBd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nTnLDFAAAA3AAA&#10;AA8AAAAAAAAAAAAAAAAAqgIAAGRycy9kb3ducmV2LnhtbFBLBQYAAAAABAAEAPoAAACcAwAAAAA=&#10;">
                  <v:shape id="Freeform 423" o:spid="_x0000_s1119" style="position:absolute;left:4081;top:8697;width:885;height:75;visibility:visible;mso-wrap-style:square;v-text-anchor:top" coordsize="85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7Cm8UA&#10;AADcAAAADwAAAGRycy9kb3ducmV2LnhtbESPTWvDMAyG74X+B6PBLmV12sNW0jhlFDpGT+sXrDcR&#10;a0lYLAfba9J/Px0GO4pX76NHxWZ0nbpRiK1nA4t5Boq48rbl2sD5tHtagYoJ2WLnmQzcKcKmnE4K&#10;zK0f+EC3Y6qVQDjmaKBJqc+1jlVDDuPc98SSffngMMkYam0DDgJ3nV5m2bN22LJcaLCnbUPV9/HH&#10;icbbaTa49tDd+/3nnoOLH9dLZczjw/i6BpVoTP/Lf+13a+BlKbbyjBBA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sKbxQAAANwAAAAPAAAAAAAAAAAAAAAAAJgCAABkcnMv&#10;ZG93bnJldi54bWxQSwUGAAAAAAQABAD1AAAAigMAAAAA&#10;" path="m53,27l,27,,82r850,l850,27r-106,l744,,53,r,27xm744,27l67,27r677,xe" strokeweight=".7pt">
                    <v:path arrowok="t" o:connecttype="custom" o:connectlocs="52,23;0,23;0,69;831,69;831,23;727,23;727,0;52,0;52,23;727,23;66,23;727,23" o:connectangles="0,0,0,0,0,0,0,0,0,0,0,0"/>
                    <o:lock v:ext="edit" verticies="t"/>
                  </v:shape>
                  <v:line id="Line 424" o:spid="_x0000_s1120" style="position:absolute;visibility:visible;mso-wrap-style:square" from="4261,8365" to="4380,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Yv4sUAAADcAAAADwAAAGRycy9kb3ducmV2LnhtbESPzWrDMBCE74G8g9hAL6GRm0PjOlZC&#10;Wyi4l/w/wGKtf4i0ci01cd++CgRyHGbmGyZfD9aIC/W+dazgZZaAIC6dbrlWcDp+PacgfEDWaByT&#10;gj/ysF6NRzlm2l15T5dDqEWEsM9QQRNCl0npy4Ys+pnriKNXud5iiLKvpe7xGuHWyHmSvEqLLceF&#10;Bjv6bKg8H36tgmm6P22L8sNW6eb4/bMzxcKZQqmnyfC+BBFoCI/wvV1oBYv5G9zOx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Yv4sUAAADcAAAADwAAAAAAAAAA&#10;AAAAAAChAgAAZHJzL2Rvd25yZXYueG1sUEsFBgAAAAAEAAQA+QAAAJMDAAAAAA==&#10;" strokeweight=".7pt"/>
                  <v:shape id="Freeform 425" o:spid="_x0000_s1121" style="position:absolute;left:4261;top:8286;width:180;height:316;visibility:visible;mso-wrap-style:square;v-text-anchor:top" coordsize="173,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x6T8QA&#10;AADcAAAADwAAAGRycy9kb3ducmV2LnhtbERPz2vCMBS+D/wfwhN2GZpuZa5UowxBdIcq04LXR/LW&#10;ljUvpYm2+++Xw2DHj+/3ajPaVtyp941jBc/zBASxdqbhSkF52c0yED4gG2wdk4If8rBZTx5WmBs3&#10;8Cfdz6ESMYR9jgrqELpcSq9rsujnriOO3JfrLYYI+0qaHocYblv5kiQLabHh2FBjR9ua9Pf5ZhVc&#10;itvr8FSk6UdW7E/6OF51UV6VepyO70sQgcbwL/5zH4yCtzTOj2fiEZ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8ek/EAAAA3AAAAA8AAAAAAAAAAAAAAAAAmAIAAGRycy9k&#10;b3ducmV2LnhtbFBLBQYAAAAABAAEAPUAAACJAwAAAAA=&#10;" path="m173,345l,86,58,e" filled="f" strokeweight=".7pt">
                    <v:path arrowok="t" o:connecttype="custom" o:connectlocs="170,289;0,72;57,0" o:connectangles="0,0,0"/>
                  </v:shape>
                  <v:line id="Line 426" o:spid="_x0000_s1122" style="position:absolute;flip:y;visibility:visible;mso-wrap-style:square" from="4191,8365" to="4380,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mipMUAAADcAAAADwAAAGRycy9kb3ducmV2LnhtbESPQWvCQBSE7wX/w/KE3upGi22JrqJC&#10;grdSU6TentlnEtx9G7Orpv++Wyj0OMzMN8x82VsjbtT5xrGC8SgBQVw63XCl4LPInt5A+ICs0Tgm&#10;Bd/kYbkYPMwx1e7OH3TbhUpECPsUFdQhtKmUvqzJoh+5ljh6J9dZDFF2ldQd3iPcGjlJkhdpseG4&#10;UGNLm5rK8+5qFRQmp/17Vuh2fcCvy7bcm+M0V+px2K9mIAL14T/8195qBa/PY/g9E4+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mipMUAAADcAAAADwAAAAAAAAAA&#10;AAAAAAChAgAAZHJzL2Rvd25yZXYueG1sUEsFBgAAAAAEAAQA+QAAAJMDAAAAAA==&#10;" strokeweight=".7pt"/>
                  <v:shape id="Freeform 427" o:spid="_x0000_s1123" style="position:absolute;left:4261;top:8611;width:355;height:79;visibility:visible;mso-wrap-style:square;v-text-anchor:top" coordsize="34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Kd8MA&#10;AADcAAAADwAAAGRycy9kb3ducmV2LnhtbESPwW7CMBBE70j8g7WVuIHTIChNMQghoFyhvXBbxUuS&#10;1l5Htgnh7+tKlXoczcwbzXLdWyM68qFxrOB5koEgLp1uuFLw+bEfL0CEiKzROCYFDwqwXg0HSyy0&#10;u/OJunOsRIJwKFBBHWNbSBnKmiyGiWuJk3d13mJM0ldSe7wnuDUyz7K5tNhwWqixpW1N5ff5ZhWY&#10;7nA1X/mNZtON16cS9e798qrU6KnfvIGI1Mf/8F/7qBW8THP4PZOO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lKd8MAAADcAAAADwAAAAAAAAAAAAAAAACYAgAAZHJzL2Rv&#10;d25yZXYueG1sUEsFBgAAAAAEAAQA9QAAAIgDAAAAAA==&#10;" path="m58,86l,,341,,290,86e" filled="f" strokeweight=".7pt">
                    <v:path arrowok="t" o:connecttype="custom" o:connectlocs="57,73;0,0;334,0;284,73" o:connectangles="0,0,0,0"/>
                  </v:shape>
                  <v:line id="Line 428" o:spid="_x0000_s1124" style="position:absolute;flip:x y;visibility:visible;mso-wrap-style:square" from="4500,8391" to="4689,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7musUAAADcAAAADwAAAGRycy9kb3ducmV2LnhtbESP3WoCMRSE7wu+QziF3kjNqrC2W6OI&#10;UBBE/KnQ20Nyuru4OVmSqOvbG0Ho5TAz3zDTeWcbcSEfascKhoMMBLF2puZSwfHn+/0DRIjIBhvH&#10;pOBGAeaz3ssUC+OuvKfLIZYiQTgUqKCKsS2kDLoii2HgWuLk/TlvMSbpS2k8XhPcNnKUZbm0WHNa&#10;qLClZUX6dDhbBf74uWm3q53+9etlnp82fT/SfaXeXrvFF4hIXfwPP9sro2AyHsPjTDoC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7musUAAADcAAAADwAAAAAAAAAA&#10;AAAAAAChAgAAZHJzL2Rvd25yZXYueG1sUEsFBgAAAAAEAAQA+QAAAJMDAAAAAA==&#10;" strokeweight=".7pt"/>
                  <v:rect id="Rectangle 429" o:spid="_x0000_s1125" style="position:absolute;left:4386;top:8367;width:111;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WBVcUA&#10;AADcAAAADwAAAGRycy9kb3ducmV2LnhtbESPQWvCQBSE7wX/w/KE3upGY7VGVxGr1JNgKu31kX0m&#10;wezbkF1j9Nd3C4Ueh5n5hlmsOlOJlhpXWlYwHEQgiDOrS84VnD53L28gnEfWWFkmBXdysFr2nhaY&#10;aHvjI7Wpz0WAsEtQQeF9nUjpsoIMuoGtiYN3to1BH2STS93gLcBNJUdRNJEGSw4LBda0KSi7pFej&#10;YM3bw/sp+6KPNrXf18s2nj1eY6We+916DsJT5//Df+29VjCNx/B7Jhw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YFVxQAAANwAAAAPAAAAAAAAAAAAAAAAAJgCAABkcnMv&#10;ZG93bnJldi54bWxQSwUGAAAAAAQABAD1AAAAigMAAAAA&#10;" fillcolor="black" strokeweight=".7pt"/>
                  <v:shape id="Freeform 430" o:spid="_x0000_s1126" style="position:absolute;left:4111;top:7898;width:855;height:512;visibility:visible;mso-wrap-style:square;v-text-anchor:top" coordsize="82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QCcsYA&#10;AADcAAAADwAAAGRycy9kb3ducmV2LnhtbESPQWsCMRSE74X+h/AKvdWsLWrZGsVKC4JFcdtLb6+b&#10;183q5mXdRI3/3giFHoeZ+YYZT6NtxJE6XztW0O9lIIhLp2uuFHx9vj88g/ABWWPjmBScycN0cnsz&#10;xly7E2/oWIRKJAj7HBWYENpcSl8asuh7riVO3q/rLIYku0rqDk8Jbhv5mGVDabHmtGCwpbmhclcc&#10;rIKtWe6LKOPbdx/j+meweh3uPjZK3d/F2QuIQDH8h//aC61g9DSA65l0BOTk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QCcsYAAADcAAAADwAAAAAAAAAAAAAAAACYAgAAZHJz&#10;L2Rvd25yZXYueG1sUEsFBgAAAAAEAAQA9QAAAIsDAAAAAA==&#10;" path="m17,21l5,53,,86r5,39l17,165r21,44l67,252r36,45l144,338r48,41l245,417r55,36l360,485r58,26l477,530r58,17l590,557r53,2l691,557r41,-10l768,530r29,-19l816,485r-12,12l785,504r-29,l722,501r-41,-7l636,480,585,463,530,439,473,415,415,384,358,353,302,319,247,283,197,247,151,211,110,177,77,144,48,113,29,84,17,60,12,38,17,21xm17,21l29,9,48,2,77,r33,5l151,12r46,14l250,43r52,22l360,91r58,29l475,153r55,34l585,223r51,34l681,293r41,36l756,362r29,31l804,422r12,24l821,468r-5,17l804,497r-19,7l756,504r-34,-3l681,494,636,480,585,463,530,439,473,415,415,384,358,353,302,319,247,283,197,247,151,211,110,177,77,144,48,113,29,84,17,60,12,38,17,21xe" strokeweight=".7pt">
                    <v:path arrowok="t" o:connecttype="custom" o:connectlocs="5,45;5,104;37,175;101,249;187,318;294,380;409,429;523,459;629,469;715,459;779,429;786,417;739,423;667,414;572,388;462,348;350,296;242,237;148,177;75,121;28,71;11,32;17,17;47,2;107,5;193,22;296,55;409,101;519,157;622,215;706,276;768,330;798,375;798,407;768,423;706,420;622,403;519,368;406,322;296,267;193,207;107,148;47,94;17,50;17,17" o:connectangles="0,0,0,0,0,0,0,0,0,0,0,0,0,0,0,0,0,0,0,0,0,0,0,0,0,0,0,0,0,0,0,0,0,0,0,0,0,0,0,0,0,0,0,0,0"/>
                    <o:lock v:ext="edit" verticies="t"/>
                  </v:shape>
                  <v:line id="Line 431" o:spid="_x0000_s1127" style="position:absolute;flip:x y;visibility:visible;mso-wrap-style:square" from="4129,7910" to="4689,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Eka8UAAADcAAAADwAAAGRycy9kb3ducmV2LnhtbESPQWvCQBSE7wX/w/IEL6VutKg1uopY&#10;UnoStFb09sg+k2D2bchuTfz3bkHwOMzMN8x82ZpSXKl2hWUFg34Egji1uuBMwf4nefsA4TyyxtIy&#10;KbiRg+Wi8zLHWNuGt3Td+UwECLsYFeTeV7GULs3JoOvbijh4Z1sb9EHWmdQ1NgFuSjmMorE0WHBY&#10;yLGidU7pZfdnFCRf7es020+Om8hSo0/y9/A5SpTqddvVDISn1j/Dj/a3VjB5H8P/mXAE5O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Eka8UAAADcAAAADwAAAAAAAAAA&#10;AAAAAAChAgAAZHJzL2Rvd25yZXYueG1sUEsFBgAAAAAEAAQA+QAAAJMDAAAAAA==&#10;" strokeweight=".25pt"/>
                  <v:line id="Line 432" o:spid="_x0000_s1128" style="position:absolute;flip:x;visibility:visible;mso-wrap-style:square" from="4486,7915" to="4689,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8fjMUAAADcAAAADwAAAGRycy9kb3ducmV2LnhtbESPzWrDMBCE74W8g9hCLyWR65bGOFFC&#10;WnBIc2t+7ou1kZ1aKyOpifv2VaDQ4zA73+zMl4PtxIV8aB0reJpkIIhrp1s2Cg77alyACBFZY+eY&#10;FPxQgOVidDfHUrsrf9JlF41IEA4lKmhi7EspQ92QxTBxPXHyTs5bjEl6I7XHa4LbTuZZ9iottpwa&#10;GuzpvaH6a/dt0xsf+6J40Vtv3h5Ndc6PebUu1ko93A+rGYhIQ/w//ktvtILp8xRuYxIB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8fjMUAAADcAAAADwAAAAAAAAAA&#10;AAAAAAChAgAAZHJzL2Rvd25yZXYueG1sUEsFBgAAAAAEAAQA+QAAAJMDAAAAAA==&#10;" strokeweight=".25pt"/>
                  <v:line id="Line 433" o:spid="_x0000_s1129" style="position:absolute;visibility:visible;mso-wrap-style:square" from="4689,7915" to="4963,8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VBEMIAAADcAAAADwAAAGRycy9kb3ducmV2LnhtbERPz2vCMBS+D/wfwhO8zdQ5plSjiEyQ&#10;HQZVD3p7NM+m2LzUJNbuv18Ogx0/vt/LdW8b0ZEPtWMFk3EGgrh0uuZKwem4e52DCBFZY+OYFPxQ&#10;gPVq8LLEXLsnF9QdYiVSCIccFZgY21zKUBqyGMauJU7c1XmLMUFfSe3xmcJtI9+y7ENarDk1GGxp&#10;a6i8HR5Wgb/EcC7u06/uvfq8f9+8OdK1UGo07DcLEJH6+C/+c++1gtk0rU1n0h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VBEMIAAADcAAAADwAAAAAAAAAAAAAA&#10;AAChAgAAZHJzL2Rvd25yZXYueG1sUEsFBgAAAAAEAAQA+QAAAJADAAAAAA==&#10;" strokeweight=".25pt"/>
                  <v:shape id="Freeform 434" o:spid="_x0000_s1130" style="position:absolute;left:4394;top:8224;width:207;height:114;visibility:visible;mso-wrap-style:square;v-text-anchor:top" coordsize="19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2rcYA&#10;AADcAAAADwAAAGRycy9kb3ducmV2LnhtbESPT2vCQBTE74LfYXlCb7qxoX+MriKKoKfSWKjentln&#10;Esy+Dburpt/eLRR6HGbmN8xs0ZlG3Mj52rKC8SgBQVxYXXOp4Gu/Gb6D8AFZY2OZFPyQh8W835th&#10;pu2dP+mWh1JECPsMFVQhtJmUvqjIoB/Zljh6Z+sMhihdKbXDe4SbRj4nyas0WHNcqLClVUXFJb8a&#10;BR/t+OWUHvbN+rTbuPXq8m3yY6rU06BbTkEE6sJ/+K+91Qre0gn8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Y2rcYAAADcAAAADwAAAAAAAAAAAAAAAACYAgAAZHJz&#10;L2Rvd25yZXYueG1sUEsFBgAAAAAEAAQA9QAAAIsDAAAAAA==&#10;" path="m,5l7,,24,,46,5,72,15,99,29r28,17l154,63r21,19l192,96r7,15l199,120r-7,5l175,125r-21,-7l127,108,99,94,72,80,46,60,24,44,7,27,,12,,5xe" fillcolor="black" strokeweight=".7pt">
                    <v:path arrowok="t" o:connecttype="custom" o:connectlocs="0,5;7,0;24,0;45,5;71,13;97,24;124,38;151,52;171,68;187,80;195,92;195,99;187,104;171,104;151,98;124,89;97,78;71,67;45,50;24,36;7,23;0,10;0,5" o:connectangles="0,0,0,0,0,0,0,0,0,0,0,0,0,0,0,0,0,0,0,0,0,0,0"/>
                  </v:shape>
                  <v:rect id="Rectangle 435" o:spid="_x0000_s1131" style="position:absolute;left:3846;top:8918;width:1352;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nbCMEA&#10;AADcAAAADwAAAGRycy9kb3ducmV2LnhtbERPy4rCMBTdD/gP4QruNPHVGatRRBAEx4U6MNtLc22L&#10;zU1tota/N4uBWR7Oe7FqbSUe1PjSsYbhQIEgzpwpOdfwc972v0D4gGywckwaXuRhtex8LDA17slH&#10;epxCLmII+xQ1FCHUqZQ+K8iiH7iaOHIX11gMETa5NA0+Y7it5EipRFosOTYUWNOmoOx6ulsNmEzM&#10;7XAZf5/39wRneau201+lda/brucgArXhX/zn3hkNn5M4P56JR0A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p2wjBAAAA3AAAAA8AAAAAAAAAAAAAAAAAmAIAAGRycy9kb3du&#10;cmV2LnhtbFBLBQYAAAAABAAEAPUAAACGAwAAAAA=&#10;" stroked="f"/>
                  <v:rect id="Rectangle 436" o:spid="_x0000_s1132" style="position:absolute;left:4248;top:8927;width:631;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6cYA&#10;AADcAAAADwAAAGRycy9kb3ducmV2LnhtbESPQWvCQBSE7wX/w/IEb3WjSB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Yy6cYAAADcAAAADwAAAAAAAAAAAAAAAACYAgAAZHJz&#10;L2Rvd25yZXYueG1sUEsFBgAAAAAEAAQA9QAAAIsDAAAAAA==&#10;" filled="f" stroked="f">
                    <v:textbox inset="0,0,0,0">
                      <w:txbxContent>
                        <w:p w:rsidR="003F7818" w:rsidRDefault="003F7818" w:rsidP="00AD7C22">
                          <w:r>
                            <w:rPr>
                              <w:b/>
                              <w:snapToGrid w:val="0"/>
                              <w:sz w:val="16"/>
                            </w:rPr>
                            <w:t>Orange</w:t>
                          </w:r>
                        </w:p>
                      </w:txbxContent>
                    </v:textbox>
                  </v:rect>
                </v:group>
                <v:group id="Group 706" o:spid="_x0000_s1133" style="position:absolute;left:5637;top:7701;width:886;height:1398" coordorigin="5261,7898" coordsize="886,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shape id="Freeform 438" o:spid="_x0000_s1134" style="position:absolute;left:5261;top:8697;width:886;height:75;visibility:visible;mso-wrap-style:square;v-text-anchor:top" coordsize="85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KIcYA&#10;AADcAAAADwAAAGRycy9kb3ducmV2LnhtbESPT2vCQBTE7wW/w/KE3urGIlGjq1ih1F4E/4AeH9ln&#10;Esy+DbvbGPvpuwXB4zAzv2Hmy87UoiXnK8sKhoMEBHFudcWFguPh820CwgdkjbVlUnAnD8tF72WO&#10;mbY33lG7D4WIEPYZKihDaDIpfV6SQT+wDXH0LtYZDFG6QmqHtwg3tXxPklQarDgulNjQuqT8uv8x&#10;Cn4nuD3V66/usGnP7vvDprv7NFXqtd+tZiACdeEZfrQ3WsF4NIL/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BKIcYAAADcAAAADwAAAAAAAAAAAAAAAACYAgAAZHJz&#10;L2Rvd25yZXYueG1sUEsFBgAAAAAEAAQA9QAAAIsDAAAAAA==&#10;" path="m52,27l,27,,82r851,l851,27r-108,l743,,52,r,27xm743,27l67,27r676,xe" strokeweight=".7pt">
                    <v:path arrowok="t" o:connecttype="custom" o:connectlocs="51,23;0,23;0,69;833,69;833,23;727,23;727,0;51,0;51,23;727,23;66,23;727,23" o:connectangles="0,0,0,0,0,0,0,0,0,0,0,0"/>
                    <o:lock v:ext="edit" verticies="t"/>
                  </v:shape>
                  <v:group id="Group 708" o:spid="_x0000_s1135" style="position:absolute;left:5291;top:7898;width:856;height:1398" coordorigin="5291,7898" coordsize="856,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5JC/MYAAADcAAAADwAAAGRycy9kb3ducmV2LnhtbESPQWvCQBSE7wX/w/IE&#10;b3UTNVqiq4jY0kMoVAult0f2mQSzb0N2TeK/dwuFHoeZ+YbZ7AZTi45aV1lWEE8jEMS51RUXCr7O&#10;r88vIJxH1lhbJgV3crDbjp42mGrb8yd1J1+IAGGXooLS+yaV0uUlGXRT2xAH72Jbgz7ItpC6xT7A&#10;TS1nUbSUBisOCyU2dCgpv55uRsFbj/1+Hh+77Ho53H/Oycd3FpNSk/GwX4PwNPj/8F/7XStYLR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7kkL8xgAAANwA&#10;AAAPAAAAAAAAAAAAAAAAAKoCAABkcnMvZG93bnJldi54bWxQSwUGAAAAAAQABAD6AAAAnQMAAAAA&#10;">
                    <v:line id="Line 439" o:spid="_x0000_s1136" style="position:absolute;visibility:visible;mso-wrap-style:square" from="5443,8365" to="5563,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ZeMMUAAADcAAAADwAAAGRycy9kb3ducmV2LnhtbESP3WrCQBSE7wXfYTkFb6RuFNGQuooV&#10;hHhT688DHLLHJHT3bJpdNb69WxB6OczMN8xi1VkjbtT62rGC8SgBQVw4XXOp4HzavqcgfEDWaByT&#10;ggd5WC37vQVm2t35QLdjKEWEsM9QQRVCk0npi4os+pFriKN3ca3FEGVbSt3iPcKtkZMkmUmLNceF&#10;ChvaVFT8HK9WwTA9nPd58Wkv6ddp9/tt8rkzuVKDt279ASJQF/7Dr3auFcynM/g7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5ZeMMUAAADcAAAADwAAAAAAAAAA&#10;AAAAAAChAgAAZHJzL2Rvd25yZXYueG1sUEsFBgAAAAAEAAQA+QAAAJMDAAAAAA==&#10;" strokeweight=".7pt"/>
                    <v:shape id="Freeform 440" o:spid="_x0000_s1137" style="position:absolute;left:5443;top:8286;width:180;height:316;visibility:visible;mso-wrap-style:square;v-text-anchor:top" coordsize="172,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Ym28UA&#10;AADcAAAADwAAAGRycy9kb3ducmV2LnhtbESPT2vCQBTE74V+h+UVvNVNRRtJXUUERdCLsRSPj+xr&#10;Es2+Ddlt/nx7Vyh4HGbmN8xi1ZtKtNS40rKCj3EEgjizuuRcwfd5+z4H4TyyxsoyKRjIwWr5+rLA&#10;RNuOT9SmPhcBwi5BBYX3dSKlywoy6Ma2Jg7er20M+iCbXOoGuwA3lZxE0ac0WHJYKLCmTUHZLf0z&#10;Cman4xU3P/tr2t2GYX3ZTvr2sFNq9Navv0B46v0z/N/eawXxNIbH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ibbxQAAANwAAAAPAAAAAAAAAAAAAAAAAJgCAABkcnMv&#10;ZG93bnJldi54bWxQSwUGAAAAAAQABAD1AAAAigMAAAAA&#10;" path="m172,345l,86,57,e" filled="f" strokeweight=".7pt">
                      <v:path arrowok="t" o:connecttype="custom" o:connectlocs="170,289;0,72;57,0" o:connectangles="0,0,0"/>
                    </v:shape>
                    <v:line id="Line 441" o:spid="_x0000_s1138" style="position:absolute;flip:y;visibility:visible;mso-wrap-style:square" from="5374,8365" to="5563,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V4RMIAAADcAAAADwAAAGRycy9kb3ducmV2LnhtbERPy2rCQBTdC/7DcIXudGLpQ6KTYAuK&#10;u6IR0d01c02CM3fSzFTTv3cWhS4P573Ie2vEjTrfOFYwnSQgiEunG64U7IvVeAbCB2SNxjEp+CUP&#10;eTYcLDDV7s5buu1CJWII+xQV1CG0qZS+rMmin7iWOHIX11kMEXaV1B3eY7g18jlJ3qTFhmNDjS19&#10;1lRedz9WQWHWdPhaFbr9OOHxe1MezPl1rdTTqF/OQQTqw7/4z73RCt5f4tp4Jh4BmT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V4RMIAAADcAAAADwAAAAAAAAAAAAAA&#10;AAChAgAAZHJzL2Rvd25yZXYueG1sUEsFBgAAAAAEAAQA+QAAAJADAAAAAA==&#10;" strokeweight=".7pt"/>
                    <v:shape id="Freeform 442" o:spid="_x0000_s1139" style="position:absolute;left:5443;top:8611;width:353;height:79;visibility:visible;mso-wrap-style:square;v-text-anchor:top" coordsize="33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XeF8UA&#10;AADcAAAADwAAAGRycy9kb3ducmV2LnhtbESPT4vCMBTE78J+h/AWvGnqIv7pGmURFdGT1cMeH83b&#10;tmvzUppYq5/eCILHYWZ+w8wWrSlFQ7UrLCsY9CMQxKnVBWcKTsd1bwLCeWSNpWVScCMHi/lHZ4ax&#10;tlc+UJP4TAQIuxgV5N5XsZQuzcmg69uKOHh/tjbog6wzqWu8Brgp5VcUjaTBgsNCjhUtc0rPycUE&#10;yqpx/7+DbHxod8vp5nzb76L7XqnuZ/vzDcJT69/hV3urFYyHU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d4XxQAAANwAAAAPAAAAAAAAAAAAAAAAAJgCAABkcnMv&#10;ZG93bnJldi54bWxQSwUGAAAAAAQABAD1AAAAigMAAAAA&#10;" path="m57,86l,,338,,288,86e" filled="f" strokeweight=".7pt">
                      <v:path arrowok="t" o:connecttype="custom" o:connectlocs="56,73;0,0;332,0;283,73" o:connectangles="0,0,0,0"/>
                    </v:shape>
                    <v:line id="Line 443" o:spid="_x0000_s1140" style="position:absolute;flip:x y;visibility:visible;mso-wrap-style:square" from="5683,8391" to="5870,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OdbcEAAADcAAAADwAAAGRycy9kb3ducmV2LnhtbERPy2oCMRTdC/2HcAtuRDMVHHU0ShEE&#10;oYhPcHtJbmcGJzdDkur0782i0OXhvJfrzjbiQT7UjhV8jDIQxNqZmksF18t2OAMRIrLBxjEp+KUA&#10;69Vbb4mFcU8+0eMcS5FCOBSooIqxLaQMuiKLYeRa4sR9O28xJuhLaTw+U7ht5DjLcmmx5tRQYUub&#10;ivT9/GMV+Ot83x52R33zX5s8v+8HfqwHSvXfu88FiEhd/Bf/uXdGwXSS5qcz6Qj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051twQAAANwAAAAPAAAAAAAAAAAAAAAA&#10;AKECAABkcnMvZG93bnJldi54bWxQSwUGAAAAAAQABAD5AAAAjwMAAAAA&#10;" strokeweight=".7pt"/>
                    <v:rect id="Rectangle 444" o:spid="_x0000_s1141" style="position:absolute;left:5565;top:8367;width:110;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HbcUA&#10;AADcAAAADwAAAGRycy9kb3ducmV2LnhtbESPQWvCQBSE70L/w/IKvenGiq1GNyKtxZ4EU9HrI/tM&#10;QrJvQ3aNqb++WxA8DjPzDbNc9aYWHbWutKxgPIpAEGdWl5wrOPx8DWcgnEfWWFsmBb/kYJU8DZYY&#10;a3vlPXWpz0WAsItRQeF9E0vpsoIMupFtiIN3tq1BH2SbS93iNcBNLV+j6E0aLDksFNjQR0FZlV6M&#10;gjVvdp+H7EjbLrWnS7WZzG/TiVIvz/16AcJT7x/he/tbK3ifjuH/TDgC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cdtxQAAANwAAAAPAAAAAAAAAAAAAAAAAJgCAABkcnMv&#10;ZG93bnJldi54bWxQSwUGAAAAAAQABAD1AAAAigMAAAAA&#10;" fillcolor="black" strokeweight=".7pt"/>
                    <v:shape id="Freeform 445" o:spid="_x0000_s1142" style="position:absolute;left:5291;top:7898;width:856;height:512;visibility:visible;mso-wrap-style:square;v-text-anchor:top" coordsize="82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DSiMYA&#10;AADcAAAADwAAAGRycy9kb3ducmV2LnhtbESPQWsCMRSE70L/Q3iCF9FsLa2yNYpUxB70oG3B4+vm&#10;uVm6eVmTqNt/3xQEj8PMfMNM562txYV8qBwreBxmIIgLpysuFXx+rAYTECEia6wdk4JfCjCfPXSm&#10;mGt35R1d9rEUCcIhRwUmxiaXMhSGLIaha4iTd3TeYkzSl1J7vCa4reUoy16kxYrTgsGG3gwVP/uz&#10;VXCS60Xjnjabpdt+r8z64Ptf3ivV67aLVxCR2ngP39rvWsH4eQT/Z9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DSiMYAAADcAAAADwAAAAAAAAAAAAAAAACYAgAAZHJz&#10;L2Rvd25yZXYueG1sUEsFBgAAAAAEAAQA9QAAAIsDAAAAAA==&#10;" path="m17,21l5,53,,86r5,39l20,165r19,44l68,252r36,45l147,338r48,41l248,417r55,36l360,485r60,26l478,530r60,17l593,557r53,2l691,557r44,-10l770,530r27,-19l818,485r-12,12l785,504r-26,l723,501r-41,-7l636,480,586,463,531,439,475,415,418,384,360,353,303,319,250,283,200,247,154,211,113,177,77,144,51,113,29,84,17,60,12,38,17,21xm17,21l29,9,51,2,77,r36,5l154,12r46,14l250,43r55,22l360,91r58,29l475,153r58,34l586,223r50,34l682,293r41,36l759,362r26,31l806,422r12,24l823,468r-5,17l806,497r-21,7l759,504r-36,-3l682,494,636,480,586,463,531,439,475,415,418,384,360,353,303,319,250,283,200,247,154,211,113,177,77,144,51,113,29,84,17,60,12,38,17,21xe" strokeweight=".7pt">
                      <v:path arrowok="t" o:connecttype="custom" o:connectlocs="5,45;5,104;38,175;102,249;190,318;296,380;410,429;525,459;631,469;718,459;779,429;787,417;742,423;667,414;572,388;464,348;352,296;244,237;151,177;75,121;28,71;11,32;17,17;50,2;110,5;196,22;297,55;409,101;521,157;621,215;706,276;767,330;799,375;799,407;767,423;706,420;621,403;519,368;409,322;296,267;196,207;110,148;50,94;17,50;17,17" o:connectangles="0,0,0,0,0,0,0,0,0,0,0,0,0,0,0,0,0,0,0,0,0,0,0,0,0,0,0,0,0,0,0,0,0,0,0,0,0,0,0,0,0,0,0,0,0"/>
                      <o:lock v:ext="edit" verticies="t"/>
                    </v:shape>
                    <v:line id="Line 446" o:spid="_x0000_s1143" style="position:absolute;flip:x y;visibility:visible;mso-wrap-style:square" from="5308,7910" to="5870,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liU8UAAADcAAAADwAAAGRycy9kb3ducmV2LnhtbESPQWvCQBSE74L/YXmCF6kbLWqNriKW&#10;lJ4ErRW9PbLPJJh9G7Jbk/77bkHwOMzMN8xy3ZpS3Kl2hWUFo2EEgji1uuBMwfEreXkD4TyyxtIy&#10;KfglB+tVt7PEWNuG93Q/+EwECLsYFeTeV7GULs3JoBvaijh4V1sb9EHWmdQ1NgFuSjmOoqk0WHBY&#10;yLGibU7p7fBjFCQf7WCeHWfnXWSp0Rf5fXqfJEr1e+1mAcJT65/hR/tTK5hNXuH/TDg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liU8UAAADcAAAADwAAAAAAAAAA&#10;AAAAAAChAgAAZHJzL2Rvd25yZXYueG1sUEsFBgAAAAAEAAQA+QAAAJMDAAAAAA==&#10;" strokeweight=".25pt"/>
                    <v:line id="Line 447" o:spid="_x0000_s1144" style="position:absolute;flip:x;visibility:visible;mso-wrap-style:square" from="5665,7915" to="5870,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JkW8UAAADcAAAADwAAAGRycy9kb3ducmV2LnhtbESPzWrDMBCE74W8g9hALqWRa9LUuFFC&#10;W3Boc8vffbG2shNrZSQlcd++KhR6HGbnm53FarCduJIPrWMFj9MMBHHtdMtGwWFfPRQgQkTW2Dkm&#10;Bd8UYLUc3S2w1O7GW7ruohEJwqFEBU2MfSllqBuyGKauJ07el/MWY5LeSO3xluC2k3mWzaXFllND&#10;gz29N1Sfdxeb3vjcF8VMb7x5uzfVKT/m1bpYKzUZD68vICIN8f/4L/2hFTw/zeB3TCK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JkW8UAAADcAAAADwAAAAAAAAAA&#10;AAAAAAChAgAAZHJzL2Rvd25yZXYueG1sUEsFBgAAAAAEAAQA+QAAAJMDAAAAAA==&#10;" strokeweight=".25pt"/>
                    <v:line id="Line 448" o:spid="_x0000_s1145" style="position:absolute;visibility:visible;mso-wrap-style:square" from="5870,7915" to="6143,8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sLLsUAAADcAAAADwAAAGRycy9kb3ducmV2LnhtbESPQWsCMRSE7wX/Q3iCt5pVqy2rUaRU&#10;KD0UVj20t8fmuVncvKxJXLf/vikUPA4z8w2z2vS2ER35UDtWMBlnIIhLp2uuFBwPu8cXECEia2wc&#10;k4IfCrBZDx5WmGt344K6faxEgnDIUYGJsc2lDKUhi2HsWuLknZy3GJP0ldQebwluGznNsoW0WHNa&#10;MNjSq6HyvL9aBf47hq/iMvvonqq3y+fZmwOdCqVGw367BBGpj/fwf/tdK3iez+H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sLLsUAAADcAAAADwAAAAAAAAAA&#10;AAAAAAChAgAAZHJzL2Rvd25yZXYueG1sUEsFBgAAAAAEAAQA+QAAAJMDAAAAAA==&#10;" strokeweight=".25pt"/>
                    <v:shape id="Freeform 449" o:spid="_x0000_s1146" style="position:absolute;left:5573;top:8224;width:210;height:114;visibility:visible;mso-wrap-style:square;v-text-anchor:top" coordsize="201,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crbMYA&#10;AADcAAAADwAAAGRycy9kb3ducmV2LnhtbESPQWvCQBSE70L/w/IKXqRuKhhL6ipSEfTSEu2lt0f2&#10;mQSzb8PumkR/vVso9DjMzDfMcj2YRnTkfG1Zwes0AUFcWF1zqeD7tHt5A+EDssbGMim4kYf16mm0&#10;xEzbnnPqjqEUEcI+QwVVCG0mpS8qMuintiWO3tk6gyFKV0rtsI9w08hZkqTSYM1xocKWPioqLser&#10;UdCl2/npcP86y4nrL5+0yLvNT67U+HnYvIMINIT/8F97rxUs5in8nolH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crbMYAAADcAAAADwAAAAAAAAAAAAAAAACYAgAAZHJz&#10;L2Rvd25yZXYueG1sUEsFBgAAAAAEAAQA9QAAAIsDAAAAAA==&#10;" path="m,5l9,,23,,45,5,71,15r29,14l129,46r26,17l177,82r14,14l201,111r,9l191,125r-14,l155,118,129,108,100,94,71,80,45,60,23,44,9,27,,12,,5xe" fillcolor="black" strokeweight=".7pt">
                      <v:path arrowok="t" o:connecttype="custom" o:connectlocs="0,5;8,0;23,0;44,5;70,13;98,24;126,38;153,52;173,68;188,80;197,92;197,99;188,104;173,104;153,98;126,89;98,78;70,67;44,50;23,36;8,23;0,10;0,5" o:connectangles="0,0,0,0,0,0,0,0,0,0,0,0,0,0,0,0,0,0,0,0,0,0,0"/>
                    </v:shape>
                    <v:rect id="Rectangle 450" o:spid="_x0000_s1147" style="position:absolute;left:5346;top:8918;width:714;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VocUA&#10;AADcAAAADwAAAGRycy9kb3ducmV2LnhtbESPQWvCQBSE7wX/w/KE3upurUaNbkIpCELbQ2PB6yP7&#10;TEKzb2N21fjv3UKhx2FmvmE2+WBbcaHeN441PE8UCOLSmYYrDd/77dMShA/IBlvHpOFGHvJs9LDB&#10;1Lgrf9GlCJWIEPYpaqhD6FIpfVmTRT9xHXH0jq63GKLsK2l6vEa4beVUqURabDgu1NjRW03lT3G2&#10;GjCZmdPn8eVj/35OcFUNajs/KK0fx8PrGkSgIfyH/9o7o2ExX8Dv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dWhxQAAANwAAAAPAAAAAAAAAAAAAAAAAJgCAABkcnMv&#10;ZG93bnJldi54bWxQSwUGAAAAAAQABAD1AAAAigMAAAAA&#10;" stroked="f"/>
                    <v:rect id="Rectangle 451" o:spid="_x0000_s1148" style="position:absolute;left:5537;top:8927;width:414;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qcEA&#10;AADcAAAADwAAAGRycy9kb3ducmV2LnhtbERPy4rCMBTdC/5DuII7TR3Q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DanBAAAA3AAAAA8AAAAAAAAAAAAAAAAAmAIAAGRycy9kb3du&#10;cmV2LnhtbFBLBQYAAAAABAAEAPUAAACGAwAAAAA=&#10;" filled="f" stroked="f">
                      <v:textbox inset="0,0,0,0">
                        <w:txbxContent>
                          <w:p w:rsidR="003F7818" w:rsidRDefault="003F7818" w:rsidP="00AD7C22">
                            <w:r>
                              <w:rPr>
                                <w:b/>
                                <w:snapToGrid w:val="0"/>
                                <w:sz w:val="16"/>
                              </w:rPr>
                              <w:t>SFR</w:t>
                            </w:r>
                          </w:p>
                        </w:txbxContent>
                      </v:textbox>
                    </v:rect>
                  </v:group>
                </v:group>
                <v:group id="Group 723" o:spid="_x0000_s1149" style="position:absolute;left:6700;top:7686;width:930;height:1525" coordorigin="6442,7898" coordsize="930,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C9BMMAAADcAAAADwAAAGRycy9kb3ducmV2LnhtbERPTWvCQBC9F/wPywi9&#10;1U2UWoluQpBaepBCVRBvQ3ZMQrKzIbtN4r/vHgo9Pt73LptMKwbqXW1ZQbyIQBAXVtdcKricDy8b&#10;EM4ja2wtk4IHOcjS2dMOE21H/qbh5EsRQtglqKDyvkukdEVFBt3CdsSBu9veoA+wL6XucQzhppXL&#10;KFpLgzWHhgo72ldUNKcfo+BjxDFfxe/DsbnvH7fz69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UL0EwwAAANwAAAAP&#10;AAAAAAAAAAAAAAAAAKoCAABkcnMvZG93bnJldi54bWxQSwUGAAAAAAQABAD6AAAAmgMAAAAA&#10;">
                  <v:shape id="Freeform 453" o:spid="_x0000_s1150" style="position:absolute;left:6442;top:8697;width:886;height:75;visibility:visible;mso-wrap-style:square;v-text-anchor:top" coordsize="85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7SxsUA&#10;AADcAAAADwAAAGRycy9kb3ducmV2LnhtbESPwWrDMBBE74X8g9hALyWW00NaHCshBBKKT02cQnJb&#10;rK1taq2MpMb231eFQo/D7LzZybej6cSdnG8tK1gmKQjiyuqWawWX8rB4BeEDssbOMimYyMN2M3vI&#10;MdN24BPdz6EWEcI+QwVNCH0mpa8aMugT2xNH79M6gyFKV0vtcIhw08nnNF1Jgy3HhgZ72jdUfZ2/&#10;TXzjWD4Npj11U19cC3bGv98+KqUe5+NuDSLQGP6P/9JvWsHLagm/YyIB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tLGxQAAANwAAAAPAAAAAAAAAAAAAAAAAJgCAABkcnMv&#10;ZG93bnJldi54bWxQSwUGAAAAAAQABAD1AAAAigMAAAAA&#10;" path="m53,27l,27,,82r850,l850,27r-106,l744,,53,r,27xm744,27l65,27r679,xe" strokeweight=".7pt">
                    <v:path arrowok="t" o:connecttype="custom" o:connectlocs="52,23;0,23;0,69;833,69;833,23;729,23;729,0;52,0;52,23;729,23;64,23;729,23" o:connectangles="0,0,0,0,0,0,0,0,0,0,0,0"/>
                    <o:lock v:ext="edit" verticies="t"/>
                  </v:shape>
                  <v:line id="Line 454" o:spid="_x0000_s1151" style="position:absolute;visibility:visible;mso-wrap-style:square" from="6623,8365" to="6743,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gEU8QAAADcAAAADwAAAGRycy9kb3ducmV2LnhtbESP3YrCMBSE7xd8h3CEvVnWVC+0dI2i&#10;gtC98f8BDs2xLSYntYnaffuNIHg5zMw3zHTeWSPu1PrasYLhIAFBXDhdc6ngdFx/pyB8QNZoHJOC&#10;P/Iwn/U+pphp9+A93Q+hFBHCPkMFVQhNJqUvKrLoB64hjt7ZtRZDlG0pdYuPCLdGjpJkLC3WHBcq&#10;bGhVUXE53KyCr3R/2ubF0p7TzfH3ujP5xJlcqc9+t/gBEagL7/CrnWsFk/EIn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ARTxAAAANwAAAAPAAAAAAAAAAAA&#10;AAAAAKECAABkcnMvZG93bnJldi54bWxQSwUGAAAAAAQABAD5AAAAkgMAAAAA&#10;" strokeweight=".7pt"/>
                  <v:shape id="Freeform 455" o:spid="_x0000_s1152" style="position:absolute;left:6623;top:8286;width:180;height:316;visibility:visible;mso-wrap-style:square;v-text-anchor:top" coordsize="173,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LJccA&#10;AADcAAAADwAAAGRycy9kb3ducmV2LnhtbESPT2vCQBTE7wW/w/IEL6VuaqiV1FWkINZDFP+A18fu&#10;axLMvg3Z1aTf3i0Uehxm5jfMfNnbWtyp9ZVjBa/jBASxdqbiQsH5tH6ZgfAB2WDtmBT8kIflYvA0&#10;x8y4jg90P4ZCRAj7DBWUITSZlF6XZNGPXUMcvW/XWgxRtoU0LXYRbms5SZKptFhxXCixoc+S9PV4&#10;swpO+e2te87TdDvLN3u96y86P1+UGg371QeIQH34D/+1v4yC92kKv2fiEZCL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dyyXHAAAA3AAAAA8AAAAAAAAAAAAAAAAAmAIAAGRy&#10;cy9kb3ducmV2LnhtbFBLBQYAAAAABAAEAPUAAACMAwAAAAA=&#10;" path="m173,345l,86,58,e" filled="f" strokeweight=".7pt">
                    <v:path arrowok="t" o:connecttype="custom" o:connectlocs="169,289;0,72;56,0" o:connectangles="0,0,0"/>
                  </v:shape>
                  <v:line id="Line 456" o:spid="_x0000_s1153" style="position:absolute;flip:y;visibility:visible;mso-wrap-style:square" from="6553,8365" to="6743,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0uIcQAAADcAAAADwAAAGRycy9kb3ducmV2LnhtbESPQWsCMRSE70L/Q3gFb5q1qC2rUVpB&#10;8Sa6RertuXnuLiYv203U9d8bodDjMDPfMNN5a424UuMrxwoG/QQEce50xYWC72zZ+wDhA7JG45gU&#10;3MnDfPbSmWKq3Y23dN2FQkQI+xQVlCHUqZQ+L8mi77uaOHon11gMUTaF1A3eItwa+ZYkY2mx4rhQ&#10;Yk2LkvLz7mIVZGZF+80y0/XXAX9+1/neHEcrpbqv7ecERKA2/If/2mut4H08hOeZe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vS4hxAAAANwAAAAPAAAAAAAAAAAA&#10;AAAAAKECAABkcnMvZG93bnJldi54bWxQSwUGAAAAAAQABAD5AAAAkgMAAAAA&#10;" strokeweight=".7pt"/>
                  <v:shape id="Freeform 457" o:spid="_x0000_s1154" style="position:absolute;left:6623;top:8611;width:351;height:79;visibility:visible;mso-wrap-style:square;v-text-anchor:top" coordsize="33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2IcsQA&#10;AADcAAAADwAAAGRycy9kb3ducmV2LnhtbESPQYvCMBSE74L/ITzBm6YK6m41ioiK6El3D3t8NM+2&#10;2ryUJtbqrzeCsMdhZr5hZovGFKKmyuWWFQz6EQjixOqcUwW/P5veFwjnkTUWlknBgxws5u3WDGNt&#10;73yk+uRTESDsYlSQeV/GUrokI4Oub0vi4J1tZdAHWaVSV3gPcFPIYRSNpcGcw0KGJa0ySq6nmwmU&#10;de0uf4N0cmz2q+/t9XHYR8+DUt1Os5yC8NT4//CnvdMKJuMRvM+EI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NiHLEAAAA3AAAAA8AAAAAAAAAAAAAAAAAmAIAAGRycy9k&#10;b3ducmV2LnhtbFBLBQYAAAAABAAEAPUAAACJAwAAAAA=&#10;" path="m58,86l,,338,,288,86e" filled="f" strokeweight=".7pt">
                    <v:path arrowok="t" o:connecttype="custom" o:connectlocs="56,73;0,0;329,0;280,73" o:connectangles="0,0,0,0"/>
                  </v:shape>
                  <v:line id="Line 458" o:spid="_x0000_s1155" style="position:absolute;flip:x y;visibility:visible;mso-wrap-style:square" from="6863,8391" to="7050,8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qP8UAAADcAAAADwAAAGRycy9kb3ducmV2LnhtbESPT2sCMRTE7wW/Q3gFL1KzekjtahQR&#10;BKFI6x/w+khedxc3L0sSdfvtm0Khx2FmfsMsVr1rxZ1CbDxrmIwLEMTG24YrDefT9mUGIiZki61n&#10;0vBNEVbLwdMCS+sffKD7MVUiQziWqKFOqSuljKYmh3HsO+LsffngMGUZKmkDPjLctXJaFEo6bDgv&#10;1NjRpiZzPd6chnB+23cfu09zCe8bpa77UZiakdbD5349B5GoT//hv/bOanhVCn7P5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pqP8UAAADcAAAADwAAAAAAAAAA&#10;AAAAAAChAgAAZHJzL2Rvd25yZXYueG1sUEsFBgAAAAAEAAQA+QAAAJMDAAAAAA==&#10;" strokeweight=".7pt"/>
                  <v:rect id="Rectangle 459" o:spid="_x0000_s1156" style="position:absolute;left:6748;top:8367;width:110;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QwP8UA&#10;AADcAAAADwAAAGRycy9kb3ducmV2LnhtbESPT2vCQBTE74V+h+UVems2rdQ/0VVELXoSmopeH9ln&#10;Esy+Ddk1pn56VxA8DjPzG2Yy60wlWmpcaVnBZxSDIM6sLjlXsPv7+RiCcB5ZY2WZFPyTg9n09WWC&#10;ibYX/qU29bkIEHYJKii8rxMpXVaQQRfZmjh4R9sY9EE2udQNXgLcVPIrjvvSYMlhocCaFgVlp/Rs&#10;FMx5tV3usj2t29QezqdVb3T97in1/tbNxyA8df4ZfrQ3WsGgP4D7mXA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DA/xQAAANwAAAAPAAAAAAAAAAAAAAAAAJgCAABkcnMv&#10;ZG93bnJldi54bWxQSwUGAAAAAAQABAD1AAAAigMAAAAA&#10;" fillcolor="black" strokeweight=".7pt"/>
                  <v:shape id="Freeform 460" o:spid="_x0000_s1157" style="position:absolute;left:6472;top:7898;width:856;height:512;visibility:visible;mso-wrap-style:square;v-text-anchor:top" coordsize="82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C8cMA&#10;AADcAAAADwAAAGRycy9kb3ducmV2LnhtbERPz2vCMBS+D/Y/hCfsNlMH66QaxY0NBpOJ1Yu3Z/Ns&#10;qs1L12Qa//vlMPD48f2ezqNtxZl63zhWMBpmIIgrpxuuFWw3H49jED4ga2wdk4IreZjP7u+mWGh3&#10;4TWdy1CLFMK+QAUmhK6Q0leGLPqh64gTd3C9xZBgX0vd4yWF21Y+ZVkuLTacGgx29GaoOpW/VsHR&#10;fP2UUcb33Qjjav/8/ZqflmulHgZxMQERKIab+N/9qRW85GltOpOOgJ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aC8cMAAADcAAAADwAAAAAAAAAAAAAAAACYAgAAZHJzL2Rv&#10;d25yZXYueG1sUEsFBgAAAAAEAAQA9QAAAIgDAAAAAA==&#10;" path="m17,21l3,53,,86r5,39l17,165r22,44l67,252r36,45l144,338r48,41l245,417r55,36l360,485r58,26l478,530r57,17l590,557r53,2l691,557r41,-10l768,530r29,-19l816,485r-12,12l785,504r-29,l722,501r-41,-7l636,480,583,463,530,439,473,415,415,384,358,353,302,319,247,283,197,247,151,211,111,177,77,144,48,113,29,84,17,60,12,38,17,21xm17,21l29,9,48,2,77,r34,5l151,12r46,14l247,43r55,22l360,91r58,29l475,153r55,34l586,223r50,34l681,293r41,36l756,362r29,31l804,422r12,24l821,468r-5,17l804,497r-19,7l756,504r-34,-3l681,494,636,480,583,463,530,439,473,415,415,384,358,353,302,319,247,283,197,247,151,211,111,177,77,144,48,113,29,84,17,60,12,38,17,21xe" strokeweight=".7pt">
                    <v:path arrowok="t" o:connecttype="custom" o:connectlocs="3,45;5,104;39,175;101,249;189,318;294,380;410,429;524,459;631,469;717,459;781,429;788,417;741,423;667,414;571,388;464,348;351,296;242,237;148,177;75,121;28,71;11,32;17,17;47,2;108,5;193,22;296,55;410,101;519,157;623,215;708,276;769,330;800,375;800,407;769,423;708,420;623,403;519,368;407,322;296,267;193,207;108,148;47,94;17,50;17,17" o:connectangles="0,0,0,0,0,0,0,0,0,0,0,0,0,0,0,0,0,0,0,0,0,0,0,0,0,0,0,0,0,0,0,0,0,0,0,0,0,0,0,0,0,0,0,0,0"/>
                    <o:lock v:ext="edit" verticies="t"/>
                  </v:shape>
                  <v:line id="Line 461" o:spid="_x0000_s1158" style="position:absolute;flip:x y;visibility:visible;mso-wrap-style:square" from="6490,7910" to="7050,7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2fBMUAAADcAAAADwAAAGRycy9kb3ducmV2LnhtbESPW2vCQBSE3wv+h+UIvhTdVKiX6CpS&#10;SfGp4BV9O2SPSTB7NmRXE/99t1DwcZiZb5j5sjWleFDtCssKPgYRCOLU6oIzBYd90p+AcB5ZY2mZ&#10;FDzJwXLReZtjrG3DW3rsfCYChF2MCnLvq1hKl+Zk0A1sRRy8q60N+iDrTOoamwA3pRxG0UgaLDgs&#10;5FjRV07pbXc3CpLv9n2aHcbnn8hSoy/yeFp/Jkr1uu1qBsJT61/h//ZGKxiPpvB3Jhw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2fBMUAAADcAAAADwAAAAAAAAAA&#10;AAAAAAChAgAAZHJzL2Rvd25yZXYueG1sUEsFBgAAAAAEAAQA+QAAAJMDAAAAAA==&#10;" strokeweight=".25pt"/>
                  <v:line id="Line 462" o:spid="_x0000_s1159" style="position:absolute;flip:x;visibility:visible;mso-wrap-style:square" from="6848,7915" to="7050,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w+OMQAAADcAAAADwAAAGRycy9kb3ducmV2LnhtbESPwU7DMAyG70h7h8iTuCCWUiFWlWXT&#10;QOoE3LbB3WpMWtY4VRK28vb4gMTR+v1//rzaTH5QZ4qpD2zgblGAIm6D7dkZeD82txWolJEtDoHJ&#10;wA8l2KxnVyusbbjwns6H7JRAONVooMt5rLVObUce0yKMxJJ9hugxyxidthEvAveDLoviQXvsWS50&#10;ONJzR+3p8O1F4/VYVff2LbqnG9d8lR9ls6t2xlzPp+0jqExT/l/+a79YA8ul6MszQg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44xAAAANwAAAAPAAAAAAAAAAAA&#10;AAAAAKECAABkcnMvZG93bnJldi54bWxQSwUGAAAAAAQABAD5AAAAkgMAAAAA&#10;" strokeweight=".25pt"/>
                  <v:line id="Line 463" o:spid="_x0000_s1160" style="position:absolute;visibility:visible;mso-wrap-style:square" from="7050,7915" to="7325,8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VRTcUAAADcAAAADwAAAGRycy9kb3ducmV2LnhtbESPQWsCMRSE7wX/Q3iF3mrWKrVsjSJF&#10;ofQgrHqwt8fmuVncvKxJXLf/3ggFj8PMfMPMFr1tREc+1I4VjIYZCOLS6ZorBfvd+vUDRIjIGhvH&#10;pOCPAizmg6cZ5tpduaBuGyuRIBxyVGBibHMpQ2nIYhi6ljh5R+ctxiR9JbXHa4LbRr5l2bu0WHNa&#10;MNjSl6HytL1YBf43hkNxHv90k2p13py82dGxUOrluV9+gojUx0f4v/2tFUynI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VRTcUAAADcAAAADwAAAAAAAAAA&#10;AAAAAAChAgAAZHJzL2Rvd25yZXYueG1sUEsFBgAAAAAEAAQA+QAAAJMDAAAAAA==&#10;" strokeweight=".25pt"/>
                  <v:shape id="Freeform 464" o:spid="_x0000_s1161" style="position:absolute;left:6755;top:8224;width:207;height:114;visibility:visible;mso-wrap-style:square;v-text-anchor:top" coordsize="19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dHMYA&#10;AADcAAAADwAAAGRycy9kb3ducmV2LnhtbESPQWvCQBSE7wX/w/IEb3WjUi1pNiKK0J6KUajentnX&#10;JJh9G3a3mv77bkHwOMzMN0y27E0rruR8Y1nBZJyAIC6tbrhScNhvn19B+ICssbVMCn7JwzIfPGWY&#10;anvjHV2LUIkIYZ+igjqELpXSlzUZ9GPbEUfv2zqDIUpXSe3wFuGmldMkmUuDDceFGjta11Reih+j&#10;4LObvJxnx327OX9s3WZ9+TLFaabUaNiv3kAE6sMjfG+/awWLxRT+z8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gdHMYAAADcAAAADwAAAAAAAAAAAAAAAACYAgAAZHJz&#10;L2Rvd25yZXYueG1sUEsFBgAAAAAEAAQA9QAAAIsDAAAAAA==&#10;" path="m,5l7,,22,,46,5,70,15,99,29r28,17l154,63r21,19l192,96r7,15l199,120r-7,5l175,125r-21,-7l127,108,99,94,70,80,43,60,22,44,7,27,,12,,5xe" fillcolor="black" strokeweight=".7pt">
                    <v:path arrowok="t" o:connecttype="custom" o:connectlocs="0,5;7,0;22,0;45,5;69,13;97,24;124,38;151,52;171,68;187,80;195,92;195,99;187,104;171,104;151,98;124,89;97,78;69,67;42,50;22,36;7,23;0,10;0,5" o:connectangles="0,0,0,0,0,0,0,0,0,0,0,0,0,0,0,0,0,0,0,0,0,0,0"/>
                  </v:shape>
                  <v:rect id="Rectangle 465" o:spid="_x0000_s1162" style="position:absolute;left:6471;top:8918;width:829;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PwsUA&#10;AADcAAAADwAAAGRycy9kb3ducmV2LnhtbESPQWvCQBSE7wX/w/KE3upu1UaNbqQUhELtobHg9ZF9&#10;JqHZtzG70fjvu0Khx2FmvmE228E24kKdrx1reJ4oEMSFMzWXGr4Pu6clCB+QDTaOScONPGyz0cMG&#10;U+Ou/EWXPJQiQtinqKEKoU2l9EVFFv3EtcTRO7nOYoiyK6Xp8BrhtpFTpRJpsea4UGFLbxUVP3lv&#10;NWAyN+fP02x/+OgTXJWD2r0cldaP4+F1DSLQEP7Df+13o2GxmMH9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4/CxQAAANwAAAAPAAAAAAAAAAAAAAAAAJgCAABkcnMv&#10;ZG93bnJldi54bWxQSwUGAAAAAAQABAD1AAAAigMAAAAA&#10;" stroked="f"/>
                  <v:rect id="Rectangle 466" o:spid="_x0000_s1163" style="position:absolute;left:6486;top:8927;width:886;height: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1bzMYA&#10;AADcAAAADwAAAGRycy9kb3ducmV2LnhtbESPT2vCQBTE74V+h+UVequbltJ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1bzMYAAADcAAAADwAAAAAAAAAAAAAAAACYAgAAZHJz&#10;L2Rvd25yZXYueG1sUEsFBgAAAAAEAAQA9QAAAIsDAAAAAA==&#10;" filled="f" stroked="f">
                    <v:textbox inset="0,0,0,0">
                      <w:txbxContent>
                        <w:p w:rsidR="003F7818" w:rsidRDefault="003F7818" w:rsidP="00AD7C22">
                          <w:r>
                            <w:rPr>
                              <w:b/>
                              <w:snapToGrid w:val="0"/>
                              <w:sz w:val="16"/>
                            </w:rPr>
                            <w:t>Bouygues</w:t>
                          </w:r>
                        </w:p>
                      </w:txbxContent>
                    </v:textbox>
                  </v:rect>
                  <v:rect id="Rectangle 467" o:spid="_x0000_s1164" style="position:absolute;left:6545;top:9190;width:758;height: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H+V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jt/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H+V8YAAADcAAAADwAAAAAAAAAAAAAAAACYAgAAZHJz&#10;L2Rvd25yZXYueG1sUEsFBgAAAAAEAAQA9QAAAIsDAAAAAA==&#10;" filled="f" stroked="f">
                    <v:textbox inset="0,0,0,0">
                      <w:txbxContent>
                        <w:p w:rsidR="003F7818" w:rsidRDefault="003F7818" w:rsidP="00AD7C22">
                          <w:proofErr w:type="spellStart"/>
                          <w:r>
                            <w:rPr>
                              <w:b/>
                              <w:snapToGrid w:val="0"/>
                              <w:sz w:val="16"/>
                            </w:rPr>
                            <w:t>Télécom</w:t>
                          </w:r>
                          <w:proofErr w:type="spellEnd"/>
                        </w:p>
                      </w:txbxContent>
                    </v:textbox>
                  </v:rect>
                </v:group>
                <v:shape id="Freeform 468" o:spid="_x0000_s1165" style="position:absolute;left:5323;top:5296;width:353;height:1613;visibility:visible;mso-wrap-style:square;v-text-anchor:top" coordsize="339,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SuqsUA&#10;AADcAAAADwAAAGRycy9kb3ducmV2LnhtbESP3WoCMRSE7wu+QzhCb0o3axFtV6NYQdAiSLX0+rA5&#10;+6ObkyVJdX17IxS8HGbmG2Y670wjzuR8bVnBIElBEOdW11wq+DmsXt9B+ICssbFMCq7kYT7rPU0x&#10;0/bC33Teh1JECPsMFVQhtJmUPq/IoE9sSxy9wjqDIUpXSu3wEuGmkW9pOpIGa44LFba0rCg/7f+M&#10;guHL8uMo3eZXX78O5nNV7Lbro1Tqud8tJiACdeER/m+vtYLxeAT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K6qxQAAANwAAAAPAAAAAAAAAAAAAAAAAJgCAABkcnMv&#10;ZG93bnJldi54bWxQSwUGAAAAAAQABAD1AAAAigMAAAAA&#10;" path="m168,l339,595,101,468r67,381l,254,238,384,168,xe" fillcolor="black" strokeweight=".25pt">
                  <v:path arrowok="t" o:connecttype="custom" o:connectlocs="165,0;332,2010;99,1581;165,2867;0,857;233,1298;165,0" o:connectangles="0,0,0,0,0,0,0"/>
                </v:shape>
                <v:shape id="Freeform 469" o:spid="_x0000_s1166" style="position:absolute;left:5660;top:5236;width:884;height:1673;visibility:visible;mso-wrap-style:square;v-text-anchor:top" coordsize="624,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ZcQA&#10;AADcAAAADwAAAGRycy9kb3ducmV2LnhtbESPwWrDMBBE74X8g9hAb43cQu3gRAltQFBoDrWT3Bdr&#10;Y5tYKyOpifv3UaHQ4zAzb5j1drKDuJIPvWMFz4sMBHHjTM+tguNBPy1BhIhscHBMCn4owHYze1hj&#10;adyNK7rWsRUJwqFEBV2MYyllaDqyGBZuJE7e2XmLMUnfSuPxluB2kC9ZlkuLPaeFDkfaddRc6m+r&#10;QGuZvVb7SruY+/F9157yzy+t1ON8eluBiDTF//Bf+8MoKIoCfs+k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4Q2XEAAAA3AAAAA8AAAAAAAAAAAAAAAAAmAIAAGRycy9k&#10;b3ducmV2LnhtbFBLBQYAAAAABAAEAPUAAACJAwAAAAA=&#10;" path="m,l550,460,281,499,624,849,75,388,341,350,,xe" fillcolor="black" strokeweight=".25pt">
                  <v:path arrowok="t" o:connecttype="custom" o:connectlocs="0,0;996,1785;509,1937;1131,3297;136,1507;618,1360;0,0" o:connectangles="0,0,0,0,0,0,0"/>
                </v:shape>
                <v:rect id="Rectangle 470" o:spid="_x0000_s1167" style="position:absolute;left:6702;top:6117;width:496;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3F7818" w:rsidRDefault="003F7818" w:rsidP="00AD7C22">
                        <w:r>
                          <w:rPr>
                            <w:b/>
                            <w:snapToGrid w:val="0"/>
                            <w:sz w:val="24"/>
                          </w:rPr>
                          <w:t>OU</w:t>
                        </w:r>
                      </w:p>
                    </w:txbxContent>
                  </v:textbox>
                </v:rect>
                <v:line id="Line 471" o:spid="_x0000_s1168" style="position:absolute;visibility:visible;mso-wrap-style:square" from="5585,11666" to="5586,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NmMsUAAADcAAAADwAAAGRycy9kb3ducmV2LnhtbESPQWvCQBSE74X+h+UJvdWNHhob3QQp&#10;lkgtSFXw+sg+k2D2bcxuk/Tfu4VCj8PMfMOsstE0oqfO1ZYVzKYRCOLC6ppLBafj+/MChPPIGhvL&#10;pOCHHGTp48MKE20H/qL+4EsRIOwSVFB53yZSuqIig25qW+LgXWxn0AfZlVJ3OAS4aeQ8il6kwZrD&#10;QoUtvVVUXA/fRkH+Ob9tN7he7NrzBmmfY/Ex3pR6mozrJQhPo/8P/7W3WkEcv8LvmXAEZH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NmMsUAAADcAAAADwAAAAAAAAAA&#10;AAAAAAChAgAAZHJzL2Rvd25yZXYueG1sUEsFBgAAAAAEAAQA+QAAAJMDAAAAAA==&#10;" strokeweight="2.15pt"/>
                <v:shape id="Freeform 472" o:spid="_x0000_s1169" style="position:absolute;left:1489;top:4417;width:3541;height:6234;visibility:visible;mso-wrap-style:square;v-text-anchor:top" coordsize="3399,68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fH5sQA&#10;AADcAAAADwAAAGRycy9kb3ducmV2LnhtbERPXWvCMBR9H/gfwhX2NlO34aQaZQwGIkOxKvp419y1&#10;1eYmNFmt/vrlQdjj4XxP552pRUuNrywrGA4SEMS51RUXCnbbz6cxCB+QNdaWScGVPMxnvYcpptpe&#10;eENtFgoRQ9inqKAMwaVS+rwkg35gHXHkfmxjMETYFFI3eInhppbPSTKSBiuODSU6+igpP2e/RsHy&#10;uz2ts9t6Eb5enNuvTq+H5eio1GO/e5+ACNSFf/HdvdAK3sZxfj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3x+bEAAAA3AAAAA8AAAAAAAAAAAAAAAAAmAIAAGRycy9k&#10;b3ducmV2LnhtbFBLBQYAAAAABAAEAPUAAACJAwAAAAA=&#10;" path="m3399,6803l,6803,,e" filled="f" strokeweight="2.15pt">
                  <v:path arrowok="t" o:connecttype="custom" o:connectlocs="3327,5713;0,5713;0,0" o:connectangles="0,0,0"/>
                </v:shape>
                <v:line id="Line 473" o:spid="_x0000_s1170" style="position:absolute;visibility:visible;mso-wrap-style:square" from="1489,4417" to="2576,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AaE8UAAADcAAAADwAAAGRycy9kb3ducmV2LnhtbESPQWvCQBSE74L/YXlCb2ZjDjZE1xBE&#10;UdpCaVrw+si+JqHZt0l21fTfdwuFHoeZ+YbZ5pPpxI1G11pWsIpiEMSV1S3XCj7ej8sUhPPIGjvL&#10;pOCbHOS7+WyLmbZ3fqNb6WsRIOwyVNB432dSuqohgy6yPXHwPu1o0Ac51lKPeA9w08kkjtfSYMth&#10;ocGe9g1VX+XVKDi9JMP5gEX63F8OSK8nrJ6mQamHxVRsQHia/H/4r33WCh7TFf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AaE8UAAADcAAAADwAAAAAAAAAA&#10;AAAAAAChAgAAZHJzL2Rvd25yZXYueG1sUEsFBgAAAAAEAAQA+QAAAJMDAAAAAA==&#10;" strokeweight="2.15pt"/>
                <v:line id="Line 475" o:spid="_x0000_s1171" style="position:absolute;visibility:visible;mso-wrap-style:square" from="3756,4417" to="5585,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EZMUAAADcAAAADwAAAGRycy9kb3ducmV2LnhtbESPT2vCQBTE7wW/w/IEb3VjDm2IrhJK&#10;xKCF4h/o9ZF9TUKzb2N2G+O37xYKHoeZ+Q2z2oymFQP1rrGsYDGPQBCXVjdcKbict88JCOeRNbaW&#10;ScGdHGzWk6cVptre+EjDyVciQNilqKD2vkuldGVNBt3cdsTB+7K9QR9kX0nd4y3ATSvjKHqRBhsO&#10;CzV29FZT+X36MQp27/G1yDFLDt1njvSxw3I/XpWaTcdsCcLT6B/h/3ahFbwmM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KEZMUAAADcAAAADwAAAAAAAAAA&#10;AAAAAAChAgAAZHJzL2Rvd25yZXYueG1sUEsFBgAAAAAEAAQA+QAAAJMDAAAAAA==&#10;" strokeweight="2.15pt"/>
                <v:rect id="Rectangle 476" o:spid="_x0000_s1172" style="position:absolute;left:4228;top:4156;width:1115;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J/TsIA&#10;AADcAAAADwAAAGRycy9kb3ducmV2LnhtbESPQWsCMRSE7wX/Q3hCbzVrC1ZWo4ht0avbll4fm+dm&#10;2+Rl2USN/nojCD0OM/MNM18mZ8WR+tB6VjAeFSCIa69bbhR8fX48TUGEiKzReiYFZwqwXAwe5lhq&#10;f+IdHavYiAzhUKICE2NXShlqQw7DyHfE2dv73mHMsm+k7vGU4c7K56KYSIct5wWDHa0N1X/VwSnY&#10;jN/eu195qXBjIx2+TartT1LqcZhWMxCRUvwP39tbreB1+gK3M/kI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n9OwgAAANwAAAAPAAAAAAAAAAAAAAAAAJgCAABkcnMvZG93&#10;bnJldi54bWxQSwUGAAAAAAQABAD1AAAAhwMAAAAA&#10;" stroked="f">
                  <v:textbox inset="0,0,0,0">
                    <w:txbxContent>
                      <w:p w:rsidR="003F7818" w:rsidRDefault="003F7818" w:rsidP="00AD7C22">
                        <w:pPr>
                          <w:jc w:val="center"/>
                        </w:pPr>
                        <w:r>
                          <w:rPr>
                            <w:snapToGrid w:val="0"/>
                            <w:sz w:val="16"/>
                          </w:rPr>
                          <w:t xml:space="preserve">Transmission SMS à </w:t>
                        </w:r>
                        <w:proofErr w:type="spellStart"/>
                        <w:r>
                          <w:rPr>
                            <w:snapToGrid w:val="0"/>
                            <w:sz w:val="16"/>
                          </w:rPr>
                          <w:t>l’opérateur</w:t>
                        </w:r>
                        <w:proofErr w:type="spellEnd"/>
                      </w:p>
                    </w:txbxContent>
                  </v:textbox>
                </v:re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477" o:spid="_x0000_s1173" type="#_x0000_t47" style="position:absolute;left:9094;top:6181;width:1922;height:10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U9bsUA&#10;AADcAAAADwAAAGRycy9kb3ducmV2LnhtbESPQWvCQBSE7wX/w/IKvZS6Gwk2pK4iUqGIF20LPT6y&#10;r0lo9m3Y3Wry711B8DjMzDfMYjXYTpzIh9axhmyqQBBXzrRca/j63L4UIEJENtg5Jg0jBVgtJw8L&#10;LI0784FOx1iLBOFQooYmxr6UMlQNWQxT1xMn79d5izFJX0vj8ZzgtpMzpebSYstpocGeNg1Vf8d/&#10;q0F9v29Gs1NjNWSZL9rnn3Gf51o/PQ7rNxCRhngP39ofRsNrkcP1TDoC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5T1uxQAAANwAAAAPAAAAAAAAAAAAAAAAAJgCAABkcnMv&#10;ZG93bnJldi54bWxQSwUGAAAAAAQABAD1AAAAigMAAAAA&#10;" adj="-15594,25103,-1405,3267">
                  <v:textbox>
                    <w:txbxContent>
                      <w:p w:rsidR="003F7818" w:rsidRPr="00740ED1" w:rsidRDefault="003F7818" w:rsidP="00AD7C22">
                        <w:pPr>
                          <w:jc w:val="center"/>
                          <w:rPr>
                            <w:lang w:val="fr-FR"/>
                          </w:rPr>
                        </w:pPr>
                        <w:r w:rsidRPr="00740ED1">
                          <w:rPr>
                            <w:snapToGrid w:val="0"/>
                            <w:sz w:val="16"/>
                            <w:lang w:val="fr-FR"/>
                          </w:rPr>
                          <w:t>L'opérateur choisi va essayer pendant une période de 3 jours de transmettre le SMS au client</w:t>
                        </w:r>
                      </w:p>
                    </w:txbxContent>
                  </v:textbox>
                  <o:callout v:ext="edit" minusy="t"/>
                </v:shape>
                <v:shape id="AutoShape 478" o:spid="_x0000_s1174" type="#_x0000_t47" style="position:absolute;left:7144;top:12418;width:1800;height:1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nTcgA&#10;AADcAAAADwAAAGRycy9kb3ducmV2LnhtbESPT0vDQBTE74LfYXlCL9JuFLQh7bZIQVpPxVb65/bM&#10;vmaj2bcxuyapn74rCB6HmfkNM533thItNb50rOBulIAgzp0uuVDwtn0epiB8QNZYOSYFZ/Iwn11f&#10;TTHTruNXajehEBHCPkMFJoQ6k9Lnhiz6kauJo3dyjcUQZVNI3WAX4baS90nyKC2WHBcM1rQwlH9u&#10;vq2C9v3QLY8/6f5jvAjm5et2vV3uTkoNbvqnCYhAffgP/7VXWsE4fYDfM/EIy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JNCdNyAAAANwAAAAPAAAAAAAAAAAAAAAAAJgCAABk&#10;cnMvZG93bnJldi54bWxQSwUGAAAAAAQABAD1AAAAjQMAAAAA&#10;" adj="-14213,-6019,-1500,3375">
                  <v:textbox>
                    <w:txbxContent>
                      <w:p w:rsidR="003F7818" w:rsidRPr="00740ED1" w:rsidRDefault="003F7818" w:rsidP="00AD7C22">
                        <w:pPr>
                          <w:jc w:val="center"/>
                          <w:rPr>
                            <w:snapToGrid w:val="0"/>
                            <w:sz w:val="16"/>
                            <w:lang w:val="fr-FR"/>
                          </w:rPr>
                        </w:pPr>
                        <w:r w:rsidRPr="00740ED1">
                          <w:rPr>
                            <w:b/>
                            <w:snapToGrid w:val="0"/>
                            <w:sz w:val="16"/>
                            <w:u w:val="single"/>
                            <w:lang w:val="fr-FR"/>
                          </w:rPr>
                          <w:t>ATTENTION :</w:t>
                        </w:r>
                        <w:r w:rsidRPr="00740ED1">
                          <w:rPr>
                            <w:snapToGrid w:val="0"/>
                            <w:sz w:val="16"/>
                            <w:lang w:val="fr-FR"/>
                          </w:rPr>
                          <w:t xml:space="preserve"> on ne peut pas déterminer l’heure du retour</w:t>
                        </w:r>
                      </w:p>
                      <w:p w:rsidR="003F7818" w:rsidRDefault="003F7818" w:rsidP="00AD7C22">
                        <w:pPr>
                          <w:jc w:val="center"/>
                        </w:pPr>
                        <w:r>
                          <w:rPr>
                            <w:snapToGrid w:val="0"/>
                            <w:sz w:val="16"/>
                          </w:rPr>
                          <w:t>(</w:t>
                        </w:r>
                        <w:proofErr w:type="spellStart"/>
                        <w:proofErr w:type="gramStart"/>
                        <w:r>
                          <w:rPr>
                            <w:snapToGrid w:val="0"/>
                            <w:sz w:val="16"/>
                          </w:rPr>
                          <w:t>délai</w:t>
                        </w:r>
                        <w:proofErr w:type="spellEnd"/>
                        <w:proofErr w:type="gramEnd"/>
                        <w:r>
                          <w:rPr>
                            <w:snapToGrid w:val="0"/>
                            <w:sz w:val="16"/>
                          </w:rPr>
                          <w:t xml:space="preserve"> &lt; </w:t>
                        </w:r>
                        <w:r>
                          <w:rPr>
                            <w:b/>
                            <w:snapToGrid w:val="0"/>
                            <w:sz w:val="16"/>
                          </w:rPr>
                          <w:t>3j</w:t>
                        </w:r>
                        <w:r>
                          <w:rPr>
                            <w:snapToGrid w:val="0"/>
                            <w:sz w:val="16"/>
                          </w:rPr>
                          <w:t>)</w:t>
                        </w:r>
                      </w:p>
                    </w:txbxContent>
                  </v:textbox>
                </v:shape>
                <v:rect id="Rectangle 479" o:spid="_x0000_s1175" style="position:absolute;left:4593;top:10573;width:1951;height: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0WsMA&#10;AADcAAAADwAAAGRycy9kb3ducmV2LnhtbESPQWvCQBSE74L/YXlCb7qppVGimyARqZdC1UKvj91n&#10;Epp9G7IbTf+9Wyj0OMzMN8y2GG0rbtT7xrGC50UCglg703Cl4PNymK9B+IBssHVMCn7IQ5FPJ1vM&#10;jLvziW7nUIkIYZ+hgjqELpPS65os+oXriKN3db3FEGVfSdPjPcJtK5dJkkqLDceFGjsqa9Lf58Eq&#10;eEtLfAn6oxwG2b6jxssrfu2VepqNuw2IQGP4D/+1j0bBap3C75l4BG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S0WsMAAADcAAAADwAAAAAAAAAAAAAAAACYAgAAZHJzL2Rv&#10;d25yZXYueG1sUEsFBgAAAAAEAAQA9QAAAIgDAAAAAA==&#10;" strokeweight=".25pt">
                  <v:textbox>
                    <w:txbxContent>
                      <w:p w:rsidR="003F7818" w:rsidRPr="00740ED1" w:rsidRDefault="003F7818" w:rsidP="00AD7C22">
                        <w:pPr>
                          <w:jc w:val="center"/>
                          <w:rPr>
                            <w:lang w:val="fr-FR"/>
                          </w:rPr>
                        </w:pPr>
                        <w:r w:rsidRPr="00740ED1">
                          <w:rPr>
                            <w:snapToGrid w:val="0"/>
                            <w:sz w:val="16"/>
                            <w:lang w:val="fr-FR"/>
                          </w:rPr>
                          <w:t xml:space="preserve">Dès réception du message par le client </w:t>
                        </w:r>
                        <w:r w:rsidRPr="00740ED1">
                          <w:rPr>
                            <w:b/>
                            <w:snapToGrid w:val="0"/>
                            <w:sz w:val="16"/>
                            <w:lang w:val="fr-FR"/>
                          </w:rPr>
                          <w:t>OU</w:t>
                        </w:r>
                        <w:r w:rsidRPr="00740ED1">
                          <w:rPr>
                            <w:snapToGrid w:val="0"/>
                            <w:sz w:val="16"/>
                            <w:lang w:val="fr-FR"/>
                          </w:rPr>
                          <w:t xml:space="preserve"> expiration du délai (</w:t>
                        </w:r>
                        <w:r w:rsidRPr="00740ED1">
                          <w:rPr>
                            <w:b/>
                            <w:snapToGrid w:val="0"/>
                            <w:sz w:val="16"/>
                            <w:lang w:val="fr-FR"/>
                          </w:rPr>
                          <w:t>3j</w:t>
                        </w:r>
                        <w:r w:rsidRPr="00740ED1">
                          <w:rPr>
                            <w:snapToGrid w:val="0"/>
                            <w:sz w:val="16"/>
                            <w:lang w:val="fr-FR"/>
                          </w:rPr>
                          <w:t>)</w:t>
                        </w:r>
                      </w:p>
                    </w:txbxContent>
                  </v:textbox>
                </v:rect>
                <v:shape id="Text Box 480" o:spid="_x0000_s1176" type="#_x0000_t202" style="position:absolute;left:2356;top:4906;width:1687;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VRcIA&#10;AADcAAAADwAAAGRycy9kb3ducmV2LnhtbESPzarCMBSE94LvEI5wN6KpXahUo4go92792bg7NMe2&#10;2Jy0TbT1Pr0RBJfDzHzDLNedKcWDGldYVjAZRyCIU6sLzhScT/vRHITzyBpLy6TgSQ7Wq35viYm2&#10;LR/ocfSZCBB2CSrIva8SKV2ak0E3thVx8K62MeiDbDKpG2wD3JQyjqKpNFhwWMixom1O6e14Nwps&#10;u3saS3UUDy//5ne7qQ/XuFbqZ9BtFiA8df4b/rT/tILZfAb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FVFwgAAANwAAAAPAAAAAAAAAAAAAAAAAJgCAABkcnMvZG93&#10;bnJldi54bWxQSwUGAAAAAAQABAD1AAAAhwMAAAAA&#10;" strokecolor="white">
                  <v:textbox>
                    <w:txbxContent>
                      <w:p w:rsidR="003F7818" w:rsidRDefault="003F7818" w:rsidP="00AD7C22">
                        <w:pPr>
                          <w:rPr>
                            <w:sz w:val="16"/>
                          </w:rPr>
                        </w:pPr>
                        <w:proofErr w:type="spellStart"/>
                        <w:r>
                          <w:rPr>
                            <w:sz w:val="16"/>
                          </w:rPr>
                          <w:t>Worldline</w:t>
                        </w:r>
                        <w:proofErr w:type="spellEnd"/>
                      </w:p>
                    </w:txbxContent>
                  </v:textbox>
                </v:shape>
                <v:rect id="Rectangle 474" o:spid="_x0000_s1177" style="position:absolute;left:1216;top:6312;width:46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wNZcEA&#10;AADcAAAADwAAAGRycy9kb3ducmV2LnhtbERPW2vCMBR+F/YfwhnszaYKulKNIoLDp4kXxh4PzbEp&#10;NielyZru3y8Pwh4/vvt6O9pWDNT7xrGCWZaDIK6cbrhWcLsepgUIH5A1to5JwS952G5eJmsstYt8&#10;puESapFC2JeowITQlVL6ypBFn7mOOHF311sMCfa11D3GFG5bOc/zpbTYcGow2NHeUPW4/FgF52U8&#10;maH4GOJsF7/vYU68+PpU6u113K1ABBrDv/jpPmoF70Vam86kI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sDWXBAAAA3AAAAA8AAAAAAAAAAAAAAAAAmAIAAGRycy9kb3du&#10;cmV2LnhtbFBLBQYAAAAABAAEAPUAAACGAwAAAAA=&#10;" filled="f" stroked="f">
                  <v:textbox style="layout-flow:vertical;mso-layout-flow-alt:bottom-to-top" inset="0,0,0,0">
                    <w:txbxContent>
                      <w:p w:rsidR="003F7818" w:rsidRDefault="003F7818" w:rsidP="00AD7C22">
                        <w:pPr>
                          <w:jc w:val="center"/>
                        </w:pPr>
                        <w:r>
                          <w:rPr>
                            <w:b/>
                            <w:snapToGrid w:val="0"/>
                          </w:rPr>
                          <w:t>Codes retour</w:t>
                        </w:r>
                      </w:p>
                    </w:txbxContent>
                  </v:textbox>
                </v:rect>
                <v:shape id="Freeform 422" o:spid="_x0000_s1178" style="position:absolute;left:4613;top:5236;width:797;height:1673;rotation:-749786fd;visibility:visible;mso-wrap-style:square;v-text-anchor:top" coordsize="679,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fVccA&#10;AADcAAAADwAAAGRycy9kb3ducmV2LnhtbESPQWsCMRSE74X+h/AKvdWsYlu7GkW0RWtR0BZ6fWye&#10;u6ubl3QT3e2/b4SCx2FmvmFGk9ZU4ky1Ly0r6HYSEMSZ1SXnCr4+3x4GIHxA1lhZJgW/5GEyvr0Z&#10;Yaptw1s670IuIoR9igqKEFwqpc8KMug71hFHb29rgyHKOpe6xibCTSV7SfIkDZYcFwp0NCsoO+5O&#10;RsGq/+Pd63G+6H67Zv1xeNzI1TspdX/XTocgArXhGv5vL7WC58ELXM7EIyDH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6n1XHAAAA3AAAAA8AAAAAAAAAAAAAAAAAmAIAAGRy&#10;cy9kb3ducmV2LnhtbFBLBQYAAAAABAAEAPUAAACMAwAAAAA=&#10;" path="m,849l314,187,420,434,679,,367,664,261,415,,849xe" fillcolor="black" strokeweight=".25pt">
                  <v:path arrowok="t" o:connecttype="custom" o:connectlocs="0,3297;390,725;522,1685;844,0;457,2577;324,1612;0,3297" o:connectangles="0,0,0,0,0,0,0"/>
                </v:shape>
                <v:group id="Group 753" o:spid="_x0000_s1179" style="position:absolute;left:3546;top:7696;width:885;height:1398" coordorigin="3469,7904" coordsize="885,13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XNI8IAAADcAAAADwAAAGRycy9kb3ducmV2LnhtbERPy4rCMBTdC/MP4Q7M&#10;TtOO+OoYRURlFiL4AHF3aa5tsbkpTaatf28WAy4P5z1fdqYUDdWusKwgHkQgiFOrC84UXM7b/hSE&#10;88gaS8uk4EkOlouP3hwTbVs+UnPymQgh7BJUkHtfJVK6NCeDbmAr4sDdbW3QB1hnUtfYhnBTyu8o&#10;GkuDBYeGHCta55Q+Tn9Gwa7FdjWMN83+cV8/b+fR4bqPSamvz271A8JT59/if/evVjCZhf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WFzSPCAAAA3AAAAA8A&#10;AAAAAAAAAAAAAAAAqgIAAGRycy9kb3ducmV2LnhtbFBLBQYAAAAABAAEAPoAAACZAwAAAAA=&#10;">
                  <v:shape id="Freeform 423" o:spid="_x0000_s1180" style="position:absolute;left:3469;top:8703;width:885;height:75;visibility:visible;mso-wrap-style:square;v-text-anchor:top" coordsize="85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i4cQA&#10;AADcAAAADwAAAGRycy9kb3ducmV2LnhtbESPT4vCMBDF74LfIYzgRTR1D7p2jSKCi3jyzwrubWhm&#10;27LNpCTR1m9vBMHj4837vXnzZWsqcSPnS8sKxqMEBHFmdcm5gp/TZvgJwgdkjZVlUnAnD8tFtzPH&#10;VNuGD3Q7hlxECPsUFRQh1KmUPivIoB/Zmjh6f9YZDFG6XGqHTYSbSn4kyUQaLDk2FFjTuqDs/3g1&#10;8Y3v06Ax5aG617vLjp3x+99zplS/166+QARqw/v4ld5qBdPZGJ5jIgH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7ouHEAAAA3AAAAA8AAAAAAAAAAAAAAAAAmAIAAGRycy9k&#10;b3ducmV2LnhtbFBLBQYAAAAABAAEAPUAAACJAwAAAAA=&#10;" path="m53,27l,27,,82r850,l850,27r-106,l744,,53,r,27xm744,27l67,27r677,xe" strokeweight=".7pt">
                    <v:path arrowok="t" o:connecttype="custom" o:connectlocs="52,23;0,23;0,69;831,69;831,23;727,23;727,0;52,0;52,23;727,23;66,23;727,23" o:connectangles="0,0,0,0,0,0,0,0,0,0,0,0"/>
                    <o:lock v:ext="edit" verticies="t"/>
                  </v:shape>
                  <v:line id="Line 424" o:spid="_x0000_s1181" style="position:absolute;visibility:visible;mso-wrap-style:square" from="3649,8371" to="3768,8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10dMUAAADcAAAADwAAAGRycy9kb3ducmV2LnhtbESPzWrDMBCE74G8g9hAL6GRm0PjOlZC&#10;Wyi4l/w/wGKtf4i0ci01cd++CgRyHGbmGyZfD9aIC/W+dazgZZaAIC6dbrlWcDp+PacgfEDWaByT&#10;gj/ysF6NRzlm2l15T5dDqEWEsM9QQRNCl0npy4Ys+pnriKNXud5iiLKvpe7xGuHWyHmSvEqLLceF&#10;Bjv6bKg8H36tgmm6P22L8sNW6eb4/bMzxcKZQqmnyfC+BBFoCI/wvV1oBYu3OdzOx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10dMUAAADcAAAADwAAAAAAAAAA&#10;AAAAAAChAgAAZHJzL2Rvd25yZXYueG1sUEsFBgAAAAAEAAQA+QAAAJMDAAAAAA==&#10;" strokeweight=".7pt"/>
                  <v:shape id="Freeform 425" o:spid="_x0000_s1182" style="position:absolute;left:3649;top:8292;width:180;height:316;visibility:visible;mso-wrap-style:square;v-text-anchor:top" coordsize="173,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7AscA&#10;AADcAAAADwAAAGRycy9kb3ducmV2LnhtbESPT2vCQBTE7wW/w/KEXkQ3NvinqatIobQ9xFIVvD52&#10;n0kw+zZkV5N++25B6HGYmd8wq01va3Gj1leOFUwnCQhi7UzFhYLj4W28BOEDssHaMSn4IQ+b9eBh&#10;hZlxHX/TbR8KESHsM1RQhtBkUnpdkkU/cQ1x9M6utRiibAtpWuwi3NbyKUnm0mLFcaHEhl5L0pf9&#10;1So45NdZN8rT9HOZv3/pXX/S+fGk1OOw376ACNSH//C9/WEULJ5T+DsTj4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IuwLHAAAA3AAAAA8AAAAAAAAAAAAAAAAAmAIAAGRy&#10;cy9kb3ducmV2LnhtbFBLBQYAAAAABAAEAPUAAACMAwAAAAA=&#10;" path="m173,345l,86,58,e" filled="f" strokeweight=".7pt">
                    <v:path arrowok="t" o:connecttype="custom" o:connectlocs="170,289;0,72;57,0" o:connectangles="0,0,0"/>
                  </v:shape>
                  <v:line id="Line 426" o:spid="_x0000_s1183" style="position:absolute;flip:y;visibility:visible;mso-wrap-style:square" from="3579,8371" to="3768,8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eBsUAAADcAAAADwAAAGRycy9kb3ducmV2LnhtbESPQWsCMRSE74X+h/AK3mq2Ra2uRmkF&#10;xZvULaK35+Z1d2nysm6irv/eCEKPw8x8w0xmrTXiTI2vHCt46yYgiHOnKy4U/GSL1yEIH5A1Gsek&#10;4EoeZtPnpwmm2l34m86bUIgIYZ+igjKEOpXS5yVZ9F1XE0fv1zUWQ5RNIXWDlwi3Rr4nyUBarDgu&#10;lFjTvKT8b3OyCjKzpO16ken6a4+74yrfmkN/qVTnpf0cgwjUhv/wo73SCj5GPbifiUd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heBsUAAADcAAAADwAAAAAAAAAA&#10;AAAAAAChAgAAZHJzL2Rvd25yZXYueG1sUEsFBgAAAAAEAAQA+QAAAJMDAAAAAA==&#10;" strokeweight=".7pt"/>
                  <v:shape id="Freeform 427" o:spid="_x0000_s1184" style="position:absolute;left:3649;top:8617;width:355;height:79;visibility:visible;mso-wrap-style:square;v-text-anchor:top" coordsize="34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OcMA&#10;AADcAAAADwAAAGRycy9kb3ducmV2LnhtbESPS2/CMBCE75X4D9Yi9VYcqCgQMAihvq48LtxW8ZIE&#10;7HVkm5D++xoJieNoZr7RLFadNaIlH2rHCoaDDARx4XTNpYLD/uttCiJEZI3GMSn4owCrZe9lgbl2&#10;N95Su4ulSBAOOSqoYmxyKUNRkcUwcA1x8k7OW4xJ+lJqj7cEt0aOsuxDWqw5LVTY0Kai4rK7WgWm&#10;/T6Z8+hK4/e119sC9efPcabUa79bz0FE6uIz/Gj/agWT2Rju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NOcMAAADcAAAADwAAAAAAAAAAAAAAAACYAgAAZHJzL2Rv&#10;d25yZXYueG1sUEsFBgAAAAAEAAQA9QAAAIgDAAAAAA==&#10;" path="m58,86l,,341,,290,86e" filled="f" strokeweight=".7pt">
                    <v:path arrowok="t" o:connecttype="custom" o:connectlocs="57,73;0,0;334,0;284,73" o:connectangles="0,0,0,0"/>
                  </v:shape>
                  <v:line id="Line 428" o:spid="_x0000_s1185" style="position:absolute;flip:x y;visibility:visible;mso-wrap-style:square" from="3888,8397" to="4077,8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8aGMUAAADcAAAADwAAAGRycy9kb3ducmV2LnhtbESPQWsCMRSE70L/Q3iFXkSz9bDW1ShF&#10;KAhFtKvg9ZG87i5uXpYk1e2/N4LgcZiZb5jFqretuJAPjWMF7+MMBLF2puFKwfHwNfoAESKywdYx&#10;KfinAKvly2CBhXFX/qFLGSuRIBwKVFDH2BVSBl2TxTB2HXHyfp23GJP0lTQerwluWznJslxabDgt&#10;1NjRuiZ9Lv+sAn+cbbvdZq9P/nud5+ft0E/0UKm31/5zDiJSH5/hR3tjFExnOdzPp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8aGMUAAADcAAAADwAAAAAAAAAA&#10;AAAAAAChAgAAZHJzL2Rvd25yZXYueG1sUEsFBgAAAAAEAAQA+QAAAJMDAAAAAA==&#10;" strokeweight=".7pt"/>
                  <v:rect id="Rectangle 429" o:spid="_x0000_s1186" style="position:absolute;left:3774;top:8373;width:111;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FAGMUA&#10;AADcAAAADwAAAGRycy9kb3ducmV2LnhtbESPT2vCQBTE7wW/w/IEb3WjUv9EVxG1tCfBKHp9ZJ9J&#10;MPs2ZNeY9tN3C4LHYWZ+wyxWrSlFQ7UrLCsY9CMQxKnVBWcKTsfP9ykI55E1lpZJwQ85WC07bwuM&#10;tX3wgZrEZyJA2MWoIPe+iqV0aU4GXd9WxMG72tqgD7LOpK7xEeCmlMMoGkuDBYeFHCva5JTekrtR&#10;sObdfntKz/TVJPZyv+1Gs9+PkVK9brueg/DU+lf42f7WCiazC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UAYxQAAANwAAAAPAAAAAAAAAAAAAAAAAJgCAABkcnMv&#10;ZG93bnJldi54bWxQSwUGAAAAAAQABAD1AAAAigMAAAAA&#10;" fillcolor="black" strokeweight=".7pt"/>
                  <v:shape id="Freeform 430" o:spid="_x0000_s1187" style="position:absolute;left:3499;top:7904;width:855;height:512;visibility:visible;mso-wrap-style:square;v-text-anchor:top" coordsize="821,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y1sMA&#10;AADcAAAADwAAAGRycy9kb3ducmV2LnhtbERPTU8CMRC9m/AfmjHhJl1MAF0oRI0kJhIMKxduw3bc&#10;Lmyn67ZA+ff0YOLx5X3PFtE24kydrx0rGA4yEMSl0zVXCrbfy4cnED4ga2wck4IreVjMe3czzLW7&#10;8IbORahECmGfowITQptL6UtDFv3AtcSJ+3GdxZBgV0nd4SWF20Y+ZtlYWqw5NRhs6c1QeSxOVsHB&#10;fP4WUcb33RDj1360fh0fVxul+vfxZQoiUAz/4j/3h1YweU5r05l0BO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Py1sMAAADcAAAADwAAAAAAAAAAAAAAAACYAgAAZHJzL2Rv&#10;d25yZXYueG1sUEsFBgAAAAAEAAQA9QAAAIgDAAAAAA==&#10;" path="m17,21l5,53,,86r5,39l17,165r21,44l67,252r36,45l144,338r48,41l245,417r55,36l360,485r58,26l477,530r58,17l590,557r53,2l691,557r41,-10l768,530r29,-19l816,485r-12,12l785,504r-29,l722,501r-41,-7l636,480,585,463,530,439,473,415,415,384,358,353,302,319,247,283,197,247,151,211,110,177,77,144,48,113,29,84,17,60,12,38,17,21xm17,21l29,9,48,2,77,r33,5l151,12r46,14l250,43r52,22l360,91r58,29l475,153r55,34l585,223r51,34l681,293r41,36l756,362r29,31l804,422r12,24l821,468r-5,17l804,497r-19,7l756,504r-34,-3l681,494,636,480,585,463,530,439,473,415,415,384,358,353,302,319,247,283,197,247,151,211,110,177,77,144,48,113,29,84,17,60,12,38,17,21xe" strokeweight=".7pt">
                    <v:path arrowok="t" o:connecttype="custom" o:connectlocs="5,45;5,104;37,175;101,249;187,318;294,380;409,429;523,459;629,469;715,459;779,429;786,417;739,423;667,414;572,388;462,348;350,296;242,237;148,177;75,121;28,71;11,32;17,17;47,2;107,5;193,22;296,55;409,101;519,157;622,215;706,276;768,330;798,375;798,407;768,423;706,420;622,403;519,368;406,322;296,267;193,207;107,148;47,94;17,50;17,17" o:connectangles="0,0,0,0,0,0,0,0,0,0,0,0,0,0,0,0,0,0,0,0,0,0,0,0,0,0,0,0,0,0,0,0,0,0,0,0,0,0,0,0,0,0,0,0,0"/>
                    <o:lock v:ext="edit" verticies="t"/>
                  </v:shape>
                  <v:line id="Line 431" o:spid="_x0000_s1188" style="position:absolute;flip:x y;visibility:visible;mso-wrap-style:square" from="3517,7916" to="4077,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vI8UAAADcAAAADwAAAGRycy9kb3ducmV2LnhtbESPQWvCQBSE74L/YXmCF6kbhVYTXUWU&#10;iKdC1ZZ6e2SfSTD7NmRXk/57t1DocZiZb5jlujOVeFDjSssKJuMIBHFmdcm5gvMpfZmDcB5ZY2WZ&#10;FPyQg/Wq31tiom3LH/Q4+lwECLsEFRTe14mULivIoBvbmjh4V9sY9EE2udQNtgFuKjmNojdpsOSw&#10;UGBN24Ky2/FuFKT7bhTn59n3e2Sp1Rf5+bV7TZUaDrrNAoSnzv+H/9oHrWAWx/B7JhwBuX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jvI8UAAADcAAAADwAAAAAAAAAA&#10;AAAAAAChAgAAZHJzL2Rvd25yZXYueG1sUEsFBgAAAAAEAAQA+QAAAJMDAAAAAA==&#10;" strokeweight=".25pt"/>
                  <v:line id="Line 432" o:spid="_x0000_s1189" style="position:absolute;flip:x;visibility:visible;mso-wrap-style:square" from="3874,7921" to="4077,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7ZE8MAAADcAAAADwAAAGRycy9kb3ducmV2LnhtbESPwU7DMAyG70i8Q2QkLoilVAhF3bIJ&#10;kDoBN7ZxtxovLTROlYStvD0+IHG0fv+fP682cxjViVIeIlu4W1SgiLvoBvYWDvv21oDKBdnhGJks&#10;/FCGzfryYoWNi2d+p9OueCUQzg1a6EuZGq1z11PAvIgTsWTHmAIWGZPXLuFZ4GHUdVU96IADy4Ue&#10;J3ruqfvafQfReN0bc+/ekn+68e1n/VG3W7O19vpqflyCKjSX/+W/9ouzYCrRl2eE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O2RPDAAAA3AAAAA8AAAAAAAAAAAAA&#10;AAAAoQIAAGRycy9kb3ducmV2LnhtbFBLBQYAAAAABAAEAPkAAACRAwAAAAA=&#10;" strokeweight=".25pt"/>
                  <v:line id="Line 433" o:spid="_x0000_s1190" style="position:absolute;visibility:visible;mso-wrap-style:square" from="4077,7921" to="4351,8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e2ZsQAAADcAAAADwAAAGRycy9kb3ducmV2LnhtbESPQWsCMRSE74X+h/AEbzVrLSJbo0ip&#10;IB4Kqx7s7bF5bhY3L2sS1/Xfm0LB4zAz3zDzZW8b0ZEPtWMF41EGgrh0uuZKwWG/fpuBCBFZY+OY&#10;FNwpwHLx+jLHXLsbF9TtYiUShEOOCkyMbS5lKA1ZDCPXEifv5LzFmKSvpPZ4S3DbyPcsm0qLNacF&#10;gy19GSrPu6tV4H9jOBaXybb7qL4vP2dv9nQqlBoO+tUniEh9fIb/2xutYJaN4e9MOg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p7ZmxAAAANwAAAAPAAAAAAAAAAAA&#10;AAAAAKECAABkcnMvZG93bnJldi54bWxQSwUGAAAAAAQABAD5AAAAkgMAAAAA&#10;" strokeweight=".25pt"/>
                  <v:shape id="Freeform 434" o:spid="_x0000_s1191" style="position:absolute;left:3782;top:8230;width:207;height:114;visibility:visible;mso-wrap-style:square;v-text-anchor:top" coordsize="19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6N8QA&#10;AADcAAAADwAAAGRycy9kb3ducmV2LnhtbESPQYvCMBSE78L+h/AW9qapiiLVKKIIuyexCrvens2z&#10;LTYvJclq/fdGEDwOM/MNM1u0phZXcr6yrKDfS0AQ51ZXXCg47DfdCQgfkDXWlknBnTws5h+dGaba&#10;3nhH1ywUIkLYp6igDKFJpfR5SQZ9zzbE0TtbZzBE6QqpHd4i3NRykCRjabDiuFBiQ6uS8kv2bxRs&#10;m/7oNPzb1+vTz8atV5dfkx2HSn19tsspiEBteIdf7W+tYJIM4H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q+jfEAAAA3AAAAA8AAAAAAAAAAAAAAAAAmAIAAGRycy9k&#10;b3ducmV2LnhtbFBLBQYAAAAABAAEAPUAAACJAwAAAAA=&#10;" path="m,5l7,,24,,46,5,72,15,99,29r28,17l154,63r21,19l192,96r7,15l199,120r-7,5l175,125r-21,-7l127,108,99,94,72,80,46,60,24,44,7,27,,12,,5xe" fillcolor="black" strokeweight=".7pt">
                    <v:path arrowok="t" o:connecttype="custom" o:connectlocs="0,5;7,0;24,0;45,5;71,13;97,24;124,38;151,52;171,68;187,80;195,92;195,99;187,104;171,104;151,98;124,89;97,78;71,67;45,50;24,36;7,23;0,10;0,5" o:connectangles="0,0,0,0,0,0,0,0,0,0,0,0,0,0,0,0,0,0,0,0,0,0,0"/>
                  </v:shape>
                  <v:rect id="Rectangle 435" o:spid="_x0000_s1192" style="position:absolute;left:3519;top:8924;width:827;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o6cQA&#10;AADcAAAADwAAAGRycy9kb3ducmV2LnhtbESPT4vCMBTE7wt+h/AEb2ui7hatRhFBEHb34B/w+mie&#10;bbF5qU3U+u03guBxmJnfMLNFaytxo8aXjjUM+goEceZMybmGw379OQbhA7LByjFpeJCHxbzzMcPU&#10;uDtv6bYLuYgQ9ilqKEKoUyl9VpBF33c1cfROrrEYomxyaRq8R7it5FCpRFosOS4UWNOqoOy8u1oN&#10;mHyZy99p9Lv/uSY4yVu1/j4qrXvddjkFEagN7/CrvTEaxmoE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aOnEAAAA3AAAAA8AAAAAAAAAAAAAAAAAmAIAAGRycy9k&#10;b3ducmV2LnhtbFBLBQYAAAAABAAEAPUAAACJAwAAAAA=&#10;" stroked="f"/>
                  <v:rect id="Rectangle 436" o:spid="_x0000_s1193" style="position:absolute;left:3636;top:8933;width:631;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3F7818" w:rsidRDefault="003F7818" w:rsidP="00AD7C22">
                          <w:r>
                            <w:rPr>
                              <w:b/>
                              <w:snapToGrid w:val="0"/>
                              <w:sz w:val="16"/>
                            </w:rPr>
                            <w:t>Free Mobile</w:t>
                          </w:r>
                        </w:p>
                      </w:txbxContent>
                    </v:textbox>
                  </v:rect>
                </v:group>
              </v:group>
            </w:pict>
          </mc:Fallback>
        </mc:AlternateConten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Pr="00AE4199" w:rsidRDefault="00C461A7" w:rsidP="00C461A7">
      <w:pPr>
        <w:pStyle w:val="Lgende"/>
        <w:rPr>
          <w:lang w:val="fr-FR"/>
        </w:rPr>
      </w:pPr>
    </w:p>
    <w:p w:rsidR="00C461A7" w:rsidRDefault="00C461A7" w:rsidP="00C461A7">
      <w:pPr>
        <w:pStyle w:val="Lgende"/>
        <w:rPr>
          <w:lang w:val="fr-FR"/>
        </w:rPr>
      </w:pPr>
    </w:p>
    <w:p w:rsidR="00A46B87" w:rsidRDefault="00A46B87" w:rsidP="00A46B87">
      <w:pPr>
        <w:pStyle w:val="Corpsdetexte"/>
        <w:rPr>
          <w:lang w:val="fr-FR"/>
        </w:rPr>
      </w:pPr>
    </w:p>
    <w:p w:rsidR="00A46B87" w:rsidRDefault="00A46B87" w:rsidP="00A46B87">
      <w:pPr>
        <w:pStyle w:val="Corpsdetexte"/>
        <w:rPr>
          <w:lang w:val="fr-FR"/>
        </w:rPr>
      </w:pPr>
    </w:p>
    <w:p w:rsidR="00A46B87" w:rsidRDefault="00A46B87" w:rsidP="00A46B87">
      <w:pPr>
        <w:pStyle w:val="Corpsdetexte"/>
        <w:rPr>
          <w:lang w:val="fr-FR"/>
        </w:rPr>
      </w:pPr>
    </w:p>
    <w:p w:rsidR="00A46B87" w:rsidRDefault="00A46B87" w:rsidP="00A46B87">
      <w:pPr>
        <w:pStyle w:val="Corpsdetexte"/>
        <w:rPr>
          <w:lang w:val="fr-FR"/>
        </w:rPr>
      </w:pPr>
    </w:p>
    <w:p w:rsidR="00A46B87" w:rsidRDefault="00A46B87" w:rsidP="00A46B87">
      <w:pPr>
        <w:pStyle w:val="Corpsdetexte"/>
        <w:rPr>
          <w:lang w:val="fr-FR"/>
        </w:rPr>
      </w:pPr>
    </w:p>
    <w:p w:rsidR="00A46B87" w:rsidRDefault="00A46B87" w:rsidP="00A46B87">
      <w:pPr>
        <w:pStyle w:val="Corpsdetexte"/>
        <w:rPr>
          <w:lang w:val="fr-FR"/>
        </w:rPr>
      </w:pPr>
    </w:p>
    <w:p w:rsidR="00A46B87" w:rsidRPr="00A46B87" w:rsidRDefault="00A46B87" w:rsidP="00A46B87">
      <w:pPr>
        <w:pStyle w:val="Corpsdetexte"/>
        <w:rPr>
          <w:lang w:val="fr-FR"/>
        </w:rPr>
      </w:pPr>
    </w:p>
    <w:p w:rsidR="00C461A7" w:rsidRPr="00AE4199" w:rsidRDefault="00C461A7" w:rsidP="00C461A7">
      <w:pPr>
        <w:pStyle w:val="Lgende"/>
        <w:rPr>
          <w:lang w:val="fr-FR"/>
        </w:rPr>
      </w:pPr>
      <w:bookmarkStart w:id="74" w:name="_Toc316305243"/>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4</w:t>
      </w:r>
      <w:r w:rsidRPr="00AE4199">
        <w:rPr>
          <w:lang w:val="fr-FR"/>
        </w:rPr>
        <w:fldChar w:fldCharType="end"/>
      </w:r>
      <w:r w:rsidRPr="00AE4199">
        <w:rPr>
          <w:lang w:val="fr-FR"/>
        </w:rPr>
        <w:t xml:space="preserve"> : Chaine d’envoi des SMS</w:t>
      </w:r>
      <w:bookmarkEnd w:id="74"/>
    </w:p>
    <w:p w:rsidR="00C461A7" w:rsidRPr="00AE4199" w:rsidRDefault="00C461A7" w:rsidP="00C461A7">
      <w:pPr>
        <w:pStyle w:val="Corpsdetexte"/>
        <w:jc w:val="both"/>
        <w:rPr>
          <w:lang w:val="fr-FR"/>
        </w:rPr>
      </w:pPr>
    </w:p>
    <w:p w:rsidR="00C461A7" w:rsidRPr="00AE4199" w:rsidRDefault="0033370C" w:rsidP="00C461A7">
      <w:pPr>
        <w:pStyle w:val="Corpsdetexte"/>
        <w:jc w:val="both"/>
        <w:rPr>
          <w:lang w:val="fr-FR"/>
        </w:rPr>
      </w:pPr>
      <w:proofErr w:type="spellStart"/>
      <w:r>
        <w:rPr>
          <w:lang w:val="fr-FR"/>
        </w:rPr>
        <w:t>Worldline</w:t>
      </w:r>
      <w:proofErr w:type="spellEnd"/>
      <w:r w:rsidRPr="00AE4199">
        <w:rPr>
          <w:lang w:val="fr-FR"/>
        </w:rPr>
        <w:t xml:space="preserve"> </w:t>
      </w:r>
      <w:r w:rsidR="00C461A7" w:rsidRPr="00AE4199">
        <w:rPr>
          <w:lang w:val="fr-FR"/>
        </w:rPr>
        <w:t>se charge de la transmission des SMS à l'opérateur concerné (à ce jour, Orange, SFR, Bouygues Télécom, Free Mobile ou opérateur Full MVNO). Le message est donc transmis avec les paramètres suivants :</w:t>
      </w:r>
    </w:p>
    <w:p w:rsidR="00C461A7" w:rsidRPr="00AE4199" w:rsidRDefault="00C461A7" w:rsidP="00C461A7">
      <w:pPr>
        <w:pStyle w:val="Listepuces"/>
        <w:numPr>
          <w:ilvl w:val="0"/>
          <w:numId w:val="9"/>
        </w:numPr>
        <w:rPr>
          <w:b/>
          <w:lang w:val="fr-FR"/>
        </w:rPr>
      </w:pPr>
      <w:r w:rsidRPr="00AE4199">
        <w:rPr>
          <w:b/>
          <w:lang w:val="fr-FR"/>
        </w:rPr>
        <w:t>Expéditeur</w:t>
      </w:r>
    </w:p>
    <w:p w:rsidR="00C461A7" w:rsidRPr="00AE4199" w:rsidRDefault="00C461A7" w:rsidP="00C461A7">
      <w:pPr>
        <w:pStyle w:val="Listepuces"/>
        <w:numPr>
          <w:ilvl w:val="0"/>
          <w:numId w:val="9"/>
        </w:numPr>
        <w:rPr>
          <w:b/>
          <w:lang w:val="fr-FR"/>
        </w:rPr>
      </w:pPr>
      <w:r w:rsidRPr="00AE4199">
        <w:rPr>
          <w:b/>
          <w:lang w:val="fr-FR"/>
        </w:rPr>
        <w:t>Numéro</w:t>
      </w:r>
    </w:p>
    <w:p w:rsidR="00C461A7" w:rsidRPr="00AE4199" w:rsidRDefault="00C461A7" w:rsidP="00C461A7">
      <w:pPr>
        <w:pStyle w:val="Listepuces"/>
        <w:numPr>
          <w:ilvl w:val="0"/>
          <w:numId w:val="9"/>
        </w:numPr>
        <w:rPr>
          <w:b/>
          <w:lang w:val="fr-FR"/>
        </w:rPr>
      </w:pPr>
      <w:r w:rsidRPr="00AE4199">
        <w:rPr>
          <w:b/>
          <w:lang w:val="fr-FR"/>
        </w:rPr>
        <w:t>Corps du message</w:t>
      </w:r>
    </w:p>
    <w:p w:rsidR="00C461A7" w:rsidRPr="00AE4199" w:rsidRDefault="00C461A7" w:rsidP="00C461A7">
      <w:pPr>
        <w:pStyle w:val="Listepuces"/>
        <w:numPr>
          <w:ilvl w:val="0"/>
          <w:numId w:val="9"/>
        </w:numPr>
        <w:rPr>
          <w:b/>
          <w:lang w:val="fr-FR"/>
        </w:rPr>
      </w:pPr>
      <w:r w:rsidRPr="00AE4199">
        <w:rPr>
          <w:b/>
          <w:lang w:val="fr-FR"/>
        </w:rPr>
        <w:t>Durée de validité (Date de début/Date de fin)</w:t>
      </w:r>
    </w:p>
    <w:p w:rsidR="00C461A7" w:rsidRPr="00AE4199" w:rsidRDefault="00C461A7" w:rsidP="00C461A7">
      <w:pPr>
        <w:pStyle w:val="Corpsdetexte"/>
        <w:jc w:val="both"/>
        <w:rPr>
          <w:lang w:val="fr-FR"/>
        </w:rPr>
      </w:pPr>
    </w:p>
    <w:p w:rsidR="00C461A7" w:rsidRPr="00AE4199" w:rsidRDefault="00C461A7" w:rsidP="00C461A7">
      <w:pPr>
        <w:pStyle w:val="Corpsdetexte"/>
        <w:jc w:val="both"/>
        <w:rPr>
          <w:b/>
          <w:lang w:val="fr-FR"/>
        </w:rPr>
      </w:pPr>
      <w:r w:rsidRPr="00AE4199">
        <w:rPr>
          <w:lang w:val="fr-FR"/>
        </w:rPr>
        <w:t>La durée de validité est fixée par la Société Généra</w:t>
      </w:r>
      <w:r w:rsidR="00713FED">
        <w:rPr>
          <w:lang w:val="fr-FR"/>
        </w:rPr>
        <w:t>le de façon identique pour les différents</w:t>
      </w:r>
      <w:r w:rsidR="00713FED" w:rsidRPr="00AE4199">
        <w:rPr>
          <w:lang w:val="fr-FR"/>
        </w:rPr>
        <w:t xml:space="preserve"> </w:t>
      </w:r>
      <w:r w:rsidRPr="00AE4199">
        <w:rPr>
          <w:lang w:val="fr-FR"/>
        </w:rPr>
        <w:t xml:space="preserve">opérateurs à </w:t>
      </w:r>
      <w:r w:rsidRPr="00AE4199">
        <w:rPr>
          <w:b/>
          <w:lang w:val="fr-FR"/>
        </w:rPr>
        <w:t>3 jours.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L’opérateur renvoie un acquittement </w:t>
      </w:r>
      <w:r w:rsidRPr="00AE4199">
        <w:rPr>
          <w:b/>
          <w:u w:val="single"/>
          <w:lang w:val="fr-FR"/>
        </w:rPr>
        <w:t>synchrone</w:t>
      </w:r>
      <w:r w:rsidRPr="00AE4199">
        <w:rPr>
          <w:lang w:val="fr-FR"/>
        </w:rPr>
        <w:t xml:space="preserve"> de prise en charge du message.</w:t>
      </w:r>
    </w:p>
    <w:p w:rsidR="00C461A7" w:rsidRPr="00AE4199" w:rsidRDefault="00C461A7" w:rsidP="00C461A7">
      <w:pPr>
        <w:pStyle w:val="Listepuces"/>
        <w:numPr>
          <w:ilvl w:val="0"/>
          <w:numId w:val="9"/>
        </w:numPr>
        <w:rPr>
          <w:lang w:val="fr-FR"/>
        </w:rPr>
      </w:pPr>
      <w:r w:rsidRPr="00AE4199">
        <w:rPr>
          <w:lang w:val="fr-FR"/>
        </w:rPr>
        <w:t>Si le message est en cours de traitement par l’opérateur, on reçoit un acquittement « positif » de sa part.</w:t>
      </w:r>
    </w:p>
    <w:p w:rsidR="00C461A7" w:rsidRPr="00AE4199" w:rsidRDefault="00C461A7" w:rsidP="00C461A7">
      <w:pPr>
        <w:pStyle w:val="Listepuces"/>
        <w:numPr>
          <w:ilvl w:val="0"/>
          <w:numId w:val="9"/>
        </w:numPr>
        <w:rPr>
          <w:lang w:val="fr-FR"/>
        </w:rPr>
      </w:pPr>
      <w:r w:rsidRPr="00AE4199">
        <w:rPr>
          <w:lang w:val="fr-FR"/>
        </w:rPr>
        <w:t>Si le message n'est pas lisible pour l'opérateur, on obtient un acquittement avec la spécification d’éventuelles erreurs. Celles-ci sont dues au non-respect de la syntaxe, à la non-consistance des données envoyées, etc.</w:t>
      </w:r>
    </w:p>
    <w:p w:rsidR="00C461A7" w:rsidRPr="00AE4199" w:rsidRDefault="00C461A7" w:rsidP="00C461A7">
      <w:pPr>
        <w:pStyle w:val="Listepuces"/>
        <w:numPr>
          <w:ilvl w:val="0"/>
          <w:numId w:val="9"/>
        </w:numPr>
        <w:rPr>
          <w:lang w:val="fr-FR"/>
        </w:rPr>
      </w:pPr>
      <w:r w:rsidRPr="00AE4199">
        <w:rPr>
          <w:lang w:val="fr-FR"/>
        </w:rPr>
        <w:t>L'opérateur ne peut donc pas les traiter, par contre elles permettent de résoudre le problème et, éventuellement, de renvoyer le message.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Lorsque le message a été acquitté, </w:t>
      </w:r>
      <w:r w:rsidRPr="00AE4199">
        <w:rPr>
          <w:i/>
          <w:lang w:val="fr-FR"/>
        </w:rPr>
        <w:t>l’opérateur</w:t>
      </w:r>
      <w:r w:rsidRPr="00AE4199">
        <w:rPr>
          <w:lang w:val="fr-FR"/>
        </w:rPr>
        <w:t xml:space="preserve"> prend en charge les essais de </w:t>
      </w:r>
      <w:r w:rsidRPr="00AE4199">
        <w:rPr>
          <w:i/>
          <w:lang w:val="fr-FR"/>
        </w:rPr>
        <w:t>réexpédition pendant toute la durée de validité</w:t>
      </w:r>
      <w:r w:rsidRPr="00AE4199">
        <w:rPr>
          <w:lang w:val="fr-FR"/>
        </w:rPr>
        <w:t>. Cette opération est donc transparente pour le système, qui se met simplement en attente d'une réponse de la part de l'opérateur.</w:t>
      </w:r>
    </w:p>
    <w:p w:rsidR="00C461A7" w:rsidRPr="00AE4199" w:rsidRDefault="00C461A7" w:rsidP="00C461A7">
      <w:pPr>
        <w:pStyle w:val="En-tte"/>
        <w:rPr>
          <w:noProof w:val="0"/>
          <w:lang w:val="fr-FR"/>
        </w:rPr>
      </w:pPr>
    </w:p>
    <w:p w:rsidR="00C461A7" w:rsidRPr="00AE4199" w:rsidRDefault="00C461A7" w:rsidP="00C461A7">
      <w:pPr>
        <w:pStyle w:val="Corpsdetexte"/>
        <w:jc w:val="both"/>
        <w:rPr>
          <w:lang w:val="fr-FR"/>
        </w:rPr>
      </w:pPr>
      <w:r w:rsidRPr="00AE4199">
        <w:rPr>
          <w:lang w:val="fr-FR"/>
        </w:rPr>
        <w:t>L'opérateur essaiera donc, pendant la durée de validité, de transmettre le message au client final (utilisateur GSM).</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Plusieurs cas de figure s'offrent alors à nous :</w:t>
      </w:r>
    </w:p>
    <w:p w:rsidR="00C461A7" w:rsidRPr="00AE4199" w:rsidRDefault="00C461A7" w:rsidP="00C461A7">
      <w:pPr>
        <w:pStyle w:val="Listepuces"/>
        <w:numPr>
          <w:ilvl w:val="0"/>
          <w:numId w:val="9"/>
        </w:numPr>
        <w:rPr>
          <w:lang w:val="fr-FR"/>
        </w:rPr>
      </w:pPr>
      <w:r w:rsidRPr="00AE4199">
        <w:rPr>
          <w:lang w:val="fr-FR"/>
        </w:rPr>
        <w:t>Le message a été transmis pendant la durée de validité</w:t>
      </w:r>
    </w:p>
    <w:p w:rsidR="00C461A7" w:rsidRPr="00AE4199" w:rsidRDefault="00C461A7" w:rsidP="00C461A7">
      <w:pPr>
        <w:pStyle w:val="Listepuces"/>
        <w:numPr>
          <w:ilvl w:val="0"/>
          <w:numId w:val="9"/>
        </w:numPr>
        <w:rPr>
          <w:lang w:val="fr-FR"/>
        </w:rPr>
      </w:pPr>
      <w:r w:rsidRPr="00AE4199">
        <w:rPr>
          <w:lang w:val="fr-FR"/>
        </w:rPr>
        <w:t>Le message a été retransmis pendant la durée de validité</w:t>
      </w:r>
    </w:p>
    <w:p w:rsidR="00C461A7" w:rsidRPr="00AE4199" w:rsidRDefault="00C461A7" w:rsidP="00C461A7">
      <w:pPr>
        <w:pStyle w:val="Listepuces"/>
        <w:numPr>
          <w:ilvl w:val="0"/>
          <w:numId w:val="9"/>
        </w:numPr>
        <w:rPr>
          <w:lang w:val="fr-FR"/>
        </w:rPr>
      </w:pPr>
      <w:r w:rsidRPr="00AE4199">
        <w:rPr>
          <w:lang w:val="fr-FR"/>
        </w:rPr>
        <w:t>Le message n'a pas été transmis pendant la durée de validité</w:t>
      </w:r>
    </w:p>
    <w:p w:rsidR="00C461A7" w:rsidRPr="00AE4199" w:rsidRDefault="00C461A7" w:rsidP="00C461A7">
      <w:pPr>
        <w:pStyle w:val="Listepuces"/>
        <w:numPr>
          <w:ilvl w:val="0"/>
          <w:numId w:val="0"/>
        </w:numPr>
        <w:ind w:left="284"/>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Dans tous les cas</w:t>
      </w:r>
    </w:p>
    <w:p w:rsidR="00C461A7" w:rsidRPr="00AE4199" w:rsidRDefault="00C461A7" w:rsidP="00C461A7">
      <w:pPr>
        <w:pStyle w:val="Corpsdetexte"/>
        <w:jc w:val="both"/>
        <w:rPr>
          <w:lang w:val="fr-FR"/>
        </w:rPr>
      </w:pPr>
    </w:p>
    <w:p w:rsidR="00C461A7" w:rsidRPr="00AE4199" w:rsidRDefault="0033370C" w:rsidP="00C461A7">
      <w:pPr>
        <w:pStyle w:val="Listepuces"/>
        <w:numPr>
          <w:ilvl w:val="0"/>
          <w:numId w:val="9"/>
        </w:numPr>
        <w:rPr>
          <w:lang w:val="fr-FR"/>
        </w:rPr>
      </w:pPr>
      <w:proofErr w:type="spellStart"/>
      <w:r>
        <w:rPr>
          <w:lang w:val="fr-FR"/>
        </w:rPr>
        <w:t>Worldline</w:t>
      </w:r>
      <w:proofErr w:type="spellEnd"/>
      <w:r w:rsidRPr="00AE4199">
        <w:rPr>
          <w:lang w:val="fr-FR"/>
        </w:rPr>
        <w:t xml:space="preserve"> </w:t>
      </w:r>
      <w:r w:rsidR="00C461A7" w:rsidRPr="00AE4199">
        <w:rPr>
          <w:lang w:val="fr-FR"/>
        </w:rPr>
        <w:t>envoie le message à l'opérateur en question</w:t>
      </w:r>
    </w:p>
    <w:p w:rsidR="00C461A7" w:rsidRPr="00AE4199" w:rsidRDefault="00C461A7" w:rsidP="00C461A7">
      <w:pPr>
        <w:pStyle w:val="Listepuces"/>
        <w:numPr>
          <w:ilvl w:val="0"/>
          <w:numId w:val="9"/>
        </w:numPr>
        <w:rPr>
          <w:lang w:val="fr-FR"/>
        </w:rPr>
      </w:pPr>
      <w:r w:rsidRPr="00AE4199">
        <w:rPr>
          <w:lang w:val="fr-FR"/>
        </w:rPr>
        <w:t>L'opérateur confirme la réception avec un code retour spécifique</w:t>
      </w:r>
    </w:p>
    <w:p w:rsidR="00C461A7" w:rsidRPr="00AE4199" w:rsidRDefault="00C461A7" w:rsidP="00A46B87">
      <w:pPr>
        <w:pStyle w:val="Listepuces2"/>
        <w:rPr>
          <w:lang w:val="fr-FR"/>
        </w:rPr>
      </w:pPr>
      <w:r w:rsidRPr="00AE4199">
        <w:rPr>
          <w:lang w:val="fr-FR"/>
        </w:rPr>
        <w:t xml:space="preserve">Si Code est KO, alors </w:t>
      </w:r>
      <w:proofErr w:type="spellStart"/>
      <w:r w:rsidR="0033370C">
        <w:rPr>
          <w:lang w:val="fr-FR"/>
        </w:rPr>
        <w:t>Worldline</w:t>
      </w:r>
      <w:proofErr w:type="spellEnd"/>
      <w:r w:rsidR="0033370C" w:rsidRPr="00AE4199">
        <w:rPr>
          <w:lang w:val="fr-FR"/>
        </w:rPr>
        <w:t xml:space="preserve"> </w:t>
      </w:r>
      <w:r w:rsidRPr="00AE4199">
        <w:rPr>
          <w:lang w:val="fr-FR"/>
        </w:rPr>
        <w:t>stocke l'accusé de réception.</w:t>
      </w:r>
      <w:r w:rsidRPr="00AE4199">
        <w:rPr>
          <w:lang w:val="fr-FR"/>
        </w:rPr>
        <w:tab/>
      </w:r>
    </w:p>
    <w:p w:rsidR="00C461A7" w:rsidRPr="00AE4199" w:rsidRDefault="0033370C" w:rsidP="00A46B87">
      <w:pPr>
        <w:pStyle w:val="Listepuces2"/>
        <w:rPr>
          <w:lang w:val="fr-FR"/>
        </w:rPr>
      </w:pPr>
      <w:proofErr w:type="spellStart"/>
      <w:r>
        <w:rPr>
          <w:lang w:val="fr-FR"/>
        </w:rPr>
        <w:t>Worldline</w:t>
      </w:r>
      <w:proofErr w:type="spellEnd"/>
      <w:r w:rsidRPr="00AE4199">
        <w:rPr>
          <w:lang w:val="fr-FR"/>
        </w:rPr>
        <w:t xml:space="preserve"> </w:t>
      </w:r>
      <w:r w:rsidR="00C461A7" w:rsidRPr="00AE4199">
        <w:rPr>
          <w:lang w:val="fr-FR"/>
        </w:rPr>
        <w:t>stocke l'accusé de réception pour contrôle futur.</w:t>
      </w:r>
    </w:p>
    <w:p w:rsidR="00C461A7" w:rsidRPr="00AE4199" w:rsidRDefault="00C461A7" w:rsidP="00C461A7">
      <w:pPr>
        <w:pStyle w:val="Listepuces"/>
        <w:numPr>
          <w:ilvl w:val="0"/>
          <w:numId w:val="9"/>
        </w:numPr>
        <w:rPr>
          <w:lang w:val="fr-FR"/>
        </w:rPr>
      </w:pPr>
      <w:r w:rsidRPr="00AE4199">
        <w:rPr>
          <w:lang w:val="fr-FR"/>
        </w:rPr>
        <w:t>L'opérateur prend en charge le message pendant la durée spécifiée par AWL</w:t>
      </w:r>
    </w:p>
    <w:p w:rsidR="00C461A7" w:rsidRPr="00AE4199" w:rsidRDefault="00C461A7" w:rsidP="00A46B87">
      <w:pPr>
        <w:pStyle w:val="Listepuces2"/>
        <w:rPr>
          <w:lang w:val="fr-FR"/>
        </w:rPr>
      </w:pPr>
      <w:r w:rsidRPr="00AE4199">
        <w:rPr>
          <w:lang w:val="fr-FR"/>
        </w:rPr>
        <w:t xml:space="preserve">Un code retour parvient à </w:t>
      </w:r>
      <w:proofErr w:type="spellStart"/>
      <w:r w:rsidR="0033370C">
        <w:rPr>
          <w:lang w:val="fr-FR"/>
        </w:rPr>
        <w:t>Worldline</w:t>
      </w:r>
      <w:proofErr w:type="spellEnd"/>
      <w:r w:rsidR="0033370C" w:rsidRPr="00AE4199">
        <w:rPr>
          <w:lang w:val="fr-FR"/>
        </w:rPr>
        <w:t xml:space="preserve"> </w:t>
      </w:r>
      <w:r w:rsidRPr="00AE4199">
        <w:rPr>
          <w:lang w:val="fr-FR"/>
        </w:rPr>
        <w:t>pendant cette durée. On détermine si le message a été reçu ou pas.</w:t>
      </w:r>
    </w:p>
    <w:p w:rsidR="00C461A7" w:rsidRPr="00AE4199" w:rsidRDefault="00C461A7" w:rsidP="00A46B87">
      <w:pPr>
        <w:pStyle w:val="Listepuces2"/>
        <w:rPr>
          <w:lang w:val="fr-FR"/>
        </w:rPr>
      </w:pPr>
      <w:r w:rsidRPr="00AE4199">
        <w:rPr>
          <w:lang w:val="fr-FR"/>
        </w:rPr>
        <w:t xml:space="preserve">Un code retour d'erreur parvient à </w:t>
      </w:r>
      <w:proofErr w:type="spellStart"/>
      <w:r w:rsidR="0033370C">
        <w:rPr>
          <w:lang w:val="fr-FR"/>
        </w:rPr>
        <w:t>Worldline</w:t>
      </w:r>
      <w:proofErr w:type="spellEnd"/>
      <w:r w:rsidR="0033370C" w:rsidRPr="00AE4199">
        <w:rPr>
          <w:lang w:val="fr-FR"/>
        </w:rPr>
        <w:t xml:space="preserve"> </w:t>
      </w:r>
      <w:r w:rsidRPr="00AE4199">
        <w:rPr>
          <w:lang w:val="fr-FR"/>
        </w:rPr>
        <w:t>après ce délai. On détermine si le message a été reçu ou pas.</w:t>
      </w:r>
    </w:p>
    <w:p w:rsidR="00C461A7" w:rsidRPr="00AE4199" w:rsidRDefault="00C461A7" w:rsidP="00E67429">
      <w:pPr>
        <w:pStyle w:val="Listepuces2"/>
        <w:numPr>
          <w:ilvl w:val="0"/>
          <w:numId w:val="0"/>
        </w:numPr>
        <w:ind w:left="567"/>
        <w:rPr>
          <w:lang w:val="fr-FR"/>
        </w:rPr>
      </w:pPr>
    </w:p>
    <w:p w:rsidR="00C461A7" w:rsidRPr="00C461A7" w:rsidRDefault="00C461A7" w:rsidP="00C461A7">
      <w:pPr>
        <w:pStyle w:val="Titre3"/>
      </w:pPr>
      <w:r w:rsidRPr="00740ED1">
        <w:rPr>
          <w:lang w:val="fr-FR"/>
        </w:rPr>
        <w:br w:type="page"/>
      </w:r>
      <w:bookmarkStart w:id="75" w:name="_Toc292988758"/>
      <w:bookmarkStart w:id="76" w:name="_Toc385324808"/>
      <w:proofErr w:type="spellStart"/>
      <w:r w:rsidRPr="00C461A7">
        <w:t>Règles</w:t>
      </w:r>
      <w:proofErr w:type="spellEnd"/>
      <w:r w:rsidRPr="00C461A7">
        <w:t xml:space="preserve"> de </w:t>
      </w:r>
      <w:proofErr w:type="spellStart"/>
      <w:r w:rsidRPr="00C461A7">
        <w:t>gestion</w:t>
      </w:r>
      <w:bookmarkEnd w:id="75"/>
      <w:bookmarkEnd w:id="76"/>
      <w:proofErr w:type="spellEnd"/>
    </w:p>
    <w:p w:rsidR="00C461A7" w:rsidRPr="00AE4199" w:rsidRDefault="00C461A7" w:rsidP="00C461A7">
      <w:pPr>
        <w:pStyle w:val="Corpsdetexte"/>
        <w:jc w:val="both"/>
        <w:rPr>
          <w:lang w:val="fr-FR"/>
        </w:rPr>
      </w:pPr>
    </w:p>
    <w:p w:rsidR="00C461A7" w:rsidRPr="00AE4199" w:rsidRDefault="00C461A7" w:rsidP="00C461A7">
      <w:pPr>
        <w:pStyle w:val="Listepuces"/>
        <w:numPr>
          <w:ilvl w:val="0"/>
          <w:numId w:val="9"/>
        </w:numPr>
        <w:rPr>
          <w:lang w:val="fr-FR"/>
        </w:rPr>
      </w:pPr>
      <w:r w:rsidRPr="00AE4199">
        <w:rPr>
          <w:lang w:val="fr-FR"/>
        </w:rPr>
        <w:t>Les SMS peuvent être envoyés sans contraintes d'horaire dans la journée.</w:t>
      </w:r>
    </w:p>
    <w:p w:rsidR="00C461A7" w:rsidRPr="00AE4199" w:rsidRDefault="00C461A7" w:rsidP="00C461A7">
      <w:pPr>
        <w:pStyle w:val="Listepuces"/>
        <w:numPr>
          <w:ilvl w:val="0"/>
          <w:numId w:val="0"/>
        </w:numPr>
        <w:ind w:left="284"/>
        <w:rPr>
          <w:lang w:val="fr-FR"/>
        </w:rPr>
      </w:pPr>
    </w:p>
    <w:p w:rsidR="00C461A7" w:rsidRPr="00AE4199" w:rsidRDefault="00C461A7" w:rsidP="00C461A7">
      <w:pPr>
        <w:pStyle w:val="Listepuces"/>
        <w:numPr>
          <w:ilvl w:val="0"/>
          <w:numId w:val="9"/>
        </w:numPr>
        <w:rPr>
          <w:lang w:val="fr-FR"/>
        </w:rPr>
      </w:pPr>
      <w:r w:rsidRPr="00AE4199">
        <w:rPr>
          <w:lang w:val="fr-FR"/>
        </w:rPr>
        <w:t xml:space="preserve">Le message SMS (message client) ne peut excéder </w:t>
      </w:r>
      <w:r w:rsidRPr="00AE4199">
        <w:rPr>
          <w:b/>
          <w:u w:val="single"/>
          <w:lang w:val="fr-FR"/>
        </w:rPr>
        <w:t>160 caractères</w:t>
      </w:r>
      <w:r w:rsidRPr="00AE4199">
        <w:rPr>
          <w:lang w:val="fr-FR"/>
        </w:rPr>
        <w:t xml:space="preserve"> (si 1 SMS souhaité sur le mobile, sinon un peu plus de 600 caractères mais il y a découpage en 4 SMS sur le mobile).</w:t>
      </w:r>
    </w:p>
    <w:p w:rsidR="00C461A7" w:rsidRPr="00AE4199" w:rsidRDefault="00C461A7" w:rsidP="00C461A7">
      <w:pPr>
        <w:pStyle w:val="Corpsdetexte"/>
        <w:jc w:val="both"/>
        <w:rPr>
          <w:lang w:val="fr-FR"/>
        </w:rPr>
      </w:pPr>
    </w:p>
    <w:p w:rsidR="00C461A7" w:rsidRPr="00AE4199" w:rsidRDefault="00C461A7" w:rsidP="00C461A7">
      <w:pPr>
        <w:pStyle w:val="Corpsdetexte"/>
        <w:jc w:val="both"/>
        <w:rPr>
          <w:sz w:val="16"/>
          <w:lang w:val="fr-FR"/>
        </w:rPr>
      </w:pPr>
      <w:r w:rsidRPr="00AE4199">
        <w:rPr>
          <w:lang w:val="fr-FR"/>
        </w:rPr>
        <w:t xml:space="preserve">Exemple de message </w:t>
      </w:r>
      <w:r w:rsidR="004C0A60" w:rsidRPr="004C0A60">
        <w:rPr>
          <w:szCs w:val="18"/>
          <w:lang w:val="fr-FR"/>
        </w:rPr>
        <w:t>ICPD </w:t>
      </w:r>
      <w:r w:rsidR="00F72D91">
        <w:rPr>
          <w:szCs w:val="18"/>
          <w:lang w:val="fr-FR"/>
        </w:rPr>
        <w:t>(ICPI idem sans les 2 dernière lignes)</w:t>
      </w:r>
      <w:r w:rsidR="004C0A60" w:rsidRPr="004C0A60">
        <w:rPr>
          <w:szCs w:val="18"/>
          <w:lang w:val="fr-FR"/>
        </w:rPr>
        <w:t>:</w:t>
      </w:r>
    </w:p>
    <w:p w:rsidR="00C461A7" w:rsidRPr="00AE4199" w:rsidRDefault="00C461A7"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sidRPr="00AE4199">
        <w:rPr>
          <w:lang w:val="fr-FR"/>
        </w:rPr>
        <w:t>MESSALIA 01.01.2000</w:t>
      </w:r>
    </w:p>
    <w:p w:rsidR="00C461A7" w:rsidRPr="00AE4199" w:rsidRDefault="00C461A7"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sidRPr="00AE4199">
        <w:rPr>
          <w:lang w:val="fr-FR"/>
        </w:rPr>
        <w:t>SOLDE</w:t>
      </w:r>
    </w:p>
    <w:p w:rsidR="00C461A7" w:rsidRDefault="004C0A60"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Pr>
          <w:lang w:val="fr-FR"/>
        </w:rPr>
        <w:t>+990 000 EUR</w:t>
      </w:r>
    </w:p>
    <w:p w:rsidR="004C0A60" w:rsidRDefault="004C0A60"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Pr>
          <w:lang w:val="fr-FR"/>
        </w:rPr>
        <w:t>En traitement :</w:t>
      </w:r>
    </w:p>
    <w:p w:rsidR="004C0A60" w:rsidRDefault="004C0A60"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Pr>
          <w:lang w:val="fr-FR"/>
        </w:rPr>
        <w:t>Débit aucune Opération</w:t>
      </w:r>
    </w:p>
    <w:p w:rsidR="004C0A60" w:rsidRDefault="004C0A60"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Pr>
          <w:lang w:val="fr-FR"/>
        </w:rPr>
        <w:t>Crédit 4 opérations</w:t>
      </w:r>
    </w:p>
    <w:p w:rsidR="004C0A60" w:rsidRPr="00AE4199" w:rsidRDefault="004C0A60"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Pr>
          <w:lang w:val="fr-FR"/>
        </w:rPr>
        <w:t>+6800 EUR</w:t>
      </w:r>
    </w:p>
    <w:p w:rsidR="00C461A7" w:rsidRPr="00AE4199" w:rsidRDefault="00C461A7" w:rsidP="00A46B87">
      <w:pPr>
        <w:pStyle w:val="Corpsdetexte"/>
        <w:pBdr>
          <w:top w:val="single" w:sz="4" w:space="1" w:color="000000"/>
          <w:left w:val="single" w:sz="4" w:space="4" w:color="000000"/>
          <w:bottom w:val="single" w:sz="4" w:space="1" w:color="000000"/>
          <w:right w:val="single" w:sz="4" w:space="4" w:color="000000"/>
        </w:pBdr>
        <w:jc w:val="both"/>
        <w:rPr>
          <w:lang w:val="fr-FR"/>
        </w:rPr>
      </w:pPr>
      <w:r w:rsidRPr="00AE4199">
        <w:rPr>
          <w:lang w:val="fr-FR"/>
        </w:rPr>
        <w:t>ENCOURS CB</w:t>
      </w:r>
    </w:p>
    <w:p w:rsidR="00C461A7" w:rsidRPr="00AE4199" w:rsidRDefault="00C461A7" w:rsidP="004C0A60">
      <w:pPr>
        <w:pStyle w:val="Corpsdetexte"/>
        <w:pBdr>
          <w:top w:val="single" w:sz="4" w:space="1" w:color="000000"/>
          <w:left w:val="single" w:sz="4" w:space="4" w:color="000000"/>
          <w:bottom w:val="single" w:sz="4" w:space="1" w:color="000000"/>
          <w:right w:val="single" w:sz="4" w:space="4" w:color="000000"/>
        </w:pBdr>
        <w:jc w:val="both"/>
        <w:rPr>
          <w:lang w:val="fr-FR"/>
        </w:rPr>
      </w:pPr>
      <w:r w:rsidRPr="00AE4199">
        <w:rPr>
          <w:lang w:val="fr-FR"/>
        </w:rPr>
        <w:t>+1</w:t>
      </w:r>
      <w:r w:rsidR="004C0A60">
        <w:rPr>
          <w:lang w:val="fr-FR"/>
        </w:rPr>
        <w:t> </w:t>
      </w:r>
      <w:r w:rsidRPr="00AE4199">
        <w:rPr>
          <w:lang w:val="fr-FR"/>
        </w:rPr>
        <w:t>000</w:t>
      </w:r>
      <w:r w:rsidR="004C0A60">
        <w:rPr>
          <w:lang w:val="fr-FR"/>
        </w:rPr>
        <w:t xml:space="preserve"> EUR</w:t>
      </w:r>
    </w:p>
    <w:p w:rsidR="00C461A7" w:rsidRPr="00AE4199" w:rsidRDefault="00C461A7" w:rsidP="00C461A7">
      <w:pPr>
        <w:pStyle w:val="Corpsdetexte"/>
        <w:jc w:val="both"/>
        <w:rPr>
          <w:lang w:val="fr-FR"/>
        </w:rPr>
      </w:pPr>
      <w:r w:rsidRPr="00AE4199">
        <w:rPr>
          <w:b/>
          <w:lang w:val="fr-FR"/>
        </w:rPr>
        <w:t>NB :</w:t>
      </w:r>
      <w:r w:rsidRPr="00AE4199">
        <w:rPr>
          <w:lang w:val="fr-FR"/>
        </w:rPr>
        <w:t xml:space="preserve"> La date est celle spécifiée dans le fichier d'envoi dans le champ "</w:t>
      </w:r>
      <w:r w:rsidRPr="00AE4199">
        <w:rPr>
          <w:i/>
          <w:lang w:val="fr-FR"/>
        </w:rPr>
        <w:t>Date du solde</w:t>
      </w:r>
      <w:r w:rsidRPr="00AE4199">
        <w:rPr>
          <w:lang w:val="fr-FR"/>
        </w:rPr>
        <w:t>".</w:t>
      </w:r>
    </w:p>
    <w:p w:rsidR="00C461A7" w:rsidRPr="00AE4199" w:rsidRDefault="00C461A7" w:rsidP="00C461A7">
      <w:pPr>
        <w:pStyle w:val="Corpsdetexte"/>
        <w:jc w:val="both"/>
        <w:rPr>
          <w:lang w:val="fr-FR"/>
        </w:rPr>
      </w:pPr>
    </w:p>
    <w:p w:rsidR="0033370C" w:rsidRPr="0033370C" w:rsidRDefault="00C461A7" w:rsidP="0033370C">
      <w:pPr>
        <w:pStyle w:val="Listepuces"/>
        <w:rPr>
          <w:lang w:val="fr-FR"/>
        </w:rPr>
      </w:pPr>
      <w:r w:rsidRPr="0033370C">
        <w:rPr>
          <w:lang w:val="fr-FR"/>
        </w:rPr>
        <w:t xml:space="preserve">L'opérateur du client est déduit selon les règles de correspondances entre les plages de numéros de téléphones et les opérateurs fixées par </w:t>
      </w:r>
      <w:r w:rsidRPr="0033370C">
        <w:rPr>
          <w:b/>
          <w:lang w:val="fr-FR"/>
        </w:rPr>
        <w:t>l’Autorité de Régulation des Télécommunications (ART)</w:t>
      </w:r>
    </w:p>
    <w:p w:rsidR="00C461A7" w:rsidRPr="0033370C" w:rsidRDefault="00C461A7" w:rsidP="0033370C">
      <w:pPr>
        <w:pStyle w:val="Listepuces"/>
        <w:rPr>
          <w:lang w:val="fr-FR"/>
        </w:rPr>
      </w:pPr>
      <w:r w:rsidRPr="0033370C">
        <w:rPr>
          <w:lang w:val="fr-FR"/>
        </w:rPr>
        <w:t>La commande d'envoi SMS est fournie une seule fois à l'opérateur concerné, celui-ci va essayer, pendant toute la durée de validité, de joindre l’</w:t>
      </w:r>
      <w:r w:rsidR="0033370C" w:rsidRPr="0033370C">
        <w:rPr>
          <w:lang w:val="fr-FR"/>
        </w:rPr>
        <w:t>utilisateur. Le</w:t>
      </w:r>
      <w:r w:rsidRPr="0033370C">
        <w:rPr>
          <w:lang w:val="fr-FR"/>
        </w:rPr>
        <w:t xml:space="preserve"> client qui a choisi de ne plus recevoir de messages, </w:t>
      </w:r>
      <w:r w:rsidRPr="0033370C">
        <w:rPr>
          <w:b/>
          <w:lang w:val="fr-FR"/>
        </w:rPr>
        <w:t>ne doit plus être contacté 48 h</w:t>
      </w:r>
      <w:r w:rsidRPr="0033370C">
        <w:rPr>
          <w:lang w:val="fr-FR"/>
        </w:rPr>
        <w:t xml:space="preserve"> après avoir effectué ce choix.</w:t>
      </w:r>
    </w:p>
    <w:p w:rsidR="00C461A7" w:rsidRPr="00AE4199" w:rsidRDefault="00C461A7" w:rsidP="00C461A7">
      <w:pPr>
        <w:pStyle w:val="Listepuces"/>
        <w:numPr>
          <w:ilvl w:val="0"/>
          <w:numId w:val="9"/>
        </w:numPr>
        <w:rPr>
          <w:lang w:val="fr-FR"/>
        </w:rPr>
      </w:pPr>
      <w:r w:rsidRPr="00AE4199">
        <w:rPr>
          <w:b/>
          <w:lang w:val="fr-FR"/>
        </w:rPr>
        <w:t>Une liste « noire »</w:t>
      </w:r>
      <w:r w:rsidRPr="00AE4199">
        <w:rPr>
          <w:lang w:val="fr-FR"/>
        </w:rPr>
        <w:t xml:space="preserve"> de numéros de téléphones est constituée sur le système </w:t>
      </w:r>
      <w:proofErr w:type="spellStart"/>
      <w:r w:rsidR="007D7D59">
        <w:rPr>
          <w:lang w:val="fr-FR"/>
        </w:rPr>
        <w:t>Worldline</w:t>
      </w:r>
      <w:proofErr w:type="spellEnd"/>
      <w:r w:rsidRPr="00AE4199">
        <w:rPr>
          <w:lang w:val="fr-FR"/>
        </w:rPr>
        <w:t>. Elle est mise à jour régulièrement au vue des données fournies par les opérateurs de télécommunications. Les messages concernant ces abonnés ne seront plus transmis par AWL.</w:t>
      </w:r>
    </w:p>
    <w:p w:rsidR="00C461A7" w:rsidRPr="00AE4199" w:rsidRDefault="00C461A7" w:rsidP="00C461A7">
      <w:pPr>
        <w:pStyle w:val="Listepuces"/>
        <w:numPr>
          <w:ilvl w:val="0"/>
          <w:numId w:val="9"/>
        </w:numPr>
        <w:rPr>
          <w:lang w:val="fr-FR"/>
        </w:rPr>
      </w:pPr>
      <w:r w:rsidRPr="00AE4199">
        <w:rPr>
          <w:lang w:val="fr-FR"/>
        </w:rPr>
        <w:t>Les montants suivent les règles d’affichage suivantes :</w:t>
      </w:r>
    </w:p>
    <w:p w:rsidR="00C461A7" w:rsidRPr="00AE4199" w:rsidRDefault="00C461A7" w:rsidP="00C461A7">
      <w:pPr>
        <w:pStyle w:val="En-tte"/>
        <w:numPr>
          <w:ilvl w:val="0"/>
          <w:numId w:val="13"/>
        </w:numPr>
        <w:spacing w:before="120"/>
        <w:ind w:left="1349" w:hanging="357"/>
        <w:jc w:val="both"/>
        <w:rPr>
          <w:noProof w:val="0"/>
          <w:sz w:val="18"/>
          <w:szCs w:val="18"/>
          <w:lang w:val="fr-FR"/>
        </w:rPr>
      </w:pPr>
      <w:r w:rsidRPr="00AE4199">
        <w:rPr>
          <w:noProof w:val="0"/>
          <w:sz w:val="18"/>
          <w:szCs w:val="18"/>
          <w:lang w:val="fr-FR"/>
        </w:rPr>
        <w:t>Un blanc sépare les milliers</w:t>
      </w:r>
    </w:p>
    <w:p w:rsidR="00C461A7" w:rsidRPr="00AE4199" w:rsidRDefault="00C461A7" w:rsidP="00C461A7">
      <w:pPr>
        <w:pStyle w:val="En-tte"/>
        <w:numPr>
          <w:ilvl w:val="0"/>
          <w:numId w:val="13"/>
        </w:numPr>
        <w:spacing w:before="120"/>
        <w:ind w:left="1349" w:hanging="357"/>
        <w:jc w:val="both"/>
        <w:rPr>
          <w:noProof w:val="0"/>
          <w:sz w:val="18"/>
          <w:szCs w:val="18"/>
          <w:lang w:val="fr-FR"/>
        </w:rPr>
      </w:pPr>
      <w:r w:rsidRPr="00AE4199">
        <w:rPr>
          <w:noProof w:val="0"/>
          <w:sz w:val="18"/>
          <w:szCs w:val="18"/>
          <w:lang w:val="fr-FR"/>
        </w:rPr>
        <w:t>Le nombre est cadré à gauche dans la zone suivi de la devise sur 1 caractère</w:t>
      </w:r>
    </w:p>
    <w:p w:rsidR="00C461A7" w:rsidRPr="00AE4199" w:rsidRDefault="00C461A7" w:rsidP="00C461A7">
      <w:pPr>
        <w:pStyle w:val="En-tte"/>
        <w:numPr>
          <w:ilvl w:val="0"/>
          <w:numId w:val="13"/>
        </w:numPr>
        <w:spacing w:before="120"/>
        <w:ind w:left="1349" w:hanging="357"/>
        <w:jc w:val="both"/>
        <w:rPr>
          <w:noProof w:val="0"/>
          <w:sz w:val="18"/>
          <w:szCs w:val="18"/>
          <w:lang w:val="fr-FR"/>
        </w:rPr>
      </w:pPr>
      <w:r w:rsidRPr="00AE4199">
        <w:rPr>
          <w:noProof w:val="0"/>
          <w:sz w:val="18"/>
          <w:szCs w:val="18"/>
          <w:lang w:val="fr-FR"/>
        </w:rPr>
        <w:t>Il</w:t>
      </w:r>
      <w:r w:rsidR="007F1D10">
        <w:rPr>
          <w:noProof w:val="0"/>
          <w:sz w:val="18"/>
          <w:szCs w:val="18"/>
          <w:lang w:val="fr-FR"/>
        </w:rPr>
        <w:t xml:space="preserve"> </w:t>
      </w:r>
      <w:r w:rsidRPr="00AE4199">
        <w:rPr>
          <w:noProof w:val="0"/>
          <w:sz w:val="18"/>
          <w:szCs w:val="18"/>
          <w:lang w:val="fr-FR"/>
        </w:rPr>
        <w:t xml:space="preserve">y a </w:t>
      </w:r>
      <w:r w:rsidR="007F1D10">
        <w:rPr>
          <w:noProof w:val="0"/>
          <w:sz w:val="18"/>
          <w:szCs w:val="18"/>
          <w:lang w:val="fr-FR"/>
        </w:rPr>
        <w:t>un</w:t>
      </w:r>
      <w:r w:rsidRPr="00AE4199">
        <w:rPr>
          <w:noProof w:val="0"/>
          <w:sz w:val="18"/>
          <w:szCs w:val="18"/>
          <w:lang w:val="fr-FR"/>
        </w:rPr>
        <w:t xml:space="preserve"> séparateur entre le montant et la devise</w:t>
      </w:r>
    </w:p>
    <w:p w:rsidR="00C461A7" w:rsidRPr="00AE4199" w:rsidRDefault="00C461A7" w:rsidP="00C461A7">
      <w:pPr>
        <w:pStyle w:val="En-tte"/>
        <w:numPr>
          <w:ilvl w:val="0"/>
          <w:numId w:val="13"/>
        </w:numPr>
        <w:spacing w:before="120"/>
        <w:ind w:left="1349" w:hanging="357"/>
        <w:jc w:val="both"/>
        <w:rPr>
          <w:noProof w:val="0"/>
          <w:sz w:val="18"/>
          <w:szCs w:val="18"/>
          <w:lang w:val="fr-FR"/>
        </w:rPr>
      </w:pPr>
      <w:r w:rsidRPr="00AE4199">
        <w:rPr>
          <w:noProof w:val="0"/>
          <w:sz w:val="18"/>
          <w:szCs w:val="18"/>
          <w:lang w:val="fr-FR"/>
        </w:rPr>
        <w:t>Les montants sont affichés dans la devise du compte sans la partie décimale</w:t>
      </w:r>
    </w:p>
    <w:p w:rsidR="00C461A7" w:rsidRPr="00AE4199" w:rsidRDefault="00C461A7" w:rsidP="00C461A7">
      <w:pPr>
        <w:pStyle w:val="En-tte"/>
        <w:numPr>
          <w:ilvl w:val="0"/>
          <w:numId w:val="13"/>
        </w:numPr>
        <w:spacing w:before="120" w:after="120"/>
        <w:ind w:left="1349" w:hanging="357"/>
        <w:jc w:val="both"/>
        <w:rPr>
          <w:noProof w:val="0"/>
          <w:sz w:val="18"/>
          <w:szCs w:val="18"/>
          <w:lang w:val="fr-FR"/>
        </w:rPr>
      </w:pPr>
      <w:r w:rsidRPr="00AE4199">
        <w:rPr>
          <w:noProof w:val="0"/>
          <w:sz w:val="18"/>
          <w:szCs w:val="18"/>
          <w:lang w:val="fr-FR"/>
        </w:rPr>
        <w:t>Les montants sont précédés du signe accolé au premier chiffre</w:t>
      </w:r>
    </w:p>
    <w:p w:rsidR="00C461A7" w:rsidRPr="00AE4199" w:rsidRDefault="00C461A7" w:rsidP="00C461A7">
      <w:pPr>
        <w:pStyle w:val="Listepuces"/>
        <w:numPr>
          <w:ilvl w:val="0"/>
          <w:numId w:val="9"/>
        </w:numPr>
        <w:rPr>
          <w:lang w:val="fr-FR"/>
        </w:rPr>
      </w:pPr>
      <w:r w:rsidRPr="00AE4199">
        <w:rPr>
          <w:lang w:val="fr-FR"/>
        </w:rPr>
        <w:t>Spécificité des alertes comptes :</w:t>
      </w:r>
    </w:p>
    <w:p w:rsidR="00C461A7" w:rsidRDefault="00C461A7" w:rsidP="00A46B87">
      <w:pPr>
        <w:pStyle w:val="Listepuces2"/>
        <w:rPr>
          <w:lang w:val="fr-FR"/>
        </w:rPr>
      </w:pPr>
      <w:r w:rsidRPr="00AE4199">
        <w:rPr>
          <w:lang w:val="fr-FR"/>
        </w:rPr>
        <w:t>Si le solde du compte est nul, on affiche « </w:t>
      </w:r>
      <w:r w:rsidRPr="00AE4199">
        <w:rPr>
          <w:b/>
          <w:lang w:val="fr-FR"/>
        </w:rPr>
        <w:t>0</w:t>
      </w:r>
      <w:r w:rsidRPr="00AE4199">
        <w:rPr>
          <w:lang w:val="fr-FR"/>
        </w:rPr>
        <w:t> » dans le montant le concernant</w:t>
      </w:r>
    </w:p>
    <w:p w:rsidR="0053767C" w:rsidRPr="00AE4199" w:rsidRDefault="0053767C" w:rsidP="00A46B87">
      <w:pPr>
        <w:pStyle w:val="Listepuces2"/>
        <w:rPr>
          <w:lang w:val="fr-FR"/>
        </w:rPr>
      </w:pPr>
      <w:r>
        <w:rPr>
          <w:lang w:val="fr-FR"/>
        </w:rPr>
        <w:t xml:space="preserve">Si le solde, </w:t>
      </w:r>
      <w:r w:rsidR="00B50F84">
        <w:rPr>
          <w:lang w:val="fr-FR"/>
        </w:rPr>
        <w:t xml:space="preserve">l’encours CB, cumul débit et crédit est inférieur </w:t>
      </w:r>
      <w:r w:rsidR="00B45247">
        <w:rPr>
          <w:lang w:val="fr-FR"/>
        </w:rPr>
        <w:t>à</w:t>
      </w:r>
      <w:r w:rsidR="00B50F84">
        <w:rPr>
          <w:lang w:val="fr-FR"/>
        </w:rPr>
        <w:t xml:space="preserve"> 1, on affiche 0</w:t>
      </w:r>
      <w:r w:rsidR="00704F83">
        <w:rPr>
          <w:lang w:val="fr-FR"/>
        </w:rPr>
        <w:t>.</w:t>
      </w:r>
    </w:p>
    <w:p w:rsidR="00C461A7" w:rsidRPr="00AE4199" w:rsidRDefault="00C461A7" w:rsidP="00A46B87">
      <w:pPr>
        <w:pStyle w:val="Listepuces2"/>
        <w:rPr>
          <w:lang w:val="fr-FR"/>
        </w:rPr>
      </w:pPr>
      <w:r w:rsidRPr="00AE4199">
        <w:rPr>
          <w:lang w:val="fr-FR"/>
        </w:rPr>
        <w:t xml:space="preserve">Si le </w:t>
      </w:r>
      <w:r w:rsidRPr="00AE4199">
        <w:rPr>
          <w:i/>
          <w:lang w:val="fr-FR"/>
        </w:rPr>
        <w:t>cumul de l’encours cartes bancaires est nul</w:t>
      </w:r>
      <w:r w:rsidRPr="00AE4199">
        <w:rPr>
          <w:lang w:val="fr-FR"/>
        </w:rPr>
        <w:t>, on affiche « </w:t>
      </w:r>
      <w:r w:rsidRPr="00AE4199">
        <w:rPr>
          <w:b/>
          <w:lang w:val="fr-FR"/>
        </w:rPr>
        <w:t>0</w:t>
      </w:r>
      <w:r w:rsidRPr="00AE4199">
        <w:rPr>
          <w:lang w:val="fr-FR"/>
        </w:rPr>
        <w:t> » dans le montant le concernant</w:t>
      </w:r>
    </w:p>
    <w:p w:rsidR="00C461A7" w:rsidRPr="00AE4199" w:rsidRDefault="00C461A7" w:rsidP="00A46B87">
      <w:pPr>
        <w:pStyle w:val="Listepuces2"/>
        <w:rPr>
          <w:lang w:val="fr-FR"/>
        </w:rPr>
      </w:pPr>
      <w:r w:rsidRPr="00AE4199">
        <w:rPr>
          <w:lang w:val="fr-FR"/>
        </w:rPr>
        <w:t xml:space="preserve">Si </w:t>
      </w:r>
      <w:r w:rsidRPr="00AE4199">
        <w:rPr>
          <w:i/>
          <w:lang w:val="fr-FR"/>
        </w:rPr>
        <w:t>aucun débit</w:t>
      </w:r>
      <w:r w:rsidRPr="00AE4199">
        <w:rPr>
          <w:lang w:val="fr-FR"/>
        </w:rPr>
        <w:t xml:space="preserve"> n’est intervenu sur le compte dans les 7 derniers jours, le libellé affiché dans le plus fort mouvement débiteur est « </w:t>
      </w:r>
      <w:r w:rsidRPr="00AE4199">
        <w:rPr>
          <w:b/>
          <w:lang w:val="fr-FR"/>
        </w:rPr>
        <w:t>aucun sur 7j</w:t>
      </w:r>
      <w:r w:rsidRPr="00AE4199">
        <w:rPr>
          <w:lang w:val="fr-FR"/>
        </w:rPr>
        <w:t> »</w:t>
      </w:r>
      <w:r w:rsidR="004C0A60">
        <w:rPr>
          <w:lang w:val="fr-FR"/>
        </w:rPr>
        <w:t xml:space="preserve"> ne concernent que les masque ICSM et ICDI</w:t>
      </w:r>
    </w:p>
    <w:p w:rsidR="004C0A60" w:rsidRPr="00AE4199" w:rsidRDefault="00C461A7" w:rsidP="004C0A60">
      <w:pPr>
        <w:pStyle w:val="Listepuces2"/>
        <w:rPr>
          <w:lang w:val="fr-FR"/>
        </w:rPr>
      </w:pPr>
      <w:r w:rsidRPr="00AE4199">
        <w:rPr>
          <w:lang w:val="fr-FR"/>
        </w:rPr>
        <w:t xml:space="preserve">Si </w:t>
      </w:r>
      <w:r w:rsidRPr="00AE4199">
        <w:rPr>
          <w:i/>
          <w:lang w:val="fr-FR"/>
        </w:rPr>
        <w:t>aucun crédit</w:t>
      </w:r>
      <w:r w:rsidRPr="00AE4199">
        <w:rPr>
          <w:lang w:val="fr-FR"/>
        </w:rPr>
        <w:t xml:space="preserve"> n’est intervenu sur le compte dans les 7 derniers jours, le libellé affiché dans le plus fort mouvement créditeur est « </w:t>
      </w:r>
      <w:r w:rsidRPr="00AE4199">
        <w:rPr>
          <w:b/>
          <w:lang w:val="fr-FR"/>
        </w:rPr>
        <w:t>aucun sur 7j</w:t>
      </w:r>
      <w:r w:rsidRPr="00AE4199">
        <w:rPr>
          <w:lang w:val="fr-FR"/>
        </w:rPr>
        <w:t> »</w:t>
      </w:r>
      <w:r w:rsidR="004C0A60">
        <w:rPr>
          <w:lang w:val="fr-FR"/>
        </w:rPr>
        <w:t xml:space="preserve"> </w:t>
      </w:r>
      <w:r w:rsidR="004C0A60">
        <w:rPr>
          <w:lang w:val="fr-FR"/>
        </w:rPr>
        <w:t>ne concernent que les masque ICSM et ICDI</w:t>
      </w:r>
    </w:p>
    <w:p w:rsidR="00C461A7" w:rsidRDefault="00C461A7" w:rsidP="00A46B87">
      <w:pPr>
        <w:pStyle w:val="Listepuces2"/>
        <w:rPr>
          <w:lang w:val="fr-FR"/>
        </w:rPr>
      </w:pPr>
      <w:r w:rsidRPr="00AE4199">
        <w:rPr>
          <w:lang w:val="fr-FR"/>
        </w:rPr>
        <w:t xml:space="preserve">Le code de décimalisation et le code devise s'appliquent aux 4 montants : </w:t>
      </w:r>
      <w:r w:rsidRPr="00AE4199">
        <w:rPr>
          <w:i/>
          <w:lang w:val="fr-FR"/>
        </w:rPr>
        <w:t>solde compte,</w:t>
      </w:r>
      <w:r w:rsidRPr="00AE4199">
        <w:rPr>
          <w:lang w:val="fr-FR"/>
        </w:rPr>
        <w:t xml:space="preserve"> </w:t>
      </w:r>
      <w:r w:rsidRPr="00AE4199">
        <w:rPr>
          <w:i/>
          <w:lang w:val="fr-FR"/>
        </w:rPr>
        <w:t>encours carte</w:t>
      </w:r>
      <w:r w:rsidRPr="00AE4199">
        <w:rPr>
          <w:lang w:val="fr-FR"/>
        </w:rPr>
        <w:t xml:space="preserve">, </w:t>
      </w:r>
      <w:r w:rsidRPr="00AE4199">
        <w:rPr>
          <w:i/>
          <w:lang w:val="fr-FR"/>
        </w:rPr>
        <w:t>plus forte écriture débitrice</w:t>
      </w:r>
      <w:r w:rsidRPr="00AE4199">
        <w:rPr>
          <w:lang w:val="fr-FR"/>
        </w:rPr>
        <w:t xml:space="preserve"> et enfin </w:t>
      </w:r>
      <w:r w:rsidRPr="00AE4199">
        <w:rPr>
          <w:i/>
          <w:lang w:val="fr-FR"/>
        </w:rPr>
        <w:t>plus forte écriture créditrice</w:t>
      </w:r>
      <w:r w:rsidRPr="00AE4199">
        <w:rPr>
          <w:lang w:val="fr-FR"/>
        </w:rPr>
        <w:t>.</w:t>
      </w:r>
    </w:p>
    <w:p w:rsidR="00B50F84" w:rsidRPr="00AE4199" w:rsidRDefault="00B50F84" w:rsidP="00A46B87">
      <w:pPr>
        <w:pStyle w:val="Listepuces2"/>
        <w:rPr>
          <w:lang w:val="fr-FR"/>
        </w:rPr>
      </w:pPr>
      <w:r>
        <w:rPr>
          <w:lang w:val="fr-FR"/>
        </w:rPr>
        <w:t xml:space="preserve">Si le nombre d’opération débit ou crédit est </w:t>
      </w:r>
      <w:r w:rsidR="00B45247">
        <w:rPr>
          <w:lang w:val="fr-FR"/>
        </w:rPr>
        <w:t>égal</w:t>
      </w:r>
      <w:r>
        <w:rPr>
          <w:lang w:val="fr-FR"/>
        </w:rPr>
        <w:t xml:space="preserve"> </w:t>
      </w:r>
      <w:r w:rsidR="00094C24">
        <w:rPr>
          <w:lang w:val="fr-FR"/>
        </w:rPr>
        <w:t>à</w:t>
      </w:r>
      <w:r>
        <w:rPr>
          <w:lang w:val="fr-FR"/>
        </w:rPr>
        <w:t xml:space="preserve"> 1, on affiche opération au singulier</w:t>
      </w:r>
    </w:p>
    <w:p w:rsidR="00C461A7" w:rsidRPr="00AE4199" w:rsidRDefault="00C461A7" w:rsidP="00C461A7">
      <w:pPr>
        <w:pStyle w:val="En-tte"/>
        <w:spacing w:before="240"/>
        <w:ind w:left="1418"/>
        <w:jc w:val="both"/>
        <w:rPr>
          <w:noProof w:val="0"/>
          <w:sz w:val="18"/>
          <w:szCs w:val="18"/>
          <w:lang w:val="fr-FR"/>
        </w:rPr>
      </w:pPr>
    </w:p>
    <w:p w:rsidR="00C461A7" w:rsidRPr="00C461A7" w:rsidRDefault="00C461A7" w:rsidP="00C461A7">
      <w:pPr>
        <w:pStyle w:val="Titre2"/>
      </w:pPr>
      <w:bookmarkStart w:id="77" w:name="_Toc292988759"/>
      <w:bookmarkStart w:id="78" w:name="_Toc316305262"/>
      <w:bookmarkStart w:id="79" w:name="_Toc385324809"/>
      <w:bookmarkStart w:id="80" w:name="_Toc477600198"/>
      <w:proofErr w:type="spellStart"/>
      <w:r w:rsidRPr="00C461A7">
        <w:t>Traitement</w:t>
      </w:r>
      <w:proofErr w:type="spellEnd"/>
      <w:r w:rsidRPr="00C461A7">
        <w:t xml:space="preserve"> des SMS STOP</w:t>
      </w:r>
      <w:bookmarkEnd w:id="77"/>
      <w:bookmarkEnd w:id="78"/>
      <w:bookmarkEnd w:id="79"/>
    </w:p>
    <w:p w:rsidR="00C461A7" w:rsidRPr="00AE4199" w:rsidRDefault="00C461A7" w:rsidP="00C461A7">
      <w:pPr>
        <w:pStyle w:val="Corpsdetexte"/>
        <w:jc w:val="both"/>
        <w:rPr>
          <w:lang w:val="fr-FR"/>
        </w:rPr>
      </w:pPr>
      <w:r w:rsidRPr="00AE4199">
        <w:rPr>
          <w:lang w:val="fr-FR"/>
        </w:rPr>
        <w:t>Le client a la possibilité de répondre « </w:t>
      </w:r>
      <w:r w:rsidRPr="00AE4199">
        <w:rPr>
          <w:b/>
          <w:lang w:val="fr-FR"/>
        </w:rPr>
        <w:t>STOP</w:t>
      </w:r>
      <w:r w:rsidRPr="00AE4199">
        <w:rPr>
          <w:lang w:val="fr-FR"/>
        </w:rPr>
        <w:t> », « </w:t>
      </w:r>
      <w:r w:rsidRPr="00AE4199">
        <w:rPr>
          <w:b/>
          <w:lang w:val="fr-FR"/>
        </w:rPr>
        <w:t>AIDE</w:t>
      </w:r>
      <w:r w:rsidRPr="00AE4199">
        <w:rPr>
          <w:lang w:val="fr-FR"/>
        </w:rPr>
        <w:t> » ou « </w:t>
      </w:r>
      <w:r w:rsidRPr="00AE4199">
        <w:rPr>
          <w:b/>
          <w:lang w:val="fr-FR"/>
        </w:rPr>
        <w:t>CONTACT</w:t>
      </w:r>
      <w:r w:rsidRPr="00AE4199">
        <w:rPr>
          <w:lang w:val="fr-FR"/>
        </w:rPr>
        <w:t> » aux alertes qu’il reçoit.</w:t>
      </w:r>
    </w:p>
    <w:p w:rsidR="00C461A7" w:rsidRPr="00AE4199" w:rsidRDefault="00C461A7" w:rsidP="00C461A7">
      <w:pPr>
        <w:pStyle w:val="Corpsdetexte"/>
        <w:jc w:val="both"/>
        <w:rPr>
          <w:lang w:val="fr-FR"/>
        </w:rPr>
      </w:pPr>
      <w:r w:rsidRPr="00AE4199">
        <w:rPr>
          <w:lang w:val="fr-FR"/>
        </w:rPr>
        <w:t xml:space="preserve">Des réponses par défaut sont envoyées par </w:t>
      </w:r>
      <w:proofErr w:type="spellStart"/>
      <w:r w:rsidR="0033370C">
        <w:rPr>
          <w:lang w:val="fr-FR"/>
        </w:rPr>
        <w:t>Worldline</w:t>
      </w:r>
      <w:proofErr w:type="spellEnd"/>
      <w:r w:rsidR="0033370C" w:rsidRPr="00AE4199">
        <w:rPr>
          <w:lang w:val="fr-FR"/>
        </w:rPr>
        <w:t xml:space="preserve"> </w:t>
      </w:r>
      <w:r w:rsidRPr="00AE4199">
        <w:rPr>
          <w:lang w:val="fr-FR"/>
        </w:rPr>
        <w:t>au client émetteur d’un de ses mots clés.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 réponse configurée suite à la réception d’un STOP est la suivante :</w:t>
      </w:r>
    </w:p>
    <w:p w:rsidR="00C461A7" w:rsidRPr="00AE4199" w:rsidRDefault="00C461A7" w:rsidP="0033370C">
      <w:pPr>
        <w:pStyle w:val="Corpsdetexte"/>
        <w:pBdr>
          <w:top w:val="single" w:sz="4" w:space="1" w:color="000000"/>
          <w:left w:val="single" w:sz="4" w:space="4" w:color="000000"/>
          <w:bottom w:val="single" w:sz="4" w:space="1" w:color="000000"/>
          <w:right w:val="single" w:sz="4" w:space="4" w:color="000000"/>
        </w:pBdr>
        <w:jc w:val="both"/>
        <w:rPr>
          <w:lang w:val="fr-FR"/>
        </w:rPr>
      </w:pPr>
      <w:r w:rsidRPr="00AE4199">
        <w:rPr>
          <w:lang w:val="fr-FR"/>
        </w:rPr>
        <w:t>« MESSALIA: Votre STOP est pris en compte. Vous ne recevrez plus de SMS. Pour résilier votre contrat vous devez en faire la demande par courrier à votre agence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Le client ne doit plus recevoir les alertes correspondantes dans un délai de </w:t>
      </w:r>
      <w:r w:rsidRPr="00AE4199">
        <w:rPr>
          <w:b/>
          <w:lang w:val="fr-FR"/>
        </w:rPr>
        <w:t>48h</w:t>
      </w:r>
      <w:r w:rsidRPr="00AE4199">
        <w:rPr>
          <w:lang w:val="fr-FR"/>
        </w:rPr>
        <w:t>.</w:t>
      </w:r>
    </w:p>
    <w:p w:rsidR="00C461A7" w:rsidRPr="00AE4199" w:rsidRDefault="00C461A7" w:rsidP="00C461A7">
      <w:pPr>
        <w:pStyle w:val="Corpsdetexte"/>
        <w:jc w:val="both"/>
        <w:rPr>
          <w:lang w:val="fr-FR"/>
        </w:rPr>
      </w:pPr>
    </w:p>
    <w:p w:rsidR="00C461A7" w:rsidRPr="00740ED1" w:rsidRDefault="00C461A7" w:rsidP="00C461A7">
      <w:pPr>
        <w:pStyle w:val="Titre2"/>
        <w:rPr>
          <w:lang w:val="fr-FR"/>
        </w:rPr>
      </w:pPr>
      <w:r w:rsidRPr="00740ED1">
        <w:rPr>
          <w:lang w:val="fr-FR"/>
        </w:rPr>
        <w:br w:type="page"/>
      </w:r>
      <w:bookmarkStart w:id="81" w:name="_Toc292988760"/>
      <w:bookmarkStart w:id="82" w:name="_Toc316305263"/>
      <w:bookmarkStart w:id="83" w:name="_Toc385324810"/>
      <w:r w:rsidRPr="00740ED1">
        <w:rPr>
          <w:lang w:val="fr-FR"/>
        </w:rPr>
        <w:t>Gestion du suivi des messages SMS</w:t>
      </w:r>
      <w:bookmarkEnd w:id="81"/>
      <w:bookmarkEnd w:id="82"/>
      <w:bookmarkEnd w:id="83"/>
    </w:p>
    <w:p w:rsidR="00C461A7" w:rsidRPr="00AE4199" w:rsidRDefault="00C461A7" w:rsidP="00C461A7">
      <w:pPr>
        <w:pStyle w:val="Corpsdetexte"/>
        <w:jc w:val="both"/>
        <w:rPr>
          <w:lang w:val="fr-FR"/>
        </w:rPr>
      </w:pPr>
      <w:r>
        <w:rPr>
          <w:noProof/>
          <w:lang w:val="fr-FR" w:eastAsia="fr-FR"/>
        </w:rPr>
        <mc:AlternateContent>
          <mc:Choice Requires="wpg">
            <w:drawing>
              <wp:anchor distT="0" distB="0" distL="114300" distR="114300" simplePos="0" relativeHeight="251682816" behindDoc="0" locked="0" layoutInCell="0" allowOverlap="1" wp14:anchorId="3C07DDBB" wp14:editId="14D23537">
                <wp:simplePos x="0" y="0"/>
                <wp:positionH relativeFrom="column">
                  <wp:posOffset>-262255</wp:posOffset>
                </wp:positionH>
                <wp:positionV relativeFrom="paragraph">
                  <wp:posOffset>81280</wp:posOffset>
                </wp:positionV>
                <wp:extent cx="6309360" cy="5666740"/>
                <wp:effectExtent l="9525" t="13970" r="0" b="5715"/>
                <wp:wrapNone/>
                <wp:docPr id="442" name="Groupe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9360" cy="5666740"/>
                          <a:chOff x="1584" y="2777"/>
                          <a:chExt cx="9936" cy="10621"/>
                        </a:xfrm>
                      </wpg:grpSpPr>
                      <wps:wsp>
                        <wps:cNvPr id="443" name="Text Box 351"/>
                        <wps:cNvSpPr txBox="1">
                          <a:spLocks noChangeArrowheads="1"/>
                        </wps:cNvSpPr>
                        <wps:spPr bwMode="auto">
                          <a:xfrm>
                            <a:off x="5472" y="8928"/>
                            <a:ext cx="3024" cy="576"/>
                          </a:xfrm>
                          <a:prstGeom prst="rect">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4"/>
                                  <w:lang w:val="fr-FR"/>
                                </w:rPr>
                              </w:pPr>
                              <w:r w:rsidRPr="00740ED1">
                                <w:rPr>
                                  <w:sz w:val="14"/>
                                  <w:lang w:val="fr-FR"/>
                                </w:rPr>
                                <w:t>Transfert du fichier avec CFT (Cross File Transfer)</w:t>
                              </w:r>
                            </w:p>
                          </w:txbxContent>
                        </wps:txbx>
                        <wps:bodyPr rot="0" vert="horz" wrap="square" lIns="91440" tIns="45720" rIns="91440" bIns="45720" anchor="t" anchorCtr="0" upright="1">
                          <a:noAutofit/>
                        </wps:bodyPr>
                      </wps:wsp>
                      <wps:wsp>
                        <wps:cNvPr id="444" name="Line 352"/>
                        <wps:cNvCnPr>
                          <a:cxnSpLocks noChangeShapeType="1"/>
                        </wps:cNvCnPr>
                        <wps:spPr bwMode="auto">
                          <a:xfrm>
                            <a:off x="6912" y="8352"/>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Text Box 353"/>
                        <wps:cNvSpPr txBox="1">
                          <a:spLocks noChangeArrowheads="1"/>
                        </wps:cNvSpPr>
                        <wps:spPr bwMode="auto">
                          <a:xfrm>
                            <a:off x="5472" y="7776"/>
                            <a:ext cx="3024" cy="576"/>
                          </a:xfrm>
                          <a:prstGeom prst="rect">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4"/>
                                  <w:lang w:val="fr-FR"/>
                                </w:rPr>
                              </w:pPr>
                              <w:r w:rsidRPr="00740ED1">
                                <w:rPr>
                                  <w:sz w:val="14"/>
                                  <w:lang w:val="fr-FR"/>
                                </w:rPr>
                                <w:t>Mise à disposition du fichier contenant le suivi des messages</w:t>
                              </w:r>
                            </w:p>
                          </w:txbxContent>
                        </wps:txbx>
                        <wps:bodyPr rot="0" vert="horz" wrap="square" lIns="91440" tIns="45720" rIns="91440" bIns="45720" anchor="t" anchorCtr="0" upright="1">
                          <a:noAutofit/>
                        </wps:bodyPr>
                      </wps:wsp>
                      <wps:wsp>
                        <wps:cNvPr id="446" name="Text Box 354"/>
                        <wps:cNvSpPr txBox="1">
                          <a:spLocks noChangeArrowheads="1"/>
                        </wps:cNvSpPr>
                        <wps:spPr bwMode="auto">
                          <a:xfrm>
                            <a:off x="5472" y="3744"/>
                            <a:ext cx="3024" cy="576"/>
                          </a:xfrm>
                          <a:prstGeom prst="rect">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6"/>
                                  <w:lang w:val="fr-FR"/>
                                </w:rPr>
                              </w:pPr>
                              <w:r w:rsidRPr="00740ED1">
                                <w:rPr>
                                  <w:sz w:val="14"/>
                                  <w:lang w:val="fr-FR"/>
                                </w:rPr>
                                <w:t>Analyse du fichier de compte rendu du gestionnaire d’émission SMS</w:t>
                              </w:r>
                            </w:p>
                          </w:txbxContent>
                        </wps:txbx>
                        <wps:bodyPr rot="0" vert="horz" wrap="square" lIns="91440" tIns="45720" rIns="91440" bIns="45720" anchor="t" anchorCtr="0" upright="1">
                          <a:noAutofit/>
                        </wps:bodyPr>
                      </wps:wsp>
                      <wps:wsp>
                        <wps:cNvPr id="447" name="Text Box 355"/>
                        <wps:cNvSpPr txBox="1">
                          <a:spLocks noChangeArrowheads="1"/>
                        </wps:cNvSpPr>
                        <wps:spPr bwMode="auto">
                          <a:xfrm>
                            <a:off x="5472" y="4896"/>
                            <a:ext cx="3024" cy="576"/>
                          </a:xfrm>
                          <a:prstGeom prst="rect">
                            <a:avLst/>
                          </a:prstGeom>
                          <a:solidFill>
                            <a:srgbClr val="FFFFFF"/>
                          </a:solidFill>
                          <a:ln w="9525">
                            <a:solidFill>
                              <a:srgbClr val="000000"/>
                            </a:solidFill>
                            <a:miter lim="800000"/>
                            <a:headEnd/>
                            <a:tailEnd/>
                          </a:ln>
                        </wps:spPr>
                        <wps:txbx>
                          <w:txbxContent>
                            <w:p w:rsidR="003F7818" w:rsidRDefault="003F7818" w:rsidP="00C461A7">
                              <w:pPr>
                                <w:jc w:val="center"/>
                              </w:pPr>
                              <w:proofErr w:type="spellStart"/>
                              <w:r>
                                <w:rPr>
                                  <w:sz w:val="16"/>
                                </w:rPr>
                                <w:t>Génération</w:t>
                              </w:r>
                              <w:proofErr w:type="spellEnd"/>
                              <w:r>
                                <w:rPr>
                                  <w:sz w:val="16"/>
                                </w:rPr>
                                <w:t xml:space="preserve"> du </w:t>
                              </w:r>
                              <w:proofErr w:type="spellStart"/>
                              <w:r>
                                <w:rPr>
                                  <w:sz w:val="16"/>
                                </w:rPr>
                                <w:t>fichier</w:t>
                              </w:r>
                              <w:proofErr w:type="spellEnd"/>
                              <w:r>
                                <w:rPr>
                                  <w:sz w:val="16"/>
                                </w:rPr>
                                <w:t xml:space="preserve"> de </w:t>
                              </w:r>
                              <w:proofErr w:type="spellStart"/>
                              <w:r>
                                <w:rPr>
                                  <w:sz w:val="16"/>
                                </w:rPr>
                                <w:t>suivi</w:t>
                              </w:r>
                              <w:proofErr w:type="spellEnd"/>
                            </w:p>
                          </w:txbxContent>
                        </wps:txbx>
                        <wps:bodyPr rot="0" vert="horz" wrap="square" lIns="91440" tIns="45720" rIns="91440" bIns="45720" anchor="t" anchorCtr="0" upright="1">
                          <a:noAutofit/>
                        </wps:bodyPr>
                      </wps:wsp>
                      <wps:wsp>
                        <wps:cNvPr id="448" name="Line 356"/>
                        <wps:cNvCnPr>
                          <a:cxnSpLocks noChangeShapeType="1"/>
                        </wps:cNvCnPr>
                        <wps:spPr bwMode="auto">
                          <a:xfrm flipH="1">
                            <a:off x="8928" y="3168"/>
                            <a:ext cx="0" cy="3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357"/>
                        <wps:cNvSpPr>
                          <a:spLocks/>
                        </wps:cNvSpPr>
                        <wps:spPr bwMode="auto">
                          <a:xfrm>
                            <a:off x="9651" y="2777"/>
                            <a:ext cx="432" cy="5616"/>
                          </a:xfrm>
                          <a:prstGeom prst="rightBrace">
                            <a:avLst>
                              <a:gd name="adj1" fmla="val 108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Text Box 358"/>
                        <wps:cNvSpPr txBox="1">
                          <a:spLocks noChangeArrowheads="1"/>
                        </wps:cNvSpPr>
                        <wps:spPr bwMode="auto">
                          <a:xfrm>
                            <a:off x="9792" y="6317"/>
                            <a:ext cx="1728" cy="720"/>
                          </a:xfrm>
                          <a:prstGeom prst="rect">
                            <a:avLst/>
                          </a:prstGeom>
                          <a:noFill/>
                          <a:ln>
                            <a:noFill/>
                          </a:ln>
                          <a:extLst>
                            <a:ext uri="{909E8E84-426E-40DD-AFC4-6F175D3DCCD1}">
                              <a14:hiddenFill xmlns:a14="http://schemas.microsoft.com/office/drawing/2010/main">
                                <a:solidFill>
                                  <a:srgbClr val="FFFFFF">
                                    <a:alpha val="50195"/>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400A42" w:rsidRDefault="003F7818" w:rsidP="00C461A7">
                              <w:pPr>
                                <w:pStyle w:val="En-tte"/>
                                <w:rPr>
                                  <w:b/>
                                  <w:color w:val="FF0000"/>
                                </w:rPr>
                              </w:pPr>
                              <w:r w:rsidRPr="00400A42">
                                <w:rPr>
                                  <w:b/>
                                  <w:color w:val="FF0000"/>
                                </w:rPr>
                                <w:t>Serveur</w:t>
                              </w:r>
                            </w:p>
                            <w:p w:rsidR="003F7818" w:rsidRPr="00400A42" w:rsidRDefault="003F7818" w:rsidP="00C461A7">
                              <w:pPr>
                                <w:pStyle w:val="En-tte"/>
                                <w:rPr>
                                  <w:b/>
                                  <w:color w:val="FF0000"/>
                                </w:rPr>
                              </w:pPr>
                              <w:r w:rsidRPr="00400A42">
                                <w:rPr>
                                  <w:b/>
                                  <w:color w:val="FF0000"/>
                                </w:rPr>
                                <w:t>de suivi</w:t>
                              </w:r>
                            </w:p>
                          </w:txbxContent>
                        </wps:txbx>
                        <wps:bodyPr rot="0" vert="horz" wrap="square" lIns="91440" tIns="45720" rIns="91440" bIns="45720" anchor="t" anchorCtr="0" upright="1">
                          <a:noAutofit/>
                        </wps:bodyPr>
                      </wps:wsp>
                      <wps:wsp>
                        <wps:cNvPr id="451" name="Line 359"/>
                        <wps:cNvCnPr>
                          <a:cxnSpLocks noChangeShapeType="1"/>
                        </wps:cNvCnPr>
                        <wps:spPr bwMode="auto">
                          <a:xfrm>
                            <a:off x="6912" y="5472"/>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360"/>
                        <wps:cNvCnPr>
                          <a:cxnSpLocks noChangeShapeType="1"/>
                        </wps:cNvCnPr>
                        <wps:spPr bwMode="auto">
                          <a:xfrm flipH="1">
                            <a:off x="7776" y="6624"/>
                            <a:ext cx="11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53" name="Group 361"/>
                        <wpg:cNvGrpSpPr>
                          <a:grpSpLocks/>
                        </wpg:cNvGrpSpPr>
                        <wpg:grpSpPr bwMode="auto">
                          <a:xfrm>
                            <a:off x="3600" y="3739"/>
                            <a:ext cx="1008" cy="864"/>
                            <a:chOff x="1152" y="9792"/>
                            <a:chExt cx="1008" cy="864"/>
                          </a:xfrm>
                        </wpg:grpSpPr>
                        <wps:wsp>
                          <wps:cNvPr id="454" name="Oval 362"/>
                          <wps:cNvSpPr>
                            <a:spLocks noChangeArrowheads="1"/>
                          </wps:cNvSpPr>
                          <wps:spPr bwMode="auto">
                            <a:xfrm>
                              <a:off x="1152" y="10368"/>
                              <a:ext cx="1008"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5" name="Line 363"/>
                          <wps:cNvCnPr>
                            <a:cxnSpLocks noChangeShapeType="1"/>
                          </wps:cNvCnPr>
                          <wps:spPr bwMode="auto">
                            <a:xfrm>
                              <a:off x="1152"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6" name="Line 364"/>
                          <wps:cNvCnPr>
                            <a:cxnSpLocks noChangeShapeType="1"/>
                          </wps:cNvCnPr>
                          <wps:spPr bwMode="auto">
                            <a:xfrm>
                              <a:off x="2160" y="9936"/>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Oval 365" descr="noir)"/>
                          <wps:cNvSpPr>
                            <a:spLocks noChangeArrowheads="1"/>
                          </wps:cNvSpPr>
                          <wps:spPr bwMode="auto">
                            <a:xfrm>
                              <a:off x="1152" y="9792"/>
                              <a:ext cx="1008" cy="288"/>
                            </a:xfrm>
                            <a:prstGeom prst="ellipse">
                              <a:avLst/>
                            </a:pr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58" name="Text Box 366"/>
                          <wps:cNvSpPr txBox="1">
                            <a:spLocks noChangeArrowheads="1"/>
                          </wps:cNvSpPr>
                          <wps:spPr bwMode="auto">
                            <a:xfrm>
                              <a:off x="1152" y="10080"/>
                              <a:ext cx="100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rPr>
                                    <w:sz w:val="16"/>
                                  </w:rPr>
                                </w:pPr>
                                <w:proofErr w:type="spellStart"/>
                                <w:r>
                                  <w:rPr>
                                    <w:sz w:val="16"/>
                                  </w:rPr>
                                  <w:t>Suivi</w:t>
                                </w:r>
                                <w:proofErr w:type="spellEnd"/>
                              </w:p>
                              <w:p w:rsidR="003F7818" w:rsidRDefault="003F7818" w:rsidP="00C461A7">
                                <w:pPr>
                                  <w:rPr>
                                    <w:sz w:val="16"/>
                                  </w:rPr>
                                </w:pPr>
                              </w:p>
                            </w:txbxContent>
                          </wps:txbx>
                          <wps:bodyPr rot="0" vert="horz" wrap="square" lIns="91440" tIns="45720" rIns="91440" bIns="45720" anchor="t" anchorCtr="0" upright="1">
                            <a:noAutofit/>
                          </wps:bodyPr>
                        </wps:wsp>
                      </wpg:grpSp>
                      <wps:wsp>
                        <wps:cNvPr id="459" name="Line 367"/>
                        <wps:cNvCnPr>
                          <a:cxnSpLocks noChangeShapeType="1"/>
                        </wps:cNvCnPr>
                        <wps:spPr bwMode="auto">
                          <a:xfrm flipH="1">
                            <a:off x="4608" y="4220"/>
                            <a:ext cx="864"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0" name="AutoShape 368"/>
                        <wps:cNvSpPr>
                          <a:spLocks noChangeArrowheads="1"/>
                        </wps:cNvSpPr>
                        <wps:spPr bwMode="auto">
                          <a:xfrm>
                            <a:off x="6048" y="6048"/>
                            <a:ext cx="1728" cy="1152"/>
                          </a:xfrm>
                          <a:prstGeom prst="diamond">
                            <a:avLst/>
                          </a:prstGeom>
                          <a:solidFill>
                            <a:srgbClr val="FFFFFF"/>
                          </a:solidFill>
                          <a:ln w="9525">
                            <a:solidFill>
                              <a:srgbClr val="000000"/>
                            </a:solidFill>
                            <a:miter lim="800000"/>
                            <a:headEnd/>
                            <a:tailEnd/>
                          </a:ln>
                        </wps:spPr>
                        <wps:txbx>
                          <w:txbxContent>
                            <w:p w:rsidR="003F7818" w:rsidRDefault="003F7818" w:rsidP="00C461A7">
                              <w:pPr>
                                <w:pStyle w:val="Corpsdetexte2"/>
                                <w:rPr>
                                  <w:color w:val="008000"/>
                                  <w:sz w:val="16"/>
                                </w:rPr>
                              </w:pPr>
                              <w:r>
                                <w:rPr>
                                  <w:color w:val="008000"/>
                                  <w:sz w:val="16"/>
                                </w:rPr>
                                <w:t>Fin de fichier?</w:t>
                              </w:r>
                            </w:p>
                          </w:txbxContent>
                        </wps:txbx>
                        <wps:bodyPr rot="0" vert="horz" wrap="square" lIns="91440" tIns="45720" rIns="91440" bIns="45720" anchor="t" anchorCtr="0" upright="1">
                          <a:noAutofit/>
                        </wps:bodyPr>
                      </wps:wsp>
                      <wps:wsp>
                        <wps:cNvPr id="461" name="Text Box 369"/>
                        <wps:cNvSpPr txBox="1">
                          <a:spLocks noChangeArrowheads="1"/>
                        </wps:cNvSpPr>
                        <wps:spPr bwMode="auto">
                          <a:xfrm>
                            <a:off x="6192" y="7200"/>
                            <a:ext cx="720" cy="432"/>
                          </a:xfrm>
                          <a:prstGeom prst="rect">
                            <a:avLst/>
                          </a:prstGeom>
                          <a:noFill/>
                          <a:ln>
                            <a:noFill/>
                          </a:ln>
                          <a:extLst>
                            <a:ext uri="{909E8E84-426E-40DD-AFC4-6F175D3DCCD1}">
                              <a14:hiddenFill xmlns:a14="http://schemas.microsoft.com/office/drawing/2010/main">
                                <a:solidFill>
                                  <a:srgbClr val="FFFFFF">
                                    <a:alpha val="50195"/>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rPr>
                                  <w:color w:val="008000"/>
                                </w:rPr>
                              </w:pPr>
                              <w:r>
                                <w:rPr>
                                  <w:color w:val="008000"/>
                                </w:rPr>
                                <w:t>Oui</w:t>
                              </w:r>
                            </w:p>
                          </w:txbxContent>
                        </wps:txbx>
                        <wps:bodyPr rot="0" vert="horz" wrap="square" lIns="91440" tIns="45720" rIns="91440" bIns="45720" anchor="t" anchorCtr="0" upright="1">
                          <a:noAutofit/>
                        </wps:bodyPr>
                      </wps:wsp>
                      <wps:wsp>
                        <wps:cNvPr id="462" name="Text Box 370"/>
                        <wps:cNvSpPr txBox="1">
                          <a:spLocks noChangeArrowheads="1"/>
                        </wps:cNvSpPr>
                        <wps:spPr bwMode="auto">
                          <a:xfrm>
                            <a:off x="7488" y="6192"/>
                            <a:ext cx="864" cy="432"/>
                          </a:xfrm>
                          <a:prstGeom prst="rect">
                            <a:avLst/>
                          </a:prstGeom>
                          <a:noFill/>
                          <a:ln>
                            <a:noFill/>
                          </a:ln>
                          <a:extLst>
                            <a:ext uri="{909E8E84-426E-40DD-AFC4-6F175D3DCCD1}">
                              <a14:hiddenFill xmlns:a14="http://schemas.microsoft.com/office/drawing/2010/main">
                                <a:solidFill>
                                  <a:srgbClr val="FFFFFF">
                                    <a:alpha val="50195"/>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rPr>
                                  <w:color w:val="008000"/>
                                </w:rPr>
                              </w:pPr>
                              <w:r>
                                <w:rPr>
                                  <w:color w:val="008000"/>
                                </w:rPr>
                                <w:t>Non</w:t>
                              </w:r>
                            </w:p>
                          </w:txbxContent>
                        </wps:txbx>
                        <wps:bodyPr rot="0" vert="horz" wrap="square" lIns="91440" tIns="45720" rIns="91440" bIns="45720" anchor="t" anchorCtr="0" upright="1">
                          <a:noAutofit/>
                        </wps:bodyPr>
                      </wps:wsp>
                      <wps:wsp>
                        <wps:cNvPr id="463" name="Line 371"/>
                        <wps:cNvCnPr>
                          <a:cxnSpLocks noChangeShapeType="1"/>
                        </wps:cNvCnPr>
                        <wps:spPr bwMode="auto">
                          <a:xfrm>
                            <a:off x="6912" y="720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Line 372"/>
                        <wps:cNvCnPr>
                          <a:cxnSpLocks noChangeShapeType="1"/>
                        </wps:cNvCnPr>
                        <wps:spPr bwMode="auto">
                          <a:xfrm>
                            <a:off x="6912" y="4320"/>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Line 373"/>
                        <wps:cNvCnPr>
                          <a:cxnSpLocks noChangeShapeType="1"/>
                        </wps:cNvCnPr>
                        <wps:spPr bwMode="auto">
                          <a:xfrm>
                            <a:off x="6912" y="3168"/>
                            <a:ext cx="20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Line 374"/>
                        <wps:cNvCnPr>
                          <a:cxnSpLocks noChangeShapeType="1"/>
                        </wps:cNvCnPr>
                        <wps:spPr bwMode="auto">
                          <a:xfrm>
                            <a:off x="6912" y="3168"/>
                            <a:ext cx="0" cy="5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Text Box 375"/>
                        <wps:cNvSpPr txBox="1">
                          <a:spLocks noChangeArrowheads="1"/>
                        </wps:cNvSpPr>
                        <wps:spPr bwMode="auto">
                          <a:xfrm>
                            <a:off x="8352" y="10080"/>
                            <a:ext cx="2592" cy="43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right"/>
                                <w:rPr>
                                  <w:b/>
                                  <w:color w:val="FF0000"/>
                                </w:rPr>
                              </w:pPr>
                              <w:r>
                                <w:rPr>
                                  <w:b/>
                                  <w:color w:val="FF0000"/>
                                </w:rPr>
                                <w:t>Société Générale</w:t>
                              </w:r>
                            </w:p>
                          </w:txbxContent>
                        </wps:txbx>
                        <wps:bodyPr rot="0" vert="horz" wrap="square" lIns="91440" tIns="45720" rIns="91440" bIns="45720" anchor="t" anchorCtr="0" upright="1">
                          <a:noAutofit/>
                        </wps:bodyPr>
                      </wps:wsp>
                      <wps:wsp>
                        <wps:cNvPr id="468" name="Line 376"/>
                        <wps:cNvCnPr>
                          <a:cxnSpLocks noChangeShapeType="1"/>
                        </wps:cNvCnPr>
                        <wps:spPr bwMode="auto">
                          <a:xfrm>
                            <a:off x="1584" y="9936"/>
                            <a:ext cx="936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69" name="Text Box 377"/>
                        <wps:cNvSpPr txBox="1">
                          <a:spLocks noChangeArrowheads="1"/>
                        </wps:cNvSpPr>
                        <wps:spPr bwMode="auto">
                          <a:xfrm>
                            <a:off x="8352" y="9360"/>
                            <a:ext cx="2592" cy="43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En-tte"/>
                                <w:jc w:val="right"/>
                                <w:rPr>
                                  <w:b/>
                                  <w:color w:val="FF0000"/>
                                </w:rPr>
                              </w:pPr>
                              <w:r w:rsidRPr="007D7D59">
                                <w:rPr>
                                  <w:b/>
                                  <w:color w:val="FF0000"/>
                                </w:rPr>
                                <w:t>Worldline</w:t>
                              </w:r>
                            </w:p>
                          </w:txbxContent>
                        </wps:txbx>
                        <wps:bodyPr rot="0" vert="horz" wrap="square" lIns="91440" tIns="45720" rIns="91440" bIns="45720" anchor="t" anchorCtr="0" upright="1">
                          <a:noAutofit/>
                        </wps:bodyPr>
                      </wps:wsp>
                      <wps:wsp>
                        <wps:cNvPr id="470" name="Line 378"/>
                        <wps:cNvCnPr>
                          <a:cxnSpLocks noChangeShapeType="1"/>
                        </wps:cNvCnPr>
                        <wps:spPr bwMode="auto">
                          <a:xfrm flipH="1">
                            <a:off x="4176" y="11098"/>
                            <a:ext cx="0" cy="172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71" name="Line 379"/>
                        <wps:cNvCnPr>
                          <a:cxnSpLocks noChangeShapeType="1"/>
                        </wps:cNvCnPr>
                        <wps:spPr bwMode="auto">
                          <a:xfrm flipH="1" flipV="1">
                            <a:off x="4176" y="4701"/>
                            <a:ext cx="0" cy="50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72" name="AutoShape 380"/>
                        <wps:cNvSpPr>
                          <a:spLocks noChangeArrowheads="1"/>
                        </wps:cNvSpPr>
                        <wps:spPr bwMode="auto">
                          <a:xfrm>
                            <a:off x="2736" y="10110"/>
                            <a:ext cx="3024" cy="1183"/>
                          </a:xfrm>
                          <a:prstGeom prst="irregularSeal1">
                            <a:avLst/>
                          </a:prstGeom>
                          <a:solidFill>
                            <a:srgbClr val="FFFFFF"/>
                          </a:solidFill>
                          <a:ln w="9525">
                            <a:solidFill>
                              <a:srgbClr val="000000"/>
                            </a:solidFill>
                            <a:miter lim="800000"/>
                            <a:headEnd/>
                            <a:tailEnd/>
                          </a:ln>
                        </wps:spPr>
                        <wps:txbx>
                          <w:txbxContent>
                            <w:p w:rsidR="003F7818" w:rsidRDefault="003F7818" w:rsidP="00C461A7">
                              <w:pPr>
                                <w:jc w:val="center"/>
                                <w:rPr>
                                  <w:b/>
                                </w:rPr>
                              </w:pPr>
                              <w:proofErr w:type="spellStart"/>
                              <w:r>
                                <w:rPr>
                                  <w:b/>
                                </w:rPr>
                                <w:t>Réseau</w:t>
                              </w:r>
                              <w:proofErr w:type="spellEnd"/>
                              <w:r>
                                <w:rPr>
                                  <w:b/>
                                </w:rPr>
                                <w:t xml:space="preserve"> Internet</w:t>
                              </w:r>
                            </w:p>
                          </w:txbxContent>
                        </wps:txbx>
                        <wps:bodyPr rot="0" vert="horz" wrap="square" lIns="91440" tIns="45720" rIns="91440" bIns="45720" anchor="t" anchorCtr="0" upright="1">
                          <a:noAutofit/>
                        </wps:bodyPr>
                      </wps:wsp>
                      <wps:wsp>
                        <wps:cNvPr id="473" name="Text Box 381"/>
                        <wps:cNvSpPr txBox="1">
                          <a:spLocks noChangeArrowheads="1"/>
                        </wps:cNvSpPr>
                        <wps:spPr bwMode="auto">
                          <a:xfrm>
                            <a:off x="2736" y="12631"/>
                            <a:ext cx="2880" cy="767"/>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r>
                                <w:rPr>
                                  <w:sz w:val="16"/>
                                </w:rPr>
                                <w:t>Interface Web de consultation</w:t>
                              </w:r>
                            </w:p>
                            <w:p w:rsidR="003F7818" w:rsidRDefault="003F7818" w:rsidP="00C461A7">
                              <w:pPr>
                                <w:jc w:val="center"/>
                                <w:rPr>
                                  <w:sz w:val="16"/>
                                </w:rPr>
                              </w:pPr>
                              <w:r>
                                <w:rPr>
                                  <w:sz w:val="16"/>
                                </w:rPr>
                                <w:t>« </w:t>
                              </w:r>
                              <w:proofErr w:type="gramStart"/>
                              <w:r>
                                <w:rPr>
                                  <w:sz w:val="16"/>
                                </w:rPr>
                                <w:t>administration</w:t>
                              </w:r>
                              <w:proofErr w:type="gramEnd"/>
                              <w:r>
                                <w:rPr>
                                  <w:sz w:val="16"/>
                                </w:rPr>
                                <w: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442" o:spid="_x0000_s1194" style="position:absolute;left:0;text-align:left;margin-left:-20.65pt;margin-top:6.4pt;width:496.8pt;height:446.2pt;z-index:251682816" coordorigin="1584,2777" coordsize="9936,10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" o:allowincell="f">
                <v:shape id="Text Box 351" o:spid="_x0000_s1195" type="#_x0000_t202" style="position:absolute;left:5472;top:8928;width:302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4FcUA&#10;AADcAAAADwAAAGRycy9kb3ducmV2LnhtbESPQWvCQBSE7wX/w/KEXkrdtAar0VVEsOjN2lKvj+wz&#10;CWbfprtrTP+9Kwgeh5n5hpktOlOLlpyvLCt4GyQgiHOrKy4U/HyvX8cgfEDWWFsmBf/kYTHvPc0w&#10;0/bCX9TuQyEihH2GCsoQmkxKn5dk0A9sQxy9o3UGQ5SukNrhJcJNLd+TZCQNVhwXSmxoVVJ+2p+N&#10;gnG6aQ9+O9z95qNjPQkvH+3nn1Pqud8tpyACdeERvrc3WkGaDu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rgVxQAAANwAAAAPAAAAAAAAAAAAAAAAAJgCAABkcnMv&#10;ZG93bnJldi54bWxQSwUGAAAAAAQABAD1AAAAigMAAAAA&#10;">
                  <v:textbox>
                    <w:txbxContent>
                      <w:p w:rsidR="003F7818" w:rsidRPr="00740ED1" w:rsidRDefault="003F7818" w:rsidP="00C461A7">
                        <w:pPr>
                          <w:jc w:val="center"/>
                          <w:rPr>
                            <w:sz w:val="14"/>
                            <w:lang w:val="fr-FR"/>
                          </w:rPr>
                        </w:pPr>
                        <w:r w:rsidRPr="00740ED1">
                          <w:rPr>
                            <w:sz w:val="14"/>
                            <w:lang w:val="fr-FR"/>
                          </w:rPr>
                          <w:t>Transfert du fichier avec CFT (Cross File Transfer)</w:t>
                        </w:r>
                      </w:p>
                    </w:txbxContent>
                  </v:textbox>
                </v:shape>
                <v:line id="Line 352" o:spid="_x0000_s1196" style="position:absolute;visibility:visible;mso-wrap-style:square" from="6912,8352" to="6912,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7MDcUAAADcAAAADwAAAGRycy9kb3ducmV2LnhtbESPQWsCMRSE70L/Q3gFb5q1LL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7MDcUAAADcAAAADwAAAAAAAAAA&#10;AAAAAAChAgAAZHJzL2Rvd25yZXYueG1sUEsFBgAAAAAEAAQA+QAAAJMDAAAAAA==&#10;">
                  <v:stroke endarrow="block"/>
                </v:line>
                <v:shape id="Text Box 353" o:spid="_x0000_s1197" type="#_x0000_t202" style="position:absolute;left:5472;top:7776;width:302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OF+sYA&#10;AADcAAAADwAAAGRycy9kb3ducmV2LnhtbESPQWvCQBSE70L/w/IKvYhuWlO1qasUwaI3q9JeH9ln&#10;Epp9m+6uMf33riB4HGbmG2a26EwtWnK+sqzgeZiAIM6trrhQcNivBlMQPiBrrC2Tgn/ysJg/9GaY&#10;aXvmL2p3oRARwj5DBWUITSalz0sy6Ie2IY7e0TqDIUpXSO3wHOGmli9JMpYGK44LJTa0LCn/3Z2M&#10;gmm6bn/8ZrT9zsfH+i30J+3nn1Pq6bH7eAcRqAv38K291grS9BWu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OF+sYAAADcAAAADwAAAAAAAAAAAAAAAACYAgAAZHJz&#10;L2Rvd25yZXYueG1sUEsFBgAAAAAEAAQA9QAAAIsDAAAAAA==&#10;">
                  <v:textbox>
                    <w:txbxContent>
                      <w:p w:rsidR="003F7818" w:rsidRPr="00740ED1" w:rsidRDefault="003F7818" w:rsidP="00C461A7">
                        <w:pPr>
                          <w:jc w:val="center"/>
                          <w:rPr>
                            <w:sz w:val="14"/>
                            <w:lang w:val="fr-FR"/>
                          </w:rPr>
                        </w:pPr>
                        <w:r w:rsidRPr="00740ED1">
                          <w:rPr>
                            <w:sz w:val="14"/>
                            <w:lang w:val="fr-FR"/>
                          </w:rPr>
                          <w:t>Mise à disposition du fichier contenant le suivi des messages</w:t>
                        </w:r>
                      </w:p>
                    </w:txbxContent>
                  </v:textbox>
                </v:shape>
                <v:shape id="Text Box 354" o:spid="_x0000_s1198" type="#_x0000_t202" style="position:absolute;left:5472;top:3744;width:302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bjcUA&#10;AADcAAAADwAAAGRycy9kb3ducmV2LnhtbESPQWvCQBSE7wX/w/IKvRTdqCG1qasUoUVvaqW9PrLP&#10;JDT7Nt3dxvjvXUHwOMzMN8x82ZtGdOR8bVnBeJSAIC6srrlUcPj6GM5A+ICssbFMCs7kYbkYPMwx&#10;1/bEO+r2oRQRwj5HBVUIbS6lLyoy6Ee2JY7e0TqDIUpXSu3wFOGmkZMkyaTBmuNChS2tKip+9/9G&#10;wSxddz9+M91+F9mxeQ3PL93nn1Pq6bF/fwMRqA/38K291grSNIPrmXgE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RuNxQAAANwAAAAPAAAAAAAAAAAAAAAAAJgCAABkcnMv&#10;ZG93bnJldi54bWxQSwUGAAAAAAQABAD1AAAAigMAAAAA&#10;">
                  <v:textbox>
                    <w:txbxContent>
                      <w:p w:rsidR="003F7818" w:rsidRPr="00740ED1" w:rsidRDefault="003F7818" w:rsidP="00C461A7">
                        <w:pPr>
                          <w:jc w:val="center"/>
                          <w:rPr>
                            <w:sz w:val="16"/>
                            <w:lang w:val="fr-FR"/>
                          </w:rPr>
                        </w:pPr>
                        <w:r w:rsidRPr="00740ED1">
                          <w:rPr>
                            <w:sz w:val="14"/>
                            <w:lang w:val="fr-FR"/>
                          </w:rPr>
                          <w:t>Analyse du fichier de compte rendu du gestionnaire d’émission SMS</w:t>
                        </w:r>
                      </w:p>
                    </w:txbxContent>
                  </v:textbox>
                </v:shape>
                <v:shape id="Text Box 355" o:spid="_x0000_s1199" type="#_x0000_t202" style="position:absolute;left:5472;top:4896;width:302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2+FsYA&#10;AADcAAAADwAAAGRycy9kb3ducmV2LnhtbESPT2vCQBTE7wW/w/KEXkrdqME/0VWK0KK3qqW9PrLP&#10;JJh9m+5uY/z2riD0OMzMb5jlujO1aMn5yrKC4SABQZxbXXGh4Ov4/joD4QOyxtoyKbiSh/Wq97TE&#10;TNsL76k9hEJECPsMFZQhNJmUPi/JoB/Yhjh6J+sMhihdIbXDS4SbWo6SZCINVhwXSmxoU1J+PvwZ&#10;BbN02/743fjzO5+c6nl4mbYfv06p5373tgARqAv/4Ud7qxWk6RTuZ+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2+FsYAAADcAAAADwAAAAAAAAAAAAAAAACYAgAAZHJz&#10;L2Rvd25yZXYueG1sUEsFBgAAAAAEAAQA9QAAAIsDAAAAAA==&#10;">
                  <v:textbox>
                    <w:txbxContent>
                      <w:p w:rsidR="003F7818" w:rsidRDefault="003F7818" w:rsidP="00C461A7">
                        <w:pPr>
                          <w:jc w:val="center"/>
                        </w:pPr>
                        <w:proofErr w:type="spellStart"/>
                        <w:r>
                          <w:rPr>
                            <w:sz w:val="16"/>
                          </w:rPr>
                          <w:t>Génération</w:t>
                        </w:r>
                        <w:proofErr w:type="spellEnd"/>
                        <w:r>
                          <w:rPr>
                            <w:sz w:val="16"/>
                          </w:rPr>
                          <w:t xml:space="preserve"> du </w:t>
                        </w:r>
                        <w:proofErr w:type="spellStart"/>
                        <w:r>
                          <w:rPr>
                            <w:sz w:val="16"/>
                          </w:rPr>
                          <w:t>fichier</w:t>
                        </w:r>
                        <w:proofErr w:type="spellEnd"/>
                        <w:r>
                          <w:rPr>
                            <w:sz w:val="16"/>
                          </w:rPr>
                          <w:t xml:space="preserve"> de </w:t>
                        </w:r>
                        <w:proofErr w:type="spellStart"/>
                        <w:r>
                          <w:rPr>
                            <w:sz w:val="16"/>
                          </w:rPr>
                          <w:t>suivi</w:t>
                        </w:r>
                        <w:proofErr w:type="spellEnd"/>
                      </w:p>
                    </w:txbxContent>
                  </v:textbox>
                </v:shape>
                <v:line id="Line 356" o:spid="_x0000_s1200" style="position:absolute;flip:x;visibility:visible;mso-wrap-style:square" from="8928,3168" to="8928,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48MAAADcAAAADwAAAGRycy9kb3ducmV2LnhtbERPz2vCMBS+D/Y/hDfwMmY6KeI6o8hA&#10;8OBlKhVvb81bU9q8dEnU+t8vB8Hjx/d7vhxsJy7kQ+NYwfs4A0FcOd1wreCwX7/NQISIrLFzTApu&#10;FGC5eH6aY6Hdlb/psou1SCEcClRgYuwLKUNlyGIYu544cb/OW4wJ+lpqj9cUbjs5ybKptNhwajDY&#10;05ehqt2drQI5277++dVP3pbt8fhhyqrsT1ulRi/D6hNEpCE+xHf3RivI87Q2nU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vl+PDAAAA3AAAAA8AAAAAAAAAAAAA&#10;AAAAoQIAAGRycy9kb3ducmV2LnhtbFBLBQYAAAAABAAEAPkAAACRAwAAAAA=&#10;"/>
                <v:shape id="AutoShape 357" o:spid="_x0000_s1201" type="#_x0000_t88" style="position:absolute;left:9651;top:2777;width:432;height:5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CACccA&#10;AADcAAAADwAAAGRycy9kb3ducmV2LnhtbESP3WoCMRSE7wt9h3AK3tVsWyl2axRtEcQfSq1Qenfc&#10;HDeLm5Mlie769qZQ6OUwM98wo0lna3EmHyrHCh76GQjiwumKSwW7r/n9EESIyBprx6TgQgEm49ub&#10;EebatfxJ520sRYJwyFGBibHJpQyFIYuh7xri5B2ctxiT9KXUHtsEt7V8zLJnabHitGCwoTdDxXF7&#10;sgoOP+bJLdfvq73135tdPZt+7NtSqd5dN30FEamL/+G/9kIrGAxe4PdMOgJyf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gAnHAAAA3AAAAA8AAAAAAAAAAAAAAAAAmAIAAGRy&#10;cy9kb3ducmV2LnhtbFBLBQYAAAAABAAEAPUAAACMAwAAAAA=&#10;"/>
                <v:shape id="Text Box 358" o:spid="_x0000_s1202" type="#_x0000_t202" style="position:absolute;left:9792;top:6317;width:172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MWx8EA&#10;AADcAAAADwAAAGRycy9kb3ducmV2LnhtbERPz2vCMBS+D/wfwhO8DE2VTaUaxQnCYIdh9eDx0Tyb&#10;YvNSkqyt//1yGOz48f3e7gfbiI58qB0rmM8yEMSl0zVXCq6X03QNIkRkjY1jUvCkAPvd6GWLuXY9&#10;n6krYiVSCIccFZgY21zKUBqyGGauJU7c3XmLMUFfSe2xT+G2kYssW0qLNacGgy0dDZWP4scq4PZo&#10;Vj5+2e9b8Xq+dfajr0uj1GQ8HDYgIg3xX/zn/tQK3t7T/HQmHQ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zFsfBAAAA3AAAAA8AAAAAAAAAAAAAAAAAmAIAAGRycy9kb3du&#10;cmV2LnhtbFBLBQYAAAAABAAEAPUAAACGAwAAAAA=&#10;" filled="f" stroked="f">
                  <v:fill opacity="32896f"/>
                  <v:textbox>
                    <w:txbxContent>
                      <w:p w:rsidR="003F7818" w:rsidRPr="00400A42" w:rsidRDefault="003F7818" w:rsidP="00C461A7">
                        <w:pPr>
                          <w:pStyle w:val="En-tte"/>
                          <w:rPr>
                            <w:b/>
                            <w:color w:val="FF0000"/>
                          </w:rPr>
                        </w:pPr>
                        <w:r w:rsidRPr="00400A42">
                          <w:rPr>
                            <w:b/>
                            <w:color w:val="FF0000"/>
                          </w:rPr>
                          <w:t>Serveur</w:t>
                        </w:r>
                      </w:p>
                      <w:p w:rsidR="003F7818" w:rsidRPr="00400A42" w:rsidRDefault="003F7818" w:rsidP="00C461A7">
                        <w:pPr>
                          <w:pStyle w:val="En-tte"/>
                          <w:rPr>
                            <w:b/>
                            <w:color w:val="FF0000"/>
                          </w:rPr>
                        </w:pPr>
                        <w:r w:rsidRPr="00400A42">
                          <w:rPr>
                            <w:b/>
                            <w:color w:val="FF0000"/>
                          </w:rPr>
                          <w:t>de suivi</w:t>
                        </w:r>
                      </w:p>
                    </w:txbxContent>
                  </v:textbox>
                </v:shape>
                <v:line id="Line 359" o:spid="_x0000_s1203" style="position:absolute;visibility:visible;mso-wrap-style:square" from="6912,5472" to="6912,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D5SMUAAADcAAAADwAAAGRycy9kb3ducmV2LnhtbESPQWsCMRSE7wX/Q3iCt5pdaauuRpEu&#10;hR5aQS09Pzevm6Wbl2UT1/TfN4WCx2FmvmHW22hbMVDvG8cK8mkGgrhyuuFawcfp5X4Bwgdkja1j&#10;UvBDHrab0d0aC+2ufKDhGGqRIOwLVGBC6AopfWXIop+6jjh5X663GJLsa6l7vCa4beUsy56kxYbT&#10;gsGOng1V38eLVTA35UHOZfl22pdDky/je/w8L5WajONuBSJQDLfwf/tVK3h4zOHv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1D5SMUAAADcAAAADwAAAAAAAAAA&#10;AAAAAAChAgAAZHJzL2Rvd25yZXYueG1sUEsFBgAAAAAEAAQA+QAAAJMDAAAAAA==&#10;">
                  <v:stroke endarrow="block"/>
                </v:line>
                <v:line id="Line 360" o:spid="_x0000_s1204" style="position:absolute;flip:x;visibility:visible;mso-wrap-style:square" from="7776,6624" to="8928,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21MYAAADcAAAADwAAAGRycy9kb3ducmV2LnhtbESPQWsCMRSE74X+h/AKXkrNVmzRrVFE&#10;EDx4UctKb8/N62bZzcs2ibr+e1Mo9DjMzDfMbNHbVlzIh9qxgtdhBoK4dLrmSsHnYf0yAREissbW&#10;MSm4UYDF/PFhhrl2V97RZR8rkSAcclRgYuxyKUNpyGIYuo44ed/OW4xJ+kpqj9cEt60cZdm7tFhz&#10;WjDY0cpQ2ezPVoGcbJ9//PI0bormeJyaoiy6r61Sg6d++QEiUh//w3/tjVYwfhv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eNtTGAAAA3AAAAA8AAAAAAAAA&#10;AAAAAAAAoQIAAGRycy9kb3ducmV2LnhtbFBLBQYAAAAABAAEAPkAAACUAwAAAAA=&#10;"/>
                <v:group id="Group 361" o:spid="_x0000_s1205" style="position:absolute;left:3600;top:3739;width:1008;height:864" coordorigin="1152,9792" coordsize="1008,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oval id="Oval 362" o:spid="_x0000_s1206" style="position:absolute;left:1152;top:10368;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fjdMQA&#10;AADcAAAADwAAAGRycy9kb3ducmV2LnhtbESPQWvCQBSE70L/w/IKvenGxkhJXUUqBXvwYNreH9ln&#10;Esy+DdnXGP+9WxA8DjPzDbPajK5VA/Wh8WxgPktAEZfeNlwZ+Pn+nL6BCoJssfVMBq4UYLN+mqww&#10;t/7CRxoKqVSEcMjRQC3S5VqHsiaHYeY74uidfO9QouwrbXu8RLhr9WuSLLXDhuNCjR191FSeiz9n&#10;YFdti+WgU8nS024v2fn38JXOjXl5HrfvoIRGeYTv7b01sMgW8H8mHgG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H43TEAAAA3AAAAA8AAAAAAAAAAAAAAAAAmAIAAGRycy9k&#10;b3ducmV2LnhtbFBLBQYAAAAABAAEAPUAAACJAwAAAAA=&#10;"/>
                  <v:line id="Line 363" o:spid="_x0000_s1207" style="position:absolute;visibility:visible;mso-wrap-style:square" from="1152,9936" to="1152,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38cAAADcAAAADwAAAGRycy9kb3ducmV2LnhtbESPT2vCQBTE74V+h+UVvNVN/xgk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Uy/fxwAAANwAAAAPAAAAAAAA&#10;AAAAAAAAAKECAABkcnMvZG93bnJldi54bWxQSwUGAAAAAAQABAD5AAAAlQMAAAAA&#10;"/>
                  <v:line id="Line 364" o:spid="_x0000_s1208" style="position:absolute;visibility:visible;mso-wrap-style:square" from="2160,9936" to="2160,10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xqMcAAADcAAAADwAAAGRycy9kb3ducmV2LnhtbESPQWvCQBSE74L/YXlCb7ppq6GkriIt&#10;Be1B1Bba4zP7mkSzb8PumqT/3hUKPQ4z8w0zX/amFi05X1lWcD9JQBDnVldcKPj8eBs/gfABWWNt&#10;mRT8koflYjiYY6Ztx3tqD6EQEcI+QwVlCE0mpc9LMugntiGO3o91BkOUrpDaYRfhppYPSZJKgxXH&#10;hRIbeikpPx8uRsH2cZe2q837uv/apMf8dX/8PnVOqbtRv3oGEagP/+G/9lormM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bGoxwAAANwAAAAPAAAAAAAA&#10;AAAAAAAAAKECAABkcnMvZG93bnJldi54bWxQSwUGAAAAAAQABAD5AAAAlQMAAAAA&#10;"/>
                  <v:oval id="Oval 365" o:spid="_x0000_s1209" alt="noir)" style="position:absolute;left:1152;top:9792;width:100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NcUA&#10;AADcAAAADwAAAGRycy9kb3ducmV2LnhtbESPQUvDQBSE7wX/w/IEb83GYqPGbosUS1s9JQp6fGSf&#10;2WD2bciuafrvu4VCj8PMfMMsVqNtxUC9bxwruE9SEMSV0w3XCr4+N9MnED4ga2wdk4IjeVgtbyYL&#10;zLU7cEFDGWoRIexzVGBC6HIpfWXIok9cRxy9X9dbDFH2tdQ9HiLctnKWppm02HBcMNjR2lD1V/5b&#10;BduP4p1+0swUel8Ozxl/89vASt3djq8vIAKN4Rq+tHdawcP8Ec5n4hGQy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L801xQAAANwAAAAPAAAAAAAAAAAAAAAAAJgCAABkcnMv&#10;ZG93bnJldi54bWxQSwUGAAAAAAQABAD1AAAAigMAAAAA&#10;" fillcolor="black">
                    <v:fill r:id="rId17" o:title="" type="pattern"/>
                  </v:oval>
                  <v:shape id="Text Box 366" o:spid="_x0000_s1210" type="#_x0000_t202" style="position:absolute;left:1152;top:10080;width:100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3F7818" w:rsidRDefault="003F7818" w:rsidP="00C461A7">
                          <w:pPr>
                            <w:jc w:val="center"/>
                            <w:rPr>
                              <w:sz w:val="16"/>
                            </w:rPr>
                          </w:pPr>
                          <w:proofErr w:type="spellStart"/>
                          <w:r>
                            <w:rPr>
                              <w:sz w:val="16"/>
                            </w:rPr>
                            <w:t>Suivi</w:t>
                          </w:r>
                          <w:proofErr w:type="spellEnd"/>
                        </w:p>
                        <w:p w:rsidR="003F7818" w:rsidRDefault="003F7818" w:rsidP="00C461A7">
                          <w:pPr>
                            <w:rPr>
                              <w:sz w:val="16"/>
                            </w:rPr>
                          </w:pPr>
                        </w:p>
                      </w:txbxContent>
                    </v:textbox>
                  </v:shape>
                </v:group>
                <v:line id="Line 367" o:spid="_x0000_s1211" style="position:absolute;flip:x;visibility:visible;mso-wrap-style:square" from="4608,4220" to="5472,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q9W8YAAADcAAAADwAAAGRycy9kb3ducmV2LnhtbESPT2vCQBTE7wW/w/IKvRTd2FqJ0VVs&#10;NSB4afxzf2Rfk2D27ZLdavrtu0Khx2FmfsMsVr1pxZU631hWMB4lIIhLqxuuFJyO+TAF4QOyxtYy&#10;KfghD6vl4GGBmbY3Luh6CJWIEPYZKqhDcJmUvqzJoB9ZRxy9L9sZDFF2ldQd3iLctPIlSabSYMNx&#10;oUZHHzWVl8O3UfD8ut04l6Z5Xmxs8+nO2+J9f1Lq6bFfz0EE6sN/+K+90wombzO4n4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6vVvGAAAA3AAAAA8AAAAAAAAA&#10;AAAAAAAAoQIAAGRycy9kb3ducmV2LnhtbFBLBQYAAAAABAAEAPkAAACUAwAAAAA=&#10;">
                  <v:stroke startarrow="block" endarrow="block"/>
                </v:line>
                <v:shape id="AutoShape 368" o:spid="_x0000_s1212" type="#_x0000_t4" style="position:absolute;left:6048;top:6048;width:172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hLcAA&#10;AADcAAAADwAAAGRycy9kb3ducmV2LnhtbERP3WrCMBS+H/gO4Qi7m6kyRKpRRBDEeWPdA5w1x6ba&#10;nNQktt3bLxcDLz++/9VmsI3oyIfasYLpJANBXDpdc6Xg+7L/WIAIEVlj45gU/FKAzXr0tsJcu57P&#10;1BWxEimEQ44KTIxtLmUoDVkME9cSJ+7qvMWYoK+k9tincNvIWZbNpcWaU4PBlnaGynvxtApuP63p&#10;T4vHNStK38njyR8e5y+l3sfDdgki0hBf4n/3QSv4nKf56Uw6An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hhLcAAAADcAAAADwAAAAAAAAAAAAAAAACYAgAAZHJzL2Rvd25y&#10;ZXYueG1sUEsFBgAAAAAEAAQA9QAAAIUDAAAAAA==&#10;">
                  <v:textbox>
                    <w:txbxContent>
                      <w:p w:rsidR="003F7818" w:rsidRDefault="003F7818" w:rsidP="00C461A7">
                        <w:pPr>
                          <w:pStyle w:val="Corpsdetexte2"/>
                          <w:rPr>
                            <w:color w:val="008000"/>
                            <w:sz w:val="16"/>
                          </w:rPr>
                        </w:pPr>
                        <w:r>
                          <w:rPr>
                            <w:color w:val="008000"/>
                            <w:sz w:val="16"/>
                          </w:rPr>
                          <w:t>Fin de fichier?</w:t>
                        </w:r>
                      </w:p>
                    </w:txbxContent>
                  </v:textbox>
                </v:shape>
                <v:shape id="Text Box 369" o:spid="_x0000_s1213" type="#_x0000_t202" style="position:absolute;left:6192;top:720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N54cQA&#10;AADcAAAADwAAAGRycy9kb3ducmV2LnhtbESPQWsCMRSE7wX/Q3iCl6JZpaisRrGCUOihuHrw+Ng8&#10;N4ublyVJd9d/3xQKPQ4z8w2z3Q+2ER35UDtWMJ9lIIhLp2uuFFwvp+kaRIjIGhvHpOBJAfa70csW&#10;c+16PlNXxEokCIccFZgY21zKUBqyGGauJU7e3XmLMUlfSe2xT3DbyEWWLaXFmtOCwZaOhspH8W0V&#10;cHs0Kx8/7deteD3fOvve16VRajIeDhsQkYb4H/5rf2gFb8s5/J5JR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TeeHEAAAA3AAAAA8AAAAAAAAAAAAAAAAAmAIAAGRycy9k&#10;b3ducmV2LnhtbFBLBQYAAAAABAAEAPUAAACJAwAAAAA=&#10;" filled="f" stroked="f">
                  <v:fill opacity="32896f"/>
                  <v:textbox>
                    <w:txbxContent>
                      <w:p w:rsidR="003F7818" w:rsidRDefault="003F7818" w:rsidP="00C461A7">
                        <w:pPr>
                          <w:pStyle w:val="En-tte"/>
                          <w:rPr>
                            <w:color w:val="008000"/>
                          </w:rPr>
                        </w:pPr>
                        <w:r>
                          <w:rPr>
                            <w:color w:val="008000"/>
                          </w:rPr>
                          <w:t>Oui</w:t>
                        </w:r>
                      </w:p>
                    </w:txbxContent>
                  </v:textbox>
                </v:shape>
                <v:shape id="Text Box 370" o:spid="_x0000_s1214" type="#_x0000_t202" style="position:absolute;left:7488;top:6192;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nlsQA&#10;AADcAAAADwAAAGRycy9kb3ducmV2LnhtbESPQWsCMRSE7wX/Q3iCl6LZSlFZjWIFodBDcfXg8bF5&#10;bhY3L0sSd9d/3xQKPQ4z8w2z2Q22ER35UDtW8DbLQBCXTtdcKbicj9MViBCRNTaOScGTAuy2o5cN&#10;5tr1fKKuiJVIEA45KjAxtrmUoTRkMcxcS5y8m/MWY5K+ktpjn+C2kfMsW0iLNacFgy0dDJX34mEV&#10;cHswSx+/7Pe1eD1dO/vR16VRajIe9msQkYb4H/5rf2oF74s5/J5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B55bEAAAA3AAAAA8AAAAAAAAAAAAAAAAAmAIAAGRycy9k&#10;b3ducmV2LnhtbFBLBQYAAAAABAAEAPUAAACJAwAAAAA=&#10;" filled="f" stroked="f">
                  <v:fill opacity="32896f"/>
                  <v:textbox>
                    <w:txbxContent>
                      <w:p w:rsidR="003F7818" w:rsidRDefault="003F7818" w:rsidP="00C461A7">
                        <w:pPr>
                          <w:pStyle w:val="En-tte"/>
                          <w:rPr>
                            <w:color w:val="008000"/>
                          </w:rPr>
                        </w:pPr>
                        <w:r>
                          <w:rPr>
                            <w:color w:val="008000"/>
                          </w:rPr>
                          <w:t>Non</w:t>
                        </w:r>
                      </w:p>
                    </w:txbxContent>
                  </v:textbox>
                </v:shape>
                <v:line id="Line 371" o:spid="_x0000_s1215" style="position:absolute;visibility:visible;mso-wrap-style:square" from="6912,7200" to="691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IIGcYAAADcAAAADwAAAGRycy9kb3ducmV2LnhtbESPS2vDMBCE74H8B7GF3hI5bcnDjRJC&#10;TaGHJJAHPW+trWVqrYylOuq/rwKBHIeZ+YZZrqNtRE+drx0rmIwzEMSl0zVXCs6n99EchA/IGhvH&#10;pOCPPKxXw8ESc+0ufKD+GCqRIOxzVGBCaHMpfWnIoh+7ljh5366zGJLsKqk7vCS4beRTlk2lxZrT&#10;gsGW3gyVP8dfq2BmioOcyWJ72hd9PVnEXfz8Wij1+BA3ryACxXAP39ofWsHL9Bm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iCBnGAAAA3AAAAA8AAAAAAAAA&#10;AAAAAAAAoQIAAGRycy9kb3ducmV2LnhtbFBLBQYAAAAABAAEAPkAAACUAwAAAAA=&#10;">
                  <v:stroke endarrow="block"/>
                </v:line>
                <v:line id="Line 372" o:spid="_x0000_s1216" style="position:absolute;visibility:visible;mso-wrap-style:square" from="6912,4320" to="6912,4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uQbcQAAADcAAAADwAAAGRycy9kb3ducmV2LnhtbESPQWsCMRSE74L/ITzBm2YtonVrFHER&#10;PLQFtfT8unluFjcvyyZd479vCoUeh5n5hllvo21ET52vHSuYTTMQxKXTNVcKPi6HyTMIH5A1No5J&#10;wYM8bDfDwRpz7e58ov4cKpEg7HNUYEJocyl9aciin7qWOHlX11kMSXaV1B3eE9w28inLFtJizWnB&#10;YEt7Q+Xt/G0VLE1xkktZvF7ei76ereJb/PxaKTUexd0LiEAx/If/2ketYL6Yw++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5BtxAAAANwAAAAPAAAAAAAAAAAA&#10;AAAAAKECAABkcnMvZG93bnJldi54bWxQSwUGAAAAAAQABAD5AAAAkgMAAAAA&#10;">
                  <v:stroke endarrow="block"/>
                </v:line>
                <v:line id="Line 373" o:spid="_x0000_s1217" style="position:absolute;visibility:visible;mso-wrap-style:square" from="6912,3168" to="8928,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line id="Line 374" o:spid="_x0000_s1218" style="position:absolute;visibility:visible;mso-wrap-style:square" from="6912,3168" to="6912,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WrgcUAAADcAAAADwAAAGRycy9kb3ducmV2LnhtbESPQWsCMRSE74X+h/AK3mrWImtdjVK6&#10;CD1oQS09v26em6Wbl2UT1/TfG6HgcZiZb5jlOtpWDNT7xrGCyTgDQVw53XCt4Ou4eX4F4QOyxtYx&#10;KfgjD+vV48MSC+0uvKfhEGqRIOwLVGBC6AopfWXIoh+7jjh5J9dbDEn2tdQ9XhLctvIly3JpseG0&#10;YLCjd0PV7+FsFcxMuZczWW6Pn+XQTOZxF79/5kqNnuLbAkSgGO7h//aHVjDNc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WrgcUAAADcAAAADwAAAAAAAAAA&#10;AAAAAAChAgAAZHJzL2Rvd25yZXYueG1sUEsFBgAAAAAEAAQA+QAAAJMDAAAAAA==&#10;">
                  <v:stroke endarrow="block"/>
                </v:line>
                <v:shape id="Text Box 375" o:spid="_x0000_s1219" type="#_x0000_t202" style="position:absolute;left:8352;top:10080;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cC8IA&#10;AADcAAAADwAAAGRycy9kb3ducmV2LnhtbESPQYvCMBSE7wv+h/AEb2uqSFeqUYogLOhlreD10Tzb&#10;avNSmqxGf/1GEPY4zMw3zHIdTCtu1LvGsoLJOAFBXFrdcKXgWGw/5yCcR9bYWiYFD3KwXg0+lphp&#10;e+cfuh18JSKEXYYKau+7TEpX1mTQjW1HHL2z7Q36KPtK6h7vEW5aOU2SVBpsOC7U2NGmpvJ6+DUK&#10;ZGHSU2iYy5zCPn9uih1PL0qNhiFfgPAU/H/43f7WCmbpF7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wLwgAAANwAAAAPAAAAAAAAAAAAAAAAAJgCAABkcnMvZG93&#10;bnJldi54bWxQSwUGAAAAAAQABAD1AAAAhwMAAAAA&#10;" stroked="f">
                  <v:fill opacity="32896f"/>
                  <v:textbox>
                    <w:txbxContent>
                      <w:p w:rsidR="003F7818" w:rsidRDefault="003F7818" w:rsidP="00C461A7">
                        <w:pPr>
                          <w:pStyle w:val="En-tte"/>
                          <w:jc w:val="right"/>
                          <w:rPr>
                            <w:b/>
                            <w:color w:val="FF0000"/>
                          </w:rPr>
                        </w:pPr>
                        <w:r>
                          <w:rPr>
                            <w:b/>
                            <w:color w:val="FF0000"/>
                          </w:rPr>
                          <w:t>Société Générale</w:t>
                        </w:r>
                      </w:p>
                    </w:txbxContent>
                  </v:textbox>
                </v:shape>
                <v:line id="Line 376" o:spid="_x0000_s1220" style="position:absolute;visibility:visible;mso-wrap-style:square" from="1584,9936" to="10944,9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4b8AAAADcAAAADwAAAGRycy9kb3ducmV2LnhtbERPTYvCMBC9L/gfwgje1lQRWapRRBCk&#10;F7Uqehyasa02k9LEWv+9OQh7fLzv+bIzlWipcaVlBaNhBII4s7rkXMHpuPn9A+E8ssbKMil4k4Pl&#10;ovczx1jbFx+oTX0uQgi7GBUU3texlC4ryKAb2po4cDfbGPQBNrnUDb5CuKnkOIqm0mDJoaHAmtYF&#10;ZY/0aRRcj/fksk7b5BTV0pkyGe327VmpQb9bzUB46vy/+OveagWTaVgbzoQjIB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jOG/AAAAA3AAAAA8AAAAAAAAAAAAAAAAA&#10;oQIAAGRycy9kb3ducmV2LnhtbFBLBQYAAAAABAAEAPkAAACOAwAAAAA=&#10;" strokecolor="red"/>
                <v:shape id="Text Box 377" o:spid="_x0000_s1221" type="#_x0000_t202" style="position:absolute;left:8352;top:9360;width:259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t4sIA&#10;AADcAAAADwAAAGRycy9kb3ducmV2LnhtbESPQYvCMBSE7wv+h/AEb2uqSFmrUYogLOhlreD10Tzb&#10;avNSmqxGf/1GEPY4zMw3zHIdTCtu1LvGsoLJOAFBXFrdcKXgWGw/v0A4j6yxtUwKHuRgvRp8LDHT&#10;9s4/dDv4SkQIuwwV1N53mZSurMmgG9uOOHpn2xv0UfaV1D3eI9y0cpokqTTYcFyosaNNTeX18GsU&#10;yMKkp9AwlzmFff7cFDueXpQaDUO+AOEp+P/wu/2tFczSO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W3iwgAAANwAAAAPAAAAAAAAAAAAAAAAAJgCAABkcnMvZG93&#10;bnJldi54bWxQSwUGAAAAAAQABAD1AAAAhwMAAAAA&#10;" stroked="f">
                  <v:fill opacity="32896f"/>
                  <v:textbox>
                    <w:txbxContent>
                      <w:p w:rsidR="003F7818" w:rsidRDefault="003F7818" w:rsidP="00C461A7">
                        <w:pPr>
                          <w:pStyle w:val="En-tte"/>
                          <w:jc w:val="right"/>
                          <w:rPr>
                            <w:b/>
                            <w:color w:val="FF0000"/>
                          </w:rPr>
                        </w:pPr>
                        <w:r w:rsidRPr="007D7D59">
                          <w:rPr>
                            <w:b/>
                            <w:color w:val="FF0000"/>
                          </w:rPr>
                          <w:t>Worldline</w:t>
                        </w:r>
                      </w:p>
                    </w:txbxContent>
                  </v:textbox>
                </v:shape>
                <v:line id="Line 378" o:spid="_x0000_s1222" style="position:absolute;flip:x;visibility:visible;mso-wrap-style:square" from="4176,11098" to="4176,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VIpsMAAADcAAAADwAAAGRycy9kb3ducmV2LnhtbERPz2vCMBS+C/sfwht4kTXVyVa6RnHT&#10;wsCLde7+aN7asuYlNJnW/94cBh4/vt/FejS9ONPgO8sK5kkKgri2uuNGwemrfMpA+ICssbdMCq7k&#10;Yb16mBSYa3vhis7H0IgYwj5HBW0ILpfS1y0Z9Il1xJH7sYPBEOHQSD3gJYabXi7S9EUa7Dg2tOjo&#10;o6X69/hnFMyed1vnsqwsq63tDu57V73vT0pNH8fNG4hAY7iL/92fWsHyNc6PZ+IR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1SKbDAAAA3AAAAA8AAAAAAAAAAAAA&#10;AAAAoQIAAGRycy9kb3ducmV2LnhtbFBLBQYAAAAABAAEAPkAAACRAwAAAAA=&#10;">
                  <v:stroke startarrow="block" endarrow="block"/>
                </v:line>
                <v:line id="Line 379" o:spid="_x0000_s1223" style="position:absolute;flip:x y;visibility:visible;mso-wrap-style:square" from="4176,4701" to="4176,9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tfsUAAADcAAAADwAAAGRycy9kb3ducmV2LnhtbESPzWrDMBCE74G+g9hCb4nsYpLiRDGl&#10;PzSlp7o95LhYa8vUWqmWGjtvXxUKOQ4z8w2zq2Y7iBONoXesIF9lIIgbp3vuFHx+PC/vQISIrHFw&#10;TArOFKDaXy12WGo38Tud6tiJBOFQogIToy+lDI0hi2HlPHHyWjdajEmOndQjTgluB3mbZWtpsee0&#10;YNDTg6Hmq/6xCh5lPr+Y1p/r9Vvr++L7+PpUHJS6uZ7vtyAizfES/m8ftIJik8PfmXQE5P4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UtfsUAAADcAAAADwAAAAAAAAAA&#10;AAAAAAChAgAAZHJzL2Rvd25yZXYueG1sUEsFBgAAAAAEAAQA+QAAAJMDAAAAAA==&#10;">
                  <v:stroke startarrow="block" endarrow="block"/>
                </v:line>
                <v:shape id="AutoShape 380" o:spid="_x0000_s1224" type="#_x0000_t71" style="position:absolute;left:2736;top:10110;width:3024;height:1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EqMUA&#10;AADcAAAADwAAAGRycy9kb3ducmV2LnhtbESPS4vCQBCE7wv+h6EFbzrZ4IuYiSyCICj42D3orcm0&#10;SdhMT8jMavz3jiDssaiqr6h02Zla3Kh1lWUFn6MIBHFudcWFgp/v9XAOwnlkjbVlUvAgB8us95Fi&#10;ou2dj3Q7+UIECLsEFZTeN4mULi/JoBvZhjh4V9sa9EG2hdQt3gPc1DKOoqk0WHFYKLGhVUn57+nP&#10;KNgeiOL1frq/xJeDHJ9ptZtMHkoN+t3XAoSnzv+H3+2NVjCexfA6E46Az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4SoxQAAANwAAAAPAAAAAAAAAAAAAAAAAJgCAABkcnMv&#10;ZG93bnJldi54bWxQSwUGAAAAAAQABAD1AAAAigMAAAAA&#10;">
                  <v:textbox>
                    <w:txbxContent>
                      <w:p w:rsidR="003F7818" w:rsidRDefault="003F7818" w:rsidP="00C461A7">
                        <w:pPr>
                          <w:jc w:val="center"/>
                          <w:rPr>
                            <w:b/>
                          </w:rPr>
                        </w:pPr>
                        <w:proofErr w:type="spellStart"/>
                        <w:r>
                          <w:rPr>
                            <w:b/>
                          </w:rPr>
                          <w:t>Réseau</w:t>
                        </w:r>
                        <w:proofErr w:type="spellEnd"/>
                        <w:r>
                          <w:rPr>
                            <w:b/>
                          </w:rPr>
                          <w:t xml:space="preserve"> Internet</w:t>
                        </w:r>
                      </w:p>
                    </w:txbxContent>
                  </v:textbox>
                </v:shape>
                <v:shape id="Text Box 381" o:spid="_x0000_s1225" type="#_x0000_t202" style="position:absolute;left:2736;top:12631;width:2880;height: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yqMUA&#10;AADcAAAADwAAAGRycy9kb3ducmV2LnhtbESPT2sCMRTE70K/Q3iFXkSzVlG7GqUULPbmP+z1sXnu&#10;Lm5e1iSu229vhILHYWZ+w8yXralEQ86XlhUM+gkI4szqknMFh/2qNwXhA7LGyjIp+CMPy8VLZ46p&#10;tjfeUrMLuYgQ9ikqKEKoUyl9VpBB37c1cfRO1hkMUbpcaoe3CDeVfE+SsTRYclwosKavgrLz7moU&#10;TEfr5tf/DDfHbHyqPkJ30nxfnFJvr+3nDESgNjzD/+21VjCaDO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nKoxQAAANwAAAAPAAAAAAAAAAAAAAAAAJgCAABkcnMv&#10;ZG93bnJldi54bWxQSwUGAAAAAAQABAD1AAAAigMAAAAA&#10;">
                  <v:textbox>
                    <w:txbxContent>
                      <w:p w:rsidR="003F7818" w:rsidRDefault="003F7818" w:rsidP="00C461A7">
                        <w:pPr>
                          <w:jc w:val="center"/>
                          <w:rPr>
                            <w:sz w:val="16"/>
                          </w:rPr>
                        </w:pPr>
                        <w:r>
                          <w:rPr>
                            <w:sz w:val="16"/>
                          </w:rPr>
                          <w:t>Interface Web de consultation</w:t>
                        </w:r>
                      </w:p>
                      <w:p w:rsidR="003F7818" w:rsidRDefault="003F7818" w:rsidP="00C461A7">
                        <w:pPr>
                          <w:jc w:val="center"/>
                          <w:rPr>
                            <w:sz w:val="16"/>
                          </w:rPr>
                        </w:pPr>
                        <w:r>
                          <w:rPr>
                            <w:sz w:val="16"/>
                          </w:rPr>
                          <w:t>« </w:t>
                        </w:r>
                        <w:proofErr w:type="gramStart"/>
                        <w:r>
                          <w:rPr>
                            <w:sz w:val="16"/>
                          </w:rPr>
                          <w:t>administration</w:t>
                        </w:r>
                        <w:proofErr w:type="gramEnd"/>
                        <w:r>
                          <w:rPr>
                            <w:sz w:val="16"/>
                          </w:rPr>
                          <w:t> »</w:t>
                        </w:r>
                      </w:p>
                    </w:txbxContent>
                  </v:textbox>
                </v:shape>
              </v:group>
            </w:pict>
          </mc:Fallback>
        </mc:AlternateConten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Lgende"/>
        <w:rPr>
          <w:lang w:val="fr-FR"/>
        </w:rPr>
      </w:pPr>
      <w:bookmarkStart w:id="84" w:name="_Toc316305244"/>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5</w:t>
      </w:r>
      <w:r w:rsidRPr="00AE4199">
        <w:rPr>
          <w:lang w:val="fr-FR"/>
        </w:rPr>
        <w:fldChar w:fldCharType="end"/>
      </w:r>
      <w:r w:rsidRPr="00AE4199">
        <w:rPr>
          <w:lang w:val="fr-FR"/>
        </w:rPr>
        <w:t xml:space="preserve"> : Chaine de suivi</w:t>
      </w:r>
      <w:bookmarkEnd w:id="84"/>
    </w:p>
    <w:p w:rsidR="00C461A7" w:rsidRPr="00C461A7" w:rsidRDefault="00C461A7" w:rsidP="00C461A7">
      <w:pPr>
        <w:pStyle w:val="Titre3"/>
      </w:pPr>
      <w:r w:rsidRPr="00C461A7">
        <w:br w:type="page"/>
      </w:r>
      <w:bookmarkStart w:id="85" w:name="_Toc292988761"/>
      <w:bookmarkStart w:id="86" w:name="_Toc385324811"/>
      <w:proofErr w:type="spellStart"/>
      <w:r w:rsidRPr="00C461A7">
        <w:t>Génération</w:t>
      </w:r>
      <w:proofErr w:type="spellEnd"/>
      <w:r w:rsidRPr="00C461A7">
        <w:t xml:space="preserve"> des </w:t>
      </w:r>
      <w:proofErr w:type="spellStart"/>
      <w:r w:rsidRPr="00C461A7">
        <w:t>fichiers</w:t>
      </w:r>
      <w:proofErr w:type="spellEnd"/>
      <w:r w:rsidRPr="00C461A7">
        <w:t xml:space="preserve"> de </w:t>
      </w:r>
      <w:proofErr w:type="spellStart"/>
      <w:r w:rsidRPr="00C461A7">
        <w:t>suivi</w:t>
      </w:r>
      <w:bookmarkEnd w:id="80"/>
      <w:bookmarkEnd w:id="85"/>
      <w:bookmarkEnd w:id="86"/>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L’analyse de la base de suivi permet de générer un fichier destiné à la Société Générale.</w:t>
      </w:r>
    </w:p>
    <w:p w:rsidR="00C461A7" w:rsidRPr="00AE4199" w:rsidRDefault="00C461A7" w:rsidP="00C461A7">
      <w:pPr>
        <w:pStyle w:val="Corpsdetexte"/>
        <w:jc w:val="both"/>
        <w:rPr>
          <w:lang w:val="fr-FR"/>
        </w:rPr>
      </w:pPr>
      <w:r w:rsidRPr="00AE4199">
        <w:rPr>
          <w:lang w:val="fr-FR"/>
        </w:rPr>
        <w:t>Il contient la liste et l’état des messages qui ont été modifiés depuis la date et heure de constitution du fichier précédent.</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Les états qui intéressent la banque sont les suivants :</w:t>
      </w:r>
    </w:p>
    <w:p w:rsidR="00C461A7" w:rsidRPr="00AE4199" w:rsidRDefault="00C461A7" w:rsidP="00C461A7">
      <w:pPr>
        <w:pStyle w:val="Corpsdetexte"/>
        <w:jc w:val="both"/>
        <w:rPr>
          <w:lang w:val="fr-FR"/>
        </w:rPr>
      </w:pP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112"/>
        <w:gridCol w:w="850"/>
        <w:gridCol w:w="5103"/>
      </w:tblGrid>
      <w:tr w:rsidR="00A46B87" w:rsidRPr="00AE4199" w:rsidTr="00A46B87">
        <w:trPr>
          <w:trHeight w:val="160"/>
          <w:tblHeader/>
        </w:trPr>
        <w:tc>
          <w:tcPr>
            <w:tcW w:w="4112" w:type="dxa"/>
            <w:tcBorders>
              <w:righ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ETAT MESSAGE</w:t>
            </w:r>
          </w:p>
        </w:tc>
        <w:tc>
          <w:tcPr>
            <w:tcW w:w="850" w:type="dxa"/>
            <w:tcBorders>
              <w:left w:val="single" w:sz="4" w:space="0" w:color="FFFFFF"/>
              <w:righ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Code</w:t>
            </w:r>
          </w:p>
          <w:p w:rsidR="00C461A7" w:rsidRPr="00AE4199" w:rsidRDefault="00C461A7" w:rsidP="00A46B87">
            <w:pPr>
              <w:pStyle w:val="TableHeader"/>
              <w:rPr>
                <w:lang w:val="fr-FR"/>
              </w:rPr>
            </w:pPr>
            <w:r w:rsidRPr="00AE4199">
              <w:rPr>
                <w:lang w:val="fr-FR"/>
              </w:rPr>
              <w:t>SG</w:t>
            </w:r>
          </w:p>
        </w:tc>
        <w:tc>
          <w:tcPr>
            <w:tcW w:w="5103" w:type="dxa"/>
            <w:tcBorders>
              <w:lef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Signification</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reçu par le client</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00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est arrivé sur le téléphone portable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reçu par </w:t>
            </w:r>
            <w:proofErr w:type="spellStart"/>
            <w:r w:rsidR="0033370C">
              <w:rPr>
                <w:lang w:val="fr-FR"/>
              </w:rPr>
              <w:t>Worldline</w:t>
            </w:r>
            <w:proofErr w:type="spellEnd"/>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01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a été pris en compte au niveau du serveur de traitement</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reçu non acquitté en transmission par l’opérateur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02</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a été pris en compte au niveau du moteur d'émission</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reçu acquitté en transmission par l’opérateur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03</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a été pris en compte au niveau du serveur SMS de l'opérateur</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dans la file d’attente des messages du client chez l'opérateur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04</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a été stocké chez l'opérateur pour une nouvelle tentative de délivrance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avec erreur de protocole avec l’opérateur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10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message ne respecte pas le protocole Opérateur</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w:t>
            </w:r>
            <w:proofErr w:type="spellStart"/>
            <w:r w:rsidRPr="00AE4199">
              <w:rPr>
                <w:lang w:val="fr-FR"/>
              </w:rPr>
              <w:t>indélivrable</w:t>
            </w:r>
            <w:proofErr w:type="spellEnd"/>
            <w:r w:rsidRPr="00AE4199">
              <w:rPr>
                <w:lang w:val="fr-FR"/>
              </w:rPr>
              <w:t xml:space="preserve"> pour cause </w:t>
            </w:r>
            <w:proofErr w:type="spellStart"/>
            <w:r w:rsidR="0033370C">
              <w:rPr>
                <w:lang w:val="fr-FR"/>
              </w:rPr>
              <w:t>Worldline</w:t>
            </w:r>
            <w:proofErr w:type="spellEnd"/>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11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Une erreur </w:t>
            </w:r>
            <w:proofErr w:type="spellStart"/>
            <w:r w:rsidR="0033370C">
              <w:rPr>
                <w:lang w:val="fr-FR"/>
              </w:rPr>
              <w:t>Worldline</w:t>
            </w:r>
            <w:proofErr w:type="spellEnd"/>
            <w:r w:rsidR="0033370C" w:rsidRPr="00AE4199">
              <w:rPr>
                <w:lang w:val="fr-FR"/>
              </w:rPr>
              <w:t xml:space="preserve"> </w:t>
            </w:r>
            <w:r w:rsidRPr="00AE4199">
              <w:rPr>
                <w:lang w:val="fr-FR"/>
              </w:rPr>
              <w:t xml:space="preserve">n'a pas permis la délivrance du message </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w:t>
            </w:r>
            <w:proofErr w:type="spellStart"/>
            <w:r w:rsidRPr="00AE4199">
              <w:rPr>
                <w:lang w:val="fr-FR"/>
              </w:rPr>
              <w:t>indélivrable</w:t>
            </w:r>
            <w:proofErr w:type="spellEnd"/>
            <w:r w:rsidRPr="00AE4199">
              <w:rPr>
                <w:lang w:val="fr-FR"/>
              </w:rPr>
              <w:t xml:space="preserve"> pour cause 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12</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Une erreur Opérateur n'a pas permis la délivrance du message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w:t>
            </w:r>
            <w:proofErr w:type="spellStart"/>
            <w:r w:rsidRPr="00AE4199">
              <w:rPr>
                <w:lang w:val="fr-FR"/>
              </w:rPr>
              <w:t>indélivrable</w:t>
            </w:r>
            <w:proofErr w:type="spellEnd"/>
            <w:r w:rsidRPr="00AE4199">
              <w:rPr>
                <w:lang w:val="fr-FR"/>
              </w:rPr>
              <w:t xml:space="preserve"> pour cause Client</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13</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Une erreur Client n'a pas permis la délivrance du message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avec période de validation </w:t>
            </w:r>
            <w:proofErr w:type="spellStart"/>
            <w:r w:rsidR="007D7D59">
              <w:rPr>
                <w:lang w:val="fr-FR"/>
              </w:rPr>
              <w:t>Worldline</w:t>
            </w:r>
            <w:proofErr w:type="spellEnd"/>
            <w:r w:rsidR="007D7D59" w:rsidRPr="00AE4199">
              <w:rPr>
                <w:lang w:val="fr-FR"/>
              </w:rPr>
              <w:t xml:space="preserve"> </w:t>
            </w:r>
            <w:r w:rsidRPr="00AE4199">
              <w:rPr>
                <w:lang w:val="fr-FR"/>
              </w:rPr>
              <w:t>expirée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20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La durée de péremption fixée par </w:t>
            </w:r>
            <w:proofErr w:type="spellStart"/>
            <w:r w:rsidR="007D7D59">
              <w:rPr>
                <w:lang w:val="fr-FR"/>
              </w:rPr>
              <w:t>Worldline</w:t>
            </w:r>
            <w:proofErr w:type="spellEnd"/>
            <w:r w:rsidR="007D7D59" w:rsidRPr="00AE4199">
              <w:rPr>
                <w:lang w:val="fr-FR"/>
              </w:rPr>
              <w:t xml:space="preserve"> </w:t>
            </w:r>
            <w:r w:rsidRPr="00AE4199">
              <w:rPr>
                <w:lang w:val="fr-FR"/>
              </w:rPr>
              <w:t>a été dépassée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avec période de validation Opérateur expirée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21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durée de péremption fixée par Opérateur a été dépassée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Adresse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longueur de l'adresse n'est pas correcte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Numéro</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numéro de téléphone ne correspond pas à celui d'un portable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Opérateur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32</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L'opérateur n'est pas supporté par la plate-forme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Liste noire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33</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client fait partie de la liste noire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Média</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34</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média n'est pas supporté par la plate-forme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Envoi</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35</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L'heure souhaitée d'envoi n'est pas correcte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Péremption</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36</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durée de péremption n'est pas valide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Masque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37</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type de masque n'est pas supporté par la plate-forme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Devise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38</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type de devise n'est pas supporté par la plate-forme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Décimalisation</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39</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code de décimalisation n'est pas conforme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Signe solde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signe du solde du compte n'est pas valide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Montant solde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montant du solde du compte n'est pas correct</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Signe Encours</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42</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signe de l'encours carte n'est pas valide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Montant Encours</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43</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montant de l'encours carte n'est pas correct</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Montant écriture -</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44</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montant de la plus forte écriture débitrice n'est pas correct</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Montant écriture +</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45</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Le montant de la plus forte écriture créditrice n'est pas correct</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Chéquier</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46</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disponibilité du chéquier n'est pas conforme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Texte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47</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longueur du texte transmis n'est pas correcte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Supprimé </w:t>
            </w:r>
            <w:proofErr w:type="spellStart"/>
            <w:r w:rsidRPr="00AE4199">
              <w:rPr>
                <w:lang w:val="fr-FR"/>
              </w:rPr>
              <w:t>applicativement</w:t>
            </w:r>
            <w:proofErr w:type="spellEnd"/>
            <w:r w:rsidRPr="00AE4199">
              <w:rPr>
                <w:lang w:val="fr-FR"/>
              </w:rPr>
              <w:t xml:space="preserve"> - contrôle Catégorie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48</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catégorie n’est pas valide</w:t>
            </w:r>
          </w:p>
        </w:tc>
      </w:tr>
      <w:tr w:rsidR="00A46B87" w:rsidRPr="00AE4199"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Supprimé </w:t>
            </w:r>
            <w:proofErr w:type="spellStart"/>
            <w:r w:rsidRPr="00AE4199">
              <w:rPr>
                <w:lang w:val="fr-FR"/>
              </w:rPr>
              <w:t>applicativement</w:t>
            </w:r>
            <w:proofErr w:type="spellEnd"/>
            <w:r w:rsidRPr="00AE4199">
              <w:rPr>
                <w:lang w:val="fr-FR"/>
              </w:rPr>
              <w:t xml:space="preserve"> - contrôle </w:t>
            </w:r>
            <w:r w:rsidR="00547603" w:rsidRPr="00AE4199">
              <w:rPr>
                <w:lang w:val="fr-FR"/>
              </w:rPr>
              <w:t>Evènement</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49</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L’évènement n’est pas valide</w:t>
            </w:r>
          </w:p>
        </w:tc>
      </w:tr>
      <w:tr w:rsidR="00A46B87" w:rsidRPr="003F7818" w:rsidTr="00A46B87">
        <w:trPr>
          <w:trHeight w:val="160"/>
        </w:trPr>
        <w:tc>
          <w:tcPr>
            <w:tcW w:w="4112"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 xml:space="preserve">Supprimé </w:t>
            </w:r>
            <w:proofErr w:type="spellStart"/>
            <w:r w:rsidRPr="00AE4199">
              <w:rPr>
                <w:lang w:val="fr-FR"/>
              </w:rPr>
              <w:t>applicativement</w:t>
            </w:r>
            <w:proofErr w:type="spellEnd"/>
            <w:r w:rsidRPr="00AE4199">
              <w:rPr>
                <w:lang w:val="fr-FR"/>
              </w:rPr>
              <w:t xml:space="preserve"> - contrôle Date Solde</w:t>
            </w:r>
          </w:p>
        </w:tc>
        <w:tc>
          <w:tcPr>
            <w:tcW w:w="850"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50</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La date du solde n’est pas une date valide</w:t>
            </w:r>
          </w:p>
        </w:tc>
      </w:tr>
      <w:tr w:rsidR="00D94F38" w:rsidRPr="003F7818" w:rsidTr="006368BF">
        <w:trPr>
          <w:trHeight w:val="249"/>
        </w:trPr>
        <w:tc>
          <w:tcPr>
            <w:tcW w:w="4112" w:type="dxa"/>
            <w:shd w:val="clear" w:color="auto" w:fill="auto"/>
            <w:tcMar>
              <w:top w:w="28" w:type="dxa"/>
              <w:left w:w="85" w:type="dxa"/>
              <w:right w:w="85" w:type="dxa"/>
            </w:tcMar>
          </w:tcPr>
          <w:p w:rsidR="00D94F38" w:rsidRPr="00AE4199" w:rsidRDefault="00D94F38" w:rsidP="006368BF">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w:t>
            </w:r>
            <w:r>
              <w:rPr>
                <w:lang w:val="fr-FR"/>
              </w:rPr>
              <w:t>Nombre opération débit</w:t>
            </w:r>
          </w:p>
        </w:tc>
        <w:tc>
          <w:tcPr>
            <w:tcW w:w="850" w:type="dxa"/>
            <w:shd w:val="clear" w:color="auto" w:fill="auto"/>
            <w:tcMar>
              <w:top w:w="28" w:type="dxa"/>
              <w:left w:w="85" w:type="dxa"/>
              <w:right w:w="85" w:type="dxa"/>
            </w:tcMar>
          </w:tcPr>
          <w:p w:rsidR="00D94F38" w:rsidRPr="00AE4199" w:rsidRDefault="00D94F38" w:rsidP="00A46B87">
            <w:pPr>
              <w:pStyle w:val="Table"/>
              <w:rPr>
                <w:lang w:val="fr-FR"/>
              </w:rPr>
            </w:pPr>
            <w:r>
              <w:rPr>
                <w:lang w:val="fr-FR"/>
              </w:rPr>
              <w:t>51</w:t>
            </w:r>
          </w:p>
        </w:tc>
        <w:tc>
          <w:tcPr>
            <w:tcW w:w="5103" w:type="dxa"/>
            <w:shd w:val="clear" w:color="auto" w:fill="auto"/>
            <w:tcMar>
              <w:top w:w="28" w:type="dxa"/>
              <w:left w:w="85" w:type="dxa"/>
              <w:right w:w="85" w:type="dxa"/>
            </w:tcMar>
          </w:tcPr>
          <w:p w:rsidR="00D94F38" w:rsidRPr="00AE4199" w:rsidRDefault="00D94F38" w:rsidP="00A46B87">
            <w:pPr>
              <w:pStyle w:val="Table"/>
              <w:rPr>
                <w:lang w:val="fr-FR"/>
              </w:rPr>
            </w:pPr>
            <w:r>
              <w:rPr>
                <w:lang w:val="fr-FR"/>
              </w:rPr>
              <w:t>Le nombre n’est pas correct</w:t>
            </w:r>
          </w:p>
        </w:tc>
      </w:tr>
      <w:tr w:rsidR="00D94F38" w:rsidRPr="003F7818" w:rsidTr="00A46B87">
        <w:trPr>
          <w:trHeight w:val="160"/>
        </w:trPr>
        <w:tc>
          <w:tcPr>
            <w:tcW w:w="4112" w:type="dxa"/>
            <w:shd w:val="clear" w:color="auto" w:fill="auto"/>
            <w:tcMar>
              <w:top w:w="28" w:type="dxa"/>
              <w:left w:w="85" w:type="dxa"/>
              <w:right w:w="85" w:type="dxa"/>
            </w:tcMar>
          </w:tcPr>
          <w:p w:rsidR="00D94F38" w:rsidRPr="00AE4199" w:rsidRDefault="00D94F38">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w:t>
            </w:r>
            <w:r>
              <w:rPr>
                <w:lang w:val="fr-FR"/>
              </w:rPr>
              <w:t>Nombre opération crédit</w:t>
            </w:r>
          </w:p>
        </w:tc>
        <w:tc>
          <w:tcPr>
            <w:tcW w:w="850" w:type="dxa"/>
            <w:shd w:val="clear" w:color="auto" w:fill="auto"/>
            <w:tcMar>
              <w:top w:w="28" w:type="dxa"/>
              <w:left w:w="85" w:type="dxa"/>
              <w:right w:w="85" w:type="dxa"/>
            </w:tcMar>
          </w:tcPr>
          <w:p w:rsidR="00D94F38" w:rsidRDefault="00D94F38" w:rsidP="006368BF">
            <w:pPr>
              <w:pStyle w:val="Table"/>
              <w:rPr>
                <w:lang w:val="fr-FR"/>
              </w:rPr>
            </w:pPr>
            <w:r>
              <w:rPr>
                <w:lang w:val="fr-FR"/>
              </w:rPr>
              <w:t>52</w:t>
            </w:r>
          </w:p>
        </w:tc>
        <w:tc>
          <w:tcPr>
            <w:tcW w:w="5103" w:type="dxa"/>
            <w:shd w:val="clear" w:color="auto" w:fill="auto"/>
            <w:tcMar>
              <w:top w:w="28" w:type="dxa"/>
              <w:left w:w="85" w:type="dxa"/>
              <w:right w:w="85" w:type="dxa"/>
            </w:tcMar>
          </w:tcPr>
          <w:p w:rsidR="00D94F38" w:rsidRDefault="00D94F38" w:rsidP="00A46B87">
            <w:pPr>
              <w:pStyle w:val="Table"/>
              <w:rPr>
                <w:lang w:val="fr-FR"/>
              </w:rPr>
            </w:pPr>
            <w:r>
              <w:rPr>
                <w:lang w:val="fr-FR"/>
              </w:rPr>
              <w:t>Le nombre n’est pas correct</w:t>
            </w:r>
          </w:p>
        </w:tc>
      </w:tr>
      <w:tr w:rsidR="00D94F38" w:rsidRPr="003F7818" w:rsidTr="00A46B87">
        <w:trPr>
          <w:trHeight w:val="160"/>
        </w:trPr>
        <w:tc>
          <w:tcPr>
            <w:tcW w:w="4112" w:type="dxa"/>
            <w:shd w:val="clear" w:color="auto" w:fill="auto"/>
            <w:tcMar>
              <w:top w:w="28" w:type="dxa"/>
              <w:left w:w="85" w:type="dxa"/>
              <w:right w:w="85" w:type="dxa"/>
            </w:tcMar>
          </w:tcPr>
          <w:p w:rsidR="00D94F38" w:rsidRPr="00AE4199" w:rsidRDefault="00D94F38" w:rsidP="006368BF">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w:t>
            </w:r>
            <w:r>
              <w:rPr>
                <w:lang w:val="fr-FR"/>
              </w:rPr>
              <w:t xml:space="preserve">Top </w:t>
            </w:r>
            <w:proofErr w:type="spellStart"/>
            <w:r>
              <w:rPr>
                <w:lang w:val="fr-FR"/>
              </w:rPr>
              <w:t>opératrion</w:t>
            </w:r>
            <w:proofErr w:type="spellEnd"/>
          </w:p>
        </w:tc>
        <w:tc>
          <w:tcPr>
            <w:tcW w:w="850" w:type="dxa"/>
            <w:shd w:val="clear" w:color="auto" w:fill="auto"/>
            <w:tcMar>
              <w:top w:w="28" w:type="dxa"/>
              <w:left w:w="85" w:type="dxa"/>
              <w:right w:w="85" w:type="dxa"/>
            </w:tcMar>
          </w:tcPr>
          <w:p w:rsidR="00D94F38" w:rsidRDefault="00D94F38" w:rsidP="00A46B87">
            <w:pPr>
              <w:pStyle w:val="Table"/>
              <w:rPr>
                <w:lang w:val="fr-FR"/>
              </w:rPr>
            </w:pPr>
            <w:r>
              <w:rPr>
                <w:lang w:val="fr-FR"/>
              </w:rPr>
              <w:t>53</w:t>
            </w:r>
          </w:p>
        </w:tc>
        <w:tc>
          <w:tcPr>
            <w:tcW w:w="5103" w:type="dxa"/>
            <w:shd w:val="clear" w:color="auto" w:fill="auto"/>
            <w:tcMar>
              <w:top w:w="28" w:type="dxa"/>
              <w:left w:w="85" w:type="dxa"/>
              <w:right w:w="85" w:type="dxa"/>
            </w:tcMar>
          </w:tcPr>
          <w:p w:rsidR="00D94F38" w:rsidRDefault="00D94F38" w:rsidP="006368BF">
            <w:pPr>
              <w:pStyle w:val="Table"/>
              <w:rPr>
                <w:lang w:val="fr-FR"/>
              </w:rPr>
            </w:pPr>
            <w:r>
              <w:rPr>
                <w:lang w:val="fr-FR"/>
              </w:rPr>
              <w:t>Le top opération n’est pas valide</w:t>
            </w:r>
          </w:p>
        </w:tc>
      </w:tr>
      <w:tr w:rsidR="00D94F38" w:rsidRPr="003F7818" w:rsidTr="00A46B87">
        <w:trPr>
          <w:trHeight w:val="160"/>
        </w:trPr>
        <w:tc>
          <w:tcPr>
            <w:tcW w:w="4112" w:type="dxa"/>
            <w:shd w:val="clear" w:color="auto" w:fill="auto"/>
            <w:tcMar>
              <w:top w:w="28" w:type="dxa"/>
              <w:left w:w="85" w:type="dxa"/>
              <w:right w:w="85" w:type="dxa"/>
            </w:tcMar>
          </w:tcPr>
          <w:p w:rsidR="00D94F38" w:rsidRPr="00AE4199" w:rsidRDefault="00D94F38" w:rsidP="006368BF">
            <w:pPr>
              <w:pStyle w:val="Table"/>
              <w:rPr>
                <w:lang w:val="fr-FR"/>
              </w:rPr>
            </w:pPr>
            <w:r w:rsidRPr="00AE4199">
              <w:rPr>
                <w:lang w:val="fr-FR"/>
              </w:rPr>
              <w:t xml:space="preserve">Message supprimé </w:t>
            </w:r>
            <w:proofErr w:type="spellStart"/>
            <w:r w:rsidRPr="00AE4199">
              <w:rPr>
                <w:lang w:val="fr-FR"/>
              </w:rPr>
              <w:t>applicativement</w:t>
            </w:r>
            <w:proofErr w:type="spellEnd"/>
            <w:r w:rsidRPr="00AE4199">
              <w:rPr>
                <w:lang w:val="fr-FR"/>
              </w:rPr>
              <w:t xml:space="preserve"> – contrôle </w:t>
            </w:r>
            <w:r>
              <w:rPr>
                <w:lang w:val="fr-FR"/>
              </w:rPr>
              <w:t>Type opération chéquier</w:t>
            </w:r>
          </w:p>
        </w:tc>
        <w:tc>
          <w:tcPr>
            <w:tcW w:w="850" w:type="dxa"/>
            <w:shd w:val="clear" w:color="auto" w:fill="auto"/>
            <w:tcMar>
              <w:top w:w="28" w:type="dxa"/>
              <w:left w:w="85" w:type="dxa"/>
              <w:right w:w="85" w:type="dxa"/>
            </w:tcMar>
          </w:tcPr>
          <w:p w:rsidR="00D94F38" w:rsidRDefault="00D94F38" w:rsidP="00A46B87">
            <w:pPr>
              <w:pStyle w:val="Table"/>
              <w:rPr>
                <w:lang w:val="fr-FR"/>
              </w:rPr>
            </w:pPr>
            <w:r>
              <w:rPr>
                <w:lang w:val="fr-FR"/>
              </w:rPr>
              <w:t>54</w:t>
            </w:r>
          </w:p>
        </w:tc>
        <w:tc>
          <w:tcPr>
            <w:tcW w:w="5103" w:type="dxa"/>
            <w:shd w:val="clear" w:color="auto" w:fill="auto"/>
            <w:tcMar>
              <w:top w:w="28" w:type="dxa"/>
              <w:left w:w="85" w:type="dxa"/>
              <w:right w:w="85" w:type="dxa"/>
            </w:tcMar>
          </w:tcPr>
          <w:p w:rsidR="00D94F38" w:rsidRDefault="00D94F38" w:rsidP="006368BF">
            <w:pPr>
              <w:pStyle w:val="Table"/>
              <w:rPr>
                <w:lang w:val="fr-FR"/>
              </w:rPr>
            </w:pPr>
            <w:r>
              <w:rPr>
                <w:lang w:val="fr-FR"/>
              </w:rPr>
              <w:t>Le type n’est pas valide</w:t>
            </w:r>
          </w:p>
        </w:tc>
      </w:tr>
    </w:tbl>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L’exploitation par le back-office de la banque permettra, d’une part, de mettre à jour sa base de messages contenant un historique de </w:t>
      </w:r>
      <w:r w:rsidRPr="00AE4199">
        <w:rPr>
          <w:b/>
          <w:lang w:val="fr-FR"/>
        </w:rPr>
        <w:t>60 jours</w:t>
      </w:r>
      <w:r w:rsidRPr="00AE4199">
        <w:rPr>
          <w:lang w:val="fr-FR"/>
        </w:rPr>
        <w:t xml:space="preserve"> et d’autre part d’élaborer des statistiques (Fidélisation du client, Marketing produit,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Les fichiers de suivi contiennent les dernières mises à jour des états de message non encore reçus par la Société Générale. Ils sont transmis à la Société Générale à des vacations précises.</w:t>
      </w:r>
    </w:p>
    <w:p w:rsidR="00C461A7" w:rsidRPr="00AE4199" w:rsidRDefault="00C461A7" w:rsidP="00C461A7">
      <w:pPr>
        <w:pStyle w:val="Corpsdetexte"/>
        <w:jc w:val="both"/>
        <w:rPr>
          <w:lang w:val="fr-FR"/>
        </w:rPr>
      </w:pPr>
    </w:p>
    <w:p w:rsidR="00C461A7" w:rsidRPr="00740ED1" w:rsidRDefault="00C461A7" w:rsidP="00C461A7">
      <w:pPr>
        <w:pStyle w:val="Titre3"/>
        <w:rPr>
          <w:lang w:val="fr-FR"/>
        </w:rPr>
      </w:pPr>
      <w:bookmarkStart w:id="87" w:name="_Toc292988762"/>
      <w:bookmarkStart w:id="88" w:name="_Toc385324812"/>
      <w:r w:rsidRPr="00740ED1">
        <w:rPr>
          <w:lang w:val="fr-FR"/>
        </w:rPr>
        <w:t xml:space="preserve">Envoi des fichiers de </w:t>
      </w:r>
      <w:proofErr w:type="spellStart"/>
      <w:r w:rsidR="0033370C" w:rsidRPr="00740ED1">
        <w:rPr>
          <w:lang w:val="fr-FR"/>
        </w:rPr>
        <w:t>comptes-rendus</w:t>
      </w:r>
      <w:proofErr w:type="spellEnd"/>
      <w:r w:rsidRPr="00740ED1">
        <w:rPr>
          <w:lang w:val="fr-FR"/>
        </w:rPr>
        <w:t xml:space="preserve"> par </w:t>
      </w:r>
      <w:r w:rsidR="0033370C" w:rsidRPr="00740ED1">
        <w:rPr>
          <w:lang w:val="fr-FR"/>
        </w:rPr>
        <w:t>CFT</w:t>
      </w:r>
      <w:r w:rsidRPr="00740ED1">
        <w:rPr>
          <w:lang w:val="fr-FR"/>
        </w:rPr>
        <w:t xml:space="preserve"> (sens </w:t>
      </w:r>
      <w:proofErr w:type="spellStart"/>
      <w:r w:rsidR="0033370C" w:rsidRPr="00740ED1">
        <w:rPr>
          <w:lang w:val="fr-FR"/>
        </w:rPr>
        <w:t>Worldline</w:t>
      </w:r>
      <w:proofErr w:type="spellEnd"/>
      <w:r w:rsidRPr="00C461A7">
        <w:sym w:font="Wingdings" w:char="F0E0"/>
      </w:r>
      <w:r w:rsidR="0033370C" w:rsidRPr="00740ED1">
        <w:rPr>
          <w:lang w:val="fr-FR"/>
        </w:rPr>
        <w:t>SG</w:t>
      </w:r>
      <w:r w:rsidRPr="00740ED1">
        <w:rPr>
          <w:lang w:val="fr-FR"/>
        </w:rPr>
        <w:t>)</w:t>
      </w:r>
      <w:bookmarkEnd w:id="87"/>
      <w:bookmarkEnd w:id="88"/>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Suite au traitement des fichiers d’entrée, </w:t>
      </w:r>
      <w:proofErr w:type="spellStart"/>
      <w:r w:rsidR="0033370C">
        <w:rPr>
          <w:lang w:val="fr-FR"/>
        </w:rPr>
        <w:t>Worldline</w:t>
      </w:r>
      <w:proofErr w:type="spellEnd"/>
      <w:r w:rsidRPr="00AE4199">
        <w:rPr>
          <w:lang w:val="fr-FR"/>
        </w:rPr>
        <w:t xml:space="preserve"> communique à la SG les notifications de SMS (accusés de réception ou de non-réception avec le motif) par CFT tous les jours vers 18h00.</w:t>
      </w:r>
    </w:p>
    <w:p w:rsidR="00C461A7" w:rsidRPr="00AE4199" w:rsidRDefault="00C461A7" w:rsidP="00C461A7">
      <w:pPr>
        <w:pStyle w:val="Corpsdetexte"/>
        <w:jc w:val="both"/>
        <w:rPr>
          <w:lang w:val="fr-FR"/>
        </w:rPr>
      </w:pPr>
      <w:r w:rsidRPr="00AE4199">
        <w:rPr>
          <w:lang w:val="fr-FR"/>
        </w:rPr>
        <w:t>La transmission est assurée par la même machine que celle qui réceptionne le fichier de demandes d’émission.</w:t>
      </w:r>
    </w:p>
    <w:p w:rsidR="00C461A7" w:rsidRPr="00AE4199" w:rsidRDefault="00C461A7" w:rsidP="00C461A7">
      <w:pPr>
        <w:pStyle w:val="Corpsdetexte"/>
        <w:jc w:val="both"/>
        <w:rPr>
          <w:lang w:val="fr-FR"/>
        </w:rPr>
      </w:pPr>
      <w:r w:rsidRPr="00AE4199">
        <w:rPr>
          <w:lang w:val="fr-FR"/>
        </w:rPr>
        <w:t xml:space="preserve">Dès que le fichier statistique est transféré </w:t>
      </w:r>
      <w:r w:rsidR="0033370C">
        <w:rPr>
          <w:lang w:val="fr-FR"/>
        </w:rPr>
        <w:t xml:space="preserve">de </w:t>
      </w:r>
      <w:proofErr w:type="spellStart"/>
      <w:r w:rsidR="0033370C">
        <w:rPr>
          <w:lang w:val="fr-FR"/>
        </w:rPr>
        <w:t>Worldline</w:t>
      </w:r>
      <w:proofErr w:type="spellEnd"/>
      <w:r w:rsidRPr="00AE4199">
        <w:rPr>
          <w:lang w:val="fr-FR"/>
        </w:rPr>
        <w:t xml:space="preserve"> vers la Société Générale via CFT, le serveur contrôle la bonne réception (fichier conforme aux attentes, transfert établi dans les règles…) du dit fichier et retourne un accusé de réception.</w:t>
      </w:r>
    </w:p>
    <w:p w:rsidR="00C461A7" w:rsidRPr="00AE4199" w:rsidRDefault="00C461A7" w:rsidP="00C461A7">
      <w:pPr>
        <w:pStyle w:val="Corpsdetexte"/>
        <w:jc w:val="both"/>
        <w:rPr>
          <w:lang w:val="fr-FR"/>
        </w:rPr>
      </w:pPr>
    </w:p>
    <w:p w:rsidR="00C461A7" w:rsidRPr="00AE4199" w:rsidRDefault="00C461A7" w:rsidP="0033370C">
      <w:pPr>
        <w:pStyle w:val="Titre4"/>
        <w:rPr>
          <w:lang w:val="fr-FR"/>
        </w:rPr>
      </w:pPr>
      <w:r w:rsidRPr="00AE4199">
        <w:rPr>
          <w:lang w:val="fr-FR"/>
        </w:rPr>
        <w:t>Homologation</w:t>
      </w:r>
    </w:p>
    <w:p w:rsidR="00C461A7" w:rsidRPr="00AE4199" w:rsidRDefault="00C461A7" w:rsidP="00C461A7">
      <w:pPr>
        <w:pStyle w:val="Corpsdetexte"/>
        <w:jc w:val="both"/>
        <w:rPr>
          <w:b/>
          <w:lang w:val="fr-FR"/>
        </w:rPr>
      </w:pPr>
      <w:r w:rsidRPr="00AE4199">
        <w:rPr>
          <w:lang w:val="fr-FR"/>
        </w:rPr>
        <w:t>Utilisation du partenaire CFT Homologation: </w:t>
      </w:r>
      <w:r w:rsidRPr="00AE4199">
        <w:rPr>
          <w:b/>
          <w:lang w:val="fr-FR"/>
        </w:rPr>
        <w:t>MELH</w:t>
      </w:r>
    </w:p>
    <w:p w:rsidR="00C461A7" w:rsidRPr="00AE4199" w:rsidRDefault="00C461A7" w:rsidP="00C461A7">
      <w:pPr>
        <w:pStyle w:val="Corpsdetexte"/>
        <w:jc w:val="both"/>
        <w:rPr>
          <w:b/>
          <w:lang w:val="fr-FR"/>
        </w:rPr>
      </w:pPr>
      <w:r w:rsidRPr="00AE4199">
        <w:rPr>
          <w:lang w:val="fr-FR"/>
        </w:rPr>
        <w:t>Identifiant de fichier (IDF) :</w:t>
      </w:r>
      <w:r w:rsidRPr="00AE4199">
        <w:rPr>
          <w:b/>
          <w:lang w:val="fr-FR"/>
        </w:rPr>
        <w:t xml:space="preserve"> HATOSWFR</w:t>
      </w:r>
    </w:p>
    <w:p w:rsidR="00C461A7" w:rsidRPr="00AE4199" w:rsidRDefault="00C461A7" w:rsidP="00C461A7">
      <w:pPr>
        <w:pStyle w:val="Corpsdetexte"/>
        <w:jc w:val="both"/>
        <w:rPr>
          <w:lang w:val="fr-FR"/>
        </w:rPr>
      </w:pPr>
    </w:p>
    <w:p w:rsidR="00C461A7" w:rsidRPr="00AE4199" w:rsidRDefault="00C461A7" w:rsidP="0033370C">
      <w:pPr>
        <w:pStyle w:val="Titre4"/>
        <w:rPr>
          <w:lang w:val="fr-FR"/>
        </w:rPr>
      </w:pPr>
      <w:r w:rsidRPr="00AE4199">
        <w:rPr>
          <w:lang w:val="fr-FR"/>
        </w:rPr>
        <w:t>Production</w:t>
      </w:r>
    </w:p>
    <w:p w:rsidR="00C461A7" w:rsidRPr="00AE4199" w:rsidRDefault="00C461A7" w:rsidP="00C461A7">
      <w:pPr>
        <w:pStyle w:val="Corpsdetexte"/>
        <w:jc w:val="both"/>
        <w:rPr>
          <w:lang w:val="fr-FR"/>
        </w:rPr>
      </w:pPr>
      <w:r w:rsidRPr="00AE4199">
        <w:rPr>
          <w:lang w:val="fr-FR"/>
        </w:rPr>
        <w:t>Utilisation du partenaire CFT Production : </w:t>
      </w:r>
      <w:r w:rsidRPr="00AE4199">
        <w:rPr>
          <w:b/>
          <w:lang w:val="fr-FR"/>
        </w:rPr>
        <w:t>MELN</w:t>
      </w:r>
    </w:p>
    <w:p w:rsidR="00C461A7" w:rsidRPr="00AE4199" w:rsidRDefault="00C461A7" w:rsidP="00C461A7">
      <w:pPr>
        <w:pStyle w:val="PrformatHTML"/>
        <w:rPr>
          <w:rFonts w:ascii="Arial" w:hAnsi="Arial"/>
          <w:b/>
          <w:lang w:val="fr-FR"/>
        </w:rPr>
      </w:pPr>
      <w:r w:rsidRPr="00AE4199">
        <w:rPr>
          <w:rFonts w:ascii="Arial" w:hAnsi="Arial"/>
          <w:lang w:val="fr-FR"/>
        </w:rPr>
        <w:t xml:space="preserve">Identifiant de fichier (IDF) : </w:t>
      </w:r>
      <w:r w:rsidRPr="00AE4199">
        <w:rPr>
          <w:rFonts w:ascii="Arial" w:hAnsi="Arial"/>
          <w:b/>
          <w:lang w:val="fr-FR"/>
        </w:rPr>
        <w:t>PATOSWLR</w:t>
      </w:r>
      <w:bookmarkStart w:id="89" w:name="_Toc292988763"/>
      <w:bookmarkStart w:id="90" w:name="_Toc286160173"/>
    </w:p>
    <w:p w:rsidR="00C461A7" w:rsidRPr="00C461A7" w:rsidRDefault="00C461A7" w:rsidP="00C461A7">
      <w:pPr>
        <w:pStyle w:val="Titre2"/>
      </w:pPr>
      <w:r w:rsidRPr="00C461A7">
        <w:br w:type="page"/>
      </w:r>
      <w:bookmarkStart w:id="91" w:name="_Toc316305264"/>
      <w:bookmarkStart w:id="92" w:name="_Toc385324813"/>
      <w:proofErr w:type="spellStart"/>
      <w:r w:rsidRPr="00C461A7">
        <w:t>Schéma</w:t>
      </w:r>
      <w:proofErr w:type="spellEnd"/>
      <w:r w:rsidRPr="00C461A7">
        <w:t xml:space="preserve"> </w:t>
      </w:r>
      <w:proofErr w:type="spellStart"/>
      <w:r w:rsidRPr="00C461A7">
        <w:t>général</w:t>
      </w:r>
      <w:bookmarkEnd w:id="91"/>
      <w:bookmarkEnd w:id="92"/>
      <w:proofErr w:type="spellEnd"/>
    </w:p>
    <w:p w:rsidR="00C461A7" w:rsidRPr="00AE4199" w:rsidRDefault="00C461A7" w:rsidP="00C461A7">
      <w:pPr>
        <w:pStyle w:val="Corpsdetexte"/>
        <w:jc w:val="both"/>
        <w:rPr>
          <w:lang w:val="fr-FR"/>
        </w:rPr>
      </w:pPr>
      <w:r>
        <w:rPr>
          <w:noProof/>
          <w:lang w:val="fr-FR" w:eastAsia="fr-FR"/>
        </w:rPr>
        <mc:AlternateContent>
          <mc:Choice Requires="wpg">
            <w:drawing>
              <wp:anchor distT="0" distB="0" distL="114300" distR="114300" simplePos="0" relativeHeight="251689984" behindDoc="0" locked="0" layoutInCell="1" allowOverlap="1" wp14:anchorId="5F503022" wp14:editId="22536830">
                <wp:simplePos x="0" y="0"/>
                <wp:positionH relativeFrom="column">
                  <wp:posOffset>-18415</wp:posOffset>
                </wp:positionH>
                <wp:positionV relativeFrom="paragraph">
                  <wp:posOffset>-304800</wp:posOffset>
                </wp:positionV>
                <wp:extent cx="5143500" cy="7097395"/>
                <wp:effectExtent l="0" t="0" r="19050" b="27305"/>
                <wp:wrapNone/>
                <wp:docPr id="294" name="Groupe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7097395"/>
                          <a:chOff x="1391" y="1714"/>
                          <a:chExt cx="8327" cy="11658"/>
                        </a:xfrm>
                      </wpg:grpSpPr>
                      <wps:wsp>
                        <wps:cNvPr id="295" name="Line 503"/>
                        <wps:cNvCnPr/>
                        <wps:spPr bwMode="auto">
                          <a:xfrm flipH="1">
                            <a:off x="5020" y="3539"/>
                            <a:ext cx="11" cy="4026"/>
                          </a:xfrm>
                          <a:prstGeom prst="line">
                            <a:avLst/>
                          </a:prstGeom>
                          <a:noFill/>
                          <a:ln w="825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6" name="Group 504"/>
                        <wpg:cNvGrpSpPr>
                          <a:grpSpLocks/>
                        </wpg:cNvGrpSpPr>
                        <wpg:grpSpPr bwMode="auto">
                          <a:xfrm>
                            <a:off x="4437" y="2337"/>
                            <a:ext cx="1872" cy="1034"/>
                            <a:chOff x="6742" y="3566"/>
                            <a:chExt cx="1872" cy="1034"/>
                          </a:xfrm>
                        </wpg:grpSpPr>
                        <wps:wsp>
                          <wps:cNvPr id="297" name="Freeform 505"/>
                          <wps:cNvSpPr>
                            <a:spLocks noEditPoints="1"/>
                          </wps:cNvSpPr>
                          <wps:spPr bwMode="auto">
                            <a:xfrm>
                              <a:off x="7017" y="3566"/>
                              <a:ext cx="1009" cy="662"/>
                            </a:xfrm>
                            <a:custGeom>
                              <a:avLst/>
                              <a:gdLst>
                                <a:gd name="T0" fmla="*/ 0 w 1009"/>
                                <a:gd name="T1" fmla="*/ 662 h 662"/>
                                <a:gd name="T2" fmla="*/ 0 w 1009"/>
                                <a:gd name="T3" fmla="*/ 649 h 662"/>
                                <a:gd name="T4" fmla="*/ 101 w 1009"/>
                                <a:gd name="T5" fmla="*/ 607 h 662"/>
                                <a:gd name="T6" fmla="*/ 101 w 1009"/>
                                <a:gd name="T7" fmla="*/ 0 h 662"/>
                                <a:gd name="T8" fmla="*/ 370 w 1009"/>
                                <a:gd name="T9" fmla="*/ 0 h 662"/>
                                <a:gd name="T10" fmla="*/ 370 w 1009"/>
                                <a:gd name="T11" fmla="*/ 607 h 662"/>
                                <a:gd name="T12" fmla="*/ 479 w 1009"/>
                                <a:gd name="T13" fmla="*/ 649 h 662"/>
                                <a:gd name="T14" fmla="*/ 479 w 1009"/>
                                <a:gd name="T15" fmla="*/ 662 h 662"/>
                                <a:gd name="T16" fmla="*/ 0 w 1009"/>
                                <a:gd name="T17" fmla="*/ 662 h 662"/>
                                <a:gd name="T18" fmla="*/ 404 w 1009"/>
                                <a:gd name="T19" fmla="*/ 568 h 662"/>
                                <a:gd name="T20" fmla="*/ 499 w 1009"/>
                                <a:gd name="T21" fmla="*/ 568 h 662"/>
                                <a:gd name="T22" fmla="*/ 603 w 1009"/>
                                <a:gd name="T23" fmla="*/ 592 h 662"/>
                                <a:gd name="T24" fmla="*/ 603 w 1009"/>
                                <a:gd name="T25" fmla="*/ 639 h 662"/>
                                <a:gd name="T26" fmla="*/ 499 w 1009"/>
                                <a:gd name="T27" fmla="*/ 639 h 662"/>
                                <a:gd name="T28" fmla="*/ 499 w 1009"/>
                                <a:gd name="T29" fmla="*/ 662 h 662"/>
                                <a:gd name="T30" fmla="*/ 915 w 1009"/>
                                <a:gd name="T31" fmla="*/ 662 h 662"/>
                                <a:gd name="T32" fmla="*/ 915 w 1009"/>
                                <a:gd name="T33" fmla="*/ 639 h 662"/>
                                <a:gd name="T34" fmla="*/ 811 w 1009"/>
                                <a:gd name="T35" fmla="*/ 639 h 662"/>
                                <a:gd name="T36" fmla="*/ 811 w 1009"/>
                                <a:gd name="T37" fmla="*/ 592 h 662"/>
                                <a:gd name="T38" fmla="*/ 915 w 1009"/>
                                <a:gd name="T39" fmla="*/ 568 h 662"/>
                                <a:gd name="T40" fmla="*/ 1009 w 1009"/>
                                <a:gd name="T41" fmla="*/ 568 h 662"/>
                                <a:gd name="T42" fmla="*/ 1009 w 1009"/>
                                <a:gd name="T43" fmla="*/ 164 h 662"/>
                                <a:gd name="T44" fmla="*/ 404 w 1009"/>
                                <a:gd name="T45" fmla="*/ 164 h 662"/>
                                <a:gd name="T46" fmla="*/ 404 w 1009"/>
                                <a:gd name="T47" fmla="*/ 568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09" h="662">
                                  <a:moveTo>
                                    <a:pt x="0" y="662"/>
                                  </a:moveTo>
                                  <a:lnTo>
                                    <a:pt x="0" y="649"/>
                                  </a:lnTo>
                                  <a:lnTo>
                                    <a:pt x="101" y="607"/>
                                  </a:lnTo>
                                  <a:lnTo>
                                    <a:pt x="101" y="0"/>
                                  </a:lnTo>
                                  <a:lnTo>
                                    <a:pt x="370" y="0"/>
                                  </a:lnTo>
                                  <a:lnTo>
                                    <a:pt x="370" y="607"/>
                                  </a:lnTo>
                                  <a:lnTo>
                                    <a:pt x="479" y="649"/>
                                  </a:lnTo>
                                  <a:lnTo>
                                    <a:pt x="479" y="662"/>
                                  </a:lnTo>
                                  <a:lnTo>
                                    <a:pt x="0" y="662"/>
                                  </a:lnTo>
                                  <a:close/>
                                  <a:moveTo>
                                    <a:pt x="404" y="568"/>
                                  </a:moveTo>
                                  <a:lnTo>
                                    <a:pt x="499" y="568"/>
                                  </a:lnTo>
                                  <a:lnTo>
                                    <a:pt x="603" y="592"/>
                                  </a:lnTo>
                                  <a:lnTo>
                                    <a:pt x="603" y="639"/>
                                  </a:lnTo>
                                  <a:lnTo>
                                    <a:pt x="499" y="639"/>
                                  </a:lnTo>
                                  <a:lnTo>
                                    <a:pt x="499" y="662"/>
                                  </a:lnTo>
                                  <a:lnTo>
                                    <a:pt x="915" y="662"/>
                                  </a:lnTo>
                                  <a:lnTo>
                                    <a:pt x="915" y="639"/>
                                  </a:lnTo>
                                  <a:lnTo>
                                    <a:pt x="811" y="639"/>
                                  </a:lnTo>
                                  <a:lnTo>
                                    <a:pt x="811" y="592"/>
                                  </a:lnTo>
                                  <a:lnTo>
                                    <a:pt x="915" y="568"/>
                                  </a:lnTo>
                                  <a:lnTo>
                                    <a:pt x="1009" y="568"/>
                                  </a:lnTo>
                                  <a:lnTo>
                                    <a:pt x="1009" y="164"/>
                                  </a:lnTo>
                                  <a:lnTo>
                                    <a:pt x="404" y="164"/>
                                  </a:lnTo>
                                  <a:lnTo>
                                    <a:pt x="404" y="568"/>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298" name="Line 506"/>
                          <wps:cNvCnPr/>
                          <wps:spPr bwMode="auto">
                            <a:xfrm>
                              <a:off x="7118" y="4173"/>
                              <a:ext cx="1" cy="5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99" name="Line 507"/>
                          <wps:cNvCnPr/>
                          <wps:spPr bwMode="auto">
                            <a:xfrm>
                              <a:off x="7387" y="4173"/>
                              <a:ext cx="1" cy="55"/>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0" name="Line 508"/>
                          <wps:cNvCnPr/>
                          <wps:spPr bwMode="auto">
                            <a:xfrm>
                              <a:off x="7203" y="3773"/>
                              <a:ext cx="101"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1" name="Line 509"/>
                          <wps:cNvCnPr/>
                          <wps:spPr bwMode="auto">
                            <a:xfrm>
                              <a:off x="7186" y="3704"/>
                              <a:ext cx="135"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2" name="Rectangle 510"/>
                          <wps:cNvSpPr>
                            <a:spLocks noChangeArrowheads="1"/>
                          </wps:cNvSpPr>
                          <wps:spPr bwMode="auto">
                            <a:xfrm>
                              <a:off x="7152" y="3594"/>
                              <a:ext cx="203" cy="385"/>
                            </a:xfrm>
                            <a:prstGeom prst="rect">
                              <a:avLst/>
                            </a:prstGeom>
                            <a:noFill/>
                            <a:ln w="825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Line 511"/>
                          <wps:cNvCnPr/>
                          <wps:spPr bwMode="auto">
                            <a:xfrm>
                              <a:off x="7620" y="4205"/>
                              <a:ext cx="208"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4" name="Line 512"/>
                          <wps:cNvCnPr/>
                          <wps:spPr bwMode="auto">
                            <a:xfrm>
                              <a:off x="7620" y="4158"/>
                              <a:ext cx="208"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5" name="Line 513"/>
                          <wps:cNvCnPr/>
                          <wps:spPr bwMode="auto">
                            <a:xfrm>
                              <a:off x="7516" y="4134"/>
                              <a:ext cx="416"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06" name="Freeform 514"/>
                          <wps:cNvSpPr>
                            <a:spLocks noEditPoints="1"/>
                          </wps:cNvSpPr>
                          <wps:spPr bwMode="auto">
                            <a:xfrm>
                              <a:off x="7144" y="4007"/>
                              <a:ext cx="218" cy="179"/>
                            </a:xfrm>
                            <a:custGeom>
                              <a:avLst/>
                              <a:gdLst>
                                <a:gd name="T0" fmla="*/ 17 w 218"/>
                                <a:gd name="T1" fmla="*/ 110 h 179"/>
                                <a:gd name="T2" fmla="*/ 0 w 218"/>
                                <a:gd name="T3" fmla="*/ 0 h 179"/>
                                <a:gd name="T4" fmla="*/ 34 w 218"/>
                                <a:gd name="T5" fmla="*/ 110 h 179"/>
                                <a:gd name="T6" fmla="*/ 51 w 218"/>
                                <a:gd name="T7" fmla="*/ 0 h 179"/>
                                <a:gd name="T8" fmla="*/ 34 w 218"/>
                                <a:gd name="T9" fmla="*/ 110 h 179"/>
                                <a:gd name="T10" fmla="*/ 83 w 218"/>
                                <a:gd name="T11" fmla="*/ 110 h 179"/>
                                <a:gd name="T12" fmla="*/ 68 w 218"/>
                                <a:gd name="T13" fmla="*/ 0 h 179"/>
                                <a:gd name="T14" fmla="*/ 100 w 218"/>
                                <a:gd name="T15" fmla="*/ 110 h 179"/>
                                <a:gd name="T16" fmla="*/ 117 w 218"/>
                                <a:gd name="T17" fmla="*/ 0 h 179"/>
                                <a:gd name="T18" fmla="*/ 100 w 218"/>
                                <a:gd name="T19" fmla="*/ 110 h 179"/>
                                <a:gd name="T20" fmla="*/ 151 w 218"/>
                                <a:gd name="T21" fmla="*/ 110 h 179"/>
                                <a:gd name="T22" fmla="*/ 134 w 218"/>
                                <a:gd name="T23" fmla="*/ 0 h 179"/>
                                <a:gd name="T24" fmla="*/ 168 w 218"/>
                                <a:gd name="T25" fmla="*/ 110 h 179"/>
                                <a:gd name="T26" fmla="*/ 186 w 218"/>
                                <a:gd name="T27" fmla="*/ 0 h 179"/>
                                <a:gd name="T28" fmla="*/ 168 w 218"/>
                                <a:gd name="T29" fmla="*/ 110 h 179"/>
                                <a:gd name="T30" fmla="*/ 218 w 218"/>
                                <a:gd name="T31" fmla="*/ 110 h 179"/>
                                <a:gd name="T32" fmla="*/ 203 w 218"/>
                                <a:gd name="T33" fmla="*/ 0 h 179"/>
                                <a:gd name="T34" fmla="*/ 203 w 218"/>
                                <a:gd name="T35" fmla="*/ 179 h 179"/>
                                <a:gd name="T36" fmla="*/ 218 w 218"/>
                                <a:gd name="T37" fmla="*/ 123 h 179"/>
                                <a:gd name="T38" fmla="*/ 203 w 218"/>
                                <a:gd name="T39" fmla="*/ 179 h 179"/>
                                <a:gd name="T40" fmla="*/ 186 w 218"/>
                                <a:gd name="T41" fmla="*/ 179 h 179"/>
                                <a:gd name="T42" fmla="*/ 168 w 218"/>
                                <a:gd name="T43" fmla="*/ 123 h 179"/>
                                <a:gd name="T44" fmla="*/ 134 w 218"/>
                                <a:gd name="T45" fmla="*/ 179 h 179"/>
                                <a:gd name="T46" fmla="*/ 151 w 218"/>
                                <a:gd name="T47" fmla="*/ 123 h 179"/>
                                <a:gd name="T48" fmla="*/ 134 w 218"/>
                                <a:gd name="T49" fmla="*/ 179 h 179"/>
                                <a:gd name="T50" fmla="*/ 117 w 218"/>
                                <a:gd name="T51" fmla="*/ 179 h 179"/>
                                <a:gd name="T52" fmla="*/ 100 w 218"/>
                                <a:gd name="T53" fmla="*/ 123 h 179"/>
                                <a:gd name="T54" fmla="*/ 68 w 218"/>
                                <a:gd name="T55" fmla="*/ 179 h 179"/>
                                <a:gd name="T56" fmla="*/ 83 w 218"/>
                                <a:gd name="T57" fmla="*/ 123 h 179"/>
                                <a:gd name="T58" fmla="*/ 68 w 218"/>
                                <a:gd name="T59" fmla="*/ 179 h 179"/>
                                <a:gd name="T60" fmla="*/ 51 w 218"/>
                                <a:gd name="T61" fmla="*/ 179 h 179"/>
                                <a:gd name="T62" fmla="*/ 34 w 218"/>
                                <a:gd name="T63" fmla="*/ 123 h 179"/>
                                <a:gd name="T64" fmla="*/ 0 w 218"/>
                                <a:gd name="T65" fmla="*/ 179 h 179"/>
                                <a:gd name="T66" fmla="*/ 17 w 218"/>
                                <a:gd name="T67" fmla="*/ 123 h 179"/>
                                <a:gd name="T68" fmla="*/ 0 w 218"/>
                                <a:gd name="T69" fmla="*/ 17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8" h="179">
                                  <a:moveTo>
                                    <a:pt x="0" y="110"/>
                                  </a:moveTo>
                                  <a:lnTo>
                                    <a:pt x="17" y="110"/>
                                  </a:lnTo>
                                  <a:lnTo>
                                    <a:pt x="17" y="0"/>
                                  </a:lnTo>
                                  <a:lnTo>
                                    <a:pt x="0" y="0"/>
                                  </a:lnTo>
                                  <a:lnTo>
                                    <a:pt x="0" y="110"/>
                                  </a:lnTo>
                                  <a:close/>
                                  <a:moveTo>
                                    <a:pt x="34" y="110"/>
                                  </a:moveTo>
                                  <a:lnTo>
                                    <a:pt x="51" y="110"/>
                                  </a:lnTo>
                                  <a:lnTo>
                                    <a:pt x="51" y="0"/>
                                  </a:lnTo>
                                  <a:lnTo>
                                    <a:pt x="34" y="0"/>
                                  </a:lnTo>
                                  <a:lnTo>
                                    <a:pt x="34" y="110"/>
                                  </a:lnTo>
                                  <a:close/>
                                  <a:moveTo>
                                    <a:pt x="68" y="110"/>
                                  </a:moveTo>
                                  <a:lnTo>
                                    <a:pt x="83" y="110"/>
                                  </a:lnTo>
                                  <a:lnTo>
                                    <a:pt x="83" y="0"/>
                                  </a:lnTo>
                                  <a:lnTo>
                                    <a:pt x="68" y="0"/>
                                  </a:lnTo>
                                  <a:lnTo>
                                    <a:pt x="68" y="110"/>
                                  </a:lnTo>
                                  <a:close/>
                                  <a:moveTo>
                                    <a:pt x="100" y="110"/>
                                  </a:moveTo>
                                  <a:lnTo>
                                    <a:pt x="117" y="110"/>
                                  </a:lnTo>
                                  <a:lnTo>
                                    <a:pt x="117" y="0"/>
                                  </a:lnTo>
                                  <a:lnTo>
                                    <a:pt x="100" y="0"/>
                                  </a:lnTo>
                                  <a:lnTo>
                                    <a:pt x="100" y="110"/>
                                  </a:lnTo>
                                  <a:close/>
                                  <a:moveTo>
                                    <a:pt x="134" y="110"/>
                                  </a:moveTo>
                                  <a:lnTo>
                                    <a:pt x="151" y="110"/>
                                  </a:lnTo>
                                  <a:lnTo>
                                    <a:pt x="151" y="0"/>
                                  </a:lnTo>
                                  <a:lnTo>
                                    <a:pt x="134" y="0"/>
                                  </a:lnTo>
                                  <a:lnTo>
                                    <a:pt x="134" y="110"/>
                                  </a:lnTo>
                                  <a:close/>
                                  <a:moveTo>
                                    <a:pt x="168" y="110"/>
                                  </a:moveTo>
                                  <a:lnTo>
                                    <a:pt x="186" y="110"/>
                                  </a:lnTo>
                                  <a:lnTo>
                                    <a:pt x="186" y="0"/>
                                  </a:lnTo>
                                  <a:lnTo>
                                    <a:pt x="168" y="0"/>
                                  </a:lnTo>
                                  <a:lnTo>
                                    <a:pt x="168" y="110"/>
                                  </a:lnTo>
                                  <a:close/>
                                  <a:moveTo>
                                    <a:pt x="203" y="110"/>
                                  </a:moveTo>
                                  <a:lnTo>
                                    <a:pt x="218" y="110"/>
                                  </a:lnTo>
                                  <a:lnTo>
                                    <a:pt x="218" y="0"/>
                                  </a:lnTo>
                                  <a:lnTo>
                                    <a:pt x="203" y="0"/>
                                  </a:lnTo>
                                  <a:lnTo>
                                    <a:pt x="203" y="110"/>
                                  </a:lnTo>
                                  <a:close/>
                                  <a:moveTo>
                                    <a:pt x="203" y="179"/>
                                  </a:moveTo>
                                  <a:lnTo>
                                    <a:pt x="218" y="179"/>
                                  </a:lnTo>
                                  <a:lnTo>
                                    <a:pt x="218" y="123"/>
                                  </a:lnTo>
                                  <a:lnTo>
                                    <a:pt x="203" y="123"/>
                                  </a:lnTo>
                                  <a:lnTo>
                                    <a:pt x="203" y="179"/>
                                  </a:lnTo>
                                  <a:close/>
                                  <a:moveTo>
                                    <a:pt x="168" y="179"/>
                                  </a:moveTo>
                                  <a:lnTo>
                                    <a:pt x="186" y="179"/>
                                  </a:lnTo>
                                  <a:lnTo>
                                    <a:pt x="186" y="123"/>
                                  </a:lnTo>
                                  <a:lnTo>
                                    <a:pt x="168" y="123"/>
                                  </a:lnTo>
                                  <a:lnTo>
                                    <a:pt x="168" y="179"/>
                                  </a:lnTo>
                                  <a:close/>
                                  <a:moveTo>
                                    <a:pt x="134" y="179"/>
                                  </a:moveTo>
                                  <a:lnTo>
                                    <a:pt x="151" y="179"/>
                                  </a:lnTo>
                                  <a:lnTo>
                                    <a:pt x="151" y="123"/>
                                  </a:lnTo>
                                  <a:lnTo>
                                    <a:pt x="134" y="123"/>
                                  </a:lnTo>
                                  <a:lnTo>
                                    <a:pt x="134" y="179"/>
                                  </a:lnTo>
                                  <a:close/>
                                  <a:moveTo>
                                    <a:pt x="100" y="179"/>
                                  </a:moveTo>
                                  <a:lnTo>
                                    <a:pt x="117" y="179"/>
                                  </a:lnTo>
                                  <a:lnTo>
                                    <a:pt x="117" y="123"/>
                                  </a:lnTo>
                                  <a:lnTo>
                                    <a:pt x="100" y="123"/>
                                  </a:lnTo>
                                  <a:lnTo>
                                    <a:pt x="100" y="179"/>
                                  </a:lnTo>
                                  <a:close/>
                                  <a:moveTo>
                                    <a:pt x="68" y="179"/>
                                  </a:moveTo>
                                  <a:lnTo>
                                    <a:pt x="83" y="179"/>
                                  </a:lnTo>
                                  <a:lnTo>
                                    <a:pt x="83" y="123"/>
                                  </a:lnTo>
                                  <a:lnTo>
                                    <a:pt x="68" y="123"/>
                                  </a:lnTo>
                                  <a:lnTo>
                                    <a:pt x="68" y="179"/>
                                  </a:lnTo>
                                  <a:close/>
                                  <a:moveTo>
                                    <a:pt x="34" y="179"/>
                                  </a:moveTo>
                                  <a:lnTo>
                                    <a:pt x="51" y="179"/>
                                  </a:lnTo>
                                  <a:lnTo>
                                    <a:pt x="51" y="123"/>
                                  </a:lnTo>
                                  <a:lnTo>
                                    <a:pt x="34" y="123"/>
                                  </a:lnTo>
                                  <a:lnTo>
                                    <a:pt x="34" y="179"/>
                                  </a:lnTo>
                                  <a:close/>
                                  <a:moveTo>
                                    <a:pt x="0" y="179"/>
                                  </a:moveTo>
                                  <a:lnTo>
                                    <a:pt x="17" y="179"/>
                                  </a:lnTo>
                                  <a:lnTo>
                                    <a:pt x="17" y="123"/>
                                  </a:lnTo>
                                  <a:lnTo>
                                    <a:pt x="0" y="123"/>
                                  </a:lnTo>
                                  <a:lnTo>
                                    <a:pt x="0" y="179"/>
                                  </a:lnTo>
                                  <a:close/>
                                </a:path>
                              </a:pathLst>
                            </a:custGeom>
                            <a:solidFill>
                              <a:srgbClr val="FFFFFF"/>
                            </a:solidFill>
                            <a:ln w="2540">
                              <a:solidFill>
                                <a:srgbClr val="000000"/>
                              </a:solidFill>
                              <a:prstDash val="solid"/>
                              <a:round/>
                              <a:headEnd/>
                              <a:tailEnd/>
                            </a:ln>
                          </wps:spPr>
                          <wps:bodyPr rot="0" vert="horz" wrap="square" lIns="91440" tIns="45720" rIns="91440" bIns="45720" anchor="t" anchorCtr="0" upright="1">
                            <a:noAutofit/>
                          </wps:bodyPr>
                        </wps:wsp>
                        <wps:wsp>
                          <wps:cNvPr id="307" name="Rectangle 515"/>
                          <wps:cNvSpPr>
                            <a:spLocks noChangeArrowheads="1"/>
                          </wps:cNvSpPr>
                          <wps:spPr bwMode="auto">
                            <a:xfrm>
                              <a:off x="7169" y="3607"/>
                              <a:ext cx="169" cy="56"/>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516"/>
                          <wps:cNvSpPr>
                            <a:spLocks/>
                          </wps:cNvSpPr>
                          <wps:spPr bwMode="auto">
                            <a:xfrm>
                              <a:off x="7169" y="3607"/>
                              <a:ext cx="169" cy="13"/>
                            </a:xfrm>
                            <a:custGeom>
                              <a:avLst/>
                              <a:gdLst>
                                <a:gd name="T0" fmla="*/ 0 w 169"/>
                                <a:gd name="T1" fmla="*/ 0 h 13"/>
                                <a:gd name="T2" fmla="*/ 17 w 169"/>
                                <a:gd name="T3" fmla="*/ 13 h 13"/>
                                <a:gd name="T4" fmla="*/ 152 w 169"/>
                                <a:gd name="T5" fmla="*/ 13 h 13"/>
                                <a:gd name="T6" fmla="*/ 169 w 169"/>
                                <a:gd name="T7" fmla="*/ 0 h 13"/>
                              </a:gdLst>
                              <a:ahLst/>
                              <a:cxnLst>
                                <a:cxn ang="0">
                                  <a:pos x="T0" y="T1"/>
                                </a:cxn>
                                <a:cxn ang="0">
                                  <a:pos x="T2" y="T3"/>
                                </a:cxn>
                                <a:cxn ang="0">
                                  <a:pos x="T4" y="T5"/>
                                </a:cxn>
                                <a:cxn ang="0">
                                  <a:pos x="T6" y="T7"/>
                                </a:cxn>
                              </a:cxnLst>
                              <a:rect l="0" t="0" r="r" b="b"/>
                              <a:pathLst>
                                <a:path w="169" h="13">
                                  <a:moveTo>
                                    <a:pt x="0" y="0"/>
                                  </a:moveTo>
                                  <a:lnTo>
                                    <a:pt x="17" y="13"/>
                                  </a:lnTo>
                                  <a:lnTo>
                                    <a:pt x="152" y="13"/>
                                  </a:lnTo>
                                  <a:lnTo>
                                    <a:pt x="169" y="0"/>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517"/>
                          <wps:cNvSpPr>
                            <a:spLocks noChangeArrowheads="1"/>
                          </wps:cNvSpPr>
                          <wps:spPr bwMode="auto">
                            <a:xfrm>
                              <a:off x="7169" y="3676"/>
                              <a:ext cx="169" cy="54"/>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518"/>
                          <wps:cNvSpPr>
                            <a:spLocks noChangeArrowheads="1"/>
                          </wps:cNvSpPr>
                          <wps:spPr bwMode="auto">
                            <a:xfrm>
                              <a:off x="7169" y="3745"/>
                              <a:ext cx="169" cy="54"/>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Rectangle 519"/>
                          <wps:cNvSpPr>
                            <a:spLocks noChangeArrowheads="1"/>
                          </wps:cNvSpPr>
                          <wps:spPr bwMode="auto">
                            <a:xfrm>
                              <a:off x="7169" y="3814"/>
                              <a:ext cx="169" cy="5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520"/>
                          <wps:cNvSpPr>
                            <a:spLocks noChangeArrowheads="1"/>
                          </wps:cNvSpPr>
                          <wps:spPr bwMode="auto">
                            <a:xfrm>
                              <a:off x="7169" y="3883"/>
                              <a:ext cx="169" cy="55"/>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Line 521"/>
                          <wps:cNvCnPr/>
                          <wps:spPr bwMode="auto">
                            <a:xfrm flipV="1">
                              <a:off x="7169" y="3620"/>
                              <a:ext cx="17" cy="43"/>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4" name="Line 522"/>
                          <wps:cNvCnPr/>
                          <wps:spPr bwMode="auto">
                            <a:xfrm>
                              <a:off x="7321" y="3620"/>
                              <a:ext cx="17" cy="43"/>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5" name="Line 523"/>
                          <wps:cNvCnPr/>
                          <wps:spPr bwMode="auto">
                            <a:xfrm>
                              <a:off x="7178" y="3863"/>
                              <a:ext cx="10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6" name="Line 524"/>
                          <wps:cNvCnPr/>
                          <wps:spPr bwMode="auto">
                            <a:xfrm>
                              <a:off x="7178" y="3852"/>
                              <a:ext cx="10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7" name="Line 525"/>
                          <wps:cNvCnPr/>
                          <wps:spPr bwMode="auto">
                            <a:xfrm>
                              <a:off x="7178" y="3840"/>
                              <a:ext cx="10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8" name="Line 526"/>
                          <wps:cNvCnPr/>
                          <wps:spPr bwMode="auto">
                            <a:xfrm>
                              <a:off x="7178" y="3831"/>
                              <a:ext cx="10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19" name="Line 527"/>
                          <wps:cNvCnPr/>
                          <wps:spPr bwMode="auto">
                            <a:xfrm>
                              <a:off x="7178" y="3820"/>
                              <a:ext cx="10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20" name="Rectangle 528"/>
                          <wps:cNvSpPr>
                            <a:spLocks noChangeArrowheads="1"/>
                          </wps:cNvSpPr>
                          <wps:spPr bwMode="auto">
                            <a:xfrm>
                              <a:off x="7253" y="3689"/>
                              <a:ext cx="51" cy="28"/>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Rectangle 529"/>
                          <wps:cNvSpPr>
                            <a:spLocks noChangeArrowheads="1"/>
                          </wps:cNvSpPr>
                          <wps:spPr bwMode="auto">
                            <a:xfrm>
                              <a:off x="7300" y="3783"/>
                              <a:ext cx="25" cy="7"/>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530"/>
                          <wps:cNvSpPr>
                            <a:spLocks noChangeArrowheads="1"/>
                          </wps:cNvSpPr>
                          <wps:spPr bwMode="auto">
                            <a:xfrm>
                              <a:off x="7300" y="3820"/>
                              <a:ext cx="25" cy="7"/>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Rectangle 531"/>
                          <wps:cNvSpPr>
                            <a:spLocks noChangeArrowheads="1"/>
                          </wps:cNvSpPr>
                          <wps:spPr bwMode="auto">
                            <a:xfrm>
                              <a:off x="7300" y="3835"/>
                              <a:ext cx="25" cy="7"/>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532"/>
                          <wps:cNvSpPr>
                            <a:spLocks noEditPoints="1"/>
                          </wps:cNvSpPr>
                          <wps:spPr bwMode="auto">
                            <a:xfrm>
                              <a:off x="7227" y="3766"/>
                              <a:ext cx="782" cy="353"/>
                            </a:xfrm>
                            <a:custGeom>
                              <a:avLst/>
                              <a:gdLst>
                                <a:gd name="T0" fmla="*/ 0 w 782"/>
                                <a:gd name="T1" fmla="*/ 13 h 353"/>
                                <a:gd name="T2" fmla="*/ 51 w 782"/>
                                <a:gd name="T3" fmla="*/ 13 h 353"/>
                                <a:gd name="T4" fmla="*/ 51 w 782"/>
                                <a:gd name="T5" fmla="*/ 0 h 353"/>
                                <a:gd name="T6" fmla="*/ 0 w 782"/>
                                <a:gd name="T7" fmla="*/ 0 h 353"/>
                                <a:gd name="T8" fmla="*/ 0 w 782"/>
                                <a:gd name="T9" fmla="*/ 13 h 353"/>
                                <a:gd name="T10" fmla="*/ 752 w 782"/>
                                <a:gd name="T11" fmla="*/ 353 h 353"/>
                                <a:gd name="T12" fmla="*/ 782 w 782"/>
                                <a:gd name="T13" fmla="*/ 353 h 353"/>
                                <a:gd name="T14" fmla="*/ 782 w 782"/>
                                <a:gd name="T15" fmla="*/ 346 h 353"/>
                                <a:gd name="T16" fmla="*/ 752 w 782"/>
                                <a:gd name="T17" fmla="*/ 346 h 353"/>
                                <a:gd name="T18" fmla="*/ 752 w 782"/>
                                <a:gd name="T19" fmla="*/ 353 h 353"/>
                                <a:gd name="T20" fmla="*/ 289 w 782"/>
                                <a:gd name="T21" fmla="*/ 276 h 353"/>
                                <a:gd name="T22" fmla="*/ 289 w 782"/>
                                <a:gd name="T23" fmla="*/ 43 h 353"/>
                                <a:gd name="T24" fmla="*/ 705 w 782"/>
                                <a:gd name="T25" fmla="*/ 43 h 353"/>
                                <a:gd name="T26" fmla="*/ 705 w 782"/>
                                <a:gd name="T27" fmla="*/ 276 h 353"/>
                                <a:gd name="T28" fmla="*/ 289 w 782"/>
                                <a:gd name="T29" fmla="*/ 276 h 353"/>
                                <a:gd name="T30" fmla="*/ 269 w 782"/>
                                <a:gd name="T31" fmla="*/ 291 h 353"/>
                                <a:gd name="T32" fmla="*/ 725 w 782"/>
                                <a:gd name="T33" fmla="*/ 291 h 353"/>
                                <a:gd name="T34" fmla="*/ 725 w 782"/>
                                <a:gd name="T35" fmla="*/ 28 h 353"/>
                                <a:gd name="T36" fmla="*/ 744 w 782"/>
                                <a:gd name="T37" fmla="*/ 28 h 353"/>
                                <a:gd name="T38" fmla="*/ 744 w 782"/>
                                <a:gd name="T39" fmla="*/ 11 h 353"/>
                                <a:gd name="T40" fmla="*/ 252 w 782"/>
                                <a:gd name="T41" fmla="*/ 11 h 353"/>
                                <a:gd name="T42" fmla="*/ 252 w 782"/>
                                <a:gd name="T43" fmla="*/ 24 h 353"/>
                                <a:gd name="T44" fmla="*/ 252 w 782"/>
                                <a:gd name="T45" fmla="*/ 306 h 353"/>
                                <a:gd name="T46" fmla="*/ 269 w 782"/>
                                <a:gd name="T47" fmla="*/ 306 h 353"/>
                                <a:gd name="T48" fmla="*/ 269 w 782"/>
                                <a:gd name="T49" fmla="*/ 291 h 3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82" h="353">
                                  <a:moveTo>
                                    <a:pt x="0" y="13"/>
                                  </a:moveTo>
                                  <a:lnTo>
                                    <a:pt x="51" y="13"/>
                                  </a:lnTo>
                                  <a:lnTo>
                                    <a:pt x="51" y="0"/>
                                  </a:lnTo>
                                  <a:lnTo>
                                    <a:pt x="0" y="0"/>
                                  </a:lnTo>
                                  <a:lnTo>
                                    <a:pt x="0" y="13"/>
                                  </a:lnTo>
                                  <a:close/>
                                  <a:moveTo>
                                    <a:pt x="752" y="353"/>
                                  </a:moveTo>
                                  <a:lnTo>
                                    <a:pt x="782" y="353"/>
                                  </a:lnTo>
                                  <a:lnTo>
                                    <a:pt x="782" y="346"/>
                                  </a:lnTo>
                                  <a:lnTo>
                                    <a:pt x="752" y="346"/>
                                  </a:lnTo>
                                  <a:lnTo>
                                    <a:pt x="752" y="353"/>
                                  </a:lnTo>
                                  <a:close/>
                                  <a:moveTo>
                                    <a:pt x="289" y="276"/>
                                  </a:moveTo>
                                  <a:lnTo>
                                    <a:pt x="289" y="43"/>
                                  </a:lnTo>
                                  <a:lnTo>
                                    <a:pt x="705" y="43"/>
                                  </a:lnTo>
                                  <a:lnTo>
                                    <a:pt x="705" y="276"/>
                                  </a:lnTo>
                                  <a:lnTo>
                                    <a:pt x="289" y="276"/>
                                  </a:lnTo>
                                  <a:close/>
                                  <a:moveTo>
                                    <a:pt x="269" y="291"/>
                                  </a:moveTo>
                                  <a:lnTo>
                                    <a:pt x="725" y="291"/>
                                  </a:lnTo>
                                  <a:lnTo>
                                    <a:pt x="725" y="28"/>
                                  </a:lnTo>
                                  <a:lnTo>
                                    <a:pt x="744" y="28"/>
                                  </a:lnTo>
                                  <a:lnTo>
                                    <a:pt x="744" y="11"/>
                                  </a:lnTo>
                                  <a:lnTo>
                                    <a:pt x="252" y="11"/>
                                  </a:lnTo>
                                  <a:lnTo>
                                    <a:pt x="252" y="24"/>
                                  </a:lnTo>
                                  <a:lnTo>
                                    <a:pt x="252" y="306"/>
                                  </a:lnTo>
                                  <a:lnTo>
                                    <a:pt x="269" y="306"/>
                                  </a:lnTo>
                                  <a:lnTo>
                                    <a:pt x="269" y="291"/>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325" name="Freeform 533"/>
                          <wps:cNvSpPr>
                            <a:spLocks/>
                          </wps:cNvSpPr>
                          <wps:spPr bwMode="auto">
                            <a:xfrm>
                              <a:off x="7421" y="4112"/>
                              <a:ext cx="304" cy="22"/>
                            </a:xfrm>
                            <a:custGeom>
                              <a:avLst/>
                              <a:gdLst>
                                <a:gd name="T0" fmla="*/ 0 w 304"/>
                                <a:gd name="T1" fmla="*/ 0 h 22"/>
                                <a:gd name="T2" fmla="*/ 304 w 304"/>
                                <a:gd name="T3" fmla="*/ 0 h 22"/>
                                <a:gd name="T4" fmla="*/ 304 w 304"/>
                                <a:gd name="T5" fmla="*/ 22 h 22"/>
                              </a:gdLst>
                              <a:ahLst/>
                              <a:cxnLst>
                                <a:cxn ang="0">
                                  <a:pos x="T0" y="T1"/>
                                </a:cxn>
                                <a:cxn ang="0">
                                  <a:pos x="T2" y="T3"/>
                                </a:cxn>
                                <a:cxn ang="0">
                                  <a:pos x="T4" y="T5"/>
                                </a:cxn>
                              </a:cxnLst>
                              <a:rect l="0" t="0" r="r" b="b"/>
                              <a:pathLst>
                                <a:path w="304" h="22">
                                  <a:moveTo>
                                    <a:pt x="0" y="0"/>
                                  </a:moveTo>
                                  <a:lnTo>
                                    <a:pt x="304" y="0"/>
                                  </a:lnTo>
                                  <a:lnTo>
                                    <a:pt x="304" y="22"/>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Line 534"/>
                          <wps:cNvCnPr/>
                          <wps:spPr bwMode="auto">
                            <a:xfrm flipV="1">
                              <a:off x="7573" y="4112"/>
                              <a:ext cx="1" cy="22"/>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27" name="Rectangle 535"/>
                          <wps:cNvSpPr>
                            <a:spLocks noChangeArrowheads="1"/>
                          </wps:cNvSpPr>
                          <wps:spPr bwMode="auto">
                            <a:xfrm>
                              <a:off x="6742" y="4278"/>
                              <a:ext cx="1560"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536"/>
                          <wps:cNvSpPr>
                            <a:spLocks noChangeArrowheads="1"/>
                          </wps:cNvSpPr>
                          <wps:spPr bwMode="auto">
                            <a:xfrm>
                              <a:off x="6754" y="4286"/>
                              <a:ext cx="1860"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rPr>
                                    <w:sz w:val="16"/>
                                  </w:rPr>
                                </w:pPr>
                                <w:r>
                                  <w:rPr>
                                    <w:sz w:val="16"/>
                                  </w:rPr>
                                  <w:t xml:space="preserve">Machine de </w:t>
                                </w:r>
                                <w:proofErr w:type="spellStart"/>
                                <w:r>
                                  <w:rPr>
                                    <w:sz w:val="16"/>
                                  </w:rPr>
                                  <w:t>traitement</w:t>
                                </w:r>
                                <w:proofErr w:type="spellEnd"/>
                              </w:p>
                            </w:txbxContent>
                          </wps:txbx>
                          <wps:bodyPr rot="0" vert="horz" wrap="none" lIns="0" tIns="0" rIns="0" bIns="0" anchor="t" anchorCtr="0">
                            <a:noAutofit/>
                          </wps:bodyPr>
                        </wps:wsp>
                      </wpg:grpSp>
                      <wpg:grpSp>
                        <wpg:cNvPr id="329" name="Group 537"/>
                        <wpg:cNvGrpSpPr>
                          <a:grpSpLocks/>
                        </wpg:cNvGrpSpPr>
                        <wpg:grpSpPr bwMode="auto">
                          <a:xfrm>
                            <a:off x="3369" y="4002"/>
                            <a:ext cx="336" cy="1208"/>
                            <a:chOff x="3509" y="5877"/>
                            <a:chExt cx="336" cy="1208"/>
                          </a:xfrm>
                        </wpg:grpSpPr>
                        <wps:wsp>
                          <wps:cNvPr id="330" name="Freeform 538"/>
                          <wps:cNvSpPr>
                            <a:spLocks/>
                          </wps:cNvSpPr>
                          <wps:spPr bwMode="auto">
                            <a:xfrm>
                              <a:off x="3571" y="5986"/>
                              <a:ext cx="79" cy="31"/>
                            </a:xfrm>
                            <a:custGeom>
                              <a:avLst/>
                              <a:gdLst>
                                <a:gd name="T0" fmla="*/ 79 w 79"/>
                                <a:gd name="T1" fmla="*/ 31 h 31"/>
                                <a:gd name="T2" fmla="*/ 26 w 79"/>
                                <a:gd name="T3" fmla="*/ 26 h 31"/>
                                <a:gd name="T4" fmla="*/ 54 w 79"/>
                                <a:gd name="T5" fmla="*/ 5 h 31"/>
                                <a:gd name="T6" fmla="*/ 0 w 79"/>
                                <a:gd name="T7" fmla="*/ 0 h 31"/>
                              </a:gdLst>
                              <a:ahLst/>
                              <a:cxnLst>
                                <a:cxn ang="0">
                                  <a:pos x="T0" y="T1"/>
                                </a:cxn>
                                <a:cxn ang="0">
                                  <a:pos x="T2" y="T3"/>
                                </a:cxn>
                                <a:cxn ang="0">
                                  <a:pos x="T4" y="T5"/>
                                </a:cxn>
                                <a:cxn ang="0">
                                  <a:pos x="T6" y="T7"/>
                                </a:cxn>
                              </a:cxnLst>
                              <a:rect l="0" t="0" r="r" b="b"/>
                              <a:pathLst>
                                <a:path w="79" h="31">
                                  <a:moveTo>
                                    <a:pt x="79" y="31"/>
                                  </a:moveTo>
                                  <a:lnTo>
                                    <a:pt x="26" y="26"/>
                                  </a:lnTo>
                                  <a:lnTo>
                                    <a:pt x="54" y="5"/>
                                  </a:lnTo>
                                  <a:lnTo>
                                    <a:pt x="0" y="0"/>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539"/>
                          <wps:cNvSpPr>
                            <a:spLocks/>
                          </wps:cNvSpPr>
                          <wps:spPr bwMode="auto">
                            <a:xfrm>
                              <a:off x="3691" y="5982"/>
                              <a:ext cx="94" cy="39"/>
                            </a:xfrm>
                            <a:custGeom>
                              <a:avLst/>
                              <a:gdLst>
                                <a:gd name="T0" fmla="*/ 94 w 94"/>
                                <a:gd name="T1" fmla="*/ 4 h 39"/>
                                <a:gd name="T2" fmla="*/ 38 w 94"/>
                                <a:gd name="T3" fmla="*/ 39 h 39"/>
                                <a:gd name="T4" fmla="*/ 56 w 94"/>
                                <a:gd name="T5" fmla="*/ 0 h 39"/>
                                <a:gd name="T6" fmla="*/ 0 w 94"/>
                                <a:gd name="T7" fmla="*/ 35 h 39"/>
                              </a:gdLst>
                              <a:ahLst/>
                              <a:cxnLst>
                                <a:cxn ang="0">
                                  <a:pos x="T0" y="T1"/>
                                </a:cxn>
                                <a:cxn ang="0">
                                  <a:pos x="T2" y="T3"/>
                                </a:cxn>
                                <a:cxn ang="0">
                                  <a:pos x="T4" y="T5"/>
                                </a:cxn>
                                <a:cxn ang="0">
                                  <a:pos x="T6" y="T7"/>
                                </a:cxn>
                              </a:cxnLst>
                              <a:rect l="0" t="0" r="r" b="b"/>
                              <a:pathLst>
                                <a:path w="94" h="39">
                                  <a:moveTo>
                                    <a:pt x="94" y="4"/>
                                  </a:moveTo>
                                  <a:lnTo>
                                    <a:pt x="38" y="39"/>
                                  </a:lnTo>
                                  <a:lnTo>
                                    <a:pt x="56" y="0"/>
                                  </a:lnTo>
                                  <a:lnTo>
                                    <a:pt x="0" y="35"/>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540"/>
                          <wps:cNvSpPr>
                            <a:spLocks/>
                          </wps:cNvSpPr>
                          <wps:spPr bwMode="auto">
                            <a:xfrm>
                              <a:off x="3665" y="5877"/>
                              <a:ext cx="26" cy="124"/>
                            </a:xfrm>
                            <a:custGeom>
                              <a:avLst/>
                              <a:gdLst>
                                <a:gd name="T0" fmla="*/ 13 w 26"/>
                                <a:gd name="T1" fmla="*/ 124 h 124"/>
                                <a:gd name="T2" fmla="*/ 0 w 26"/>
                                <a:gd name="T3" fmla="*/ 47 h 124"/>
                                <a:gd name="T4" fmla="*/ 26 w 26"/>
                                <a:gd name="T5" fmla="*/ 77 h 124"/>
                                <a:gd name="T6" fmla="*/ 13 w 26"/>
                                <a:gd name="T7" fmla="*/ 0 h 124"/>
                              </a:gdLst>
                              <a:ahLst/>
                              <a:cxnLst>
                                <a:cxn ang="0">
                                  <a:pos x="T0" y="T1"/>
                                </a:cxn>
                                <a:cxn ang="0">
                                  <a:pos x="T2" y="T3"/>
                                </a:cxn>
                                <a:cxn ang="0">
                                  <a:pos x="T4" y="T5"/>
                                </a:cxn>
                                <a:cxn ang="0">
                                  <a:pos x="T6" y="T7"/>
                                </a:cxn>
                              </a:cxnLst>
                              <a:rect l="0" t="0" r="r" b="b"/>
                              <a:pathLst>
                                <a:path w="26" h="124">
                                  <a:moveTo>
                                    <a:pt x="13" y="124"/>
                                  </a:moveTo>
                                  <a:lnTo>
                                    <a:pt x="0" y="47"/>
                                  </a:lnTo>
                                  <a:lnTo>
                                    <a:pt x="26" y="77"/>
                                  </a:lnTo>
                                  <a:lnTo>
                                    <a:pt x="13" y="0"/>
                                  </a:lnTo>
                                </a:path>
                              </a:pathLst>
                            </a:custGeom>
                            <a:noFill/>
                            <a:ln w="25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541"/>
                          <wps:cNvSpPr>
                            <a:spLocks/>
                          </wps:cNvSpPr>
                          <wps:spPr bwMode="auto">
                            <a:xfrm>
                              <a:off x="3659" y="6049"/>
                              <a:ext cx="38" cy="77"/>
                            </a:xfrm>
                            <a:custGeom>
                              <a:avLst/>
                              <a:gdLst>
                                <a:gd name="T0" fmla="*/ 6 w 38"/>
                                <a:gd name="T1" fmla="*/ 15 h 77"/>
                                <a:gd name="T2" fmla="*/ 19 w 38"/>
                                <a:gd name="T3" fmla="*/ 0 h 77"/>
                                <a:gd name="T4" fmla="*/ 32 w 38"/>
                                <a:gd name="T5" fmla="*/ 15 h 77"/>
                                <a:gd name="T6" fmla="*/ 38 w 38"/>
                                <a:gd name="T7" fmla="*/ 62 h 77"/>
                                <a:gd name="T8" fmla="*/ 19 w 38"/>
                                <a:gd name="T9" fmla="*/ 77 h 77"/>
                                <a:gd name="T10" fmla="*/ 0 w 38"/>
                                <a:gd name="T11" fmla="*/ 62 h 77"/>
                                <a:gd name="T12" fmla="*/ 6 w 38"/>
                                <a:gd name="T13" fmla="*/ 15 h 77"/>
                              </a:gdLst>
                              <a:ahLst/>
                              <a:cxnLst>
                                <a:cxn ang="0">
                                  <a:pos x="T0" y="T1"/>
                                </a:cxn>
                                <a:cxn ang="0">
                                  <a:pos x="T2" y="T3"/>
                                </a:cxn>
                                <a:cxn ang="0">
                                  <a:pos x="T4" y="T5"/>
                                </a:cxn>
                                <a:cxn ang="0">
                                  <a:pos x="T6" y="T7"/>
                                </a:cxn>
                                <a:cxn ang="0">
                                  <a:pos x="T8" y="T9"/>
                                </a:cxn>
                                <a:cxn ang="0">
                                  <a:pos x="T10" y="T11"/>
                                </a:cxn>
                                <a:cxn ang="0">
                                  <a:pos x="T12" y="T13"/>
                                </a:cxn>
                              </a:cxnLst>
                              <a:rect l="0" t="0" r="r" b="b"/>
                              <a:pathLst>
                                <a:path w="38" h="77">
                                  <a:moveTo>
                                    <a:pt x="6" y="15"/>
                                  </a:moveTo>
                                  <a:lnTo>
                                    <a:pt x="19" y="0"/>
                                  </a:lnTo>
                                  <a:lnTo>
                                    <a:pt x="32" y="15"/>
                                  </a:lnTo>
                                  <a:lnTo>
                                    <a:pt x="38" y="62"/>
                                  </a:lnTo>
                                  <a:lnTo>
                                    <a:pt x="19" y="77"/>
                                  </a:lnTo>
                                  <a:lnTo>
                                    <a:pt x="0" y="62"/>
                                  </a:lnTo>
                                  <a:lnTo>
                                    <a:pt x="6" y="15"/>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334" name="Freeform 542"/>
                          <wps:cNvSpPr>
                            <a:spLocks/>
                          </wps:cNvSpPr>
                          <wps:spPr bwMode="auto">
                            <a:xfrm>
                              <a:off x="3571" y="6644"/>
                              <a:ext cx="214" cy="62"/>
                            </a:xfrm>
                            <a:custGeom>
                              <a:avLst/>
                              <a:gdLst>
                                <a:gd name="T0" fmla="*/ 0 w 214"/>
                                <a:gd name="T1" fmla="*/ 62 h 62"/>
                                <a:gd name="T2" fmla="*/ 107 w 214"/>
                                <a:gd name="T3" fmla="*/ 0 h 62"/>
                                <a:gd name="T4" fmla="*/ 214 w 214"/>
                                <a:gd name="T5" fmla="*/ 62 h 62"/>
                              </a:gdLst>
                              <a:ahLst/>
                              <a:cxnLst>
                                <a:cxn ang="0">
                                  <a:pos x="T0" y="T1"/>
                                </a:cxn>
                                <a:cxn ang="0">
                                  <a:pos x="T2" y="T3"/>
                                </a:cxn>
                                <a:cxn ang="0">
                                  <a:pos x="T4" y="T5"/>
                                </a:cxn>
                              </a:cxnLst>
                              <a:rect l="0" t="0" r="r" b="b"/>
                              <a:pathLst>
                                <a:path w="214" h="62">
                                  <a:moveTo>
                                    <a:pt x="0" y="62"/>
                                  </a:moveTo>
                                  <a:lnTo>
                                    <a:pt x="107" y="0"/>
                                  </a:lnTo>
                                  <a:lnTo>
                                    <a:pt x="214" y="62"/>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543"/>
                          <wps:cNvSpPr>
                            <a:spLocks/>
                          </wps:cNvSpPr>
                          <wps:spPr bwMode="auto">
                            <a:xfrm>
                              <a:off x="3571" y="6017"/>
                              <a:ext cx="214" cy="750"/>
                            </a:xfrm>
                            <a:custGeom>
                              <a:avLst/>
                              <a:gdLst>
                                <a:gd name="T0" fmla="*/ 107 w 214"/>
                                <a:gd name="T1" fmla="*/ 0 h 750"/>
                                <a:gd name="T2" fmla="*/ 107 w 214"/>
                                <a:gd name="T3" fmla="*/ 750 h 750"/>
                                <a:gd name="T4" fmla="*/ 0 w 214"/>
                                <a:gd name="T5" fmla="*/ 689 h 750"/>
                                <a:gd name="T6" fmla="*/ 107 w 214"/>
                                <a:gd name="T7" fmla="*/ 0 h 750"/>
                                <a:gd name="T8" fmla="*/ 214 w 214"/>
                                <a:gd name="T9" fmla="*/ 689 h 750"/>
                                <a:gd name="T10" fmla="*/ 107 w 214"/>
                                <a:gd name="T11" fmla="*/ 750 h 750"/>
                              </a:gdLst>
                              <a:ahLst/>
                              <a:cxnLst>
                                <a:cxn ang="0">
                                  <a:pos x="T0" y="T1"/>
                                </a:cxn>
                                <a:cxn ang="0">
                                  <a:pos x="T2" y="T3"/>
                                </a:cxn>
                                <a:cxn ang="0">
                                  <a:pos x="T4" y="T5"/>
                                </a:cxn>
                                <a:cxn ang="0">
                                  <a:pos x="T6" y="T7"/>
                                </a:cxn>
                                <a:cxn ang="0">
                                  <a:pos x="T8" y="T9"/>
                                </a:cxn>
                                <a:cxn ang="0">
                                  <a:pos x="T10" y="T11"/>
                                </a:cxn>
                              </a:cxnLst>
                              <a:rect l="0" t="0" r="r" b="b"/>
                              <a:pathLst>
                                <a:path w="214" h="750">
                                  <a:moveTo>
                                    <a:pt x="107" y="0"/>
                                  </a:moveTo>
                                  <a:lnTo>
                                    <a:pt x="107" y="750"/>
                                  </a:lnTo>
                                  <a:lnTo>
                                    <a:pt x="0" y="689"/>
                                  </a:lnTo>
                                  <a:lnTo>
                                    <a:pt x="107" y="0"/>
                                  </a:lnTo>
                                  <a:lnTo>
                                    <a:pt x="214" y="689"/>
                                  </a:lnTo>
                                  <a:lnTo>
                                    <a:pt x="107" y="75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544"/>
                          <wps:cNvSpPr>
                            <a:spLocks/>
                          </wps:cNvSpPr>
                          <wps:spPr bwMode="auto">
                            <a:xfrm>
                              <a:off x="3650" y="6190"/>
                              <a:ext cx="56" cy="14"/>
                            </a:xfrm>
                            <a:custGeom>
                              <a:avLst/>
                              <a:gdLst>
                                <a:gd name="T0" fmla="*/ 0 w 56"/>
                                <a:gd name="T1" fmla="*/ 0 h 14"/>
                                <a:gd name="T2" fmla="*/ 28 w 56"/>
                                <a:gd name="T3" fmla="*/ 14 h 14"/>
                                <a:gd name="T4" fmla="*/ 56 w 56"/>
                                <a:gd name="T5" fmla="*/ 0 h 14"/>
                              </a:gdLst>
                              <a:ahLst/>
                              <a:cxnLst>
                                <a:cxn ang="0">
                                  <a:pos x="T0" y="T1"/>
                                </a:cxn>
                                <a:cxn ang="0">
                                  <a:pos x="T2" y="T3"/>
                                </a:cxn>
                                <a:cxn ang="0">
                                  <a:pos x="T4" y="T5"/>
                                </a:cxn>
                              </a:cxnLst>
                              <a:rect l="0" t="0" r="r" b="b"/>
                              <a:pathLst>
                                <a:path w="56" h="14">
                                  <a:moveTo>
                                    <a:pt x="0" y="0"/>
                                  </a:moveTo>
                                  <a:lnTo>
                                    <a:pt x="28" y="14"/>
                                  </a:lnTo>
                                  <a:lnTo>
                                    <a:pt x="56"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545"/>
                          <wps:cNvSpPr>
                            <a:spLocks/>
                          </wps:cNvSpPr>
                          <wps:spPr bwMode="auto">
                            <a:xfrm>
                              <a:off x="3642" y="6248"/>
                              <a:ext cx="72" cy="20"/>
                            </a:xfrm>
                            <a:custGeom>
                              <a:avLst/>
                              <a:gdLst>
                                <a:gd name="T0" fmla="*/ 0 w 72"/>
                                <a:gd name="T1" fmla="*/ 0 h 20"/>
                                <a:gd name="T2" fmla="*/ 36 w 72"/>
                                <a:gd name="T3" fmla="*/ 20 h 20"/>
                                <a:gd name="T4" fmla="*/ 72 w 72"/>
                                <a:gd name="T5" fmla="*/ 0 h 20"/>
                              </a:gdLst>
                              <a:ahLst/>
                              <a:cxnLst>
                                <a:cxn ang="0">
                                  <a:pos x="T0" y="T1"/>
                                </a:cxn>
                                <a:cxn ang="0">
                                  <a:pos x="T2" y="T3"/>
                                </a:cxn>
                                <a:cxn ang="0">
                                  <a:pos x="T4" y="T5"/>
                                </a:cxn>
                              </a:cxnLst>
                              <a:rect l="0" t="0" r="r" b="b"/>
                              <a:pathLst>
                                <a:path w="72" h="20">
                                  <a:moveTo>
                                    <a:pt x="0" y="0"/>
                                  </a:moveTo>
                                  <a:lnTo>
                                    <a:pt x="36" y="20"/>
                                  </a:lnTo>
                                  <a:lnTo>
                                    <a:pt x="72"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546"/>
                          <wps:cNvSpPr>
                            <a:spLocks/>
                          </wps:cNvSpPr>
                          <wps:spPr bwMode="auto">
                            <a:xfrm>
                              <a:off x="3633" y="6304"/>
                              <a:ext cx="88" cy="26"/>
                            </a:xfrm>
                            <a:custGeom>
                              <a:avLst/>
                              <a:gdLst>
                                <a:gd name="T0" fmla="*/ 0 w 88"/>
                                <a:gd name="T1" fmla="*/ 0 h 26"/>
                                <a:gd name="T2" fmla="*/ 45 w 88"/>
                                <a:gd name="T3" fmla="*/ 26 h 26"/>
                                <a:gd name="T4" fmla="*/ 88 w 88"/>
                                <a:gd name="T5" fmla="*/ 0 h 26"/>
                              </a:gdLst>
                              <a:ahLst/>
                              <a:cxnLst>
                                <a:cxn ang="0">
                                  <a:pos x="T0" y="T1"/>
                                </a:cxn>
                                <a:cxn ang="0">
                                  <a:pos x="T2" y="T3"/>
                                </a:cxn>
                                <a:cxn ang="0">
                                  <a:pos x="T4" y="T5"/>
                                </a:cxn>
                              </a:cxnLst>
                              <a:rect l="0" t="0" r="r" b="b"/>
                              <a:pathLst>
                                <a:path w="88" h="26">
                                  <a:moveTo>
                                    <a:pt x="0" y="0"/>
                                  </a:moveTo>
                                  <a:lnTo>
                                    <a:pt x="45" y="26"/>
                                  </a:lnTo>
                                  <a:lnTo>
                                    <a:pt x="88"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547"/>
                          <wps:cNvSpPr>
                            <a:spLocks/>
                          </wps:cNvSpPr>
                          <wps:spPr bwMode="auto">
                            <a:xfrm>
                              <a:off x="3625" y="6362"/>
                              <a:ext cx="107" cy="31"/>
                            </a:xfrm>
                            <a:custGeom>
                              <a:avLst/>
                              <a:gdLst>
                                <a:gd name="T0" fmla="*/ 0 w 107"/>
                                <a:gd name="T1" fmla="*/ 0 h 31"/>
                                <a:gd name="T2" fmla="*/ 53 w 107"/>
                                <a:gd name="T3" fmla="*/ 31 h 31"/>
                                <a:gd name="T4" fmla="*/ 107 w 107"/>
                                <a:gd name="T5" fmla="*/ 0 h 31"/>
                              </a:gdLst>
                              <a:ahLst/>
                              <a:cxnLst>
                                <a:cxn ang="0">
                                  <a:pos x="T0" y="T1"/>
                                </a:cxn>
                                <a:cxn ang="0">
                                  <a:pos x="T2" y="T3"/>
                                </a:cxn>
                                <a:cxn ang="0">
                                  <a:pos x="T4" y="T5"/>
                                </a:cxn>
                              </a:cxnLst>
                              <a:rect l="0" t="0" r="r" b="b"/>
                              <a:pathLst>
                                <a:path w="107" h="31">
                                  <a:moveTo>
                                    <a:pt x="0" y="0"/>
                                  </a:moveTo>
                                  <a:lnTo>
                                    <a:pt x="53" y="31"/>
                                  </a:lnTo>
                                  <a:lnTo>
                                    <a:pt x="107"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548"/>
                          <wps:cNvSpPr>
                            <a:spLocks/>
                          </wps:cNvSpPr>
                          <wps:spPr bwMode="auto">
                            <a:xfrm>
                              <a:off x="3616" y="6420"/>
                              <a:ext cx="124" cy="35"/>
                            </a:xfrm>
                            <a:custGeom>
                              <a:avLst/>
                              <a:gdLst>
                                <a:gd name="T0" fmla="*/ 0 w 124"/>
                                <a:gd name="T1" fmla="*/ 0 h 35"/>
                                <a:gd name="T2" fmla="*/ 62 w 124"/>
                                <a:gd name="T3" fmla="*/ 35 h 35"/>
                                <a:gd name="T4" fmla="*/ 124 w 124"/>
                                <a:gd name="T5" fmla="*/ 0 h 35"/>
                              </a:gdLst>
                              <a:ahLst/>
                              <a:cxnLst>
                                <a:cxn ang="0">
                                  <a:pos x="T0" y="T1"/>
                                </a:cxn>
                                <a:cxn ang="0">
                                  <a:pos x="T2" y="T3"/>
                                </a:cxn>
                                <a:cxn ang="0">
                                  <a:pos x="T4" y="T5"/>
                                </a:cxn>
                              </a:cxnLst>
                              <a:rect l="0" t="0" r="r" b="b"/>
                              <a:pathLst>
                                <a:path w="124" h="35">
                                  <a:moveTo>
                                    <a:pt x="0" y="0"/>
                                  </a:moveTo>
                                  <a:lnTo>
                                    <a:pt x="62" y="35"/>
                                  </a:lnTo>
                                  <a:lnTo>
                                    <a:pt x="124"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549"/>
                          <wps:cNvSpPr>
                            <a:spLocks/>
                          </wps:cNvSpPr>
                          <wps:spPr bwMode="auto">
                            <a:xfrm>
                              <a:off x="3608" y="6476"/>
                              <a:ext cx="141" cy="43"/>
                            </a:xfrm>
                            <a:custGeom>
                              <a:avLst/>
                              <a:gdLst>
                                <a:gd name="T0" fmla="*/ 0 w 141"/>
                                <a:gd name="T1" fmla="*/ 0 h 43"/>
                                <a:gd name="T2" fmla="*/ 70 w 141"/>
                                <a:gd name="T3" fmla="*/ 43 h 43"/>
                                <a:gd name="T4" fmla="*/ 141 w 141"/>
                                <a:gd name="T5" fmla="*/ 0 h 43"/>
                              </a:gdLst>
                              <a:ahLst/>
                              <a:cxnLst>
                                <a:cxn ang="0">
                                  <a:pos x="T0" y="T1"/>
                                </a:cxn>
                                <a:cxn ang="0">
                                  <a:pos x="T2" y="T3"/>
                                </a:cxn>
                                <a:cxn ang="0">
                                  <a:pos x="T4" y="T5"/>
                                </a:cxn>
                              </a:cxnLst>
                              <a:rect l="0" t="0" r="r" b="b"/>
                              <a:pathLst>
                                <a:path w="141" h="43">
                                  <a:moveTo>
                                    <a:pt x="0" y="0"/>
                                  </a:moveTo>
                                  <a:lnTo>
                                    <a:pt x="70" y="43"/>
                                  </a:lnTo>
                                  <a:lnTo>
                                    <a:pt x="141"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550"/>
                          <wps:cNvSpPr>
                            <a:spLocks/>
                          </wps:cNvSpPr>
                          <wps:spPr bwMode="auto">
                            <a:xfrm>
                              <a:off x="3597" y="6534"/>
                              <a:ext cx="162" cy="46"/>
                            </a:xfrm>
                            <a:custGeom>
                              <a:avLst/>
                              <a:gdLst>
                                <a:gd name="T0" fmla="*/ 0 w 162"/>
                                <a:gd name="T1" fmla="*/ 0 h 46"/>
                                <a:gd name="T2" fmla="*/ 81 w 162"/>
                                <a:gd name="T3" fmla="*/ 46 h 46"/>
                                <a:gd name="T4" fmla="*/ 162 w 162"/>
                                <a:gd name="T5" fmla="*/ 0 h 46"/>
                              </a:gdLst>
                              <a:ahLst/>
                              <a:cxnLst>
                                <a:cxn ang="0">
                                  <a:pos x="T0" y="T1"/>
                                </a:cxn>
                                <a:cxn ang="0">
                                  <a:pos x="T2" y="T3"/>
                                </a:cxn>
                                <a:cxn ang="0">
                                  <a:pos x="T4" y="T5"/>
                                </a:cxn>
                              </a:cxnLst>
                              <a:rect l="0" t="0" r="r" b="b"/>
                              <a:pathLst>
                                <a:path w="162" h="46">
                                  <a:moveTo>
                                    <a:pt x="0" y="0"/>
                                  </a:moveTo>
                                  <a:lnTo>
                                    <a:pt x="81" y="46"/>
                                  </a:lnTo>
                                  <a:lnTo>
                                    <a:pt x="162"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551"/>
                          <wps:cNvSpPr>
                            <a:spLocks/>
                          </wps:cNvSpPr>
                          <wps:spPr bwMode="auto">
                            <a:xfrm>
                              <a:off x="3588" y="6592"/>
                              <a:ext cx="180" cy="52"/>
                            </a:xfrm>
                            <a:custGeom>
                              <a:avLst/>
                              <a:gdLst>
                                <a:gd name="T0" fmla="*/ 0 w 180"/>
                                <a:gd name="T1" fmla="*/ 0 h 52"/>
                                <a:gd name="T2" fmla="*/ 90 w 180"/>
                                <a:gd name="T3" fmla="*/ 52 h 52"/>
                                <a:gd name="T4" fmla="*/ 180 w 180"/>
                                <a:gd name="T5" fmla="*/ 0 h 52"/>
                              </a:gdLst>
                              <a:ahLst/>
                              <a:cxnLst>
                                <a:cxn ang="0">
                                  <a:pos x="T0" y="T1"/>
                                </a:cxn>
                                <a:cxn ang="0">
                                  <a:pos x="T2" y="T3"/>
                                </a:cxn>
                                <a:cxn ang="0">
                                  <a:pos x="T4" y="T5"/>
                                </a:cxn>
                              </a:cxnLst>
                              <a:rect l="0" t="0" r="r" b="b"/>
                              <a:pathLst>
                                <a:path w="180" h="52">
                                  <a:moveTo>
                                    <a:pt x="0" y="0"/>
                                  </a:moveTo>
                                  <a:lnTo>
                                    <a:pt x="90" y="52"/>
                                  </a:lnTo>
                                  <a:lnTo>
                                    <a:pt x="180"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552"/>
                          <wps:cNvSpPr>
                            <a:spLocks/>
                          </wps:cNvSpPr>
                          <wps:spPr bwMode="auto">
                            <a:xfrm>
                              <a:off x="3580" y="6648"/>
                              <a:ext cx="196" cy="58"/>
                            </a:xfrm>
                            <a:custGeom>
                              <a:avLst/>
                              <a:gdLst>
                                <a:gd name="T0" fmla="*/ 0 w 196"/>
                                <a:gd name="T1" fmla="*/ 0 h 58"/>
                                <a:gd name="T2" fmla="*/ 98 w 196"/>
                                <a:gd name="T3" fmla="*/ 58 h 58"/>
                                <a:gd name="T4" fmla="*/ 196 w 196"/>
                                <a:gd name="T5" fmla="*/ 0 h 58"/>
                              </a:gdLst>
                              <a:ahLst/>
                              <a:cxnLst>
                                <a:cxn ang="0">
                                  <a:pos x="T0" y="T1"/>
                                </a:cxn>
                                <a:cxn ang="0">
                                  <a:pos x="T2" y="T3"/>
                                </a:cxn>
                                <a:cxn ang="0">
                                  <a:pos x="T4" y="T5"/>
                                </a:cxn>
                              </a:cxnLst>
                              <a:rect l="0" t="0" r="r" b="b"/>
                              <a:pathLst>
                                <a:path w="196" h="58">
                                  <a:moveTo>
                                    <a:pt x="0" y="0"/>
                                  </a:moveTo>
                                  <a:lnTo>
                                    <a:pt x="98" y="58"/>
                                  </a:lnTo>
                                  <a:lnTo>
                                    <a:pt x="196"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Rectangle 553"/>
                          <wps:cNvSpPr>
                            <a:spLocks noChangeArrowheads="1"/>
                          </wps:cNvSpPr>
                          <wps:spPr bwMode="auto">
                            <a:xfrm>
                              <a:off x="3509" y="6816"/>
                              <a:ext cx="336" cy="1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554"/>
                          <wps:cNvSpPr>
                            <a:spLocks noChangeArrowheads="1"/>
                          </wps:cNvSpPr>
                          <wps:spPr bwMode="auto">
                            <a:xfrm>
                              <a:off x="3522" y="6827"/>
                              <a:ext cx="273"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r>
                                  <w:rPr>
                                    <w:snapToGrid w:val="0"/>
                                    <w:sz w:val="12"/>
                                    <w:lang w:eastAsia="fr-FR"/>
                                  </w:rPr>
                                  <w:t>SMS</w:t>
                                </w:r>
                              </w:p>
                            </w:txbxContent>
                          </wps:txbx>
                          <wps:bodyPr rot="0" vert="horz" wrap="none" lIns="0" tIns="0" rIns="0" bIns="0" anchor="t" anchorCtr="0">
                            <a:noAutofit/>
                          </wps:bodyPr>
                        </wps:wsp>
                      </wpg:grpSp>
                      <wps:wsp>
                        <wps:cNvPr id="347" name="Freeform 555"/>
                        <wps:cNvSpPr>
                          <a:spLocks/>
                        </wps:cNvSpPr>
                        <wps:spPr bwMode="auto">
                          <a:xfrm>
                            <a:off x="4010" y="5209"/>
                            <a:ext cx="2056" cy="662"/>
                          </a:xfrm>
                          <a:custGeom>
                            <a:avLst/>
                            <a:gdLst>
                              <a:gd name="T0" fmla="*/ 562 w 3536"/>
                              <a:gd name="T1" fmla="*/ 518 h 662"/>
                              <a:gd name="T2" fmla="*/ 665 w 3536"/>
                              <a:gd name="T3" fmla="*/ 567 h 662"/>
                              <a:gd name="T4" fmla="*/ 791 w 3536"/>
                              <a:gd name="T5" fmla="*/ 608 h 662"/>
                              <a:gd name="T6" fmla="*/ 932 w 3536"/>
                              <a:gd name="T7" fmla="*/ 638 h 662"/>
                              <a:gd name="T8" fmla="*/ 1086 w 3536"/>
                              <a:gd name="T9" fmla="*/ 656 h 662"/>
                              <a:gd name="T10" fmla="*/ 1246 w 3536"/>
                              <a:gd name="T11" fmla="*/ 662 h 662"/>
                              <a:gd name="T12" fmla="*/ 1407 w 3536"/>
                              <a:gd name="T13" fmla="*/ 656 h 662"/>
                              <a:gd name="T14" fmla="*/ 1561 w 3536"/>
                              <a:gd name="T15" fmla="*/ 638 h 662"/>
                              <a:gd name="T16" fmla="*/ 1704 w 3536"/>
                              <a:gd name="T17" fmla="*/ 608 h 662"/>
                              <a:gd name="T18" fmla="*/ 1832 w 3536"/>
                              <a:gd name="T19" fmla="*/ 608 h 662"/>
                              <a:gd name="T20" fmla="*/ 1975 w 3536"/>
                              <a:gd name="T21" fmla="*/ 638 h 662"/>
                              <a:gd name="T22" fmla="*/ 2129 w 3536"/>
                              <a:gd name="T23" fmla="*/ 656 h 662"/>
                              <a:gd name="T24" fmla="*/ 2290 w 3536"/>
                              <a:gd name="T25" fmla="*/ 662 h 662"/>
                              <a:gd name="T26" fmla="*/ 2450 w 3536"/>
                              <a:gd name="T27" fmla="*/ 656 h 662"/>
                              <a:gd name="T28" fmla="*/ 2604 w 3536"/>
                              <a:gd name="T29" fmla="*/ 638 h 662"/>
                              <a:gd name="T30" fmla="*/ 2745 w 3536"/>
                              <a:gd name="T31" fmla="*/ 608 h 662"/>
                              <a:gd name="T32" fmla="*/ 2869 w 3536"/>
                              <a:gd name="T33" fmla="*/ 567 h 662"/>
                              <a:gd name="T34" fmla="*/ 2974 w 3536"/>
                              <a:gd name="T35" fmla="*/ 518 h 662"/>
                              <a:gd name="T36" fmla="*/ 3072 w 3536"/>
                              <a:gd name="T37" fmla="*/ 496 h 662"/>
                              <a:gd name="T38" fmla="*/ 3190 w 3536"/>
                              <a:gd name="T39" fmla="*/ 494 h 662"/>
                              <a:gd name="T40" fmla="*/ 3301 w 3536"/>
                              <a:gd name="T41" fmla="*/ 481 h 662"/>
                              <a:gd name="T42" fmla="*/ 3397 w 3536"/>
                              <a:gd name="T43" fmla="*/ 455 h 662"/>
                              <a:gd name="T44" fmla="*/ 3472 w 3536"/>
                              <a:gd name="T45" fmla="*/ 419 h 662"/>
                              <a:gd name="T46" fmla="*/ 3519 w 3536"/>
                              <a:gd name="T47" fmla="*/ 376 h 662"/>
                              <a:gd name="T48" fmla="*/ 3536 w 3536"/>
                              <a:gd name="T49" fmla="*/ 331 h 662"/>
                              <a:gd name="T50" fmla="*/ 3519 w 3536"/>
                              <a:gd name="T51" fmla="*/ 284 h 662"/>
                              <a:gd name="T52" fmla="*/ 3472 w 3536"/>
                              <a:gd name="T53" fmla="*/ 243 h 662"/>
                              <a:gd name="T54" fmla="*/ 3397 w 3536"/>
                              <a:gd name="T55" fmla="*/ 208 h 662"/>
                              <a:gd name="T56" fmla="*/ 3301 w 3536"/>
                              <a:gd name="T57" fmla="*/ 181 h 662"/>
                              <a:gd name="T58" fmla="*/ 3190 w 3536"/>
                              <a:gd name="T59" fmla="*/ 168 h 662"/>
                              <a:gd name="T60" fmla="*/ 3072 w 3536"/>
                              <a:gd name="T61" fmla="*/ 166 h 662"/>
                              <a:gd name="T62" fmla="*/ 2974 w 3536"/>
                              <a:gd name="T63" fmla="*/ 144 h 662"/>
                              <a:gd name="T64" fmla="*/ 2869 w 3536"/>
                              <a:gd name="T65" fmla="*/ 94 h 662"/>
                              <a:gd name="T66" fmla="*/ 2745 w 3536"/>
                              <a:gd name="T67" fmla="*/ 54 h 662"/>
                              <a:gd name="T68" fmla="*/ 2604 w 3536"/>
                              <a:gd name="T69" fmla="*/ 24 h 662"/>
                              <a:gd name="T70" fmla="*/ 2450 w 3536"/>
                              <a:gd name="T71" fmla="*/ 6 h 662"/>
                              <a:gd name="T72" fmla="*/ 2290 w 3536"/>
                              <a:gd name="T73" fmla="*/ 0 h 662"/>
                              <a:gd name="T74" fmla="*/ 2129 w 3536"/>
                              <a:gd name="T75" fmla="*/ 6 h 662"/>
                              <a:gd name="T76" fmla="*/ 1975 w 3536"/>
                              <a:gd name="T77" fmla="*/ 24 h 662"/>
                              <a:gd name="T78" fmla="*/ 1832 w 3536"/>
                              <a:gd name="T79" fmla="*/ 54 h 662"/>
                              <a:gd name="T80" fmla="*/ 1704 w 3536"/>
                              <a:gd name="T81" fmla="*/ 54 h 662"/>
                              <a:gd name="T82" fmla="*/ 1561 w 3536"/>
                              <a:gd name="T83" fmla="*/ 24 h 662"/>
                              <a:gd name="T84" fmla="*/ 1407 w 3536"/>
                              <a:gd name="T85" fmla="*/ 6 h 662"/>
                              <a:gd name="T86" fmla="*/ 1246 w 3536"/>
                              <a:gd name="T87" fmla="*/ 0 h 662"/>
                              <a:gd name="T88" fmla="*/ 1086 w 3536"/>
                              <a:gd name="T89" fmla="*/ 6 h 662"/>
                              <a:gd name="T90" fmla="*/ 932 w 3536"/>
                              <a:gd name="T91" fmla="*/ 24 h 662"/>
                              <a:gd name="T92" fmla="*/ 791 w 3536"/>
                              <a:gd name="T93" fmla="*/ 54 h 662"/>
                              <a:gd name="T94" fmla="*/ 665 w 3536"/>
                              <a:gd name="T95" fmla="*/ 94 h 662"/>
                              <a:gd name="T96" fmla="*/ 562 w 3536"/>
                              <a:gd name="T97" fmla="*/ 144 h 662"/>
                              <a:gd name="T98" fmla="*/ 464 w 3536"/>
                              <a:gd name="T99" fmla="*/ 166 h 662"/>
                              <a:gd name="T100" fmla="*/ 346 w 3536"/>
                              <a:gd name="T101" fmla="*/ 168 h 662"/>
                              <a:gd name="T102" fmla="*/ 235 w 3536"/>
                              <a:gd name="T103" fmla="*/ 181 h 662"/>
                              <a:gd name="T104" fmla="*/ 139 w 3536"/>
                              <a:gd name="T105" fmla="*/ 208 h 662"/>
                              <a:gd name="T106" fmla="*/ 64 w 3536"/>
                              <a:gd name="T107" fmla="*/ 243 h 662"/>
                              <a:gd name="T108" fmla="*/ 17 w 3536"/>
                              <a:gd name="T109" fmla="*/ 284 h 662"/>
                              <a:gd name="T110" fmla="*/ 0 w 3536"/>
                              <a:gd name="T111" fmla="*/ 331 h 662"/>
                              <a:gd name="T112" fmla="*/ 17 w 3536"/>
                              <a:gd name="T113" fmla="*/ 376 h 662"/>
                              <a:gd name="T114" fmla="*/ 64 w 3536"/>
                              <a:gd name="T115" fmla="*/ 419 h 662"/>
                              <a:gd name="T116" fmla="*/ 139 w 3536"/>
                              <a:gd name="T117" fmla="*/ 455 h 662"/>
                              <a:gd name="T118" fmla="*/ 235 w 3536"/>
                              <a:gd name="T119" fmla="*/ 481 h 662"/>
                              <a:gd name="T120" fmla="*/ 346 w 3536"/>
                              <a:gd name="T121" fmla="*/ 494 h 662"/>
                              <a:gd name="T122" fmla="*/ 464 w 3536"/>
                              <a:gd name="T123" fmla="*/ 496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536" h="662">
                                <a:moveTo>
                                  <a:pt x="520" y="492"/>
                                </a:moveTo>
                                <a:lnTo>
                                  <a:pt x="562" y="518"/>
                                </a:lnTo>
                                <a:lnTo>
                                  <a:pt x="611" y="544"/>
                                </a:lnTo>
                                <a:lnTo>
                                  <a:pt x="665" y="567"/>
                                </a:lnTo>
                                <a:lnTo>
                                  <a:pt x="727" y="589"/>
                                </a:lnTo>
                                <a:lnTo>
                                  <a:pt x="791" y="608"/>
                                </a:lnTo>
                                <a:lnTo>
                                  <a:pt x="859" y="625"/>
                                </a:lnTo>
                                <a:lnTo>
                                  <a:pt x="932" y="638"/>
                                </a:lnTo>
                                <a:lnTo>
                                  <a:pt x="1009" y="649"/>
                                </a:lnTo>
                                <a:lnTo>
                                  <a:pt x="1086" y="656"/>
                                </a:lnTo>
                                <a:lnTo>
                                  <a:pt x="1167" y="660"/>
                                </a:lnTo>
                                <a:lnTo>
                                  <a:pt x="1246" y="662"/>
                                </a:lnTo>
                                <a:lnTo>
                                  <a:pt x="1328" y="660"/>
                                </a:lnTo>
                                <a:lnTo>
                                  <a:pt x="1407" y="656"/>
                                </a:lnTo>
                                <a:lnTo>
                                  <a:pt x="1484" y="649"/>
                                </a:lnTo>
                                <a:lnTo>
                                  <a:pt x="1561" y="638"/>
                                </a:lnTo>
                                <a:lnTo>
                                  <a:pt x="1633" y="625"/>
                                </a:lnTo>
                                <a:lnTo>
                                  <a:pt x="1704" y="608"/>
                                </a:lnTo>
                                <a:lnTo>
                                  <a:pt x="1768" y="589"/>
                                </a:lnTo>
                                <a:lnTo>
                                  <a:pt x="1832" y="608"/>
                                </a:lnTo>
                                <a:lnTo>
                                  <a:pt x="1903" y="625"/>
                                </a:lnTo>
                                <a:lnTo>
                                  <a:pt x="1975" y="638"/>
                                </a:lnTo>
                                <a:lnTo>
                                  <a:pt x="2052" y="649"/>
                                </a:lnTo>
                                <a:lnTo>
                                  <a:pt x="2129" y="656"/>
                                </a:lnTo>
                                <a:lnTo>
                                  <a:pt x="2208" y="660"/>
                                </a:lnTo>
                                <a:lnTo>
                                  <a:pt x="2290" y="662"/>
                                </a:lnTo>
                                <a:lnTo>
                                  <a:pt x="2369" y="660"/>
                                </a:lnTo>
                                <a:lnTo>
                                  <a:pt x="2450" y="656"/>
                                </a:lnTo>
                                <a:lnTo>
                                  <a:pt x="2527" y="649"/>
                                </a:lnTo>
                                <a:lnTo>
                                  <a:pt x="2604" y="638"/>
                                </a:lnTo>
                                <a:lnTo>
                                  <a:pt x="2677" y="625"/>
                                </a:lnTo>
                                <a:lnTo>
                                  <a:pt x="2745" y="608"/>
                                </a:lnTo>
                                <a:lnTo>
                                  <a:pt x="2809" y="589"/>
                                </a:lnTo>
                                <a:lnTo>
                                  <a:pt x="2869" y="567"/>
                                </a:lnTo>
                                <a:lnTo>
                                  <a:pt x="2925" y="544"/>
                                </a:lnTo>
                                <a:lnTo>
                                  <a:pt x="2974" y="518"/>
                                </a:lnTo>
                                <a:lnTo>
                                  <a:pt x="3017" y="492"/>
                                </a:lnTo>
                                <a:lnTo>
                                  <a:pt x="3072" y="496"/>
                                </a:lnTo>
                                <a:lnTo>
                                  <a:pt x="3132" y="496"/>
                                </a:lnTo>
                                <a:lnTo>
                                  <a:pt x="3190" y="494"/>
                                </a:lnTo>
                                <a:lnTo>
                                  <a:pt x="3245" y="488"/>
                                </a:lnTo>
                                <a:lnTo>
                                  <a:pt x="3301" y="481"/>
                                </a:lnTo>
                                <a:lnTo>
                                  <a:pt x="3350" y="469"/>
                                </a:lnTo>
                                <a:lnTo>
                                  <a:pt x="3397" y="455"/>
                                </a:lnTo>
                                <a:lnTo>
                                  <a:pt x="3438" y="438"/>
                                </a:lnTo>
                                <a:lnTo>
                                  <a:pt x="3472" y="419"/>
                                </a:lnTo>
                                <a:lnTo>
                                  <a:pt x="3500" y="398"/>
                                </a:lnTo>
                                <a:lnTo>
                                  <a:pt x="3519" y="376"/>
                                </a:lnTo>
                                <a:lnTo>
                                  <a:pt x="3532" y="354"/>
                                </a:lnTo>
                                <a:lnTo>
                                  <a:pt x="3536" y="331"/>
                                </a:lnTo>
                                <a:lnTo>
                                  <a:pt x="3532" y="307"/>
                                </a:lnTo>
                                <a:lnTo>
                                  <a:pt x="3519" y="284"/>
                                </a:lnTo>
                                <a:lnTo>
                                  <a:pt x="3500" y="264"/>
                                </a:lnTo>
                                <a:lnTo>
                                  <a:pt x="3472" y="243"/>
                                </a:lnTo>
                                <a:lnTo>
                                  <a:pt x="3438" y="224"/>
                                </a:lnTo>
                                <a:lnTo>
                                  <a:pt x="3397" y="208"/>
                                </a:lnTo>
                                <a:lnTo>
                                  <a:pt x="3350" y="193"/>
                                </a:lnTo>
                                <a:lnTo>
                                  <a:pt x="3301" y="181"/>
                                </a:lnTo>
                                <a:lnTo>
                                  <a:pt x="3245" y="172"/>
                                </a:lnTo>
                                <a:lnTo>
                                  <a:pt x="3190" y="168"/>
                                </a:lnTo>
                                <a:lnTo>
                                  <a:pt x="3132" y="165"/>
                                </a:lnTo>
                                <a:lnTo>
                                  <a:pt x="3072" y="166"/>
                                </a:lnTo>
                                <a:lnTo>
                                  <a:pt x="3017" y="170"/>
                                </a:lnTo>
                                <a:lnTo>
                                  <a:pt x="2974" y="144"/>
                                </a:lnTo>
                                <a:lnTo>
                                  <a:pt x="2925" y="118"/>
                                </a:lnTo>
                                <a:lnTo>
                                  <a:pt x="2869" y="94"/>
                                </a:lnTo>
                                <a:lnTo>
                                  <a:pt x="2809" y="73"/>
                                </a:lnTo>
                                <a:lnTo>
                                  <a:pt x="2745" y="54"/>
                                </a:lnTo>
                                <a:lnTo>
                                  <a:pt x="2677" y="37"/>
                                </a:lnTo>
                                <a:lnTo>
                                  <a:pt x="2604" y="24"/>
                                </a:lnTo>
                                <a:lnTo>
                                  <a:pt x="2527" y="13"/>
                                </a:lnTo>
                                <a:lnTo>
                                  <a:pt x="2450" y="6"/>
                                </a:lnTo>
                                <a:lnTo>
                                  <a:pt x="2369" y="2"/>
                                </a:lnTo>
                                <a:lnTo>
                                  <a:pt x="2290" y="0"/>
                                </a:lnTo>
                                <a:lnTo>
                                  <a:pt x="2208" y="2"/>
                                </a:lnTo>
                                <a:lnTo>
                                  <a:pt x="2129" y="6"/>
                                </a:lnTo>
                                <a:lnTo>
                                  <a:pt x="2052" y="13"/>
                                </a:lnTo>
                                <a:lnTo>
                                  <a:pt x="1975" y="24"/>
                                </a:lnTo>
                                <a:lnTo>
                                  <a:pt x="1903" y="37"/>
                                </a:lnTo>
                                <a:lnTo>
                                  <a:pt x="1832" y="54"/>
                                </a:lnTo>
                                <a:lnTo>
                                  <a:pt x="1768" y="73"/>
                                </a:lnTo>
                                <a:lnTo>
                                  <a:pt x="1704" y="54"/>
                                </a:lnTo>
                                <a:lnTo>
                                  <a:pt x="1633" y="37"/>
                                </a:lnTo>
                                <a:lnTo>
                                  <a:pt x="1561" y="24"/>
                                </a:lnTo>
                                <a:lnTo>
                                  <a:pt x="1484" y="13"/>
                                </a:lnTo>
                                <a:lnTo>
                                  <a:pt x="1407" y="6"/>
                                </a:lnTo>
                                <a:lnTo>
                                  <a:pt x="1328" y="2"/>
                                </a:lnTo>
                                <a:lnTo>
                                  <a:pt x="1246" y="0"/>
                                </a:lnTo>
                                <a:lnTo>
                                  <a:pt x="1167" y="2"/>
                                </a:lnTo>
                                <a:lnTo>
                                  <a:pt x="1086" y="6"/>
                                </a:lnTo>
                                <a:lnTo>
                                  <a:pt x="1009" y="13"/>
                                </a:lnTo>
                                <a:lnTo>
                                  <a:pt x="932" y="24"/>
                                </a:lnTo>
                                <a:lnTo>
                                  <a:pt x="859" y="37"/>
                                </a:lnTo>
                                <a:lnTo>
                                  <a:pt x="791" y="54"/>
                                </a:lnTo>
                                <a:lnTo>
                                  <a:pt x="727" y="73"/>
                                </a:lnTo>
                                <a:lnTo>
                                  <a:pt x="665" y="94"/>
                                </a:lnTo>
                                <a:lnTo>
                                  <a:pt x="611" y="118"/>
                                </a:lnTo>
                                <a:lnTo>
                                  <a:pt x="562" y="144"/>
                                </a:lnTo>
                                <a:lnTo>
                                  <a:pt x="520" y="170"/>
                                </a:lnTo>
                                <a:lnTo>
                                  <a:pt x="464" y="166"/>
                                </a:lnTo>
                                <a:lnTo>
                                  <a:pt x="404" y="165"/>
                                </a:lnTo>
                                <a:lnTo>
                                  <a:pt x="346" y="168"/>
                                </a:lnTo>
                                <a:lnTo>
                                  <a:pt x="291" y="172"/>
                                </a:lnTo>
                                <a:lnTo>
                                  <a:pt x="235" y="181"/>
                                </a:lnTo>
                                <a:lnTo>
                                  <a:pt x="186" y="193"/>
                                </a:lnTo>
                                <a:lnTo>
                                  <a:pt x="139" y="208"/>
                                </a:lnTo>
                                <a:lnTo>
                                  <a:pt x="98" y="224"/>
                                </a:lnTo>
                                <a:lnTo>
                                  <a:pt x="64" y="243"/>
                                </a:lnTo>
                                <a:lnTo>
                                  <a:pt x="36" y="264"/>
                                </a:lnTo>
                                <a:lnTo>
                                  <a:pt x="17" y="284"/>
                                </a:lnTo>
                                <a:lnTo>
                                  <a:pt x="4" y="307"/>
                                </a:lnTo>
                                <a:lnTo>
                                  <a:pt x="0" y="331"/>
                                </a:lnTo>
                                <a:lnTo>
                                  <a:pt x="4" y="354"/>
                                </a:lnTo>
                                <a:lnTo>
                                  <a:pt x="17" y="376"/>
                                </a:lnTo>
                                <a:lnTo>
                                  <a:pt x="36" y="398"/>
                                </a:lnTo>
                                <a:lnTo>
                                  <a:pt x="64" y="419"/>
                                </a:lnTo>
                                <a:lnTo>
                                  <a:pt x="98" y="438"/>
                                </a:lnTo>
                                <a:lnTo>
                                  <a:pt x="139" y="455"/>
                                </a:lnTo>
                                <a:lnTo>
                                  <a:pt x="186" y="469"/>
                                </a:lnTo>
                                <a:lnTo>
                                  <a:pt x="235" y="481"/>
                                </a:lnTo>
                                <a:lnTo>
                                  <a:pt x="291" y="488"/>
                                </a:lnTo>
                                <a:lnTo>
                                  <a:pt x="346" y="494"/>
                                </a:lnTo>
                                <a:lnTo>
                                  <a:pt x="404" y="496"/>
                                </a:lnTo>
                                <a:lnTo>
                                  <a:pt x="464" y="496"/>
                                </a:lnTo>
                                <a:lnTo>
                                  <a:pt x="520" y="492"/>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348" name="Rectangle 556"/>
                        <wps:cNvSpPr>
                          <a:spLocks noChangeArrowheads="1"/>
                        </wps:cNvSpPr>
                        <wps:spPr bwMode="auto">
                          <a:xfrm>
                            <a:off x="4189" y="5441"/>
                            <a:ext cx="179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rPr>
                                  <w:sz w:val="16"/>
                                </w:rPr>
                              </w:pPr>
                              <w:proofErr w:type="spellStart"/>
                              <w:r>
                                <w:rPr>
                                  <w:snapToGrid w:val="0"/>
                                  <w:sz w:val="16"/>
                                  <w:lang w:eastAsia="fr-FR"/>
                                </w:rPr>
                                <w:t>Contrôle</w:t>
                              </w:r>
                              <w:proofErr w:type="spellEnd"/>
                              <w:r>
                                <w:rPr>
                                  <w:snapToGrid w:val="0"/>
                                  <w:sz w:val="16"/>
                                  <w:lang w:eastAsia="fr-FR"/>
                                </w:rPr>
                                <w:t xml:space="preserve"> des </w:t>
                              </w:r>
                              <w:proofErr w:type="spellStart"/>
                              <w:r>
                                <w:rPr>
                                  <w:snapToGrid w:val="0"/>
                                  <w:sz w:val="16"/>
                                  <w:lang w:eastAsia="fr-FR"/>
                                </w:rPr>
                                <w:t>données</w:t>
                              </w:r>
                              <w:proofErr w:type="spellEnd"/>
                            </w:p>
                          </w:txbxContent>
                        </wps:txbx>
                        <wps:bodyPr rot="0" vert="horz" wrap="none" lIns="0" tIns="0" rIns="0" bIns="0" anchor="t" anchorCtr="0">
                          <a:noAutofit/>
                        </wps:bodyPr>
                      </wps:wsp>
                      <wps:wsp>
                        <wps:cNvPr id="349" name="Freeform 557"/>
                        <wps:cNvSpPr>
                          <a:spLocks/>
                        </wps:cNvSpPr>
                        <wps:spPr bwMode="auto">
                          <a:xfrm>
                            <a:off x="2045" y="7655"/>
                            <a:ext cx="6048" cy="1515"/>
                          </a:xfrm>
                          <a:custGeom>
                            <a:avLst/>
                            <a:gdLst>
                              <a:gd name="T0" fmla="*/ 562 w 3536"/>
                              <a:gd name="T1" fmla="*/ 692 h 883"/>
                              <a:gd name="T2" fmla="*/ 665 w 3536"/>
                              <a:gd name="T3" fmla="*/ 758 h 883"/>
                              <a:gd name="T4" fmla="*/ 791 w 3536"/>
                              <a:gd name="T5" fmla="*/ 812 h 883"/>
                              <a:gd name="T6" fmla="*/ 932 w 3536"/>
                              <a:gd name="T7" fmla="*/ 851 h 883"/>
                              <a:gd name="T8" fmla="*/ 1086 w 3536"/>
                              <a:gd name="T9" fmla="*/ 876 h 883"/>
                              <a:gd name="T10" fmla="*/ 1246 w 3536"/>
                              <a:gd name="T11" fmla="*/ 883 h 883"/>
                              <a:gd name="T12" fmla="*/ 1407 w 3536"/>
                              <a:gd name="T13" fmla="*/ 876 h 883"/>
                              <a:gd name="T14" fmla="*/ 1561 w 3536"/>
                              <a:gd name="T15" fmla="*/ 851 h 883"/>
                              <a:gd name="T16" fmla="*/ 1704 w 3536"/>
                              <a:gd name="T17" fmla="*/ 812 h 883"/>
                              <a:gd name="T18" fmla="*/ 1832 w 3536"/>
                              <a:gd name="T19" fmla="*/ 812 h 883"/>
                              <a:gd name="T20" fmla="*/ 1975 w 3536"/>
                              <a:gd name="T21" fmla="*/ 851 h 883"/>
                              <a:gd name="T22" fmla="*/ 2129 w 3536"/>
                              <a:gd name="T23" fmla="*/ 876 h 883"/>
                              <a:gd name="T24" fmla="*/ 2290 w 3536"/>
                              <a:gd name="T25" fmla="*/ 883 h 883"/>
                              <a:gd name="T26" fmla="*/ 2450 w 3536"/>
                              <a:gd name="T27" fmla="*/ 876 h 883"/>
                              <a:gd name="T28" fmla="*/ 2604 w 3536"/>
                              <a:gd name="T29" fmla="*/ 851 h 883"/>
                              <a:gd name="T30" fmla="*/ 2745 w 3536"/>
                              <a:gd name="T31" fmla="*/ 812 h 883"/>
                              <a:gd name="T32" fmla="*/ 2869 w 3536"/>
                              <a:gd name="T33" fmla="*/ 758 h 883"/>
                              <a:gd name="T34" fmla="*/ 2974 w 3536"/>
                              <a:gd name="T35" fmla="*/ 692 h 883"/>
                              <a:gd name="T36" fmla="*/ 3072 w 3536"/>
                              <a:gd name="T37" fmla="*/ 662 h 883"/>
                              <a:gd name="T38" fmla="*/ 3190 w 3536"/>
                              <a:gd name="T39" fmla="*/ 661 h 883"/>
                              <a:gd name="T40" fmla="*/ 3301 w 3536"/>
                              <a:gd name="T41" fmla="*/ 642 h 883"/>
                              <a:gd name="T42" fmla="*/ 3397 w 3536"/>
                              <a:gd name="T43" fmla="*/ 606 h 883"/>
                              <a:gd name="T44" fmla="*/ 3472 w 3536"/>
                              <a:gd name="T45" fmla="*/ 560 h 883"/>
                              <a:gd name="T46" fmla="*/ 3519 w 3536"/>
                              <a:gd name="T47" fmla="*/ 503 h 883"/>
                              <a:gd name="T48" fmla="*/ 3536 w 3536"/>
                              <a:gd name="T49" fmla="*/ 442 h 883"/>
                              <a:gd name="T50" fmla="*/ 3519 w 3536"/>
                              <a:gd name="T51" fmla="*/ 380 h 883"/>
                              <a:gd name="T52" fmla="*/ 3472 w 3536"/>
                              <a:gd name="T53" fmla="*/ 324 h 883"/>
                              <a:gd name="T54" fmla="*/ 3397 w 3536"/>
                              <a:gd name="T55" fmla="*/ 277 h 883"/>
                              <a:gd name="T56" fmla="*/ 3301 w 3536"/>
                              <a:gd name="T57" fmla="*/ 243 h 883"/>
                              <a:gd name="T58" fmla="*/ 3190 w 3536"/>
                              <a:gd name="T59" fmla="*/ 225 h 883"/>
                              <a:gd name="T60" fmla="*/ 3072 w 3536"/>
                              <a:gd name="T61" fmla="*/ 223 h 883"/>
                              <a:gd name="T62" fmla="*/ 2974 w 3536"/>
                              <a:gd name="T63" fmla="*/ 191 h 883"/>
                              <a:gd name="T64" fmla="*/ 2869 w 3536"/>
                              <a:gd name="T65" fmla="*/ 126 h 883"/>
                              <a:gd name="T66" fmla="*/ 2745 w 3536"/>
                              <a:gd name="T67" fmla="*/ 73 h 883"/>
                              <a:gd name="T68" fmla="*/ 2604 w 3536"/>
                              <a:gd name="T69" fmla="*/ 34 h 883"/>
                              <a:gd name="T70" fmla="*/ 2450 w 3536"/>
                              <a:gd name="T71" fmla="*/ 8 h 883"/>
                              <a:gd name="T72" fmla="*/ 2290 w 3536"/>
                              <a:gd name="T73" fmla="*/ 0 h 883"/>
                              <a:gd name="T74" fmla="*/ 2129 w 3536"/>
                              <a:gd name="T75" fmla="*/ 8 h 883"/>
                              <a:gd name="T76" fmla="*/ 1975 w 3536"/>
                              <a:gd name="T77" fmla="*/ 32 h 883"/>
                              <a:gd name="T78" fmla="*/ 1832 w 3536"/>
                              <a:gd name="T79" fmla="*/ 71 h 883"/>
                              <a:gd name="T80" fmla="*/ 1704 w 3536"/>
                              <a:gd name="T81" fmla="*/ 71 h 883"/>
                              <a:gd name="T82" fmla="*/ 1561 w 3536"/>
                              <a:gd name="T83" fmla="*/ 32 h 883"/>
                              <a:gd name="T84" fmla="*/ 1407 w 3536"/>
                              <a:gd name="T85" fmla="*/ 8 h 883"/>
                              <a:gd name="T86" fmla="*/ 1246 w 3536"/>
                              <a:gd name="T87" fmla="*/ 0 h 883"/>
                              <a:gd name="T88" fmla="*/ 1086 w 3536"/>
                              <a:gd name="T89" fmla="*/ 8 h 883"/>
                              <a:gd name="T90" fmla="*/ 932 w 3536"/>
                              <a:gd name="T91" fmla="*/ 34 h 883"/>
                              <a:gd name="T92" fmla="*/ 791 w 3536"/>
                              <a:gd name="T93" fmla="*/ 73 h 883"/>
                              <a:gd name="T94" fmla="*/ 665 w 3536"/>
                              <a:gd name="T95" fmla="*/ 126 h 883"/>
                              <a:gd name="T96" fmla="*/ 562 w 3536"/>
                              <a:gd name="T97" fmla="*/ 191 h 883"/>
                              <a:gd name="T98" fmla="*/ 464 w 3536"/>
                              <a:gd name="T99" fmla="*/ 223 h 883"/>
                              <a:gd name="T100" fmla="*/ 346 w 3536"/>
                              <a:gd name="T101" fmla="*/ 225 h 883"/>
                              <a:gd name="T102" fmla="*/ 235 w 3536"/>
                              <a:gd name="T103" fmla="*/ 243 h 883"/>
                              <a:gd name="T104" fmla="*/ 139 w 3536"/>
                              <a:gd name="T105" fmla="*/ 277 h 883"/>
                              <a:gd name="T106" fmla="*/ 64 w 3536"/>
                              <a:gd name="T107" fmla="*/ 324 h 883"/>
                              <a:gd name="T108" fmla="*/ 17 w 3536"/>
                              <a:gd name="T109" fmla="*/ 380 h 883"/>
                              <a:gd name="T110" fmla="*/ 0 w 3536"/>
                              <a:gd name="T111" fmla="*/ 442 h 883"/>
                              <a:gd name="T112" fmla="*/ 17 w 3536"/>
                              <a:gd name="T113" fmla="*/ 503 h 883"/>
                              <a:gd name="T114" fmla="*/ 64 w 3536"/>
                              <a:gd name="T115" fmla="*/ 560 h 883"/>
                              <a:gd name="T116" fmla="*/ 139 w 3536"/>
                              <a:gd name="T117" fmla="*/ 606 h 883"/>
                              <a:gd name="T118" fmla="*/ 235 w 3536"/>
                              <a:gd name="T119" fmla="*/ 642 h 883"/>
                              <a:gd name="T120" fmla="*/ 346 w 3536"/>
                              <a:gd name="T121" fmla="*/ 661 h 883"/>
                              <a:gd name="T122" fmla="*/ 464 w 3536"/>
                              <a:gd name="T123" fmla="*/ 662 h 8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536" h="883">
                                <a:moveTo>
                                  <a:pt x="520" y="657"/>
                                </a:moveTo>
                                <a:lnTo>
                                  <a:pt x="562" y="692"/>
                                </a:lnTo>
                                <a:lnTo>
                                  <a:pt x="611" y="726"/>
                                </a:lnTo>
                                <a:lnTo>
                                  <a:pt x="665" y="758"/>
                                </a:lnTo>
                                <a:lnTo>
                                  <a:pt x="727" y="786"/>
                                </a:lnTo>
                                <a:lnTo>
                                  <a:pt x="791" y="812"/>
                                </a:lnTo>
                                <a:lnTo>
                                  <a:pt x="859" y="833"/>
                                </a:lnTo>
                                <a:lnTo>
                                  <a:pt x="932" y="851"/>
                                </a:lnTo>
                                <a:lnTo>
                                  <a:pt x="1009" y="864"/>
                                </a:lnTo>
                                <a:lnTo>
                                  <a:pt x="1086" y="876"/>
                                </a:lnTo>
                                <a:lnTo>
                                  <a:pt x="1167" y="881"/>
                                </a:lnTo>
                                <a:lnTo>
                                  <a:pt x="1246" y="883"/>
                                </a:lnTo>
                                <a:lnTo>
                                  <a:pt x="1328" y="881"/>
                                </a:lnTo>
                                <a:lnTo>
                                  <a:pt x="1407" y="876"/>
                                </a:lnTo>
                                <a:lnTo>
                                  <a:pt x="1484" y="866"/>
                                </a:lnTo>
                                <a:lnTo>
                                  <a:pt x="1561" y="851"/>
                                </a:lnTo>
                                <a:lnTo>
                                  <a:pt x="1633" y="834"/>
                                </a:lnTo>
                                <a:lnTo>
                                  <a:pt x="1704" y="812"/>
                                </a:lnTo>
                                <a:lnTo>
                                  <a:pt x="1768" y="788"/>
                                </a:lnTo>
                                <a:lnTo>
                                  <a:pt x="1832" y="812"/>
                                </a:lnTo>
                                <a:lnTo>
                                  <a:pt x="1903" y="834"/>
                                </a:lnTo>
                                <a:lnTo>
                                  <a:pt x="1975" y="851"/>
                                </a:lnTo>
                                <a:lnTo>
                                  <a:pt x="2052" y="866"/>
                                </a:lnTo>
                                <a:lnTo>
                                  <a:pt x="2129" y="876"/>
                                </a:lnTo>
                                <a:lnTo>
                                  <a:pt x="2208" y="881"/>
                                </a:lnTo>
                                <a:lnTo>
                                  <a:pt x="2290" y="883"/>
                                </a:lnTo>
                                <a:lnTo>
                                  <a:pt x="2369" y="881"/>
                                </a:lnTo>
                                <a:lnTo>
                                  <a:pt x="2450" y="876"/>
                                </a:lnTo>
                                <a:lnTo>
                                  <a:pt x="2527" y="864"/>
                                </a:lnTo>
                                <a:lnTo>
                                  <a:pt x="2604" y="851"/>
                                </a:lnTo>
                                <a:lnTo>
                                  <a:pt x="2677" y="833"/>
                                </a:lnTo>
                                <a:lnTo>
                                  <a:pt x="2745" y="812"/>
                                </a:lnTo>
                                <a:lnTo>
                                  <a:pt x="2809" y="786"/>
                                </a:lnTo>
                                <a:lnTo>
                                  <a:pt x="2869" y="758"/>
                                </a:lnTo>
                                <a:lnTo>
                                  <a:pt x="2925" y="726"/>
                                </a:lnTo>
                                <a:lnTo>
                                  <a:pt x="2974" y="692"/>
                                </a:lnTo>
                                <a:lnTo>
                                  <a:pt x="3017" y="657"/>
                                </a:lnTo>
                                <a:lnTo>
                                  <a:pt x="3072" y="662"/>
                                </a:lnTo>
                                <a:lnTo>
                                  <a:pt x="3132" y="662"/>
                                </a:lnTo>
                                <a:lnTo>
                                  <a:pt x="3190" y="661"/>
                                </a:lnTo>
                                <a:lnTo>
                                  <a:pt x="3245" y="653"/>
                                </a:lnTo>
                                <a:lnTo>
                                  <a:pt x="3301" y="642"/>
                                </a:lnTo>
                                <a:lnTo>
                                  <a:pt x="3350" y="625"/>
                                </a:lnTo>
                                <a:lnTo>
                                  <a:pt x="3397" y="606"/>
                                </a:lnTo>
                                <a:lnTo>
                                  <a:pt x="3438" y="584"/>
                                </a:lnTo>
                                <a:lnTo>
                                  <a:pt x="3472" y="560"/>
                                </a:lnTo>
                                <a:lnTo>
                                  <a:pt x="3500" y="531"/>
                                </a:lnTo>
                                <a:lnTo>
                                  <a:pt x="3519" y="503"/>
                                </a:lnTo>
                                <a:lnTo>
                                  <a:pt x="3532" y="473"/>
                                </a:lnTo>
                                <a:lnTo>
                                  <a:pt x="3536" y="442"/>
                                </a:lnTo>
                                <a:lnTo>
                                  <a:pt x="3532" y="412"/>
                                </a:lnTo>
                                <a:lnTo>
                                  <a:pt x="3519" y="380"/>
                                </a:lnTo>
                                <a:lnTo>
                                  <a:pt x="3500" y="352"/>
                                </a:lnTo>
                                <a:lnTo>
                                  <a:pt x="3472" y="324"/>
                                </a:lnTo>
                                <a:lnTo>
                                  <a:pt x="3438" y="300"/>
                                </a:lnTo>
                                <a:lnTo>
                                  <a:pt x="3397" y="277"/>
                                </a:lnTo>
                                <a:lnTo>
                                  <a:pt x="3350" y="258"/>
                                </a:lnTo>
                                <a:lnTo>
                                  <a:pt x="3301" y="243"/>
                                </a:lnTo>
                                <a:lnTo>
                                  <a:pt x="3245" y="232"/>
                                </a:lnTo>
                                <a:lnTo>
                                  <a:pt x="3190" y="225"/>
                                </a:lnTo>
                                <a:lnTo>
                                  <a:pt x="3132" y="221"/>
                                </a:lnTo>
                                <a:lnTo>
                                  <a:pt x="3072" y="223"/>
                                </a:lnTo>
                                <a:lnTo>
                                  <a:pt x="3017" y="228"/>
                                </a:lnTo>
                                <a:lnTo>
                                  <a:pt x="2974" y="191"/>
                                </a:lnTo>
                                <a:lnTo>
                                  <a:pt x="2925" y="157"/>
                                </a:lnTo>
                                <a:lnTo>
                                  <a:pt x="2869" y="126"/>
                                </a:lnTo>
                                <a:lnTo>
                                  <a:pt x="2809" y="98"/>
                                </a:lnTo>
                                <a:lnTo>
                                  <a:pt x="2745" y="73"/>
                                </a:lnTo>
                                <a:lnTo>
                                  <a:pt x="2677" y="51"/>
                                </a:lnTo>
                                <a:lnTo>
                                  <a:pt x="2604" y="34"/>
                                </a:lnTo>
                                <a:lnTo>
                                  <a:pt x="2527" y="19"/>
                                </a:lnTo>
                                <a:lnTo>
                                  <a:pt x="2450" y="8"/>
                                </a:lnTo>
                                <a:lnTo>
                                  <a:pt x="2369" y="2"/>
                                </a:lnTo>
                                <a:lnTo>
                                  <a:pt x="2290" y="0"/>
                                </a:lnTo>
                                <a:lnTo>
                                  <a:pt x="2208" y="2"/>
                                </a:lnTo>
                                <a:lnTo>
                                  <a:pt x="2129" y="8"/>
                                </a:lnTo>
                                <a:lnTo>
                                  <a:pt x="2052" y="19"/>
                                </a:lnTo>
                                <a:lnTo>
                                  <a:pt x="1975" y="32"/>
                                </a:lnTo>
                                <a:lnTo>
                                  <a:pt x="1903" y="51"/>
                                </a:lnTo>
                                <a:lnTo>
                                  <a:pt x="1832" y="71"/>
                                </a:lnTo>
                                <a:lnTo>
                                  <a:pt x="1768" y="98"/>
                                </a:lnTo>
                                <a:lnTo>
                                  <a:pt x="1704" y="71"/>
                                </a:lnTo>
                                <a:lnTo>
                                  <a:pt x="1633" y="51"/>
                                </a:lnTo>
                                <a:lnTo>
                                  <a:pt x="1561" y="32"/>
                                </a:lnTo>
                                <a:lnTo>
                                  <a:pt x="1484" y="19"/>
                                </a:lnTo>
                                <a:lnTo>
                                  <a:pt x="1407" y="8"/>
                                </a:lnTo>
                                <a:lnTo>
                                  <a:pt x="1328" y="2"/>
                                </a:lnTo>
                                <a:lnTo>
                                  <a:pt x="1246" y="0"/>
                                </a:lnTo>
                                <a:lnTo>
                                  <a:pt x="1167" y="2"/>
                                </a:lnTo>
                                <a:lnTo>
                                  <a:pt x="1086" y="8"/>
                                </a:lnTo>
                                <a:lnTo>
                                  <a:pt x="1009" y="19"/>
                                </a:lnTo>
                                <a:lnTo>
                                  <a:pt x="932" y="34"/>
                                </a:lnTo>
                                <a:lnTo>
                                  <a:pt x="859" y="51"/>
                                </a:lnTo>
                                <a:lnTo>
                                  <a:pt x="791" y="73"/>
                                </a:lnTo>
                                <a:lnTo>
                                  <a:pt x="727" y="98"/>
                                </a:lnTo>
                                <a:lnTo>
                                  <a:pt x="665" y="126"/>
                                </a:lnTo>
                                <a:lnTo>
                                  <a:pt x="611" y="157"/>
                                </a:lnTo>
                                <a:lnTo>
                                  <a:pt x="562" y="191"/>
                                </a:lnTo>
                                <a:lnTo>
                                  <a:pt x="520" y="228"/>
                                </a:lnTo>
                                <a:lnTo>
                                  <a:pt x="464" y="223"/>
                                </a:lnTo>
                                <a:lnTo>
                                  <a:pt x="404" y="221"/>
                                </a:lnTo>
                                <a:lnTo>
                                  <a:pt x="346" y="225"/>
                                </a:lnTo>
                                <a:lnTo>
                                  <a:pt x="291" y="232"/>
                                </a:lnTo>
                                <a:lnTo>
                                  <a:pt x="235" y="243"/>
                                </a:lnTo>
                                <a:lnTo>
                                  <a:pt x="186" y="258"/>
                                </a:lnTo>
                                <a:lnTo>
                                  <a:pt x="139" y="277"/>
                                </a:lnTo>
                                <a:lnTo>
                                  <a:pt x="98" y="300"/>
                                </a:lnTo>
                                <a:lnTo>
                                  <a:pt x="64" y="324"/>
                                </a:lnTo>
                                <a:lnTo>
                                  <a:pt x="36" y="352"/>
                                </a:lnTo>
                                <a:lnTo>
                                  <a:pt x="17" y="380"/>
                                </a:lnTo>
                                <a:lnTo>
                                  <a:pt x="4" y="412"/>
                                </a:lnTo>
                                <a:lnTo>
                                  <a:pt x="0" y="442"/>
                                </a:lnTo>
                                <a:lnTo>
                                  <a:pt x="4" y="473"/>
                                </a:lnTo>
                                <a:lnTo>
                                  <a:pt x="17" y="503"/>
                                </a:lnTo>
                                <a:lnTo>
                                  <a:pt x="36" y="531"/>
                                </a:lnTo>
                                <a:lnTo>
                                  <a:pt x="64" y="560"/>
                                </a:lnTo>
                                <a:lnTo>
                                  <a:pt x="98" y="584"/>
                                </a:lnTo>
                                <a:lnTo>
                                  <a:pt x="139" y="606"/>
                                </a:lnTo>
                                <a:lnTo>
                                  <a:pt x="186" y="625"/>
                                </a:lnTo>
                                <a:lnTo>
                                  <a:pt x="235" y="642"/>
                                </a:lnTo>
                                <a:lnTo>
                                  <a:pt x="291" y="653"/>
                                </a:lnTo>
                                <a:lnTo>
                                  <a:pt x="346" y="661"/>
                                </a:lnTo>
                                <a:lnTo>
                                  <a:pt x="404" y="662"/>
                                </a:lnTo>
                                <a:lnTo>
                                  <a:pt x="464" y="662"/>
                                </a:lnTo>
                                <a:lnTo>
                                  <a:pt x="520" y="657"/>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g:grpSp>
                        <wpg:cNvPr id="350" name="Group 558"/>
                        <wpg:cNvGrpSpPr>
                          <a:grpSpLocks/>
                        </wpg:cNvGrpSpPr>
                        <wpg:grpSpPr bwMode="auto">
                          <a:xfrm>
                            <a:off x="4100" y="10241"/>
                            <a:ext cx="757" cy="662"/>
                            <a:chOff x="4734" y="10261"/>
                            <a:chExt cx="757" cy="662"/>
                          </a:xfrm>
                        </wpg:grpSpPr>
                        <wps:wsp>
                          <wps:cNvPr id="351" name="Freeform 559"/>
                          <wps:cNvSpPr>
                            <a:spLocks/>
                          </wps:cNvSpPr>
                          <wps:spPr bwMode="auto">
                            <a:xfrm>
                              <a:off x="4734" y="10261"/>
                              <a:ext cx="757" cy="662"/>
                            </a:xfrm>
                            <a:custGeom>
                              <a:avLst/>
                              <a:gdLst>
                                <a:gd name="T0" fmla="*/ 167 w 757"/>
                                <a:gd name="T1" fmla="*/ 434 h 662"/>
                                <a:gd name="T2" fmla="*/ 0 w 757"/>
                                <a:gd name="T3" fmla="*/ 434 h 662"/>
                                <a:gd name="T4" fmla="*/ 0 w 757"/>
                                <a:gd name="T5" fmla="*/ 662 h 662"/>
                                <a:gd name="T6" fmla="*/ 757 w 757"/>
                                <a:gd name="T7" fmla="*/ 662 h 662"/>
                                <a:gd name="T8" fmla="*/ 757 w 757"/>
                                <a:gd name="T9" fmla="*/ 434 h 662"/>
                                <a:gd name="T10" fmla="*/ 592 w 757"/>
                                <a:gd name="T11" fmla="*/ 434 h 662"/>
                                <a:gd name="T12" fmla="*/ 592 w 757"/>
                                <a:gd name="T13" fmla="*/ 404 h 662"/>
                                <a:gd name="T14" fmla="*/ 663 w 757"/>
                                <a:gd name="T15" fmla="*/ 404 h 662"/>
                                <a:gd name="T16" fmla="*/ 663 w 757"/>
                                <a:gd name="T17" fmla="*/ 0 h 662"/>
                                <a:gd name="T18" fmla="*/ 94 w 757"/>
                                <a:gd name="T19" fmla="*/ 0 h 662"/>
                                <a:gd name="T20" fmla="*/ 94 w 757"/>
                                <a:gd name="T21" fmla="*/ 404 h 662"/>
                                <a:gd name="T22" fmla="*/ 167 w 757"/>
                                <a:gd name="T23" fmla="*/ 404 h 662"/>
                                <a:gd name="T24" fmla="*/ 167 w 757"/>
                                <a:gd name="T25" fmla="*/ 434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57" h="662">
                                  <a:moveTo>
                                    <a:pt x="167" y="434"/>
                                  </a:moveTo>
                                  <a:lnTo>
                                    <a:pt x="0" y="434"/>
                                  </a:lnTo>
                                  <a:lnTo>
                                    <a:pt x="0" y="662"/>
                                  </a:lnTo>
                                  <a:lnTo>
                                    <a:pt x="757" y="662"/>
                                  </a:lnTo>
                                  <a:lnTo>
                                    <a:pt x="757" y="434"/>
                                  </a:lnTo>
                                  <a:lnTo>
                                    <a:pt x="592" y="434"/>
                                  </a:lnTo>
                                  <a:lnTo>
                                    <a:pt x="592" y="404"/>
                                  </a:lnTo>
                                  <a:lnTo>
                                    <a:pt x="663" y="404"/>
                                  </a:lnTo>
                                  <a:lnTo>
                                    <a:pt x="663" y="0"/>
                                  </a:lnTo>
                                  <a:lnTo>
                                    <a:pt x="94" y="0"/>
                                  </a:lnTo>
                                  <a:lnTo>
                                    <a:pt x="94" y="404"/>
                                  </a:lnTo>
                                  <a:lnTo>
                                    <a:pt x="167" y="404"/>
                                  </a:lnTo>
                                  <a:lnTo>
                                    <a:pt x="167" y="434"/>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352" name="Line 560"/>
                          <wps:cNvCnPr/>
                          <wps:spPr bwMode="auto">
                            <a:xfrm>
                              <a:off x="4901" y="10695"/>
                              <a:ext cx="425"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53" name="Line 561"/>
                          <wps:cNvCnPr/>
                          <wps:spPr bwMode="auto">
                            <a:xfrm>
                              <a:off x="4901" y="10665"/>
                              <a:ext cx="425"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54" name="Freeform 562"/>
                          <wps:cNvSpPr>
                            <a:spLocks noEditPoints="1"/>
                          </wps:cNvSpPr>
                          <wps:spPr bwMode="auto">
                            <a:xfrm>
                              <a:off x="5125" y="10717"/>
                              <a:ext cx="308" cy="185"/>
                            </a:xfrm>
                            <a:custGeom>
                              <a:avLst/>
                              <a:gdLst>
                                <a:gd name="T0" fmla="*/ 0 w 308"/>
                                <a:gd name="T1" fmla="*/ 185 h 185"/>
                                <a:gd name="T2" fmla="*/ 248 w 308"/>
                                <a:gd name="T3" fmla="*/ 185 h 185"/>
                                <a:gd name="T4" fmla="*/ 248 w 308"/>
                                <a:gd name="T5" fmla="*/ 0 h 185"/>
                                <a:gd name="T6" fmla="*/ 0 w 308"/>
                                <a:gd name="T7" fmla="*/ 0 h 185"/>
                                <a:gd name="T8" fmla="*/ 0 w 308"/>
                                <a:gd name="T9" fmla="*/ 185 h 185"/>
                                <a:gd name="T10" fmla="*/ 272 w 308"/>
                                <a:gd name="T11" fmla="*/ 30 h 185"/>
                                <a:gd name="T12" fmla="*/ 308 w 308"/>
                                <a:gd name="T13" fmla="*/ 30 h 185"/>
                                <a:gd name="T14" fmla="*/ 308 w 308"/>
                                <a:gd name="T15" fmla="*/ 0 h 185"/>
                                <a:gd name="T16" fmla="*/ 272 w 308"/>
                                <a:gd name="T17" fmla="*/ 0 h 185"/>
                                <a:gd name="T18" fmla="*/ 272 w 308"/>
                                <a:gd name="T19" fmla="*/ 3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08" h="185">
                                  <a:moveTo>
                                    <a:pt x="0" y="185"/>
                                  </a:moveTo>
                                  <a:lnTo>
                                    <a:pt x="248" y="185"/>
                                  </a:lnTo>
                                  <a:lnTo>
                                    <a:pt x="248" y="0"/>
                                  </a:lnTo>
                                  <a:lnTo>
                                    <a:pt x="0" y="0"/>
                                  </a:lnTo>
                                  <a:lnTo>
                                    <a:pt x="0" y="185"/>
                                  </a:lnTo>
                                  <a:close/>
                                  <a:moveTo>
                                    <a:pt x="272" y="30"/>
                                  </a:moveTo>
                                  <a:lnTo>
                                    <a:pt x="308" y="30"/>
                                  </a:lnTo>
                                  <a:lnTo>
                                    <a:pt x="308" y="0"/>
                                  </a:lnTo>
                                  <a:lnTo>
                                    <a:pt x="272" y="0"/>
                                  </a:lnTo>
                                  <a:lnTo>
                                    <a:pt x="272" y="30"/>
                                  </a:lnTo>
                                  <a:close/>
                                </a:path>
                              </a:pathLst>
                            </a:custGeom>
                            <a:solidFill>
                              <a:srgbClr val="FFFFFF"/>
                            </a:solidFill>
                            <a:ln w="2540">
                              <a:solidFill>
                                <a:srgbClr val="000000"/>
                              </a:solidFill>
                              <a:prstDash val="solid"/>
                              <a:round/>
                              <a:headEnd/>
                              <a:tailEnd/>
                            </a:ln>
                          </wps:spPr>
                          <wps:bodyPr rot="0" vert="horz" wrap="square" lIns="91440" tIns="45720" rIns="91440" bIns="45720" anchor="t" anchorCtr="0" upright="1">
                            <a:noAutofit/>
                          </wps:bodyPr>
                        </wps:wsp>
                        <wps:wsp>
                          <wps:cNvPr id="355" name="Line 563"/>
                          <wps:cNvCnPr/>
                          <wps:spPr bwMode="auto">
                            <a:xfrm>
                              <a:off x="5125" y="10779"/>
                              <a:ext cx="248"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6" name="Line 564"/>
                          <wps:cNvCnPr/>
                          <wps:spPr bwMode="auto">
                            <a:xfrm>
                              <a:off x="5125" y="10841"/>
                              <a:ext cx="248"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7" name="Line 565"/>
                          <wps:cNvCnPr/>
                          <wps:spPr bwMode="auto">
                            <a:xfrm>
                              <a:off x="5136" y="10809"/>
                              <a:ext cx="226"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58" name="Rectangle 566"/>
                          <wps:cNvSpPr>
                            <a:spLocks noChangeArrowheads="1"/>
                          </wps:cNvSpPr>
                          <wps:spPr bwMode="auto">
                            <a:xfrm>
                              <a:off x="5266" y="10788"/>
                              <a:ext cx="73" cy="41"/>
                            </a:xfrm>
                            <a:prstGeom prst="rect">
                              <a:avLst/>
                            </a:prstGeom>
                            <a:noFill/>
                            <a:ln w="25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567"/>
                          <wps:cNvSpPr>
                            <a:spLocks noEditPoints="1"/>
                          </wps:cNvSpPr>
                          <wps:spPr bwMode="auto">
                            <a:xfrm>
                              <a:off x="4757" y="10308"/>
                              <a:ext cx="710" cy="445"/>
                            </a:xfrm>
                            <a:custGeom>
                              <a:avLst/>
                              <a:gdLst>
                                <a:gd name="T0" fmla="*/ 595 w 710"/>
                                <a:gd name="T1" fmla="*/ 318 h 445"/>
                                <a:gd name="T2" fmla="*/ 623 w 710"/>
                                <a:gd name="T3" fmla="*/ 318 h 445"/>
                                <a:gd name="T4" fmla="*/ 623 w 710"/>
                                <a:gd name="T5" fmla="*/ 310 h 445"/>
                                <a:gd name="T6" fmla="*/ 595 w 710"/>
                                <a:gd name="T7" fmla="*/ 310 h 445"/>
                                <a:gd name="T8" fmla="*/ 595 w 710"/>
                                <a:gd name="T9" fmla="*/ 318 h 445"/>
                                <a:gd name="T10" fmla="*/ 161 w 710"/>
                                <a:gd name="T11" fmla="*/ 263 h 445"/>
                                <a:gd name="T12" fmla="*/ 161 w 710"/>
                                <a:gd name="T13" fmla="*/ 30 h 445"/>
                                <a:gd name="T14" fmla="*/ 552 w 710"/>
                                <a:gd name="T15" fmla="*/ 30 h 445"/>
                                <a:gd name="T16" fmla="*/ 552 w 710"/>
                                <a:gd name="T17" fmla="*/ 263 h 445"/>
                                <a:gd name="T18" fmla="*/ 161 w 710"/>
                                <a:gd name="T19" fmla="*/ 263 h 445"/>
                                <a:gd name="T20" fmla="*/ 144 w 710"/>
                                <a:gd name="T21" fmla="*/ 278 h 445"/>
                                <a:gd name="T22" fmla="*/ 569 w 710"/>
                                <a:gd name="T23" fmla="*/ 278 h 445"/>
                                <a:gd name="T24" fmla="*/ 569 w 710"/>
                                <a:gd name="T25" fmla="*/ 15 h 445"/>
                                <a:gd name="T26" fmla="*/ 586 w 710"/>
                                <a:gd name="T27" fmla="*/ 15 h 445"/>
                                <a:gd name="T28" fmla="*/ 586 w 710"/>
                                <a:gd name="T29" fmla="*/ 0 h 445"/>
                                <a:gd name="T30" fmla="*/ 124 w 710"/>
                                <a:gd name="T31" fmla="*/ 0 h 445"/>
                                <a:gd name="T32" fmla="*/ 124 w 710"/>
                                <a:gd name="T33" fmla="*/ 295 h 445"/>
                                <a:gd name="T34" fmla="*/ 144 w 710"/>
                                <a:gd name="T35" fmla="*/ 295 h 445"/>
                                <a:gd name="T36" fmla="*/ 144 w 710"/>
                                <a:gd name="T37" fmla="*/ 278 h 445"/>
                                <a:gd name="T38" fmla="*/ 0 w 710"/>
                                <a:gd name="T39" fmla="*/ 430 h 445"/>
                                <a:gd name="T40" fmla="*/ 71 w 710"/>
                                <a:gd name="T41" fmla="*/ 430 h 445"/>
                                <a:gd name="T42" fmla="*/ 71 w 710"/>
                                <a:gd name="T43" fmla="*/ 409 h 445"/>
                                <a:gd name="T44" fmla="*/ 0 w 710"/>
                                <a:gd name="T45" fmla="*/ 409 h 445"/>
                                <a:gd name="T46" fmla="*/ 0 w 710"/>
                                <a:gd name="T47" fmla="*/ 430 h 445"/>
                                <a:gd name="T48" fmla="*/ 415 w 710"/>
                                <a:gd name="T49" fmla="*/ 445 h 445"/>
                                <a:gd name="T50" fmla="*/ 569 w 710"/>
                                <a:gd name="T51" fmla="*/ 445 h 445"/>
                                <a:gd name="T52" fmla="*/ 569 w 710"/>
                                <a:gd name="T53" fmla="*/ 434 h 445"/>
                                <a:gd name="T54" fmla="*/ 415 w 710"/>
                                <a:gd name="T55" fmla="*/ 434 h 445"/>
                                <a:gd name="T56" fmla="*/ 415 w 710"/>
                                <a:gd name="T57" fmla="*/ 445 h 445"/>
                                <a:gd name="T58" fmla="*/ 687 w 710"/>
                                <a:gd name="T59" fmla="*/ 419 h 445"/>
                                <a:gd name="T60" fmla="*/ 710 w 710"/>
                                <a:gd name="T61" fmla="*/ 419 h 445"/>
                                <a:gd name="T62" fmla="*/ 710 w 710"/>
                                <a:gd name="T63" fmla="*/ 409 h 445"/>
                                <a:gd name="T64" fmla="*/ 687 w 710"/>
                                <a:gd name="T65" fmla="*/ 409 h 445"/>
                                <a:gd name="T66" fmla="*/ 687 w 710"/>
                                <a:gd name="T67" fmla="*/ 419 h 445"/>
                                <a:gd name="T68" fmla="*/ 687 w 710"/>
                                <a:gd name="T69" fmla="*/ 439 h 445"/>
                                <a:gd name="T70" fmla="*/ 710 w 710"/>
                                <a:gd name="T71" fmla="*/ 439 h 445"/>
                                <a:gd name="T72" fmla="*/ 710 w 710"/>
                                <a:gd name="T73" fmla="*/ 430 h 445"/>
                                <a:gd name="T74" fmla="*/ 687 w 710"/>
                                <a:gd name="T75" fmla="*/ 430 h 445"/>
                                <a:gd name="T76" fmla="*/ 687 w 710"/>
                                <a:gd name="T77" fmla="*/ 439 h 4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10" h="445">
                                  <a:moveTo>
                                    <a:pt x="595" y="318"/>
                                  </a:moveTo>
                                  <a:lnTo>
                                    <a:pt x="623" y="318"/>
                                  </a:lnTo>
                                  <a:lnTo>
                                    <a:pt x="623" y="310"/>
                                  </a:lnTo>
                                  <a:lnTo>
                                    <a:pt x="595" y="310"/>
                                  </a:lnTo>
                                  <a:lnTo>
                                    <a:pt x="595" y="318"/>
                                  </a:lnTo>
                                  <a:close/>
                                  <a:moveTo>
                                    <a:pt x="161" y="263"/>
                                  </a:moveTo>
                                  <a:lnTo>
                                    <a:pt x="161" y="30"/>
                                  </a:lnTo>
                                  <a:lnTo>
                                    <a:pt x="552" y="30"/>
                                  </a:lnTo>
                                  <a:lnTo>
                                    <a:pt x="552" y="263"/>
                                  </a:lnTo>
                                  <a:lnTo>
                                    <a:pt x="161" y="263"/>
                                  </a:lnTo>
                                  <a:close/>
                                  <a:moveTo>
                                    <a:pt x="144" y="278"/>
                                  </a:moveTo>
                                  <a:lnTo>
                                    <a:pt x="569" y="278"/>
                                  </a:lnTo>
                                  <a:lnTo>
                                    <a:pt x="569" y="15"/>
                                  </a:lnTo>
                                  <a:lnTo>
                                    <a:pt x="586" y="15"/>
                                  </a:lnTo>
                                  <a:lnTo>
                                    <a:pt x="586" y="0"/>
                                  </a:lnTo>
                                  <a:lnTo>
                                    <a:pt x="124" y="0"/>
                                  </a:lnTo>
                                  <a:lnTo>
                                    <a:pt x="124" y="295"/>
                                  </a:lnTo>
                                  <a:lnTo>
                                    <a:pt x="144" y="295"/>
                                  </a:lnTo>
                                  <a:lnTo>
                                    <a:pt x="144" y="278"/>
                                  </a:lnTo>
                                  <a:close/>
                                  <a:moveTo>
                                    <a:pt x="0" y="430"/>
                                  </a:moveTo>
                                  <a:lnTo>
                                    <a:pt x="71" y="430"/>
                                  </a:lnTo>
                                  <a:lnTo>
                                    <a:pt x="71" y="409"/>
                                  </a:lnTo>
                                  <a:lnTo>
                                    <a:pt x="0" y="409"/>
                                  </a:lnTo>
                                  <a:lnTo>
                                    <a:pt x="0" y="430"/>
                                  </a:lnTo>
                                  <a:close/>
                                  <a:moveTo>
                                    <a:pt x="415" y="445"/>
                                  </a:moveTo>
                                  <a:lnTo>
                                    <a:pt x="569" y="445"/>
                                  </a:lnTo>
                                  <a:lnTo>
                                    <a:pt x="569" y="434"/>
                                  </a:lnTo>
                                  <a:lnTo>
                                    <a:pt x="415" y="434"/>
                                  </a:lnTo>
                                  <a:lnTo>
                                    <a:pt x="415" y="445"/>
                                  </a:lnTo>
                                  <a:close/>
                                  <a:moveTo>
                                    <a:pt x="687" y="419"/>
                                  </a:moveTo>
                                  <a:lnTo>
                                    <a:pt x="710" y="419"/>
                                  </a:lnTo>
                                  <a:lnTo>
                                    <a:pt x="710" y="409"/>
                                  </a:lnTo>
                                  <a:lnTo>
                                    <a:pt x="687" y="409"/>
                                  </a:lnTo>
                                  <a:lnTo>
                                    <a:pt x="687" y="419"/>
                                  </a:lnTo>
                                  <a:close/>
                                  <a:moveTo>
                                    <a:pt x="687" y="439"/>
                                  </a:moveTo>
                                  <a:lnTo>
                                    <a:pt x="710" y="439"/>
                                  </a:lnTo>
                                  <a:lnTo>
                                    <a:pt x="710" y="430"/>
                                  </a:lnTo>
                                  <a:lnTo>
                                    <a:pt x="687" y="430"/>
                                  </a:lnTo>
                                  <a:lnTo>
                                    <a:pt x="687" y="439"/>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360" name="Line 568"/>
                          <wps:cNvCnPr/>
                          <wps:spPr bwMode="auto">
                            <a:xfrm>
                              <a:off x="4828" y="10641"/>
                              <a:ext cx="569" cy="1"/>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1" name="Line 569"/>
                          <wps:cNvCnPr/>
                          <wps:spPr bwMode="auto">
                            <a:xfrm flipV="1">
                              <a:off x="4971" y="10641"/>
                              <a:ext cx="1" cy="2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62" name="Line 570"/>
                          <wps:cNvCnPr/>
                          <wps:spPr bwMode="auto">
                            <a:xfrm flipV="1">
                              <a:off x="5112" y="10641"/>
                              <a:ext cx="1" cy="2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g:grpSp>
                      <wps:wsp>
                        <wps:cNvPr id="363" name="Rectangle 571"/>
                        <wps:cNvSpPr>
                          <a:spLocks noChangeArrowheads="1"/>
                        </wps:cNvSpPr>
                        <wps:spPr bwMode="auto">
                          <a:xfrm>
                            <a:off x="3873" y="10955"/>
                            <a:ext cx="1212" cy="3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 name="Rectangle 572"/>
                        <wps:cNvSpPr>
                          <a:spLocks noChangeArrowheads="1"/>
                        </wps:cNvSpPr>
                        <wps:spPr bwMode="auto">
                          <a:xfrm>
                            <a:off x="3829" y="10967"/>
                            <a:ext cx="1369"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624C50" w:rsidRDefault="003F7818" w:rsidP="00C461A7">
                              <w:pPr>
                                <w:jc w:val="center"/>
                                <w:rPr>
                                  <w:snapToGrid w:val="0"/>
                                  <w:sz w:val="16"/>
                                  <w:lang w:eastAsia="fr-FR"/>
                                </w:rPr>
                              </w:pPr>
                              <w:r w:rsidRPr="00624C50">
                                <w:rPr>
                                  <w:snapToGrid w:val="0"/>
                                  <w:sz w:val="16"/>
                                  <w:lang w:eastAsia="fr-FR"/>
                                </w:rPr>
                                <w:t>Plate-</w:t>
                              </w:r>
                              <w:proofErr w:type="spellStart"/>
                              <w:r w:rsidRPr="00624C50">
                                <w:rPr>
                                  <w:snapToGrid w:val="0"/>
                                  <w:sz w:val="16"/>
                                  <w:lang w:eastAsia="fr-FR"/>
                                </w:rPr>
                                <w:t>forme</w:t>
                              </w:r>
                              <w:proofErr w:type="spellEnd"/>
                              <w:r w:rsidRPr="00624C50">
                                <w:rPr>
                                  <w:snapToGrid w:val="0"/>
                                  <w:sz w:val="16"/>
                                  <w:lang w:eastAsia="fr-FR"/>
                                </w:rPr>
                                <w:t xml:space="preserve"> de</w:t>
                              </w:r>
                            </w:p>
                            <w:p w:rsidR="003F7818" w:rsidRPr="00624C50" w:rsidRDefault="003F7818" w:rsidP="00C461A7">
                              <w:pPr>
                                <w:jc w:val="center"/>
                                <w:rPr>
                                  <w:sz w:val="22"/>
                                </w:rPr>
                              </w:pPr>
                              <w:proofErr w:type="spellStart"/>
                              <w:r w:rsidRPr="00624C50">
                                <w:rPr>
                                  <w:snapToGrid w:val="0"/>
                                  <w:sz w:val="16"/>
                                  <w:lang w:eastAsia="fr-FR"/>
                                </w:rPr>
                                <w:t>Transfert</w:t>
                              </w:r>
                              <w:proofErr w:type="spellEnd"/>
                              <w:r w:rsidRPr="00624C50">
                                <w:rPr>
                                  <w:snapToGrid w:val="0"/>
                                  <w:sz w:val="16"/>
                                  <w:lang w:eastAsia="fr-FR"/>
                                </w:rPr>
                                <w:t xml:space="preserve"> SMS</w:t>
                              </w:r>
                            </w:p>
                          </w:txbxContent>
                        </wps:txbx>
                        <wps:bodyPr rot="0" vert="horz" wrap="square" lIns="0" tIns="0" rIns="0" bIns="0" anchor="t" anchorCtr="0">
                          <a:noAutofit/>
                        </wps:bodyPr>
                      </wps:wsp>
                      <wps:wsp>
                        <wps:cNvPr id="365" name="Freeform 573"/>
                        <wps:cNvSpPr>
                          <a:spLocks/>
                        </wps:cNvSpPr>
                        <wps:spPr bwMode="auto">
                          <a:xfrm>
                            <a:off x="4289" y="11444"/>
                            <a:ext cx="808" cy="750"/>
                          </a:xfrm>
                          <a:custGeom>
                            <a:avLst/>
                            <a:gdLst>
                              <a:gd name="T0" fmla="*/ 0 w 808"/>
                              <a:gd name="T1" fmla="*/ 750 h 750"/>
                              <a:gd name="T2" fmla="*/ 397 w 808"/>
                              <a:gd name="T3" fmla="*/ 187 h 750"/>
                              <a:gd name="T4" fmla="*/ 472 w 808"/>
                              <a:gd name="T5" fmla="*/ 387 h 750"/>
                              <a:gd name="T6" fmla="*/ 808 w 808"/>
                              <a:gd name="T7" fmla="*/ 0 h 750"/>
                              <a:gd name="T8" fmla="*/ 410 w 808"/>
                              <a:gd name="T9" fmla="*/ 561 h 750"/>
                              <a:gd name="T10" fmla="*/ 333 w 808"/>
                              <a:gd name="T11" fmla="*/ 363 h 750"/>
                              <a:gd name="T12" fmla="*/ 0 w 808"/>
                              <a:gd name="T13" fmla="*/ 750 h 750"/>
                            </a:gdLst>
                            <a:ahLst/>
                            <a:cxnLst>
                              <a:cxn ang="0">
                                <a:pos x="T0" y="T1"/>
                              </a:cxn>
                              <a:cxn ang="0">
                                <a:pos x="T2" y="T3"/>
                              </a:cxn>
                              <a:cxn ang="0">
                                <a:pos x="T4" y="T5"/>
                              </a:cxn>
                              <a:cxn ang="0">
                                <a:pos x="T6" y="T7"/>
                              </a:cxn>
                              <a:cxn ang="0">
                                <a:pos x="T8" y="T9"/>
                              </a:cxn>
                              <a:cxn ang="0">
                                <a:pos x="T10" y="T11"/>
                              </a:cxn>
                              <a:cxn ang="0">
                                <a:pos x="T12" y="T13"/>
                              </a:cxn>
                            </a:cxnLst>
                            <a:rect l="0" t="0" r="r" b="b"/>
                            <a:pathLst>
                              <a:path w="808" h="750">
                                <a:moveTo>
                                  <a:pt x="0" y="750"/>
                                </a:moveTo>
                                <a:lnTo>
                                  <a:pt x="397" y="187"/>
                                </a:lnTo>
                                <a:lnTo>
                                  <a:pt x="472" y="387"/>
                                </a:lnTo>
                                <a:lnTo>
                                  <a:pt x="808" y="0"/>
                                </a:lnTo>
                                <a:lnTo>
                                  <a:pt x="410" y="561"/>
                                </a:lnTo>
                                <a:lnTo>
                                  <a:pt x="333" y="363"/>
                                </a:lnTo>
                                <a:lnTo>
                                  <a:pt x="0" y="750"/>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366" name="AutoShape 574"/>
                        <wps:cNvSpPr>
                          <a:spLocks noChangeArrowheads="1"/>
                        </wps:cNvSpPr>
                        <wps:spPr bwMode="auto">
                          <a:xfrm>
                            <a:off x="6338" y="1714"/>
                            <a:ext cx="2160" cy="720"/>
                          </a:xfrm>
                          <a:prstGeom prst="wedgeRectCallout">
                            <a:avLst>
                              <a:gd name="adj1" fmla="val -83056"/>
                              <a:gd name="adj2" fmla="val 93611"/>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Pr="00740ED1" w:rsidRDefault="003F7818" w:rsidP="00C461A7">
                              <w:pPr>
                                <w:jc w:val="center"/>
                                <w:rPr>
                                  <w:sz w:val="16"/>
                                  <w:lang w:val="fr-FR"/>
                                </w:rPr>
                              </w:pPr>
                              <w:r w:rsidRPr="00740ED1">
                                <w:rPr>
                                  <w:sz w:val="16"/>
                                  <w:lang w:val="fr-FR"/>
                                </w:rPr>
                                <w:t>Ces serveurs traitent le fichier des clients à alerter de bout en bout</w:t>
                              </w:r>
                            </w:p>
                          </w:txbxContent>
                        </wps:txbx>
                        <wps:bodyPr rot="0" vert="horz" wrap="square" lIns="91440" tIns="45720" rIns="91440" bIns="45720" anchor="t" anchorCtr="0" upright="1">
                          <a:noAutofit/>
                        </wps:bodyPr>
                      </wps:wsp>
                      <wps:wsp>
                        <wps:cNvPr id="367" name="AutoShape 575"/>
                        <wps:cNvSpPr>
                          <a:spLocks noChangeArrowheads="1"/>
                        </wps:cNvSpPr>
                        <wps:spPr bwMode="auto">
                          <a:xfrm>
                            <a:off x="1391" y="6284"/>
                            <a:ext cx="2160" cy="576"/>
                          </a:xfrm>
                          <a:prstGeom prst="wedgeRectCallout">
                            <a:avLst>
                              <a:gd name="adj1" fmla="val 70278"/>
                              <a:gd name="adj2" fmla="val -170486"/>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Pr="00740ED1" w:rsidRDefault="003F7818" w:rsidP="00C461A7">
                              <w:pPr>
                                <w:jc w:val="center"/>
                                <w:rPr>
                                  <w:sz w:val="16"/>
                                  <w:lang w:val="fr-FR"/>
                                </w:rPr>
                              </w:pPr>
                              <w:r w:rsidRPr="00740ED1">
                                <w:rPr>
                                  <w:sz w:val="16"/>
                                  <w:lang w:val="fr-FR"/>
                                </w:rPr>
                                <w:t>Vérification de la cohérence des données</w:t>
                              </w:r>
                            </w:p>
                          </w:txbxContent>
                        </wps:txbx>
                        <wps:bodyPr rot="0" vert="horz" wrap="square" lIns="91440" tIns="45720" rIns="91440" bIns="45720" anchor="t" anchorCtr="0" upright="1">
                          <a:noAutofit/>
                        </wps:bodyPr>
                      </wps:wsp>
                      <wps:wsp>
                        <wps:cNvPr id="368" name="Text Box 576"/>
                        <wps:cNvSpPr txBox="1">
                          <a:spLocks noChangeArrowheads="1"/>
                        </wps:cNvSpPr>
                        <wps:spPr bwMode="auto">
                          <a:xfrm>
                            <a:off x="8749" y="4518"/>
                            <a:ext cx="864" cy="2448"/>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Pr="00740ED1" w:rsidRDefault="003F7818" w:rsidP="00C461A7">
                              <w:pPr>
                                <w:jc w:val="center"/>
                                <w:rPr>
                                  <w:b/>
                                  <w:sz w:val="16"/>
                                  <w:lang w:val="fr-FR"/>
                                </w:rPr>
                              </w:pPr>
                              <w:r w:rsidRPr="00740ED1">
                                <w:rPr>
                                  <w:b/>
                                  <w:sz w:val="16"/>
                                  <w:lang w:val="fr-FR"/>
                                </w:rPr>
                                <w:t>Boucle jusqu’à la fin du fichier</w:t>
                              </w:r>
                            </w:p>
                            <w:p w:rsidR="003F7818" w:rsidRDefault="003F7818" w:rsidP="00C461A7">
                              <w:pPr>
                                <w:jc w:val="center"/>
                                <w:rPr>
                                  <w:b/>
                                  <w:sz w:val="16"/>
                                </w:rPr>
                              </w:pPr>
                              <w:proofErr w:type="gramStart"/>
                              <w:r>
                                <w:rPr>
                                  <w:b/>
                                  <w:sz w:val="16"/>
                                </w:rPr>
                                <w:t>( n</w:t>
                              </w:r>
                              <w:proofErr w:type="gramEnd"/>
                              <w:r>
                                <w:rPr>
                                  <w:b/>
                                  <w:sz w:val="16"/>
                                </w:rPr>
                                <w:t xml:space="preserve"> = n + 1 )</w:t>
                              </w:r>
                            </w:p>
                          </w:txbxContent>
                        </wps:txbx>
                        <wps:bodyPr rot="0" vert="vert" wrap="square" lIns="91440" tIns="45720" rIns="91440" bIns="45720" anchor="t" anchorCtr="0" upright="1">
                          <a:noAutofit/>
                        </wps:bodyPr>
                      </wps:wsp>
                      <wps:wsp>
                        <wps:cNvPr id="369" name="Line 577"/>
                        <wps:cNvCnPr/>
                        <wps:spPr bwMode="auto">
                          <a:xfrm flipV="1">
                            <a:off x="5033" y="3539"/>
                            <a:ext cx="4685" cy="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0" name="Line 578"/>
                        <wps:cNvCnPr/>
                        <wps:spPr bwMode="auto">
                          <a:xfrm>
                            <a:off x="9718" y="3539"/>
                            <a:ext cx="0" cy="478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1" name="Line 579"/>
                        <wps:cNvCnPr/>
                        <wps:spPr bwMode="auto">
                          <a:xfrm flipH="1">
                            <a:off x="8566" y="8321"/>
                            <a:ext cx="11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2" name="Rectangle 580"/>
                        <wps:cNvSpPr>
                          <a:spLocks noChangeArrowheads="1"/>
                        </wps:cNvSpPr>
                        <wps:spPr bwMode="auto">
                          <a:xfrm>
                            <a:off x="3192" y="8189"/>
                            <a:ext cx="4391"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740ED1" w:rsidRDefault="003F7818" w:rsidP="00C461A7">
                              <w:pPr>
                                <w:jc w:val="center"/>
                                <w:rPr>
                                  <w:sz w:val="16"/>
                                  <w:lang w:val="fr-FR"/>
                                </w:rPr>
                              </w:pPr>
                              <w:r w:rsidRPr="00740ED1">
                                <w:rPr>
                                  <w:snapToGrid w:val="0"/>
                                  <w:sz w:val="16"/>
                                  <w:lang w:val="fr-FR" w:eastAsia="fr-FR"/>
                                </w:rPr>
                                <w:t>Constitution des requêtes d’appel selon les règles prédéfinies pour chaque mode d’envoi</w:t>
                              </w:r>
                            </w:p>
                          </w:txbxContent>
                        </wps:txbx>
                        <wps:bodyPr rot="0" vert="horz" wrap="square" lIns="0" tIns="0" rIns="0" bIns="0" anchor="t" anchorCtr="0">
                          <a:noAutofit/>
                        </wps:bodyPr>
                      </wps:wsp>
                      <wps:wsp>
                        <wps:cNvPr id="373" name="Freeform 581"/>
                        <wps:cNvSpPr>
                          <a:spLocks/>
                        </wps:cNvSpPr>
                        <wps:spPr bwMode="auto">
                          <a:xfrm rot="20447820" flipV="1">
                            <a:off x="5022" y="9376"/>
                            <a:ext cx="576" cy="1038"/>
                          </a:xfrm>
                          <a:custGeom>
                            <a:avLst/>
                            <a:gdLst>
                              <a:gd name="T0" fmla="*/ 0 w 538"/>
                              <a:gd name="T1" fmla="*/ 0 h 1038"/>
                              <a:gd name="T2" fmla="*/ 75 w 538"/>
                              <a:gd name="T3" fmla="*/ 30 h 1038"/>
                              <a:gd name="T4" fmla="*/ 147 w 538"/>
                              <a:gd name="T5" fmla="*/ 67 h 1038"/>
                              <a:gd name="T6" fmla="*/ 216 w 538"/>
                              <a:gd name="T7" fmla="*/ 111 h 1038"/>
                              <a:gd name="T8" fmla="*/ 278 w 538"/>
                              <a:gd name="T9" fmla="*/ 159 h 1038"/>
                              <a:gd name="T10" fmla="*/ 335 w 538"/>
                              <a:gd name="T11" fmla="*/ 213 h 1038"/>
                              <a:gd name="T12" fmla="*/ 387 w 538"/>
                              <a:gd name="T13" fmla="*/ 271 h 1038"/>
                              <a:gd name="T14" fmla="*/ 429 w 538"/>
                              <a:gd name="T15" fmla="*/ 333 h 1038"/>
                              <a:gd name="T16" fmla="*/ 468 w 538"/>
                              <a:gd name="T17" fmla="*/ 399 h 1038"/>
                              <a:gd name="T18" fmla="*/ 496 w 538"/>
                              <a:gd name="T19" fmla="*/ 468 h 1038"/>
                              <a:gd name="T20" fmla="*/ 519 w 538"/>
                              <a:gd name="T21" fmla="*/ 539 h 1038"/>
                              <a:gd name="T22" fmla="*/ 532 w 538"/>
                              <a:gd name="T23" fmla="*/ 612 h 1038"/>
                              <a:gd name="T24" fmla="*/ 538 w 538"/>
                              <a:gd name="T25" fmla="*/ 685 h 1038"/>
                              <a:gd name="T26" fmla="*/ 536 w 538"/>
                              <a:gd name="T27" fmla="*/ 758 h 1038"/>
                              <a:gd name="T28" fmla="*/ 526 w 538"/>
                              <a:gd name="T29" fmla="*/ 831 h 1038"/>
                              <a:gd name="T30" fmla="*/ 506 w 538"/>
                              <a:gd name="T31" fmla="*/ 902 h 1038"/>
                              <a:gd name="T32" fmla="*/ 479 w 538"/>
                              <a:gd name="T33" fmla="*/ 971 h 1038"/>
                              <a:gd name="T34" fmla="*/ 447 w 538"/>
                              <a:gd name="T35" fmla="*/ 1038 h 10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38" h="1038">
                                <a:moveTo>
                                  <a:pt x="0" y="0"/>
                                </a:moveTo>
                                <a:lnTo>
                                  <a:pt x="75" y="30"/>
                                </a:lnTo>
                                <a:lnTo>
                                  <a:pt x="147" y="67"/>
                                </a:lnTo>
                                <a:lnTo>
                                  <a:pt x="216" y="111"/>
                                </a:lnTo>
                                <a:lnTo>
                                  <a:pt x="278" y="159"/>
                                </a:lnTo>
                                <a:lnTo>
                                  <a:pt x="335" y="213"/>
                                </a:lnTo>
                                <a:lnTo>
                                  <a:pt x="387" y="271"/>
                                </a:lnTo>
                                <a:lnTo>
                                  <a:pt x="429" y="333"/>
                                </a:lnTo>
                                <a:lnTo>
                                  <a:pt x="468" y="399"/>
                                </a:lnTo>
                                <a:lnTo>
                                  <a:pt x="496" y="468"/>
                                </a:lnTo>
                                <a:lnTo>
                                  <a:pt x="519" y="539"/>
                                </a:lnTo>
                                <a:lnTo>
                                  <a:pt x="532" y="612"/>
                                </a:lnTo>
                                <a:lnTo>
                                  <a:pt x="538" y="685"/>
                                </a:lnTo>
                                <a:lnTo>
                                  <a:pt x="536" y="758"/>
                                </a:lnTo>
                                <a:lnTo>
                                  <a:pt x="526" y="831"/>
                                </a:lnTo>
                                <a:lnTo>
                                  <a:pt x="506" y="902"/>
                                </a:lnTo>
                                <a:lnTo>
                                  <a:pt x="479" y="971"/>
                                </a:lnTo>
                                <a:lnTo>
                                  <a:pt x="447" y="1038"/>
                                </a:lnTo>
                              </a:path>
                            </a:pathLst>
                          </a:custGeom>
                          <a:noFill/>
                          <a:ln w="2540">
                            <a:solidFill>
                              <a:srgbClr val="000000"/>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582"/>
                        <wps:cNvSpPr>
                          <a:spLocks/>
                        </wps:cNvSpPr>
                        <wps:spPr bwMode="auto">
                          <a:xfrm rot="1152180" flipH="1">
                            <a:off x="4473" y="9264"/>
                            <a:ext cx="449" cy="1015"/>
                          </a:xfrm>
                          <a:custGeom>
                            <a:avLst/>
                            <a:gdLst>
                              <a:gd name="T0" fmla="*/ 0 w 538"/>
                              <a:gd name="T1" fmla="*/ 0 h 1038"/>
                              <a:gd name="T2" fmla="*/ 75 w 538"/>
                              <a:gd name="T3" fmla="*/ 30 h 1038"/>
                              <a:gd name="T4" fmla="*/ 147 w 538"/>
                              <a:gd name="T5" fmla="*/ 67 h 1038"/>
                              <a:gd name="T6" fmla="*/ 216 w 538"/>
                              <a:gd name="T7" fmla="*/ 111 h 1038"/>
                              <a:gd name="T8" fmla="*/ 278 w 538"/>
                              <a:gd name="T9" fmla="*/ 159 h 1038"/>
                              <a:gd name="T10" fmla="*/ 335 w 538"/>
                              <a:gd name="T11" fmla="*/ 213 h 1038"/>
                              <a:gd name="T12" fmla="*/ 387 w 538"/>
                              <a:gd name="T13" fmla="*/ 271 h 1038"/>
                              <a:gd name="T14" fmla="*/ 429 w 538"/>
                              <a:gd name="T15" fmla="*/ 333 h 1038"/>
                              <a:gd name="T16" fmla="*/ 468 w 538"/>
                              <a:gd name="T17" fmla="*/ 399 h 1038"/>
                              <a:gd name="T18" fmla="*/ 496 w 538"/>
                              <a:gd name="T19" fmla="*/ 468 h 1038"/>
                              <a:gd name="T20" fmla="*/ 519 w 538"/>
                              <a:gd name="T21" fmla="*/ 539 h 1038"/>
                              <a:gd name="T22" fmla="*/ 532 w 538"/>
                              <a:gd name="T23" fmla="*/ 612 h 1038"/>
                              <a:gd name="T24" fmla="*/ 538 w 538"/>
                              <a:gd name="T25" fmla="*/ 685 h 1038"/>
                              <a:gd name="T26" fmla="*/ 536 w 538"/>
                              <a:gd name="T27" fmla="*/ 758 h 1038"/>
                              <a:gd name="T28" fmla="*/ 526 w 538"/>
                              <a:gd name="T29" fmla="*/ 831 h 1038"/>
                              <a:gd name="T30" fmla="*/ 506 w 538"/>
                              <a:gd name="T31" fmla="*/ 902 h 1038"/>
                              <a:gd name="T32" fmla="*/ 479 w 538"/>
                              <a:gd name="T33" fmla="*/ 971 h 1038"/>
                              <a:gd name="T34" fmla="*/ 447 w 538"/>
                              <a:gd name="T35" fmla="*/ 1038 h 10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38" h="1038">
                                <a:moveTo>
                                  <a:pt x="0" y="0"/>
                                </a:moveTo>
                                <a:lnTo>
                                  <a:pt x="75" y="30"/>
                                </a:lnTo>
                                <a:lnTo>
                                  <a:pt x="147" y="67"/>
                                </a:lnTo>
                                <a:lnTo>
                                  <a:pt x="216" y="111"/>
                                </a:lnTo>
                                <a:lnTo>
                                  <a:pt x="278" y="159"/>
                                </a:lnTo>
                                <a:lnTo>
                                  <a:pt x="335" y="213"/>
                                </a:lnTo>
                                <a:lnTo>
                                  <a:pt x="387" y="271"/>
                                </a:lnTo>
                                <a:lnTo>
                                  <a:pt x="429" y="333"/>
                                </a:lnTo>
                                <a:lnTo>
                                  <a:pt x="468" y="399"/>
                                </a:lnTo>
                                <a:lnTo>
                                  <a:pt x="496" y="468"/>
                                </a:lnTo>
                                <a:lnTo>
                                  <a:pt x="519" y="539"/>
                                </a:lnTo>
                                <a:lnTo>
                                  <a:pt x="532" y="612"/>
                                </a:lnTo>
                                <a:lnTo>
                                  <a:pt x="538" y="685"/>
                                </a:lnTo>
                                <a:lnTo>
                                  <a:pt x="536" y="758"/>
                                </a:lnTo>
                                <a:lnTo>
                                  <a:pt x="526" y="831"/>
                                </a:lnTo>
                                <a:lnTo>
                                  <a:pt x="506" y="902"/>
                                </a:lnTo>
                                <a:lnTo>
                                  <a:pt x="479" y="971"/>
                                </a:lnTo>
                                <a:lnTo>
                                  <a:pt x="447" y="1038"/>
                                </a:lnTo>
                              </a:path>
                            </a:pathLst>
                          </a:custGeom>
                          <a:noFill/>
                          <a:ln w="2540">
                            <a:solidFill>
                              <a:srgbClr val="000000"/>
                            </a:solidFill>
                            <a:prstDash val="solid"/>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5" name="Group 583"/>
                        <wpg:cNvGrpSpPr>
                          <a:grpSpLocks/>
                        </wpg:cNvGrpSpPr>
                        <wpg:grpSpPr bwMode="auto">
                          <a:xfrm>
                            <a:off x="6102" y="10276"/>
                            <a:ext cx="1440" cy="1152"/>
                            <a:chOff x="6624" y="11952"/>
                            <a:chExt cx="1296" cy="1296"/>
                          </a:xfrm>
                        </wpg:grpSpPr>
                        <wps:wsp>
                          <wps:cNvPr id="376" name="Text Box 584"/>
                          <wps:cNvSpPr txBox="1">
                            <a:spLocks noChangeArrowheads="1"/>
                          </wps:cNvSpPr>
                          <wps:spPr bwMode="auto">
                            <a:xfrm>
                              <a:off x="6624" y="12096"/>
                              <a:ext cx="1296" cy="1008"/>
                            </a:xfrm>
                            <a:prstGeom prst="rect">
                              <a:avLst/>
                            </a:prstGeom>
                            <a:solidFill>
                              <a:srgbClr val="FFFFFF"/>
                            </a:solidFill>
                            <a:ln w="12700">
                              <a:solidFill>
                                <a:srgbClr val="4F81BD"/>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F7818" w:rsidRDefault="003F7818" w:rsidP="00C461A7">
                                <w:pPr>
                                  <w:jc w:val="center"/>
                                  <w:rPr>
                                    <w:sz w:val="16"/>
                                  </w:rPr>
                                </w:pPr>
                              </w:p>
                              <w:p w:rsidR="003F7818" w:rsidRPr="00740ED1" w:rsidRDefault="003F7818" w:rsidP="00C461A7">
                                <w:pPr>
                                  <w:jc w:val="center"/>
                                  <w:rPr>
                                    <w:sz w:val="16"/>
                                    <w:lang w:val="fr-FR"/>
                                  </w:rPr>
                                </w:pPr>
                                <w:r w:rsidRPr="00740ED1">
                                  <w:rPr>
                                    <w:sz w:val="16"/>
                                    <w:lang w:val="fr-FR"/>
                                  </w:rPr>
                                  <w:t>Stockage de la base de suivi</w:t>
                                </w:r>
                              </w:p>
                            </w:txbxContent>
                          </wps:txbx>
                          <wps:bodyPr rot="0" vert="horz" wrap="square" lIns="91440" tIns="45720" rIns="91440" bIns="45720" anchor="t" anchorCtr="0" upright="1">
                            <a:noAutofit/>
                          </wps:bodyPr>
                        </wps:wsp>
                        <wps:wsp>
                          <wps:cNvPr id="377" name="Oval 585"/>
                          <wps:cNvSpPr>
                            <a:spLocks noChangeArrowheads="1"/>
                          </wps:cNvSpPr>
                          <wps:spPr bwMode="auto">
                            <a:xfrm>
                              <a:off x="6624" y="11952"/>
                              <a:ext cx="1296" cy="288"/>
                            </a:xfrm>
                            <a:prstGeom prst="ellipse">
                              <a:avLst/>
                            </a:prstGeom>
                            <a:solidFill>
                              <a:srgbClr val="FFFFFF"/>
                            </a:solidFill>
                            <a:ln w="12700">
                              <a:solidFill>
                                <a:srgbClr val="4F81B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8" name="Oval 586"/>
                          <wps:cNvSpPr>
                            <a:spLocks noChangeArrowheads="1"/>
                          </wps:cNvSpPr>
                          <wps:spPr bwMode="auto">
                            <a:xfrm>
                              <a:off x="6624" y="12960"/>
                              <a:ext cx="1296" cy="288"/>
                            </a:xfrm>
                            <a:prstGeom prst="ellipse">
                              <a:avLst/>
                            </a:prstGeom>
                            <a:solidFill>
                              <a:srgbClr val="FFFFFF"/>
                            </a:solidFill>
                            <a:ln w="12700">
                              <a:solidFill>
                                <a:srgbClr val="4F81BD"/>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379" name="Line 587"/>
                        <wps:cNvCnPr/>
                        <wps:spPr bwMode="auto">
                          <a:xfrm>
                            <a:off x="5238" y="10564"/>
                            <a:ext cx="86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0" name="Freeform 588"/>
                        <wps:cNvSpPr>
                          <a:spLocks/>
                        </wps:cNvSpPr>
                        <wps:spPr bwMode="auto">
                          <a:xfrm>
                            <a:off x="3557" y="11469"/>
                            <a:ext cx="808" cy="750"/>
                          </a:xfrm>
                          <a:custGeom>
                            <a:avLst/>
                            <a:gdLst>
                              <a:gd name="T0" fmla="*/ 0 w 808"/>
                              <a:gd name="T1" fmla="*/ 750 h 750"/>
                              <a:gd name="T2" fmla="*/ 397 w 808"/>
                              <a:gd name="T3" fmla="*/ 187 h 750"/>
                              <a:gd name="T4" fmla="*/ 472 w 808"/>
                              <a:gd name="T5" fmla="*/ 387 h 750"/>
                              <a:gd name="T6" fmla="*/ 808 w 808"/>
                              <a:gd name="T7" fmla="*/ 0 h 750"/>
                              <a:gd name="T8" fmla="*/ 410 w 808"/>
                              <a:gd name="T9" fmla="*/ 561 h 750"/>
                              <a:gd name="T10" fmla="*/ 333 w 808"/>
                              <a:gd name="T11" fmla="*/ 363 h 750"/>
                              <a:gd name="T12" fmla="*/ 0 w 808"/>
                              <a:gd name="T13" fmla="*/ 750 h 750"/>
                            </a:gdLst>
                            <a:ahLst/>
                            <a:cxnLst>
                              <a:cxn ang="0">
                                <a:pos x="T0" y="T1"/>
                              </a:cxn>
                              <a:cxn ang="0">
                                <a:pos x="T2" y="T3"/>
                              </a:cxn>
                              <a:cxn ang="0">
                                <a:pos x="T4" y="T5"/>
                              </a:cxn>
                              <a:cxn ang="0">
                                <a:pos x="T6" y="T7"/>
                              </a:cxn>
                              <a:cxn ang="0">
                                <a:pos x="T8" y="T9"/>
                              </a:cxn>
                              <a:cxn ang="0">
                                <a:pos x="T10" y="T11"/>
                              </a:cxn>
                              <a:cxn ang="0">
                                <a:pos x="T12" y="T13"/>
                              </a:cxn>
                            </a:cxnLst>
                            <a:rect l="0" t="0" r="r" b="b"/>
                            <a:pathLst>
                              <a:path w="808" h="750">
                                <a:moveTo>
                                  <a:pt x="0" y="750"/>
                                </a:moveTo>
                                <a:lnTo>
                                  <a:pt x="397" y="187"/>
                                </a:lnTo>
                                <a:lnTo>
                                  <a:pt x="472" y="387"/>
                                </a:lnTo>
                                <a:lnTo>
                                  <a:pt x="808" y="0"/>
                                </a:lnTo>
                                <a:lnTo>
                                  <a:pt x="410" y="561"/>
                                </a:lnTo>
                                <a:lnTo>
                                  <a:pt x="333" y="363"/>
                                </a:lnTo>
                                <a:lnTo>
                                  <a:pt x="0" y="750"/>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381" name="Freeform 589"/>
                        <wps:cNvSpPr>
                          <a:spLocks/>
                        </wps:cNvSpPr>
                        <wps:spPr bwMode="auto">
                          <a:xfrm>
                            <a:off x="2832" y="11428"/>
                            <a:ext cx="808" cy="750"/>
                          </a:xfrm>
                          <a:custGeom>
                            <a:avLst/>
                            <a:gdLst>
                              <a:gd name="T0" fmla="*/ 0 w 808"/>
                              <a:gd name="T1" fmla="*/ 750 h 750"/>
                              <a:gd name="T2" fmla="*/ 397 w 808"/>
                              <a:gd name="T3" fmla="*/ 187 h 750"/>
                              <a:gd name="T4" fmla="*/ 472 w 808"/>
                              <a:gd name="T5" fmla="*/ 387 h 750"/>
                              <a:gd name="T6" fmla="*/ 808 w 808"/>
                              <a:gd name="T7" fmla="*/ 0 h 750"/>
                              <a:gd name="T8" fmla="*/ 410 w 808"/>
                              <a:gd name="T9" fmla="*/ 561 h 750"/>
                              <a:gd name="T10" fmla="*/ 333 w 808"/>
                              <a:gd name="T11" fmla="*/ 363 h 750"/>
                              <a:gd name="T12" fmla="*/ 0 w 808"/>
                              <a:gd name="T13" fmla="*/ 750 h 750"/>
                            </a:gdLst>
                            <a:ahLst/>
                            <a:cxnLst>
                              <a:cxn ang="0">
                                <a:pos x="T0" y="T1"/>
                              </a:cxn>
                              <a:cxn ang="0">
                                <a:pos x="T2" y="T3"/>
                              </a:cxn>
                              <a:cxn ang="0">
                                <a:pos x="T4" y="T5"/>
                              </a:cxn>
                              <a:cxn ang="0">
                                <a:pos x="T6" y="T7"/>
                              </a:cxn>
                              <a:cxn ang="0">
                                <a:pos x="T8" y="T9"/>
                              </a:cxn>
                              <a:cxn ang="0">
                                <a:pos x="T10" y="T11"/>
                              </a:cxn>
                              <a:cxn ang="0">
                                <a:pos x="T12" y="T13"/>
                              </a:cxn>
                            </a:cxnLst>
                            <a:rect l="0" t="0" r="r" b="b"/>
                            <a:pathLst>
                              <a:path w="808" h="750">
                                <a:moveTo>
                                  <a:pt x="0" y="750"/>
                                </a:moveTo>
                                <a:lnTo>
                                  <a:pt x="397" y="187"/>
                                </a:lnTo>
                                <a:lnTo>
                                  <a:pt x="472" y="387"/>
                                </a:lnTo>
                                <a:lnTo>
                                  <a:pt x="808" y="0"/>
                                </a:lnTo>
                                <a:lnTo>
                                  <a:pt x="410" y="561"/>
                                </a:lnTo>
                                <a:lnTo>
                                  <a:pt x="333" y="363"/>
                                </a:lnTo>
                                <a:lnTo>
                                  <a:pt x="0" y="750"/>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382" name="AutoShape 590"/>
                        <wps:cNvSpPr>
                          <a:spLocks noChangeArrowheads="1"/>
                        </wps:cNvSpPr>
                        <wps:spPr bwMode="auto">
                          <a:xfrm rot="-10800000">
                            <a:off x="5627" y="11644"/>
                            <a:ext cx="2160" cy="1728"/>
                          </a:xfrm>
                          <a:prstGeom prst="downArrow">
                            <a:avLst>
                              <a:gd name="adj1" fmla="val 65278"/>
                              <a:gd name="adj2" fmla="val 2413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Default="003F7818" w:rsidP="00C461A7">
                              <w:pPr>
                                <w:jc w:val="center"/>
                                <w:rPr>
                                  <w:sz w:val="16"/>
                                </w:rPr>
                              </w:pPr>
                            </w:p>
                            <w:p w:rsidR="003F7818" w:rsidRPr="00740ED1" w:rsidRDefault="003F7818" w:rsidP="00C461A7">
                              <w:pPr>
                                <w:jc w:val="center"/>
                                <w:rPr>
                                  <w:sz w:val="16"/>
                                  <w:lang w:val="fr-FR"/>
                                </w:rPr>
                              </w:pPr>
                              <w:r w:rsidRPr="00740ED1">
                                <w:rPr>
                                  <w:sz w:val="16"/>
                                  <w:lang w:val="fr-FR"/>
                                </w:rPr>
                                <w:t>Acquittement (</w:t>
                              </w:r>
                              <w:proofErr w:type="gramStart"/>
                              <w:r w:rsidRPr="00740ED1">
                                <w:rPr>
                                  <w:sz w:val="16"/>
                                  <w:lang w:val="fr-FR"/>
                                </w:rPr>
                                <w:t>syn .</w:t>
                              </w:r>
                              <w:proofErr w:type="gramEnd"/>
                              <w:r w:rsidRPr="00740ED1">
                                <w:rPr>
                                  <w:sz w:val="16"/>
                                  <w:lang w:val="fr-FR"/>
                                </w:rPr>
                                <w:t>) et Notification (Async.)</w:t>
                              </w:r>
                            </w:p>
                          </w:txbxContent>
                        </wps:txbx>
                        <wps:bodyPr rot="0" vert="horz" wrap="square" lIns="91440" tIns="45720" rIns="91440" bIns="45720" anchor="t" anchorCtr="0" upright="1">
                          <a:noAutofit/>
                        </wps:bodyPr>
                      </wps:wsp>
                      <wps:wsp>
                        <wps:cNvPr id="383" name="Text Box 591"/>
                        <wps:cNvSpPr txBox="1">
                          <a:spLocks noChangeArrowheads="1"/>
                        </wps:cNvSpPr>
                        <wps:spPr bwMode="auto">
                          <a:xfrm>
                            <a:off x="3321" y="9408"/>
                            <a:ext cx="1440"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Default="003F7818" w:rsidP="00C461A7">
                              <w:pPr>
                                <w:jc w:val="center"/>
                                <w:rPr>
                                  <w:sz w:val="16"/>
                                </w:rPr>
                              </w:pPr>
                              <w:proofErr w:type="spellStart"/>
                              <w:r>
                                <w:rPr>
                                  <w:sz w:val="16"/>
                                </w:rPr>
                                <w:t>Appel</w:t>
                              </w:r>
                              <w:proofErr w:type="spellEnd"/>
                            </w:p>
                          </w:txbxContent>
                        </wps:txbx>
                        <wps:bodyPr rot="0" vert="horz" wrap="square" lIns="91440" tIns="45720" rIns="91440" bIns="45720" anchor="t" anchorCtr="0" upright="1">
                          <a:noAutofit/>
                        </wps:bodyPr>
                      </wps:wsp>
                      <wps:wsp>
                        <wps:cNvPr id="384" name="Text Box 592"/>
                        <wps:cNvSpPr txBox="1">
                          <a:spLocks noChangeArrowheads="1"/>
                        </wps:cNvSpPr>
                        <wps:spPr bwMode="auto">
                          <a:xfrm>
                            <a:off x="5382" y="9736"/>
                            <a:ext cx="1440" cy="4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F7818" w:rsidRDefault="003F7818" w:rsidP="00C461A7">
                              <w:pPr>
                                <w:jc w:val="center"/>
                                <w:rPr>
                                  <w:sz w:val="16"/>
                                </w:rPr>
                              </w:pPr>
                              <w:proofErr w:type="gramStart"/>
                              <w:r>
                                <w:rPr>
                                  <w:sz w:val="16"/>
                                </w:rPr>
                                <w:t>Code retour</w:t>
                              </w:r>
                              <w:proofErr w:type="gramEnd"/>
                            </w:p>
                          </w:txbxContent>
                        </wps:txbx>
                        <wps:bodyPr rot="0" vert="horz" wrap="square" lIns="91440" tIns="45720" rIns="91440" bIns="45720" anchor="t" anchorCtr="0" upright="1">
                          <a:noAutofit/>
                        </wps:bodyPr>
                      </wps:wsp>
                      <wps:wsp>
                        <wps:cNvPr id="385" name="Rectangle 593"/>
                        <wps:cNvSpPr>
                          <a:spLocks noChangeArrowheads="1"/>
                        </wps:cNvSpPr>
                        <wps:spPr bwMode="auto">
                          <a:xfrm>
                            <a:off x="2877" y="13004"/>
                            <a:ext cx="35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624C50" w:rsidRDefault="003F7818" w:rsidP="00C461A7">
                              <w:pPr>
                                <w:rPr>
                                  <w:sz w:val="20"/>
                                </w:rPr>
                              </w:pPr>
                              <w:r w:rsidRPr="00624C50">
                                <w:rPr>
                                  <w:b/>
                                  <w:snapToGrid w:val="0"/>
                                  <w:sz w:val="16"/>
                                  <w:lang w:eastAsia="fr-FR"/>
                                </w:rPr>
                                <w:t>SFR</w:t>
                              </w:r>
                            </w:p>
                          </w:txbxContent>
                        </wps:txbx>
                        <wps:bodyPr rot="0" vert="horz" wrap="none" lIns="0" tIns="0" rIns="0" bIns="0" anchor="t" anchorCtr="0">
                          <a:noAutofit/>
                        </wps:bodyPr>
                      </wps:wsp>
                      <wpg:grpSp>
                        <wpg:cNvPr id="386" name="Group 594"/>
                        <wpg:cNvGrpSpPr>
                          <a:grpSpLocks/>
                        </wpg:cNvGrpSpPr>
                        <wpg:grpSpPr bwMode="auto">
                          <a:xfrm>
                            <a:off x="1814" y="12351"/>
                            <a:ext cx="759" cy="593"/>
                            <a:chOff x="2583" y="14040"/>
                            <a:chExt cx="759" cy="593"/>
                          </a:xfrm>
                        </wpg:grpSpPr>
                        <wps:wsp>
                          <wps:cNvPr id="387" name="Freeform 595"/>
                          <wps:cNvSpPr>
                            <a:spLocks noEditPoints="1"/>
                          </wps:cNvSpPr>
                          <wps:spPr bwMode="auto">
                            <a:xfrm>
                              <a:off x="2583" y="14572"/>
                              <a:ext cx="759" cy="61"/>
                            </a:xfrm>
                            <a:custGeom>
                              <a:avLst/>
                              <a:gdLst>
                                <a:gd name="T0" fmla="*/ 49 w 759"/>
                                <a:gd name="T1" fmla="*/ 20 h 61"/>
                                <a:gd name="T2" fmla="*/ 0 w 759"/>
                                <a:gd name="T3" fmla="*/ 20 h 61"/>
                                <a:gd name="T4" fmla="*/ 0 w 759"/>
                                <a:gd name="T5" fmla="*/ 61 h 61"/>
                                <a:gd name="T6" fmla="*/ 759 w 759"/>
                                <a:gd name="T7" fmla="*/ 61 h 61"/>
                                <a:gd name="T8" fmla="*/ 759 w 759"/>
                                <a:gd name="T9" fmla="*/ 20 h 61"/>
                                <a:gd name="T10" fmla="*/ 663 w 759"/>
                                <a:gd name="T11" fmla="*/ 20 h 61"/>
                                <a:gd name="T12" fmla="*/ 663 w 759"/>
                                <a:gd name="T13" fmla="*/ 0 h 61"/>
                                <a:gd name="T14" fmla="*/ 49 w 759"/>
                                <a:gd name="T15" fmla="*/ 0 h 61"/>
                                <a:gd name="T16" fmla="*/ 49 w 759"/>
                                <a:gd name="T17" fmla="*/ 20 h 61"/>
                                <a:gd name="T18" fmla="*/ 663 w 759"/>
                                <a:gd name="T19" fmla="*/ 20 h 61"/>
                                <a:gd name="T20" fmla="*/ 60 w 759"/>
                                <a:gd name="T21" fmla="*/ 20 h 61"/>
                                <a:gd name="T22" fmla="*/ 663 w 759"/>
                                <a:gd name="T23" fmla="*/ 20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59" h="61">
                                  <a:moveTo>
                                    <a:pt x="49" y="20"/>
                                  </a:moveTo>
                                  <a:lnTo>
                                    <a:pt x="0" y="20"/>
                                  </a:lnTo>
                                  <a:lnTo>
                                    <a:pt x="0" y="61"/>
                                  </a:lnTo>
                                  <a:lnTo>
                                    <a:pt x="759" y="61"/>
                                  </a:lnTo>
                                  <a:lnTo>
                                    <a:pt x="759" y="20"/>
                                  </a:lnTo>
                                  <a:lnTo>
                                    <a:pt x="663" y="20"/>
                                  </a:lnTo>
                                  <a:lnTo>
                                    <a:pt x="663" y="0"/>
                                  </a:lnTo>
                                  <a:lnTo>
                                    <a:pt x="49" y="0"/>
                                  </a:lnTo>
                                  <a:lnTo>
                                    <a:pt x="49" y="20"/>
                                  </a:lnTo>
                                  <a:close/>
                                  <a:moveTo>
                                    <a:pt x="663" y="20"/>
                                  </a:moveTo>
                                  <a:lnTo>
                                    <a:pt x="60" y="20"/>
                                  </a:lnTo>
                                  <a:lnTo>
                                    <a:pt x="663" y="20"/>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388" name="Line 596"/>
                          <wps:cNvCnPr/>
                          <wps:spPr bwMode="auto">
                            <a:xfrm>
                              <a:off x="2739" y="14364"/>
                              <a:ext cx="103"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89" name="Freeform 597"/>
                          <wps:cNvSpPr>
                            <a:spLocks/>
                          </wps:cNvSpPr>
                          <wps:spPr bwMode="auto">
                            <a:xfrm>
                              <a:off x="2739" y="14297"/>
                              <a:ext cx="154" cy="269"/>
                            </a:xfrm>
                            <a:custGeom>
                              <a:avLst/>
                              <a:gdLst>
                                <a:gd name="T0" fmla="*/ 154 w 154"/>
                                <a:gd name="T1" fmla="*/ 269 h 269"/>
                                <a:gd name="T2" fmla="*/ 0 w 154"/>
                                <a:gd name="T3" fmla="*/ 67 h 269"/>
                                <a:gd name="T4" fmla="*/ 51 w 154"/>
                                <a:gd name="T5" fmla="*/ 0 h 269"/>
                              </a:gdLst>
                              <a:ahLst/>
                              <a:cxnLst>
                                <a:cxn ang="0">
                                  <a:pos x="T0" y="T1"/>
                                </a:cxn>
                                <a:cxn ang="0">
                                  <a:pos x="T2" y="T3"/>
                                </a:cxn>
                                <a:cxn ang="0">
                                  <a:pos x="T4" y="T5"/>
                                </a:cxn>
                              </a:cxnLst>
                              <a:rect l="0" t="0" r="r" b="b"/>
                              <a:pathLst>
                                <a:path w="154" h="269">
                                  <a:moveTo>
                                    <a:pt x="154" y="269"/>
                                  </a:moveTo>
                                  <a:lnTo>
                                    <a:pt x="0" y="67"/>
                                  </a:lnTo>
                                  <a:lnTo>
                                    <a:pt x="51"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Line 598"/>
                          <wps:cNvCnPr/>
                          <wps:spPr bwMode="auto">
                            <a:xfrm flipV="1">
                              <a:off x="2679" y="14364"/>
                              <a:ext cx="163" cy="20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91" name="Freeform 599"/>
                          <wps:cNvSpPr>
                            <a:spLocks/>
                          </wps:cNvSpPr>
                          <wps:spPr bwMode="auto">
                            <a:xfrm>
                              <a:off x="2739" y="14499"/>
                              <a:ext cx="301" cy="67"/>
                            </a:xfrm>
                            <a:custGeom>
                              <a:avLst/>
                              <a:gdLst>
                                <a:gd name="T0" fmla="*/ 51 w 301"/>
                                <a:gd name="T1" fmla="*/ 67 h 67"/>
                                <a:gd name="T2" fmla="*/ 0 w 301"/>
                                <a:gd name="T3" fmla="*/ 0 h 67"/>
                                <a:gd name="T4" fmla="*/ 301 w 301"/>
                                <a:gd name="T5" fmla="*/ 0 h 67"/>
                                <a:gd name="T6" fmla="*/ 256 w 301"/>
                                <a:gd name="T7" fmla="*/ 67 h 67"/>
                              </a:gdLst>
                              <a:ahLst/>
                              <a:cxnLst>
                                <a:cxn ang="0">
                                  <a:pos x="T0" y="T1"/>
                                </a:cxn>
                                <a:cxn ang="0">
                                  <a:pos x="T2" y="T3"/>
                                </a:cxn>
                                <a:cxn ang="0">
                                  <a:pos x="T4" y="T5"/>
                                </a:cxn>
                                <a:cxn ang="0">
                                  <a:pos x="T6" y="T7"/>
                                </a:cxn>
                              </a:cxnLst>
                              <a:rect l="0" t="0" r="r" b="b"/>
                              <a:pathLst>
                                <a:path w="301" h="67">
                                  <a:moveTo>
                                    <a:pt x="51" y="67"/>
                                  </a:moveTo>
                                  <a:lnTo>
                                    <a:pt x="0" y="0"/>
                                  </a:lnTo>
                                  <a:lnTo>
                                    <a:pt x="301" y="0"/>
                                  </a:lnTo>
                                  <a:lnTo>
                                    <a:pt x="256" y="67"/>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Line 600"/>
                          <wps:cNvCnPr/>
                          <wps:spPr bwMode="auto">
                            <a:xfrm flipH="1" flipV="1">
                              <a:off x="2944" y="14386"/>
                              <a:ext cx="161" cy="18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393" name="Rectangle 601"/>
                          <wps:cNvSpPr>
                            <a:spLocks noChangeArrowheads="1"/>
                          </wps:cNvSpPr>
                          <wps:spPr bwMode="auto">
                            <a:xfrm>
                              <a:off x="2844" y="14364"/>
                              <a:ext cx="96" cy="208"/>
                            </a:xfrm>
                            <a:prstGeom prst="rect">
                              <a:avLst/>
                            </a:prstGeom>
                            <a:solidFill>
                              <a:srgbClr val="000000"/>
                            </a:solidFill>
                            <a:ln w="8255">
                              <a:solidFill>
                                <a:srgbClr val="000000"/>
                              </a:solidFill>
                              <a:miter lim="800000"/>
                              <a:headEnd/>
                              <a:tailEnd/>
                            </a:ln>
                          </wps:spPr>
                          <wps:bodyPr rot="0" vert="horz" wrap="square" lIns="91440" tIns="45720" rIns="91440" bIns="45720" anchor="t" anchorCtr="0" upright="1">
                            <a:noAutofit/>
                          </wps:bodyPr>
                        </wps:wsp>
                        <wps:wsp>
                          <wps:cNvPr id="394" name="Freeform 602"/>
                          <wps:cNvSpPr>
                            <a:spLocks noEditPoints="1"/>
                          </wps:cNvSpPr>
                          <wps:spPr bwMode="auto">
                            <a:xfrm>
                              <a:off x="2609" y="14040"/>
                              <a:ext cx="733" cy="434"/>
                            </a:xfrm>
                            <a:custGeom>
                              <a:avLst/>
                              <a:gdLst>
                                <a:gd name="T0" fmla="*/ 4 w 733"/>
                                <a:gd name="T1" fmla="*/ 42 h 434"/>
                                <a:gd name="T2" fmla="*/ 4 w 733"/>
                                <a:gd name="T3" fmla="*/ 98 h 434"/>
                                <a:gd name="T4" fmla="*/ 34 w 733"/>
                                <a:gd name="T5" fmla="*/ 163 h 434"/>
                                <a:gd name="T6" fmla="*/ 91 w 733"/>
                                <a:gd name="T7" fmla="*/ 230 h 434"/>
                                <a:gd name="T8" fmla="*/ 173 w 733"/>
                                <a:gd name="T9" fmla="*/ 296 h 434"/>
                                <a:gd name="T10" fmla="*/ 269 w 733"/>
                                <a:gd name="T11" fmla="*/ 352 h 434"/>
                                <a:gd name="T12" fmla="*/ 374 w 733"/>
                                <a:gd name="T13" fmla="*/ 397 h 434"/>
                                <a:gd name="T14" fmla="*/ 478 w 733"/>
                                <a:gd name="T15" fmla="*/ 425 h 434"/>
                                <a:gd name="T16" fmla="*/ 575 w 733"/>
                                <a:gd name="T17" fmla="*/ 434 h 434"/>
                                <a:gd name="T18" fmla="*/ 654 w 733"/>
                                <a:gd name="T19" fmla="*/ 425 h 434"/>
                                <a:gd name="T20" fmla="*/ 709 w 733"/>
                                <a:gd name="T21" fmla="*/ 397 h 434"/>
                                <a:gd name="T22" fmla="*/ 718 w 733"/>
                                <a:gd name="T23" fmla="*/ 386 h 434"/>
                                <a:gd name="T24" fmla="*/ 675 w 733"/>
                                <a:gd name="T25" fmla="*/ 393 h 434"/>
                                <a:gd name="T26" fmla="*/ 607 w 733"/>
                                <a:gd name="T27" fmla="*/ 384 h 434"/>
                                <a:gd name="T28" fmla="*/ 521 w 733"/>
                                <a:gd name="T29" fmla="*/ 360 h 434"/>
                                <a:gd name="T30" fmla="*/ 423 w 733"/>
                                <a:gd name="T31" fmla="*/ 322 h 434"/>
                                <a:gd name="T32" fmla="*/ 320 w 733"/>
                                <a:gd name="T33" fmla="*/ 275 h 434"/>
                                <a:gd name="T34" fmla="*/ 222 w 733"/>
                                <a:gd name="T35" fmla="*/ 221 h 434"/>
                                <a:gd name="T36" fmla="*/ 136 w 733"/>
                                <a:gd name="T37" fmla="*/ 165 h 434"/>
                                <a:gd name="T38" fmla="*/ 68 w 733"/>
                                <a:gd name="T39" fmla="*/ 113 h 434"/>
                                <a:gd name="T40" fmla="*/ 25 w 733"/>
                                <a:gd name="T41" fmla="*/ 66 h 434"/>
                                <a:gd name="T42" fmla="*/ 12 w 733"/>
                                <a:gd name="T43" fmla="*/ 30 h 434"/>
                                <a:gd name="T44" fmla="*/ 14 w 733"/>
                                <a:gd name="T45" fmla="*/ 17 h 434"/>
                                <a:gd name="T46" fmla="*/ 44 w 733"/>
                                <a:gd name="T47" fmla="*/ 2 h 434"/>
                                <a:gd name="T48" fmla="*/ 100 w 733"/>
                                <a:gd name="T49" fmla="*/ 2 h 434"/>
                                <a:gd name="T50" fmla="*/ 177 w 733"/>
                                <a:gd name="T51" fmla="*/ 19 h 434"/>
                                <a:gd name="T52" fmla="*/ 271 w 733"/>
                                <a:gd name="T53" fmla="*/ 51 h 434"/>
                                <a:gd name="T54" fmla="*/ 372 w 733"/>
                                <a:gd name="T55" fmla="*/ 94 h 434"/>
                                <a:gd name="T56" fmla="*/ 474 w 733"/>
                                <a:gd name="T57" fmla="*/ 144 h 434"/>
                                <a:gd name="T58" fmla="*/ 566 w 733"/>
                                <a:gd name="T59" fmla="*/ 201 h 434"/>
                                <a:gd name="T60" fmla="*/ 645 w 733"/>
                                <a:gd name="T61" fmla="*/ 257 h 434"/>
                                <a:gd name="T62" fmla="*/ 701 w 733"/>
                                <a:gd name="T63" fmla="*/ 307 h 434"/>
                                <a:gd name="T64" fmla="*/ 729 w 733"/>
                                <a:gd name="T65" fmla="*/ 348 h 434"/>
                                <a:gd name="T66" fmla="*/ 729 w 733"/>
                                <a:gd name="T67" fmla="*/ 376 h 434"/>
                                <a:gd name="T68" fmla="*/ 699 w 733"/>
                                <a:gd name="T69" fmla="*/ 391 h 434"/>
                                <a:gd name="T70" fmla="*/ 643 w 733"/>
                                <a:gd name="T71" fmla="*/ 391 h 434"/>
                                <a:gd name="T72" fmla="*/ 566 w 733"/>
                                <a:gd name="T73" fmla="*/ 374 h 434"/>
                                <a:gd name="T74" fmla="*/ 474 w 733"/>
                                <a:gd name="T75" fmla="*/ 343 h 434"/>
                                <a:gd name="T76" fmla="*/ 372 w 733"/>
                                <a:gd name="T77" fmla="*/ 300 h 434"/>
                                <a:gd name="T78" fmla="*/ 271 w 733"/>
                                <a:gd name="T79" fmla="*/ 249 h 434"/>
                                <a:gd name="T80" fmla="*/ 177 w 733"/>
                                <a:gd name="T81" fmla="*/ 193 h 434"/>
                                <a:gd name="T82" fmla="*/ 100 w 733"/>
                                <a:gd name="T83" fmla="*/ 137 h 434"/>
                                <a:gd name="T84" fmla="*/ 44 w 733"/>
                                <a:gd name="T85" fmla="*/ 88 h 434"/>
                                <a:gd name="T86" fmla="*/ 14 w 733"/>
                                <a:gd name="T87" fmla="*/ 45 h 434"/>
                                <a:gd name="T88" fmla="*/ 14 w 733"/>
                                <a:gd name="T89" fmla="*/ 17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33" h="434">
                                  <a:moveTo>
                                    <a:pt x="14" y="17"/>
                                  </a:moveTo>
                                  <a:lnTo>
                                    <a:pt x="4" y="42"/>
                                  </a:lnTo>
                                  <a:lnTo>
                                    <a:pt x="0" y="68"/>
                                  </a:lnTo>
                                  <a:lnTo>
                                    <a:pt x="4" y="98"/>
                                  </a:lnTo>
                                  <a:lnTo>
                                    <a:pt x="17" y="129"/>
                                  </a:lnTo>
                                  <a:lnTo>
                                    <a:pt x="34" y="163"/>
                                  </a:lnTo>
                                  <a:lnTo>
                                    <a:pt x="59" y="197"/>
                                  </a:lnTo>
                                  <a:lnTo>
                                    <a:pt x="91" y="230"/>
                                  </a:lnTo>
                                  <a:lnTo>
                                    <a:pt x="130" y="264"/>
                                  </a:lnTo>
                                  <a:lnTo>
                                    <a:pt x="173" y="296"/>
                                  </a:lnTo>
                                  <a:lnTo>
                                    <a:pt x="220" y="326"/>
                                  </a:lnTo>
                                  <a:lnTo>
                                    <a:pt x="269" y="352"/>
                                  </a:lnTo>
                                  <a:lnTo>
                                    <a:pt x="320" y="376"/>
                                  </a:lnTo>
                                  <a:lnTo>
                                    <a:pt x="374" y="397"/>
                                  </a:lnTo>
                                  <a:lnTo>
                                    <a:pt x="427" y="414"/>
                                  </a:lnTo>
                                  <a:lnTo>
                                    <a:pt x="478" y="425"/>
                                  </a:lnTo>
                                  <a:lnTo>
                                    <a:pt x="528" y="432"/>
                                  </a:lnTo>
                                  <a:lnTo>
                                    <a:pt x="575" y="434"/>
                                  </a:lnTo>
                                  <a:lnTo>
                                    <a:pt x="615" y="432"/>
                                  </a:lnTo>
                                  <a:lnTo>
                                    <a:pt x="654" y="425"/>
                                  </a:lnTo>
                                  <a:lnTo>
                                    <a:pt x="686" y="414"/>
                                  </a:lnTo>
                                  <a:lnTo>
                                    <a:pt x="709" y="397"/>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moveTo>
                                    <a:pt x="14" y="17"/>
                                  </a:moveTo>
                                  <a:lnTo>
                                    <a:pt x="25" y="8"/>
                                  </a:lnTo>
                                  <a:lnTo>
                                    <a:pt x="44" y="2"/>
                                  </a:lnTo>
                                  <a:lnTo>
                                    <a:pt x="68" y="0"/>
                                  </a:lnTo>
                                  <a:lnTo>
                                    <a:pt x="100" y="2"/>
                                  </a:lnTo>
                                  <a:lnTo>
                                    <a:pt x="136" y="10"/>
                                  </a:lnTo>
                                  <a:lnTo>
                                    <a:pt x="177" y="19"/>
                                  </a:lnTo>
                                  <a:lnTo>
                                    <a:pt x="222" y="34"/>
                                  </a:lnTo>
                                  <a:lnTo>
                                    <a:pt x="271" y="51"/>
                                  </a:lnTo>
                                  <a:lnTo>
                                    <a:pt x="320" y="72"/>
                                  </a:lnTo>
                                  <a:lnTo>
                                    <a:pt x="372" y="94"/>
                                  </a:lnTo>
                                  <a:lnTo>
                                    <a:pt x="423" y="118"/>
                                  </a:lnTo>
                                  <a:lnTo>
                                    <a:pt x="474" y="144"/>
                                  </a:lnTo>
                                  <a:lnTo>
                                    <a:pt x="521" y="173"/>
                                  </a:lnTo>
                                  <a:lnTo>
                                    <a:pt x="566" y="201"/>
                                  </a:lnTo>
                                  <a:lnTo>
                                    <a:pt x="609" y="229"/>
                                  </a:lnTo>
                                  <a:lnTo>
                                    <a:pt x="645" y="257"/>
                                  </a:lnTo>
                                  <a:lnTo>
                                    <a:pt x="675" y="283"/>
                                  </a:lnTo>
                                  <a:lnTo>
                                    <a:pt x="701" y="307"/>
                                  </a:lnTo>
                                  <a:lnTo>
                                    <a:pt x="718" y="328"/>
                                  </a:lnTo>
                                  <a:lnTo>
                                    <a:pt x="729" y="348"/>
                                  </a:lnTo>
                                  <a:lnTo>
                                    <a:pt x="733" y="363"/>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395" name="Line 603"/>
                          <wps:cNvCnPr/>
                          <wps:spPr bwMode="auto">
                            <a:xfrm flipH="1" flipV="1">
                              <a:off x="2626" y="14050"/>
                              <a:ext cx="479" cy="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96" name="Line 604"/>
                          <wps:cNvCnPr/>
                          <wps:spPr bwMode="auto">
                            <a:xfrm flipH="1">
                              <a:off x="2929" y="14054"/>
                              <a:ext cx="176" cy="256"/>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97" name="Line 605"/>
                          <wps:cNvCnPr/>
                          <wps:spPr bwMode="auto">
                            <a:xfrm>
                              <a:off x="3105" y="14054"/>
                              <a:ext cx="233" cy="357"/>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398" name="Freeform 606"/>
                          <wps:cNvSpPr>
                            <a:spLocks/>
                          </wps:cNvSpPr>
                          <wps:spPr bwMode="auto">
                            <a:xfrm>
                              <a:off x="2850" y="14242"/>
                              <a:ext cx="180" cy="98"/>
                            </a:xfrm>
                            <a:custGeom>
                              <a:avLst/>
                              <a:gdLst>
                                <a:gd name="T0" fmla="*/ 0 w 180"/>
                                <a:gd name="T1" fmla="*/ 4 h 98"/>
                                <a:gd name="T2" fmla="*/ 9 w 180"/>
                                <a:gd name="T3" fmla="*/ 0 h 98"/>
                                <a:gd name="T4" fmla="*/ 21 w 180"/>
                                <a:gd name="T5" fmla="*/ 0 h 98"/>
                                <a:gd name="T6" fmla="*/ 41 w 180"/>
                                <a:gd name="T7" fmla="*/ 6 h 98"/>
                                <a:gd name="T8" fmla="*/ 64 w 180"/>
                                <a:gd name="T9" fmla="*/ 14 h 98"/>
                                <a:gd name="T10" fmla="*/ 90 w 180"/>
                                <a:gd name="T11" fmla="*/ 25 h 98"/>
                                <a:gd name="T12" fmla="*/ 116 w 180"/>
                                <a:gd name="T13" fmla="*/ 36 h 98"/>
                                <a:gd name="T14" fmla="*/ 139 w 180"/>
                                <a:gd name="T15" fmla="*/ 51 h 98"/>
                                <a:gd name="T16" fmla="*/ 158 w 180"/>
                                <a:gd name="T17" fmla="*/ 64 h 98"/>
                                <a:gd name="T18" fmla="*/ 171 w 180"/>
                                <a:gd name="T19" fmla="*/ 77 h 98"/>
                                <a:gd name="T20" fmla="*/ 180 w 180"/>
                                <a:gd name="T21" fmla="*/ 86 h 98"/>
                                <a:gd name="T22" fmla="*/ 180 w 180"/>
                                <a:gd name="T23" fmla="*/ 94 h 98"/>
                                <a:gd name="T24" fmla="*/ 171 w 180"/>
                                <a:gd name="T25" fmla="*/ 98 h 98"/>
                                <a:gd name="T26" fmla="*/ 158 w 180"/>
                                <a:gd name="T27" fmla="*/ 98 h 98"/>
                                <a:gd name="T28" fmla="*/ 139 w 180"/>
                                <a:gd name="T29" fmla="*/ 94 h 98"/>
                                <a:gd name="T30" fmla="*/ 116 w 180"/>
                                <a:gd name="T31" fmla="*/ 86 h 98"/>
                                <a:gd name="T32" fmla="*/ 90 w 180"/>
                                <a:gd name="T33" fmla="*/ 75 h 98"/>
                                <a:gd name="T34" fmla="*/ 64 w 180"/>
                                <a:gd name="T35" fmla="*/ 62 h 98"/>
                                <a:gd name="T36" fmla="*/ 41 w 180"/>
                                <a:gd name="T37" fmla="*/ 49 h 98"/>
                                <a:gd name="T38" fmla="*/ 21 w 180"/>
                                <a:gd name="T39" fmla="*/ 34 h 98"/>
                                <a:gd name="T40" fmla="*/ 9 w 180"/>
                                <a:gd name="T41" fmla="*/ 23 h 98"/>
                                <a:gd name="T42" fmla="*/ 0 w 180"/>
                                <a:gd name="T43" fmla="*/ 12 h 98"/>
                                <a:gd name="T44" fmla="*/ 0 w 180"/>
                                <a:gd name="T45"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80" h="98">
                                  <a:moveTo>
                                    <a:pt x="0" y="4"/>
                                  </a:moveTo>
                                  <a:lnTo>
                                    <a:pt x="9" y="0"/>
                                  </a:lnTo>
                                  <a:lnTo>
                                    <a:pt x="21" y="0"/>
                                  </a:lnTo>
                                  <a:lnTo>
                                    <a:pt x="41" y="6"/>
                                  </a:lnTo>
                                  <a:lnTo>
                                    <a:pt x="64" y="14"/>
                                  </a:lnTo>
                                  <a:lnTo>
                                    <a:pt x="90" y="25"/>
                                  </a:lnTo>
                                  <a:lnTo>
                                    <a:pt x="116" y="36"/>
                                  </a:lnTo>
                                  <a:lnTo>
                                    <a:pt x="139" y="51"/>
                                  </a:lnTo>
                                  <a:lnTo>
                                    <a:pt x="158" y="64"/>
                                  </a:lnTo>
                                  <a:lnTo>
                                    <a:pt x="171" y="77"/>
                                  </a:lnTo>
                                  <a:lnTo>
                                    <a:pt x="180" y="86"/>
                                  </a:lnTo>
                                  <a:lnTo>
                                    <a:pt x="180" y="94"/>
                                  </a:lnTo>
                                  <a:lnTo>
                                    <a:pt x="171" y="98"/>
                                  </a:lnTo>
                                  <a:lnTo>
                                    <a:pt x="158" y="98"/>
                                  </a:lnTo>
                                  <a:lnTo>
                                    <a:pt x="139" y="94"/>
                                  </a:lnTo>
                                  <a:lnTo>
                                    <a:pt x="116" y="86"/>
                                  </a:lnTo>
                                  <a:lnTo>
                                    <a:pt x="90" y="75"/>
                                  </a:lnTo>
                                  <a:lnTo>
                                    <a:pt x="64" y="62"/>
                                  </a:lnTo>
                                  <a:lnTo>
                                    <a:pt x="41" y="49"/>
                                  </a:lnTo>
                                  <a:lnTo>
                                    <a:pt x="21" y="34"/>
                                  </a:lnTo>
                                  <a:lnTo>
                                    <a:pt x="9" y="23"/>
                                  </a:lnTo>
                                  <a:lnTo>
                                    <a:pt x="0" y="12"/>
                                  </a:lnTo>
                                  <a:lnTo>
                                    <a:pt x="0" y="4"/>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g:grpSp>
                      <wps:wsp>
                        <wps:cNvPr id="399" name="Rectangle 607"/>
                        <wps:cNvSpPr>
                          <a:spLocks noChangeArrowheads="1"/>
                        </wps:cNvSpPr>
                        <wps:spPr bwMode="auto">
                          <a:xfrm>
                            <a:off x="1970" y="12997"/>
                            <a:ext cx="673" cy="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624C50" w:rsidRDefault="003F7818" w:rsidP="00C461A7">
                              <w:pPr>
                                <w:rPr>
                                  <w:sz w:val="22"/>
                                </w:rPr>
                              </w:pPr>
                              <w:r w:rsidRPr="00624C50">
                                <w:rPr>
                                  <w:b/>
                                  <w:snapToGrid w:val="0"/>
                                  <w:sz w:val="16"/>
                                  <w:lang w:eastAsia="fr-FR"/>
                                </w:rPr>
                                <w:t>Orange</w:t>
                              </w:r>
                            </w:p>
                          </w:txbxContent>
                        </wps:txbx>
                        <wps:bodyPr rot="0" vert="horz" wrap="none" lIns="0" tIns="0" rIns="0" bIns="0" anchor="t" anchorCtr="0">
                          <a:noAutofit/>
                        </wps:bodyPr>
                      </wps:wsp>
                      <wps:wsp>
                        <wps:cNvPr id="400" name="Freeform 608"/>
                        <wps:cNvSpPr>
                          <a:spLocks/>
                        </wps:cNvSpPr>
                        <wps:spPr bwMode="auto">
                          <a:xfrm>
                            <a:off x="2147" y="11428"/>
                            <a:ext cx="808" cy="750"/>
                          </a:xfrm>
                          <a:custGeom>
                            <a:avLst/>
                            <a:gdLst>
                              <a:gd name="T0" fmla="*/ 0 w 808"/>
                              <a:gd name="T1" fmla="*/ 750 h 750"/>
                              <a:gd name="T2" fmla="*/ 397 w 808"/>
                              <a:gd name="T3" fmla="*/ 187 h 750"/>
                              <a:gd name="T4" fmla="*/ 472 w 808"/>
                              <a:gd name="T5" fmla="*/ 387 h 750"/>
                              <a:gd name="T6" fmla="*/ 808 w 808"/>
                              <a:gd name="T7" fmla="*/ 0 h 750"/>
                              <a:gd name="T8" fmla="*/ 410 w 808"/>
                              <a:gd name="T9" fmla="*/ 561 h 750"/>
                              <a:gd name="T10" fmla="*/ 333 w 808"/>
                              <a:gd name="T11" fmla="*/ 363 h 750"/>
                              <a:gd name="T12" fmla="*/ 0 w 808"/>
                              <a:gd name="T13" fmla="*/ 750 h 750"/>
                            </a:gdLst>
                            <a:ahLst/>
                            <a:cxnLst>
                              <a:cxn ang="0">
                                <a:pos x="T0" y="T1"/>
                              </a:cxn>
                              <a:cxn ang="0">
                                <a:pos x="T2" y="T3"/>
                              </a:cxn>
                              <a:cxn ang="0">
                                <a:pos x="T4" y="T5"/>
                              </a:cxn>
                              <a:cxn ang="0">
                                <a:pos x="T6" y="T7"/>
                              </a:cxn>
                              <a:cxn ang="0">
                                <a:pos x="T8" y="T9"/>
                              </a:cxn>
                              <a:cxn ang="0">
                                <a:pos x="T10" y="T11"/>
                              </a:cxn>
                              <a:cxn ang="0">
                                <a:pos x="T12" y="T13"/>
                              </a:cxn>
                            </a:cxnLst>
                            <a:rect l="0" t="0" r="r" b="b"/>
                            <a:pathLst>
                              <a:path w="808" h="750">
                                <a:moveTo>
                                  <a:pt x="0" y="750"/>
                                </a:moveTo>
                                <a:lnTo>
                                  <a:pt x="397" y="187"/>
                                </a:lnTo>
                                <a:lnTo>
                                  <a:pt x="472" y="387"/>
                                </a:lnTo>
                                <a:lnTo>
                                  <a:pt x="808" y="0"/>
                                </a:lnTo>
                                <a:lnTo>
                                  <a:pt x="410" y="561"/>
                                </a:lnTo>
                                <a:lnTo>
                                  <a:pt x="333" y="363"/>
                                </a:lnTo>
                                <a:lnTo>
                                  <a:pt x="0" y="750"/>
                                </a:lnTo>
                                <a:close/>
                              </a:path>
                            </a:pathLst>
                          </a:custGeom>
                          <a:solidFill>
                            <a:srgbClr val="000000"/>
                          </a:solidFill>
                          <a:ln w="2540">
                            <a:solidFill>
                              <a:srgbClr val="000000"/>
                            </a:solidFill>
                            <a:prstDash val="solid"/>
                            <a:round/>
                            <a:headEnd/>
                            <a:tailEnd/>
                          </a:ln>
                        </wps:spPr>
                        <wps:bodyPr rot="0" vert="horz" wrap="square" lIns="91440" tIns="45720" rIns="91440" bIns="45720" anchor="t" anchorCtr="0" upright="1">
                          <a:noAutofit/>
                        </wps:bodyPr>
                      </wps:wsp>
                      <wps:wsp>
                        <wps:cNvPr id="401" name="Rectangle 609"/>
                        <wps:cNvSpPr>
                          <a:spLocks noChangeArrowheads="1"/>
                        </wps:cNvSpPr>
                        <wps:spPr bwMode="auto">
                          <a:xfrm>
                            <a:off x="4490" y="12944"/>
                            <a:ext cx="1069"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624C50" w:rsidRDefault="003F7818" w:rsidP="00C461A7">
                              <w:pPr>
                                <w:rPr>
                                  <w:sz w:val="22"/>
                                </w:rPr>
                              </w:pPr>
                              <w:r w:rsidRPr="00624C50">
                                <w:rPr>
                                  <w:b/>
                                  <w:snapToGrid w:val="0"/>
                                  <w:sz w:val="16"/>
                                  <w:lang w:eastAsia="fr-FR"/>
                                </w:rPr>
                                <w:t>Free Mobile</w:t>
                              </w:r>
                            </w:p>
                          </w:txbxContent>
                        </wps:txbx>
                        <wps:bodyPr rot="0" vert="horz" wrap="none" lIns="0" tIns="0" rIns="0" bIns="0" anchor="t" anchorCtr="0">
                          <a:noAutofit/>
                        </wps:bodyPr>
                      </wps:wsp>
                      <wpg:grpSp>
                        <wpg:cNvPr id="402" name="Group 610"/>
                        <wpg:cNvGrpSpPr>
                          <a:grpSpLocks/>
                        </wpg:cNvGrpSpPr>
                        <wpg:grpSpPr bwMode="auto">
                          <a:xfrm>
                            <a:off x="2610" y="12298"/>
                            <a:ext cx="759" cy="593"/>
                            <a:chOff x="2583" y="14040"/>
                            <a:chExt cx="759" cy="593"/>
                          </a:xfrm>
                        </wpg:grpSpPr>
                        <wps:wsp>
                          <wps:cNvPr id="403" name="Freeform 611"/>
                          <wps:cNvSpPr>
                            <a:spLocks noEditPoints="1"/>
                          </wps:cNvSpPr>
                          <wps:spPr bwMode="auto">
                            <a:xfrm>
                              <a:off x="2583" y="14572"/>
                              <a:ext cx="759" cy="61"/>
                            </a:xfrm>
                            <a:custGeom>
                              <a:avLst/>
                              <a:gdLst>
                                <a:gd name="T0" fmla="*/ 49 w 759"/>
                                <a:gd name="T1" fmla="*/ 20 h 61"/>
                                <a:gd name="T2" fmla="*/ 0 w 759"/>
                                <a:gd name="T3" fmla="*/ 20 h 61"/>
                                <a:gd name="T4" fmla="*/ 0 w 759"/>
                                <a:gd name="T5" fmla="*/ 61 h 61"/>
                                <a:gd name="T6" fmla="*/ 759 w 759"/>
                                <a:gd name="T7" fmla="*/ 61 h 61"/>
                                <a:gd name="T8" fmla="*/ 759 w 759"/>
                                <a:gd name="T9" fmla="*/ 20 h 61"/>
                                <a:gd name="T10" fmla="*/ 663 w 759"/>
                                <a:gd name="T11" fmla="*/ 20 h 61"/>
                                <a:gd name="T12" fmla="*/ 663 w 759"/>
                                <a:gd name="T13" fmla="*/ 0 h 61"/>
                                <a:gd name="T14" fmla="*/ 49 w 759"/>
                                <a:gd name="T15" fmla="*/ 0 h 61"/>
                                <a:gd name="T16" fmla="*/ 49 w 759"/>
                                <a:gd name="T17" fmla="*/ 20 h 61"/>
                                <a:gd name="T18" fmla="*/ 663 w 759"/>
                                <a:gd name="T19" fmla="*/ 20 h 61"/>
                                <a:gd name="T20" fmla="*/ 60 w 759"/>
                                <a:gd name="T21" fmla="*/ 20 h 61"/>
                                <a:gd name="T22" fmla="*/ 663 w 759"/>
                                <a:gd name="T23" fmla="*/ 20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59" h="61">
                                  <a:moveTo>
                                    <a:pt x="49" y="20"/>
                                  </a:moveTo>
                                  <a:lnTo>
                                    <a:pt x="0" y="20"/>
                                  </a:lnTo>
                                  <a:lnTo>
                                    <a:pt x="0" y="61"/>
                                  </a:lnTo>
                                  <a:lnTo>
                                    <a:pt x="759" y="61"/>
                                  </a:lnTo>
                                  <a:lnTo>
                                    <a:pt x="759" y="20"/>
                                  </a:lnTo>
                                  <a:lnTo>
                                    <a:pt x="663" y="20"/>
                                  </a:lnTo>
                                  <a:lnTo>
                                    <a:pt x="663" y="0"/>
                                  </a:lnTo>
                                  <a:lnTo>
                                    <a:pt x="49" y="0"/>
                                  </a:lnTo>
                                  <a:lnTo>
                                    <a:pt x="49" y="20"/>
                                  </a:lnTo>
                                  <a:close/>
                                  <a:moveTo>
                                    <a:pt x="663" y="20"/>
                                  </a:moveTo>
                                  <a:lnTo>
                                    <a:pt x="60" y="20"/>
                                  </a:lnTo>
                                  <a:lnTo>
                                    <a:pt x="663" y="20"/>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04" name="Line 612"/>
                          <wps:cNvCnPr/>
                          <wps:spPr bwMode="auto">
                            <a:xfrm>
                              <a:off x="2739" y="14364"/>
                              <a:ext cx="103"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05" name="Freeform 613"/>
                          <wps:cNvSpPr>
                            <a:spLocks/>
                          </wps:cNvSpPr>
                          <wps:spPr bwMode="auto">
                            <a:xfrm>
                              <a:off x="2739" y="14297"/>
                              <a:ext cx="154" cy="269"/>
                            </a:xfrm>
                            <a:custGeom>
                              <a:avLst/>
                              <a:gdLst>
                                <a:gd name="T0" fmla="*/ 154 w 154"/>
                                <a:gd name="T1" fmla="*/ 269 h 269"/>
                                <a:gd name="T2" fmla="*/ 0 w 154"/>
                                <a:gd name="T3" fmla="*/ 67 h 269"/>
                                <a:gd name="T4" fmla="*/ 51 w 154"/>
                                <a:gd name="T5" fmla="*/ 0 h 269"/>
                              </a:gdLst>
                              <a:ahLst/>
                              <a:cxnLst>
                                <a:cxn ang="0">
                                  <a:pos x="T0" y="T1"/>
                                </a:cxn>
                                <a:cxn ang="0">
                                  <a:pos x="T2" y="T3"/>
                                </a:cxn>
                                <a:cxn ang="0">
                                  <a:pos x="T4" y="T5"/>
                                </a:cxn>
                              </a:cxnLst>
                              <a:rect l="0" t="0" r="r" b="b"/>
                              <a:pathLst>
                                <a:path w="154" h="269">
                                  <a:moveTo>
                                    <a:pt x="154" y="269"/>
                                  </a:moveTo>
                                  <a:lnTo>
                                    <a:pt x="0" y="67"/>
                                  </a:lnTo>
                                  <a:lnTo>
                                    <a:pt x="51"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Line 614"/>
                          <wps:cNvCnPr/>
                          <wps:spPr bwMode="auto">
                            <a:xfrm flipV="1">
                              <a:off x="2679" y="14364"/>
                              <a:ext cx="163" cy="20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07" name="Freeform 615"/>
                          <wps:cNvSpPr>
                            <a:spLocks/>
                          </wps:cNvSpPr>
                          <wps:spPr bwMode="auto">
                            <a:xfrm>
                              <a:off x="2739" y="14499"/>
                              <a:ext cx="301" cy="67"/>
                            </a:xfrm>
                            <a:custGeom>
                              <a:avLst/>
                              <a:gdLst>
                                <a:gd name="T0" fmla="*/ 51 w 301"/>
                                <a:gd name="T1" fmla="*/ 67 h 67"/>
                                <a:gd name="T2" fmla="*/ 0 w 301"/>
                                <a:gd name="T3" fmla="*/ 0 h 67"/>
                                <a:gd name="T4" fmla="*/ 301 w 301"/>
                                <a:gd name="T5" fmla="*/ 0 h 67"/>
                                <a:gd name="T6" fmla="*/ 256 w 301"/>
                                <a:gd name="T7" fmla="*/ 67 h 67"/>
                              </a:gdLst>
                              <a:ahLst/>
                              <a:cxnLst>
                                <a:cxn ang="0">
                                  <a:pos x="T0" y="T1"/>
                                </a:cxn>
                                <a:cxn ang="0">
                                  <a:pos x="T2" y="T3"/>
                                </a:cxn>
                                <a:cxn ang="0">
                                  <a:pos x="T4" y="T5"/>
                                </a:cxn>
                                <a:cxn ang="0">
                                  <a:pos x="T6" y="T7"/>
                                </a:cxn>
                              </a:cxnLst>
                              <a:rect l="0" t="0" r="r" b="b"/>
                              <a:pathLst>
                                <a:path w="301" h="67">
                                  <a:moveTo>
                                    <a:pt x="51" y="67"/>
                                  </a:moveTo>
                                  <a:lnTo>
                                    <a:pt x="0" y="0"/>
                                  </a:lnTo>
                                  <a:lnTo>
                                    <a:pt x="301" y="0"/>
                                  </a:lnTo>
                                  <a:lnTo>
                                    <a:pt x="256" y="67"/>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616"/>
                          <wps:cNvCnPr/>
                          <wps:spPr bwMode="auto">
                            <a:xfrm flipH="1" flipV="1">
                              <a:off x="2944" y="14386"/>
                              <a:ext cx="161" cy="18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09" name="Rectangle 617"/>
                          <wps:cNvSpPr>
                            <a:spLocks noChangeArrowheads="1"/>
                          </wps:cNvSpPr>
                          <wps:spPr bwMode="auto">
                            <a:xfrm>
                              <a:off x="2844" y="14364"/>
                              <a:ext cx="96" cy="208"/>
                            </a:xfrm>
                            <a:prstGeom prst="rect">
                              <a:avLst/>
                            </a:prstGeom>
                            <a:solidFill>
                              <a:srgbClr val="000000"/>
                            </a:solidFill>
                            <a:ln w="8255">
                              <a:solidFill>
                                <a:srgbClr val="000000"/>
                              </a:solidFill>
                              <a:miter lim="800000"/>
                              <a:headEnd/>
                              <a:tailEnd/>
                            </a:ln>
                          </wps:spPr>
                          <wps:bodyPr rot="0" vert="horz" wrap="square" lIns="91440" tIns="45720" rIns="91440" bIns="45720" anchor="t" anchorCtr="0" upright="1">
                            <a:noAutofit/>
                          </wps:bodyPr>
                        </wps:wsp>
                        <wps:wsp>
                          <wps:cNvPr id="410" name="Freeform 618"/>
                          <wps:cNvSpPr>
                            <a:spLocks noEditPoints="1"/>
                          </wps:cNvSpPr>
                          <wps:spPr bwMode="auto">
                            <a:xfrm>
                              <a:off x="2609" y="14040"/>
                              <a:ext cx="733" cy="434"/>
                            </a:xfrm>
                            <a:custGeom>
                              <a:avLst/>
                              <a:gdLst>
                                <a:gd name="T0" fmla="*/ 4 w 733"/>
                                <a:gd name="T1" fmla="*/ 42 h 434"/>
                                <a:gd name="T2" fmla="*/ 4 w 733"/>
                                <a:gd name="T3" fmla="*/ 98 h 434"/>
                                <a:gd name="T4" fmla="*/ 34 w 733"/>
                                <a:gd name="T5" fmla="*/ 163 h 434"/>
                                <a:gd name="T6" fmla="*/ 91 w 733"/>
                                <a:gd name="T7" fmla="*/ 230 h 434"/>
                                <a:gd name="T8" fmla="*/ 173 w 733"/>
                                <a:gd name="T9" fmla="*/ 296 h 434"/>
                                <a:gd name="T10" fmla="*/ 269 w 733"/>
                                <a:gd name="T11" fmla="*/ 352 h 434"/>
                                <a:gd name="T12" fmla="*/ 374 w 733"/>
                                <a:gd name="T13" fmla="*/ 397 h 434"/>
                                <a:gd name="T14" fmla="*/ 478 w 733"/>
                                <a:gd name="T15" fmla="*/ 425 h 434"/>
                                <a:gd name="T16" fmla="*/ 575 w 733"/>
                                <a:gd name="T17" fmla="*/ 434 h 434"/>
                                <a:gd name="T18" fmla="*/ 654 w 733"/>
                                <a:gd name="T19" fmla="*/ 425 h 434"/>
                                <a:gd name="T20" fmla="*/ 709 w 733"/>
                                <a:gd name="T21" fmla="*/ 397 h 434"/>
                                <a:gd name="T22" fmla="*/ 718 w 733"/>
                                <a:gd name="T23" fmla="*/ 386 h 434"/>
                                <a:gd name="T24" fmla="*/ 675 w 733"/>
                                <a:gd name="T25" fmla="*/ 393 h 434"/>
                                <a:gd name="T26" fmla="*/ 607 w 733"/>
                                <a:gd name="T27" fmla="*/ 384 h 434"/>
                                <a:gd name="T28" fmla="*/ 521 w 733"/>
                                <a:gd name="T29" fmla="*/ 360 h 434"/>
                                <a:gd name="T30" fmla="*/ 423 w 733"/>
                                <a:gd name="T31" fmla="*/ 322 h 434"/>
                                <a:gd name="T32" fmla="*/ 320 w 733"/>
                                <a:gd name="T33" fmla="*/ 275 h 434"/>
                                <a:gd name="T34" fmla="*/ 222 w 733"/>
                                <a:gd name="T35" fmla="*/ 221 h 434"/>
                                <a:gd name="T36" fmla="*/ 136 w 733"/>
                                <a:gd name="T37" fmla="*/ 165 h 434"/>
                                <a:gd name="T38" fmla="*/ 68 w 733"/>
                                <a:gd name="T39" fmla="*/ 113 h 434"/>
                                <a:gd name="T40" fmla="*/ 25 w 733"/>
                                <a:gd name="T41" fmla="*/ 66 h 434"/>
                                <a:gd name="T42" fmla="*/ 12 w 733"/>
                                <a:gd name="T43" fmla="*/ 30 h 434"/>
                                <a:gd name="T44" fmla="*/ 14 w 733"/>
                                <a:gd name="T45" fmla="*/ 17 h 434"/>
                                <a:gd name="T46" fmla="*/ 44 w 733"/>
                                <a:gd name="T47" fmla="*/ 2 h 434"/>
                                <a:gd name="T48" fmla="*/ 100 w 733"/>
                                <a:gd name="T49" fmla="*/ 2 h 434"/>
                                <a:gd name="T50" fmla="*/ 177 w 733"/>
                                <a:gd name="T51" fmla="*/ 19 h 434"/>
                                <a:gd name="T52" fmla="*/ 271 w 733"/>
                                <a:gd name="T53" fmla="*/ 51 h 434"/>
                                <a:gd name="T54" fmla="*/ 372 w 733"/>
                                <a:gd name="T55" fmla="*/ 94 h 434"/>
                                <a:gd name="T56" fmla="*/ 474 w 733"/>
                                <a:gd name="T57" fmla="*/ 144 h 434"/>
                                <a:gd name="T58" fmla="*/ 566 w 733"/>
                                <a:gd name="T59" fmla="*/ 201 h 434"/>
                                <a:gd name="T60" fmla="*/ 645 w 733"/>
                                <a:gd name="T61" fmla="*/ 257 h 434"/>
                                <a:gd name="T62" fmla="*/ 701 w 733"/>
                                <a:gd name="T63" fmla="*/ 307 h 434"/>
                                <a:gd name="T64" fmla="*/ 729 w 733"/>
                                <a:gd name="T65" fmla="*/ 348 h 434"/>
                                <a:gd name="T66" fmla="*/ 729 w 733"/>
                                <a:gd name="T67" fmla="*/ 376 h 434"/>
                                <a:gd name="T68" fmla="*/ 699 w 733"/>
                                <a:gd name="T69" fmla="*/ 391 h 434"/>
                                <a:gd name="T70" fmla="*/ 643 w 733"/>
                                <a:gd name="T71" fmla="*/ 391 h 434"/>
                                <a:gd name="T72" fmla="*/ 566 w 733"/>
                                <a:gd name="T73" fmla="*/ 374 h 434"/>
                                <a:gd name="T74" fmla="*/ 474 w 733"/>
                                <a:gd name="T75" fmla="*/ 343 h 434"/>
                                <a:gd name="T76" fmla="*/ 372 w 733"/>
                                <a:gd name="T77" fmla="*/ 300 h 434"/>
                                <a:gd name="T78" fmla="*/ 271 w 733"/>
                                <a:gd name="T79" fmla="*/ 249 h 434"/>
                                <a:gd name="T80" fmla="*/ 177 w 733"/>
                                <a:gd name="T81" fmla="*/ 193 h 434"/>
                                <a:gd name="T82" fmla="*/ 100 w 733"/>
                                <a:gd name="T83" fmla="*/ 137 h 434"/>
                                <a:gd name="T84" fmla="*/ 44 w 733"/>
                                <a:gd name="T85" fmla="*/ 88 h 434"/>
                                <a:gd name="T86" fmla="*/ 14 w 733"/>
                                <a:gd name="T87" fmla="*/ 45 h 434"/>
                                <a:gd name="T88" fmla="*/ 14 w 733"/>
                                <a:gd name="T89" fmla="*/ 17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33" h="434">
                                  <a:moveTo>
                                    <a:pt x="14" y="17"/>
                                  </a:moveTo>
                                  <a:lnTo>
                                    <a:pt x="4" y="42"/>
                                  </a:lnTo>
                                  <a:lnTo>
                                    <a:pt x="0" y="68"/>
                                  </a:lnTo>
                                  <a:lnTo>
                                    <a:pt x="4" y="98"/>
                                  </a:lnTo>
                                  <a:lnTo>
                                    <a:pt x="17" y="129"/>
                                  </a:lnTo>
                                  <a:lnTo>
                                    <a:pt x="34" y="163"/>
                                  </a:lnTo>
                                  <a:lnTo>
                                    <a:pt x="59" y="197"/>
                                  </a:lnTo>
                                  <a:lnTo>
                                    <a:pt x="91" y="230"/>
                                  </a:lnTo>
                                  <a:lnTo>
                                    <a:pt x="130" y="264"/>
                                  </a:lnTo>
                                  <a:lnTo>
                                    <a:pt x="173" y="296"/>
                                  </a:lnTo>
                                  <a:lnTo>
                                    <a:pt x="220" y="326"/>
                                  </a:lnTo>
                                  <a:lnTo>
                                    <a:pt x="269" y="352"/>
                                  </a:lnTo>
                                  <a:lnTo>
                                    <a:pt x="320" y="376"/>
                                  </a:lnTo>
                                  <a:lnTo>
                                    <a:pt x="374" y="397"/>
                                  </a:lnTo>
                                  <a:lnTo>
                                    <a:pt x="427" y="414"/>
                                  </a:lnTo>
                                  <a:lnTo>
                                    <a:pt x="478" y="425"/>
                                  </a:lnTo>
                                  <a:lnTo>
                                    <a:pt x="528" y="432"/>
                                  </a:lnTo>
                                  <a:lnTo>
                                    <a:pt x="575" y="434"/>
                                  </a:lnTo>
                                  <a:lnTo>
                                    <a:pt x="615" y="432"/>
                                  </a:lnTo>
                                  <a:lnTo>
                                    <a:pt x="654" y="425"/>
                                  </a:lnTo>
                                  <a:lnTo>
                                    <a:pt x="686" y="414"/>
                                  </a:lnTo>
                                  <a:lnTo>
                                    <a:pt x="709" y="397"/>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moveTo>
                                    <a:pt x="14" y="17"/>
                                  </a:moveTo>
                                  <a:lnTo>
                                    <a:pt x="25" y="8"/>
                                  </a:lnTo>
                                  <a:lnTo>
                                    <a:pt x="44" y="2"/>
                                  </a:lnTo>
                                  <a:lnTo>
                                    <a:pt x="68" y="0"/>
                                  </a:lnTo>
                                  <a:lnTo>
                                    <a:pt x="100" y="2"/>
                                  </a:lnTo>
                                  <a:lnTo>
                                    <a:pt x="136" y="10"/>
                                  </a:lnTo>
                                  <a:lnTo>
                                    <a:pt x="177" y="19"/>
                                  </a:lnTo>
                                  <a:lnTo>
                                    <a:pt x="222" y="34"/>
                                  </a:lnTo>
                                  <a:lnTo>
                                    <a:pt x="271" y="51"/>
                                  </a:lnTo>
                                  <a:lnTo>
                                    <a:pt x="320" y="72"/>
                                  </a:lnTo>
                                  <a:lnTo>
                                    <a:pt x="372" y="94"/>
                                  </a:lnTo>
                                  <a:lnTo>
                                    <a:pt x="423" y="118"/>
                                  </a:lnTo>
                                  <a:lnTo>
                                    <a:pt x="474" y="144"/>
                                  </a:lnTo>
                                  <a:lnTo>
                                    <a:pt x="521" y="173"/>
                                  </a:lnTo>
                                  <a:lnTo>
                                    <a:pt x="566" y="201"/>
                                  </a:lnTo>
                                  <a:lnTo>
                                    <a:pt x="609" y="229"/>
                                  </a:lnTo>
                                  <a:lnTo>
                                    <a:pt x="645" y="257"/>
                                  </a:lnTo>
                                  <a:lnTo>
                                    <a:pt x="675" y="283"/>
                                  </a:lnTo>
                                  <a:lnTo>
                                    <a:pt x="701" y="307"/>
                                  </a:lnTo>
                                  <a:lnTo>
                                    <a:pt x="718" y="328"/>
                                  </a:lnTo>
                                  <a:lnTo>
                                    <a:pt x="729" y="348"/>
                                  </a:lnTo>
                                  <a:lnTo>
                                    <a:pt x="733" y="363"/>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11" name="Line 619"/>
                          <wps:cNvCnPr/>
                          <wps:spPr bwMode="auto">
                            <a:xfrm flipH="1" flipV="1">
                              <a:off x="2626" y="14050"/>
                              <a:ext cx="479" cy="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2" name="Line 620"/>
                          <wps:cNvCnPr/>
                          <wps:spPr bwMode="auto">
                            <a:xfrm flipH="1">
                              <a:off x="2929" y="14054"/>
                              <a:ext cx="176" cy="256"/>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3" name="Line 621"/>
                          <wps:cNvCnPr/>
                          <wps:spPr bwMode="auto">
                            <a:xfrm>
                              <a:off x="3105" y="14054"/>
                              <a:ext cx="233" cy="357"/>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14" name="Freeform 622"/>
                          <wps:cNvSpPr>
                            <a:spLocks/>
                          </wps:cNvSpPr>
                          <wps:spPr bwMode="auto">
                            <a:xfrm>
                              <a:off x="2850" y="14242"/>
                              <a:ext cx="180" cy="98"/>
                            </a:xfrm>
                            <a:custGeom>
                              <a:avLst/>
                              <a:gdLst>
                                <a:gd name="T0" fmla="*/ 0 w 180"/>
                                <a:gd name="T1" fmla="*/ 4 h 98"/>
                                <a:gd name="T2" fmla="*/ 9 w 180"/>
                                <a:gd name="T3" fmla="*/ 0 h 98"/>
                                <a:gd name="T4" fmla="*/ 21 w 180"/>
                                <a:gd name="T5" fmla="*/ 0 h 98"/>
                                <a:gd name="T6" fmla="*/ 41 w 180"/>
                                <a:gd name="T7" fmla="*/ 6 h 98"/>
                                <a:gd name="T8" fmla="*/ 64 w 180"/>
                                <a:gd name="T9" fmla="*/ 14 h 98"/>
                                <a:gd name="T10" fmla="*/ 90 w 180"/>
                                <a:gd name="T11" fmla="*/ 25 h 98"/>
                                <a:gd name="T12" fmla="*/ 116 w 180"/>
                                <a:gd name="T13" fmla="*/ 36 h 98"/>
                                <a:gd name="T14" fmla="*/ 139 w 180"/>
                                <a:gd name="T15" fmla="*/ 51 h 98"/>
                                <a:gd name="T16" fmla="*/ 158 w 180"/>
                                <a:gd name="T17" fmla="*/ 64 h 98"/>
                                <a:gd name="T18" fmla="*/ 171 w 180"/>
                                <a:gd name="T19" fmla="*/ 77 h 98"/>
                                <a:gd name="T20" fmla="*/ 180 w 180"/>
                                <a:gd name="T21" fmla="*/ 86 h 98"/>
                                <a:gd name="T22" fmla="*/ 180 w 180"/>
                                <a:gd name="T23" fmla="*/ 94 h 98"/>
                                <a:gd name="T24" fmla="*/ 171 w 180"/>
                                <a:gd name="T25" fmla="*/ 98 h 98"/>
                                <a:gd name="T26" fmla="*/ 158 w 180"/>
                                <a:gd name="T27" fmla="*/ 98 h 98"/>
                                <a:gd name="T28" fmla="*/ 139 w 180"/>
                                <a:gd name="T29" fmla="*/ 94 h 98"/>
                                <a:gd name="T30" fmla="*/ 116 w 180"/>
                                <a:gd name="T31" fmla="*/ 86 h 98"/>
                                <a:gd name="T32" fmla="*/ 90 w 180"/>
                                <a:gd name="T33" fmla="*/ 75 h 98"/>
                                <a:gd name="T34" fmla="*/ 64 w 180"/>
                                <a:gd name="T35" fmla="*/ 62 h 98"/>
                                <a:gd name="T36" fmla="*/ 41 w 180"/>
                                <a:gd name="T37" fmla="*/ 49 h 98"/>
                                <a:gd name="T38" fmla="*/ 21 w 180"/>
                                <a:gd name="T39" fmla="*/ 34 h 98"/>
                                <a:gd name="T40" fmla="*/ 9 w 180"/>
                                <a:gd name="T41" fmla="*/ 23 h 98"/>
                                <a:gd name="T42" fmla="*/ 0 w 180"/>
                                <a:gd name="T43" fmla="*/ 12 h 98"/>
                                <a:gd name="T44" fmla="*/ 0 w 180"/>
                                <a:gd name="T45"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80" h="98">
                                  <a:moveTo>
                                    <a:pt x="0" y="4"/>
                                  </a:moveTo>
                                  <a:lnTo>
                                    <a:pt x="9" y="0"/>
                                  </a:lnTo>
                                  <a:lnTo>
                                    <a:pt x="21" y="0"/>
                                  </a:lnTo>
                                  <a:lnTo>
                                    <a:pt x="41" y="6"/>
                                  </a:lnTo>
                                  <a:lnTo>
                                    <a:pt x="64" y="14"/>
                                  </a:lnTo>
                                  <a:lnTo>
                                    <a:pt x="90" y="25"/>
                                  </a:lnTo>
                                  <a:lnTo>
                                    <a:pt x="116" y="36"/>
                                  </a:lnTo>
                                  <a:lnTo>
                                    <a:pt x="139" y="51"/>
                                  </a:lnTo>
                                  <a:lnTo>
                                    <a:pt x="158" y="64"/>
                                  </a:lnTo>
                                  <a:lnTo>
                                    <a:pt x="171" y="77"/>
                                  </a:lnTo>
                                  <a:lnTo>
                                    <a:pt x="180" y="86"/>
                                  </a:lnTo>
                                  <a:lnTo>
                                    <a:pt x="180" y="94"/>
                                  </a:lnTo>
                                  <a:lnTo>
                                    <a:pt x="171" y="98"/>
                                  </a:lnTo>
                                  <a:lnTo>
                                    <a:pt x="158" y="98"/>
                                  </a:lnTo>
                                  <a:lnTo>
                                    <a:pt x="139" y="94"/>
                                  </a:lnTo>
                                  <a:lnTo>
                                    <a:pt x="116" y="86"/>
                                  </a:lnTo>
                                  <a:lnTo>
                                    <a:pt x="90" y="75"/>
                                  </a:lnTo>
                                  <a:lnTo>
                                    <a:pt x="64" y="62"/>
                                  </a:lnTo>
                                  <a:lnTo>
                                    <a:pt x="41" y="49"/>
                                  </a:lnTo>
                                  <a:lnTo>
                                    <a:pt x="21" y="34"/>
                                  </a:lnTo>
                                  <a:lnTo>
                                    <a:pt x="9" y="23"/>
                                  </a:lnTo>
                                  <a:lnTo>
                                    <a:pt x="0" y="12"/>
                                  </a:lnTo>
                                  <a:lnTo>
                                    <a:pt x="0" y="4"/>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g:grpSp>
                      <wpg:grpSp>
                        <wpg:cNvPr id="415" name="Group 623"/>
                        <wpg:cNvGrpSpPr>
                          <a:grpSpLocks/>
                        </wpg:cNvGrpSpPr>
                        <wpg:grpSpPr bwMode="auto">
                          <a:xfrm>
                            <a:off x="3468" y="12268"/>
                            <a:ext cx="759" cy="593"/>
                            <a:chOff x="2583" y="14040"/>
                            <a:chExt cx="759" cy="593"/>
                          </a:xfrm>
                        </wpg:grpSpPr>
                        <wps:wsp>
                          <wps:cNvPr id="416" name="Freeform 624"/>
                          <wps:cNvSpPr>
                            <a:spLocks noEditPoints="1"/>
                          </wps:cNvSpPr>
                          <wps:spPr bwMode="auto">
                            <a:xfrm>
                              <a:off x="2583" y="14572"/>
                              <a:ext cx="759" cy="61"/>
                            </a:xfrm>
                            <a:custGeom>
                              <a:avLst/>
                              <a:gdLst>
                                <a:gd name="T0" fmla="*/ 49 w 759"/>
                                <a:gd name="T1" fmla="*/ 20 h 61"/>
                                <a:gd name="T2" fmla="*/ 0 w 759"/>
                                <a:gd name="T3" fmla="*/ 20 h 61"/>
                                <a:gd name="T4" fmla="*/ 0 w 759"/>
                                <a:gd name="T5" fmla="*/ 61 h 61"/>
                                <a:gd name="T6" fmla="*/ 759 w 759"/>
                                <a:gd name="T7" fmla="*/ 61 h 61"/>
                                <a:gd name="T8" fmla="*/ 759 w 759"/>
                                <a:gd name="T9" fmla="*/ 20 h 61"/>
                                <a:gd name="T10" fmla="*/ 663 w 759"/>
                                <a:gd name="T11" fmla="*/ 20 h 61"/>
                                <a:gd name="T12" fmla="*/ 663 w 759"/>
                                <a:gd name="T13" fmla="*/ 0 h 61"/>
                                <a:gd name="T14" fmla="*/ 49 w 759"/>
                                <a:gd name="T15" fmla="*/ 0 h 61"/>
                                <a:gd name="T16" fmla="*/ 49 w 759"/>
                                <a:gd name="T17" fmla="*/ 20 h 61"/>
                                <a:gd name="T18" fmla="*/ 663 w 759"/>
                                <a:gd name="T19" fmla="*/ 20 h 61"/>
                                <a:gd name="T20" fmla="*/ 60 w 759"/>
                                <a:gd name="T21" fmla="*/ 20 h 61"/>
                                <a:gd name="T22" fmla="*/ 663 w 759"/>
                                <a:gd name="T23" fmla="*/ 20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59" h="61">
                                  <a:moveTo>
                                    <a:pt x="49" y="20"/>
                                  </a:moveTo>
                                  <a:lnTo>
                                    <a:pt x="0" y="20"/>
                                  </a:lnTo>
                                  <a:lnTo>
                                    <a:pt x="0" y="61"/>
                                  </a:lnTo>
                                  <a:lnTo>
                                    <a:pt x="759" y="61"/>
                                  </a:lnTo>
                                  <a:lnTo>
                                    <a:pt x="759" y="20"/>
                                  </a:lnTo>
                                  <a:lnTo>
                                    <a:pt x="663" y="20"/>
                                  </a:lnTo>
                                  <a:lnTo>
                                    <a:pt x="663" y="0"/>
                                  </a:lnTo>
                                  <a:lnTo>
                                    <a:pt x="49" y="0"/>
                                  </a:lnTo>
                                  <a:lnTo>
                                    <a:pt x="49" y="20"/>
                                  </a:lnTo>
                                  <a:close/>
                                  <a:moveTo>
                                    <a:pt x="663" y="20"/>
                                  </a:moveTo>
                                  <a:lnTo>
                                    <a:pt x="60" y="20"/>
                                  </a:lnTo>
                                  <a:lnTo>
                                    <a:pt x="663" y="20"/>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17" name="Line 625"/>
                          <wps:cNvCnPr/>
                          <wps:spPr bwMode="auto">
                            <a:xfrm>
                              <a:off x="2739" y="14364"/>
                              <a:ext cx="103"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18" name="Freeform 626"/>
                          <wps:cNvSpPr>
                            <a:spLocks/>
                          </wps:cNvSpPr>
                          <wps:spPr bwMode="auto">
                            <a:xfrm>
                              <a:off x="2739" y="14297"/>
                              <a:ext cx="154" cy="269"/>
                            </a:xfrm>
                            <a:custGeom>
                              <a:avLst/>
                              <a:gdLst>
                                <a:gd name="T0" fmla="*/ 154 w 154"/>
                                <a:gd name="T1" fmla="*/ 269 h 269"/>
                                <a:gd name="T2" fmla="*/ 0 w 154"/>
                                <a:gd name="T3" fmla="*/ 67 h 269"/>
                                <a:gd name="T4" fmla="*/ 51 w 154"/>
                                <a:gd name="T5" fmla="*/ 0 h 269"/>
                              </a:gdLst>
                              <a:ahLst/>
                              <a:cxnLst>
                                <a:cxn ang="0">
                                  <a:pos x="T0" y="T1"/>
                                </a:cxn>
                                <a:cxn ang="0">
                                  <a:pos x="T2" y="T3"/>
                                </a:cxn>
                                <a:cxn ang="0">
                                  <a:pos x="T4" y="T5"/>
                                </a:cxn>
                              </a:cxnLst>
                              <a:rect l="0" t="0" r="r" b="b"/>
                              <a:pathLst>
                                <a:path w="154" h="269">
                                  <a:moveTo>
                                    <a:pt x="154" y="269"/>
                                  </a:moveTo>
                                  <a:lnTo>
                                    <a:pt x="0" y="67"/>
                                  </a:lnTo>
                                  <a:lnTo>
                                    <a:pt x="51"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Line 627"/>
                          <wps:cNvCnPr/>
                          <wps:spPr bwMode="auto">
                            <a:xfrm flipV="1">
                              <a:off x="2679" y="14364"/>
                              <a:ext cx="163" cy="20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20" name="Freeform 628"/>
                          <wps:cNvSpPr>
                            <a:spLocks/>
                          </wps:cNvSpPr>
                          <wps:spPr bwMode="auto">
                            <a:xfrm>
                              <a:off x="2739" y="14499"/>
                              <a:ext cx="301" cy="67"/>
                            </a:xfrm>
                            <a:custGeom>
                              <a:avLst/>
                              <a:gdLst>
                                <a:gd name="T0" fmla="*/ 51 w 301"/>
                                <a:gd name="T1" fmla="*/ 67 h 67"/>
                                <a:gd name="T2" fmla="*/ 0 w 301"/>
                                <a:gd name="T3" fmla="*/ 0 h 67"/>
                                <a:gd name="T4" fmla="*/ 301 w 301"/>
                                <a:gd name="T5" fmla="*/ 0 h 67"/>
                                <a:gd name="T6" fmla="*/ 256 w 301"/>
                                <a:gd name="T7" fmla="*/ 67 h 67"/>
                              </a:gdLst>
                              <a:ahLst/>
                              <a:cxnLst>
                                <a:cxn ang="0">
                                  <a:pos x="T0" y="T1"/>
                                </a:cxn>
                                <a:cxn ang="0">
                                  <a:pos x="T2" y="T3"/>
                                </a:cxn>
                                <a:cxn ang="0">
                                  <a:pos x="T4" y="T5"/>
                                </a:cxn>
                                <a:cxn ang="0">
                                  <a:pos x="T6" y="T7"/>
                                </a:cxn>
                              </a:cxnLst>
                              <a:rect l="0" t="0" r="r" b="b"/>
                              <a:pathLst>
                                <a:path w="301" h="67">
                                  <a:moveTo>
                                    <a:pt x="51" y="67"/>
                                  </a:moveTo>
                                  <a:lnTo>
                                    <a:pt x="0" y="0"/>
                                  </a:lnTo>
                                  <a:lnTo>
                                    <a:pt x="301" y="0"/>
                                  </a:lnTo>
                                  <a:lnTo>
                                    <a:pt x="256" y="67"/>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Line 629"/>
                          <wps:cNvCnPr/>
                          <wps:spPr bwMode="auto">
                            <a:xfrm flipH="1" flipV="1">
                              <a:off x="2944" y="14386"/>
                              <a:ext cx="161" cy="18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22" name="Rectangle 630"/>
                          <wps:cNvSpPr>
                            <a:spLocks noChangeArrowheads="1"/>
                          </wps:cNvSpPr>
                          <wps:spPr bwMode="auto">
                            <a:xfrm>
                              <a:off x="2844" y="14364"/>
                              <a:ext cx="96" cy="208"/>
                            </a:xfrm>
                            <a:prstGeom prst="rect">
                              <a:avLst/>
                            </a:prstGeom>
                            <a:solidFill>
                              <a:srgbClr val="000000"/>
                            </a:solidFill>
                            <a:ln w="8255">
                              <a:solidFill>
                                <a:srgbClr val="000000"/>
                              </a:solidFill>
                              <a:miter lim="800000"/>
                              <a:headEnd/>
                              <a:tailEnd/>
                            </a:ln>
                          </wps:spPr>
                          <wps:bodyPr rot="0" vert="horz" wrap="square" lIns="91440" tIns="45720" rIns="91440" bIns="45720" anchor="t" anchorCtr="0" upright="1">
                            <a:noAutofit/>
                          </wps:bodyPr>
                        </wps:wsp>
                        <wps:wsp>
                          <wps:cNvPr id="423" name="Freeform 631"/>
                          <wps:cNvSpPr>
                            <a:spLocks noEditPoints="1"/>
                          </wps:cNvSpPr>
                          <wps:spPr bwMode="auto">
                            <a:xfrm>
                              <a:off x="2609" y="14040"/>
                              <a:ext cx="733" cy="434"/>
                            </a:xfrm>
                            <a:custGeom>
                              <a:avLst/>
                              <a:gdLst>
                                <a:gd name="T0" fmla="*/ 4 w 733"/>
                                <a:gd name="T1" fmla="*/ 42 h 434"/>
                                <a:gd name="T2" fmla="*/ 4 w 733"/>
                                <a:gd name="T3" fmla="*/ 98 h 434"/>
                                <a:gd name="T4" fmla="*/ 34 w 733"/>
                                <a:gd name="T5" fmla="*/ 163 h 434"/>
                                <a:gd name="T6" fmla="*/ 91 w 733"/>
                                <a:gd name="T7" fmla="*/ 230 h 434"/>
                                <a:gd name="T8" fmla="*/ 173 w 733"/>
                                <a:gd name="T9" fmla="*/ 296 h 434"/>
                                <a:gd name="T10" fmla="*/ 269 w 733"/>
                                <a:gd name="T11" fmla="*/ 352 h 434"/>
                                <a:gd name="T12" fmla="*/ 374 w 733"/>
                                <a:gd name="T13" fmla="*/ 397 h 434"/>
                                <a:gd name="T14" fmla="*/ 478 w 733"/>
                                <a:gd name="T15" fmla="*/ 425 h 434"/>
                                <a:gd name="T16" fmla="*/ 575 w 733"/>
                                <a:gd name="T17" fmla="*/ 434 h 434"/>
                                <a:gd name="T18" fmla="*/ 654 w 733"/>
                                <a:gd name="T19" fmla="*/ 425 h 434"/>
                                <a:gd name="T20" fmla="*/ 709 w 733"/>
                                <a:gd name="T21" fmla="*/ 397 h 434"/>
                                <a:gd name="T22" fmla="*/ 718 w 733"/>
                                <a:gd name="T23" fmla="*/ 386 h 434"/>
                                <a:gd name="T24" fmla="*/ 675 w 733"/>
                                <a:gd name="T25" fmla="*/ 393 h 434"/>
                                <a:gd name="T26" fmla="*/ 607 w 733"/>
                                <a:gd name="T27" fmla="*/ 384 h 434"/>
                                <a:gd name="T28" fmla="*/ 521 w 733"/>
                                <a:gd name="T29" fmla="*/ 360 h 434"/>
                                <a:gd name="T30" fmla="*/ 423 w 733"/>
                                <a:gd name="T31" fmla="*/ 322 h 434"/>
                                <a:gd name="T32" fmla="*/ 320 w 733"/>
                                <a:gd name="T33" fmla="*/ 275 h 434"/>
                                <a:gd name="T34" fmla="*/ 222 w 733"/>
                                <a:gd name="T35" fmla="*/ 221 h 434"/>
                                <a:gd name="T36" fmla="*/ 136 w 733"/>
                                <a:gd name="T37" fmla="*/ 165 h 434"/>
                                <a:gd name="T38" fmla="*/ 68 w 733"/>
                                <a:gd name="T39" fmla="*/ 113 h 434"/>
                                <a:gd name="T40" fmla="*/ 25 w 733"/>
                                <a:gd name="T41" fmla="*/ 66 h 434"/>
                                <a:gd name="T42" fmla="*/ 12 w 733"/>
                                <a:gd name="T43" fmla="*/ 30 h 434"/>
                                <a:gd name="T44" fmla="*/ 14 w 733"/>
                                <a:gd name="T45" fmla="*/ 17 h 434"/>
                                <a:gd name="T46" fmla="*/ 44 w 733"/>
                                <a:gd name="T47" fmla="*/ 2 h 434"/>
                                <a:gd name="T48" fmla="*/ 100 w 733"/>
                                <a:gd name="T49" fmla="*/ 2 h 434"/>
                                <a:gd name="T50" fmla="*/ 177 w 733"/>
                                <a:gd name="T51" fmla="*/ 19 h 434"/>
                                <a:gd name="T52" fmla="*/ 271 w 733"/>
                                <a:gd name="T53" fmla="*/ 51 h 434"/>
                                <a:gd name="T54" fmla="*/ 372 w 733"/>
                                <a:gd name="T55" fmla="*/ 94 h 434"/>
                                <a:gd name="T56" fmla="*/ 474 w 733"/>
                                <a:gd name="T57" fmla="*/ 144 h 434"/>
                                <a:gd name="T58" fmla="*/ 566 w 733"/>
                                <a:gd name="T59" fmla="*/ 201 h 434"/>
                                <a:gd name="T60" fmla="*/ 645 w 733"/>
                                <a:gd name="T61" fmla="*/ 257 h 434"/>
                                <a:gd name="T62" fmla="*/ 701 w 733"/>
                                <a:gd name="T63" fmla="*/ 307 h 434"/>
                                <a:gd name="T64" fmla="*/ 729 w 733"/>
                                <a:gd name="T65" fmla="*/ 348 h 434"/>
                                <a:gd name="T66" fmla="*/ 729 w 733"/>
                                <a:gd name="T67" fmla="*/ 376 h 434"/>
                                <a:gd name="T68" fmla="*/ 699 w 733"/>
                                <a:gd name="T69" fmla="*/ 391 h 434"/>
                                <a:gd name="T70" fmla="*/ 643 w 733"/>
                                <a:gd name="T71" fmla="*/ 391 h 434"/>
                                <a:gd name="T72" fmla="*/ 566 w 733"/>
                                <a:gd name="T73" fmla="*/ 374 h 434"/>
                                <a:gd name="T74" fmla="*/ 474 w 733"/>
                                <a:gd name="T75" fmla="*/ 343 h 434"/>
                                <a:gd name="T76" fmla="*/ 372 w 733"/>
                                <a:gd name="T77" fmla="*/ 300 h 434"/>
                                <a:gd name="T78" fmla="*/ 271 w 733"/>
                                <a:gd name="T79" fmla="*/ 249 h 434"/>
                                <a:gd name="T80" fmla="*/ 177 w 733"/>
                                <a:gd name="T81" fmla="*/ 193 h 434"/>
                                <a:gd name="T82" fmla="*/ 100 w 733"/>
                                <a:gd name="T83" fmla="*/ 137 h 434"/>
                                <a:gd name="T84" fmla="*/ 44 w 733"/>
                                <a:gd name="T85" fmla="*/ 88 h 434"/>
                                <a:gd name="T86" fmla="*/ 14 w 733"/>
                                <a:gd name="T87" fmla="*/ 45 h 434"/>
                                <a:gd name="T88" fmla="*/ 14 w 733"/>
                                <a:gd name="T89" fmla="*/ 17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33" h="434">
                                  <a:moveTo>
                                    <a:pt x="14" y="17"/>
                                  </a:moveTo>
                                  <a:lnTo>
                                    <a:pt x="4" y="42"/>
                                  </a:lnTo>
                                  <a:lnTo>
                                    <a:pt x="0" y="68"/>
                                  </a:lnTo>
                                  <a:lnTo>
                                    <a:pt x="4" y="98"/>
                                  </a:lnTo>
                                  <a:lnTo>
                                    <a:pt x="17" y="129"/>
                                  </a:lnTo>
                                  <a:lnTo>
                                    <a:pt x="34" y="163"/>
                                  </a:lnTo>
                                  <a:lnTo>
                                    <a:pt x="59" y="197"/>
                                  </a:lnTo>
                                  <a:lnTo>
                                    <a:pt x="91" y="230"/>
                                  </a:lnTo>
                                  <a:lnTo>
                                    <a:pt x="130" y="264"/>
                                  </a:lnTo>
                                  <a:lnTo>
                                    <a:pt x="173" y="296"/>
                                  </a:lnTo>
                                  <a:lnTo>
                                    <a:pt x="220" y="326"/>
                                  </a:lnTo>
                                  <a:lnTo>
                                    <a:pt x="269" y="352"/>
                                  </a:lnTo>
                                  <a:lnTo>
                                    <a:pt x="320" y="376"/>
                                  </a:lnTo>
                                  <a:lnTo>
                                    <a:pt x="374" y="397"/>
                                  </a:lnTo>
                                  <a:lnTo>
                                    <a:pt x="427" y="414"/>
                                  </a:lnTo>
                                  <a:lnTo>
                                    <a:pt x="478" y="425"/>
                                  </a:lnTo>
                                  <a:lnTo>
                                    <a:pt x="528" y="432"/>
                                  </a:lnTo>
                                  <a:lnTo>
                                    <a:pt x="575" y="434"/>
                                  </a:lnTo>
                                  <a:lnTo>
                                    <a:pt x="615" y="432"/>
                                  </a:lnTo>
                                  <a:lnTo>
                                    <a:pt x="654" y="425"/>
                                  </a:lnTo>
                                  <a:lnTo>
                                    <a:pt x="686" y="414"/>
                                  </a:lnTo>
                                  <a:lnTo>
                                    <a:pt x="709" y="397"/>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moveTo>
                                    <a:pt x="14" y="17"/>
                                  </a:moveTo>
                                  <a:lnTo>
                                    <a:pt x="25" y="8"/>
                                  </a:lnTo>
                                  <a:lnTo>
                                    <a:pt x="44" y="2"/>
                                  </a:lnTo>
                                  <a:lnTo>
                                    <a:pt x="68" y="0"/>
                                  </a:lnTo>
                                  <a:lnTo>
                                    <a:pt x="100" y="2"/>
                                  </a:lnTo>
                                  <a:lnTo>
                                    <a:pt x="136" y="10"/>
                                  </a:lnTo>
                                  <a:lnTo>
                                    <a:pt x="177" y="19"/>
                                  </a:lnTo>
                                  <a:lnTo>
                                    <a:pt x="222" y="34"/>
                                  </a:lnTo>
                                  <a:lnTo>
                                    <a:pt x="271" y="51"/>
                                  </a:lnTo>
                                  <a:lnTo>
                                    <a:pt x="320" y="72"/>
                                  </a:lnTo>
                                  <a:lnTo>
                                    <a:pt x="372" y="94"/>
                                  </a:lnTo>
                                  <a:lnTo>
                                    <a:pt x="423" y="118"/>
                                  </a:lnTo>
                                  <a:lnTo>
                                    <a:pt x="474" y="144"/>
                                  </a:lnTo>
                                  <a:lnTo>
                                    <a:pt x="521" y="173"/>
                                  </a:lnTo>
                                  <a:lnTo>
                                    <a:pt x="566" y="201"/>
                                  </a:lnTo>
                                  <a:lnTo>
                                    <a:pt x="609" y="229"/>
                                  </a:lnTo>
                                  <a:lnTo>
                                    <a:pt x="645" y="257"/>
                                  </a:lnTo>
                                  <a:lnTo>
                                    <a:pt x="675" y="283"/>
                                  </a:lnTo>
                                  <a:lnTo>
                                    <a:pt x="701" y="307"/>
                                  </a:lnTo>
                                  <a:lnTo>
                                    <a:pt x="718" y="328"/>
                                  </a:lnTo>
                                  <a:lnTo>
                                    <a:pt x="729" y="348"/>
                                  </a:lnTo>
                                  <a:lnTo>
                                    <a:pt x="733" y="363"/>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24" name="Line 632"/>
                          <wps:cNvCnPr/>
                          <wps:spPr bwMode="auto">
                            <a:xfrm flipH="1" flipV="1">
                              <a:off x="2626" y="14050"/>
                              <a:ext cx="479" cy="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25" name="Line 633"/>
                          <wps:cNvCnPr/>
                          <wps:spPr bwMode="auto">
                            <a:xfrm flipH="1">
                              <a:off x="2929" y="14054"/>
                              <a:ext cx="176" cy="256"/>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26" name="Line 634"/>
                          <wps:cNvCnPr/>
                          <wps:spPr bwMode="auto">
                            <a:xfrm>
                              <a:off x="3105" y="14054"/>
                              <a:ext cx="233" cy="357"/>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27" name="Freeform 635"/>
                          <wps:cNvSpPr>
                            <a:spLocks/>
                          </wps:cNvSpPr>
                          <wps:spPr bwMode="auto">
                            <a:xfrm>
                              <a:off x="2850" y="14242"/>
                              <a:ext cx="180" cy="98"/>
                            </a:xfrm>
                            <a:custGeom>
                              <a:avLst/>
                              <a:gdLst>
                                <a:gd name="T0" fmla="*/ 0 w 180"/>
                                <a:gd name="T1" fmla="*/ 4 h 98"/>
                                <a:gd name="T2" fmla="*/ 9 w 180"/>
                                <a:gd name="T3" fmla="*/ 0 h 98"/>
                                <a:gd name="T4" fmla="*/ 21 w 180"/>
                                <a:gd name="T5" fmla="*/ 0 h 98"/>
                                <a:gd name="T6" fmla="*/ 41 w 180"/>
                                <a:gd name="T7" fmla="*/ 6 h 98"/>
                                <a:gd name="T8" fmla="*/ 64 w 180"/>
                                <a:gd name="T9" fmla="*/ 14 h 98"/>
                                <a:gd name="T10" fmla="*/ 90 w 180"/>
                                <a:gd name="T11" fmla="*/ 25 h 98"/>
                                <a:gd name="T12" fmla="*/ 116 w 180"/>
                                <a:gd name="T13" fmla="*/ 36 h 98"/>
                                <a:gd name="T14" fmla="*/ 139 w 180"/>
                                <a:gd name="T15" fmla="*/ 51 h 98"/>
                                <a:gd name="T16" fmla="*/ 158 w 180"/>
                                <a:gd name="T17" fmla="*/ 64 h 98"/>
                                <a:gd name="T18" fmla="*/ 171 w 180"/>
                                <a:gd name="T19" fmla="*/ 77 h 98"/>
                                <a:gd name="T20" fmla="*/ 180 w 180"/>
                                <a:gd name="T21" fmla="*/ 86 h 98"/>
                                <a:gd name="T22" fmla="*/ 180 w 180"/>
                                <a:gd name="T23" fmla="*/ 94 h 98"/>
                                <a:gd name="T24" fmla="*/ 171 w 180"/>
                                <a:gd name="T25" fmla="*/ 98 h 98"/>
                                <a:gd name="T26" fmla="*/ 158 w 180"/>
                                <a:gd name="T27" fmla="*/ 98 h 98"/>
                                <a:gd name="T28" fmla="*/ 139 w 180"/>
                                <a:gd name="T29" fmla="*/ 94 h 98"/>
                                <a:gd name="T30" fmla="*/ 116 w 180"/>
                                <a:gd name="T31" fmla="*/ 86 h 98"/>
                                <a:gd name="T32" fmla="*/ 90 w 180"/>
                                <a:gd name="T33" fmla="*/ 75 h 98"/>
                                <a:gd name="T34" fmla="*/ 64 w 180"/>
                                <a:gd name="T35" fmla="*/ 62 h 98"/>
                                <a:gd name="T36" fmla="*/ 41 w 180"/>
                                <a:gd name="T37" fmla="*/ 49 h 98"/>
                                <a:gd name="T38" fmla="*/ 21 w 180"/>
                                <a:gd name="T39" fmla="*/ 34 h 98"/>
                                <a:gd name="T40" fmla="*/ 9 w 180"/>
                                <a:gd name="T41" fmla="*/ 23 h 98"/>
                                <a:gd name="T42" fmla="*/ 0 w 180"/>
                                <a:gd name="T43" fmla="*/ 12 h 98"/>
                                <a:gd name="T44" fmla="*/ 0 w 180"/>
                                <a:gd name="T45"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80" h="98">
                                  <a:moveTo>
                                    <a:pt x="0" y="4"/>
                                  </a:moveTo>
                                  <a:lnTo>
                                    <a:pt x="9" y="0"/>
                                  </a:lnTo>
                                  <a:lnTo>
                                    <a:pt x="21" y="0"/>
                                  </a:lnTo>
                                  <a:lnTo>
                                    <a:pt x="41" y="6"/>
                                  </a:lnTo>
                                  <a:lnTo>
                                    <a:pt x="64" y="14"/>
                                  </a:lnTo>
                                  <a:lnTo>
                                    <a:pt x="90" y="25"/>
                                  </a:lnTo>
                                  <a:lnTo>
                                    <a:pt x="116" y="36"/>
                                  </a:lnTo>
                                  <a:lnTo>
                                    <a:pt x="139" y="51"/>
                                  </a:lnTo>
                                  <a:lnTo>
                                    <a:pt x="158" y="64"/>
                                  </a:lnTo>
                                  <a:lnTo>
                                    <a:pt x="171" y="77"/>
                                  </a:lnTo>
                                  <a:lnTo>
                                    <a:pt x="180" y="86"/>
                                  </a:lnTo>
                                  <a:lnTo>
                                    <a:pt x="180" y="94"/>
                                  </a:lnTo>
                                  <a:lnTo>
                                    <a:pt x="171" y="98"/>
                                  </a:lnTo>
                                  <a:lnTo>
                                    <a:pt x="158" y="98"/>
                                  </a:lnTo>
                                  <a:lnTo>
                                    <a:pt x="139" y="94"/>
                                  </a:lnTo>
                                  <a:lnTo>
                                    <a:pt x="116" y="86"/>
                                  </a:lnTo>
                                  <a:lnTo>
                                    <a:pt x="90" y="75"/>
                                  </a:lnTo>
                                  <a:lnTo>
                                    <a:pt x="64" y="62"/>
                                  </a:lnTo>
                                  <a:lnTo>
                                    <a:pt x="41" y="49"/>
                                  </a:lnTo>
                                  <a:lnTo>
                                    <a:pt x="21" y="34"/>
                                  </a:lnTo>
                                  <a:lnTo>
                                    <a:pt x="9" y="23"/>
                                  </a:lnTo>
                                  <a:lnTo>
                                    <a:pt x="0" y="12"/>
                                  </a:lnTo>
                                  <a:lnTo>
                                    <a:pt x="0" y="4"/>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g:grpSp>
                      <wpg:grpSp>
                        <wpg:cNvPr id="428" name="Group 636"/>
                        <wpg:cNvGrpSpPr>
                          <a:grpSpLocks/>
                        </wpg:cNvGrpSpPr>
                        <wpg:grpSpPr bwMode="auto">
                          <a:xfrm>
                            <a:off x="4449" y="12284"/>
                            <a:ext cx="759" cy="593"/>
                            <a:chOff x="2583" y="14040"/>
                            <a:chExt cx="759" cy="593"/>
                          </a:xfrm>
                        </wpg:grpSpPr>
                        <wps:wsp>
                          <wps:cNvPr id="429" name="Freeform 637"/>
                          <wps:cNvSpPr>
                            <a:spLocks noEditPoints="1"/>
                          </wps:cNvSpPr>
                          <wps:spPr bwMode="auto">
                            <a:xfrm>
                              <a:off x="2583" y="14572"/>
                              <a:ext cx="759" cy="61"/>
                            </a:xfrm>
                            <a:custGeom>
                              <a:avLst/>
                              <a:gdLst>
                                <a:gd name="T0" fmla="*/ 49 w 759"/>
                                <a:gd name="T1" fmla="*/ 20 h 61"/>
                                <a:gd name="T2" fmla="*/ 0 w 759"/>
                                <a:gd name="T3" fmla="*/ 20 h 61"/>
                                <a:gd name="T4" fmla="*/ 0 w 759"/>
                                <a:gd name="T5" fmla="*/ 61 h 61"/>
                                <a:gd name="T6" fmla="*/ 759 w 759"/>
                                <a:gd name="T7" fmla="*/ 61 h 61"/>
                                <a:gd name="T8" fmla="*/ 759 w 759"/>
                                <a:gd name="T9" fmla="*/ 20 h 61"/>
                                <a:gd name="T10" fmla="*/ 663 w 759"/>
                                <a:gd name="T11" fmla="*/ 20 h 61"/>
                                <a:gd name="T12" fmla="*/ 663 w 759"/>
                                <a:gd name="T13" fmla="*/ 0 h 61"/>
                                <a:gd name="T14" fmla="*/ 49 w 759"/>
                                <a:gd name="T15" fmla="*/ 0 h 61"/>
                                <a:gd name="T16" fmla="*/ 49 w 759"/>
                                <a:gd name="T17" fmla="*/ 20 h 61"/>
                                <a:gd name="T18" fmla="*/ 663 w 759"/>
                                <a:gd name="T19" fmla="*/ 20 h 61"/>
                                <a:gd name="T20" fmla="*/ 60 w 759"/>
                                <a:gd name="T21" fmla="*/ 20 h 61"/>
                                <a:gd name="T22" fmla="*/ 663 w 759"/>
                                <a:gd name="T23" fmla="*/ 20 h 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59" h="61">
                                  <a:moveTo>
                                    <a:pt x="49" y="20"/>
                                  </a:moveTo>
                                  <a:lnTo>
                                    <a:pt x="0" y="20"/>
                                  </a:lnTo>
                                  <a:lnTo>
                                    <a:pt x="0" y="61"/>
                                  </a:lnTo>
                                  <a:lnTo>
                                    <a:pt x="759" y="61"/>
                                  </a:lnTo>
                                  <a:lnTo>
                                    <a:pt x="759" y="20"/>
                                  </a:lnTo>
                                  <a:lnTo>
                                    <a:pt x="663" y="20"/>
                                  </a:lnTo>
                                  <a:lnTo>
                                    <a:pt x="663" y="0"/>
                                  </a:lnTo>
                                  <a:lnTo>
                                    <a:pt x="49" y="0"/>
                                  </a:lnTo>
                                  <a:lnTo>
                                    <a:pt x="49" y="20"/>
                                  </a:lnTo>
                                  <a:close/>
                                  <a:moveTo>
                                    <a:pt x="663" y="20"/>
                                  </a:moveTo>
                                  <a:lnTo>
                                    <a:pt x="60" y="20"/>
                                  </a:lnTo>
                                  <a:lnTo>
                                    <a:pt x="663" y="20"/>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30" name="Line 638"/>
                          <wps:cNvCnPr/>
                          <wps:spPr bwMode="auto">
                            <a:xfrm>
                              <a:off x="2739" y="14364"/>
                              <a:ext cx="103" cy="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31" name="Freeform 639"/>
                          <wps:cNvSpPr>
                            <a:spLocks/>
                          </wps:cNvSpPr>
                          <wps:spPr bwMode="auto">
                            <a:xfrm>
                              <a:off x="2739" y="14297"/>
                              <a:ext cx="154" cy="269"/>
                            </a:xfrm>
                            <a:custGeom>
                              <a:avLst/>
                              <a:gdLst>
                                <a:gd name="T0" fmla="*/ 154 w 154"/>
                                <a:gd name="T1" fmla="*/ 269 h 269"/>
                                <a:gd name="T2" fmla="*/ 0 w 154"/>
                                <a:gd name="T3" fmla="*/ 67 h 269"/>
                                <a:gd name="T4" fmla="*/ 51 w 154"/>
                                <a:gd name="T5" fmla="*/ 0 h 269"/>
                              </a:gdLst>
                              <a:ahLst/>
                              <a:cxnLst>
                                <a:cxn ang="0">
                                  <a:pos x="T0" y="T1"/>
                                </a:cxn>
                                <a:cxn ang="0">
                                  <a:pos x="T2" y="T3"/>
                                </a:cxn>
                                <a:cxn ang="0">
                                  <a:pos x="T4" y="T5"/>
                                </a:cxn>
                              </a:cxnLst>
                              <a:rect l="0" t="0" r="r" b="b"/>
                              <a:pathLst>
                                <a:path w="154" h="269">
                                  <a:moveTo>
                                    <a:pt x="154" y="269"/>
                                  </a:moveTo>
                                  <a:lnTo>
                                    <a:pt x="0" y="67"/>
                                  </a:lnTo>
                                  <a:lnTo>
                                    <a:pt x="51" y="0"/>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Line 640"/>
                          <wps:cNvCnPr/>
                          <wps:spPr bwMode="auto">
                            <a:xfrm flipV="1">
                              <a:off x="2679" y="14364"/>
                              <a:ext cx="163" cy="20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33" name="Freeform 641"/>
                          <wps:cNvSpPr>
                            <a:spLocks/>
                          </wps:cNvSpPr>
                          <wps:spPr bwMode="auto">
                            <a:xfrm>
                              <a:off x="2739" y="14499"/>
                              <a:ext cx="301" cy="67"/>
                            </a:xfrm>
                            <a:custGeom>
                              <a:avLst/>
                              <a:gdLst>
                                <a:gd name="T0" fmla="*/ 51 w 301"/>
                                <a:gd name="T1" fmla="*/ 67 h 67"/>
                                <a:gd name="T2" fmla="*/ 0 w 301"/>
                                <a:gd name="T3" fmla="*/ 0 h 67"/>
                                <a:gd name="T4" fmla="*/ 301 w 301"/>
                                <a:gd name="T5" fmla="*/ 0 h 67"/>
                                <a:gd name="T6" fmla="*/ 256 w 301"/>
                                <a:gd name="T7" fmla="*/ 67 h 67"/>
                              </a:gdLst>
                              <a:ahLst/>
                              <a:cxnLst>
                                <a:cxn ang="0">
                                  <a:pos x="T0" y="T1"/>
                                </a:cxn>
                                <a:cxn ang="0">
                                  <a:pos x="T2" y="T3"/>
                                </a:cxn>
                                <a:cxn ang="0">
                                  <a:pos x="T4" y="T5"/>
                                </a:cxn>
                                <a:cxn ang="0">
                                  <a:pos x="T6" y="T7"/>
                                </a:cxn>
                              </a:cxnLst>
                              <a:rect l="0" t="0" r="r" b="b"/>
                              <a:pathLst>
                                <a:path w="301" h="67">
                                  <a:moveTo>
                                    <a:pt x="51" y="67"/>
                                  </a:moveTo>
                                  <a:lnTo>
                                    <a:pt x="0" y="0"/>
                                  </a:lnTo>
                                  <a:lnTo>
                                    <a:pt x="301" y="0"/>
                                  </a:lnTo>
                                  <a:lnTo>
                                    <a:pt x="256" y="67"/>
                                  </a:lnTo>
                                </a:path>
                              </a:pathLst>
                            </a:custGeom>
                            <a:noFill/>
                            <a:ln w="82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Line 642"/>
                          <wps:cNvCnPr/>
                          <wps:spPr bwMode="auto">
                            <a:xfrm flipH="1" flipV="1">
                              <a:off x="2944" y="14386"/>
                              <a:ext cx="161" cy="18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35" name="Rectangle 643"/>
                          <wps:cNvSpPr>
                            <a:spLocks noChangeArrowheads="1"/>
                          </wps:cNvSpPr>
                          <wps:spPr bwMode="auto">
                            <a:xfrm>
                              <a:off x="2844" y="14364"/>
                              <a:ext cx="96" cy="208"/>
                            </a:xfrm>
                            <a:prstGeom prst="rect">
                              <a:avLst/>
                            </a:prstGeom>
                            <a:solidFill>
                              <a:srgbClr val="000000"/>
                            </a:solidFill>
                            <a:ln w="8255">
                              <a:solidFill>
                                <a:srgbClr val="000000"/>
                              </a:solidFill>
                              <a:miter lim="800000"/>
                              <a:headEnd/>
                              <a:tailEnd/>
                            </a:ln>
                          </wps:spPr>
                          <wps:bodyPr rot="0" vert="horz" wrap="square" lIns="91440" tIns="45720" rIns="91440" bIns="45720" anchor="t" anchorCtr="0" upright="1">
                            <a:noAutofit/>
                          </wps:bodyPr>
                        </wps:wsp>
                        <wps:wsp>
                          <wps:cNvPr id="436" name="Freeform 644"/>
                          <wps:cNvSpPr>
                            <a:spLocks noEditPoints="1"/>
                          </wps:cNvSpPr>
                          <wps:spPr bwMode="auto">
                            <a:xfrm>
                              <a:off x="2609" y="14040"/>
                              <a:ext cx="733" cy="434"/>
                            </a:xfrm>
                            <a:custGeom>
                              <a:avLst/>
                              <a:gdLst>
                                <a:gd name="T0" fmla="*/ 4 w 733"/>
                                <a:gd name="T1" fmla="*/ 42 h 434"/>
                                <a:gd name="T2" fmla="*/ 4 w 733"/>
                                <a:gd name="T3" fmla="*/ 98 h 434"/>
                                <a:gd name="T4" fmla="*/ 34 w 733"/>
                                <a:gd name="T5" fmla="*/ 163 h 434"/>
                                <a:gd name="T6" fmla="*/ 91 w 733"/>
                                <a:gd name="T7" fmla="*/ 230 h 434"/>
                                <a:gd name="T8" fmla="*/ 173 w 733"/>
                                <a:gd name="T9" fmla="*/ 296 h 434"/>
                                <a:gd name="T10" fmla="*/ 269 w 733"/>
                                <a:gd name="T11" fmla="*/ 352 h 434"/>
                                <a:gd name="T12" fmla="*/ 374 w 733"/>
                                <a:gd name="T13" fmla="*/ 397 h 434"/>
                                <a:gd name="T14" fmla="*/ 478 w 733"/>
                                <a:gd name="T15" fmla="*/ 425 h 434"/>
                                <a:gd name="T16" fmla="*/ 575 w 733"/>
                                <a:gd name="T17" fmla="*/ 434 h 434"/>
                                <a:gd name="T18" fmla="*/ 654 w 733"/>
                                <a:gd name="T19" fmla="*/ 425 h 434"/>
                                <a:gd name="T20" fmla="*/ 709 w 733"/>
                                <a:gd name="T21" fmla="*/ 397 h 434"/>
                                <a:gd name="T22" fmla="*/ 718 w 733"/>
                                <a:gd name="T23" fmla="*/ 386 h 434"/>
                                <a:gd name="T24" fmla="*/ 675 w 733"/>
                                <a:gd name="T25" fmla="*/ 393 h 434"/>
                                <a:gd name="T26" fmla="*/ 607 w 733"/>
                                <a:gd name="T27" fmla="*/ 384 h 434"/>
                                <a:gd name="T28" fmla="*/ 521 w 733"/>
                                <a:gd name="T29" fmla="*/ 360 h 434"/>
                                <a:gd name="T30" fmla="*/ 423 w 733"/>
                                <a:gd name="T31" fmla="*/ 322 h 434"/>
                                <a:gd name="T32" fmla="*/ 320 w 733"/>
                                <a:gd name="T33" fmla="*/ 275 h 434"/>
                                <a:gd name="T34" fmla="*/ 222 w 733"/>
                                <a:gd name="T35" fmla="*/ 221 h 434"/>
                                <a:gd name="T36" fmla="*/ 136 w 733"/>
                                <a:gd name="T37" fmla="*/ 165 h 434"/>
                                <a:gd name="T38" fmla="*/ 68 w 733"/>
                                <a:gd name="T39" fmla="*/ 113 h 434"/>
                                <a:gd name="T40" fmla="*/ 25 w 733"/>
                                <a:gd name="T41" fmla="*/ 66 h 434"/>
                                <a:gd name="T42" fmla="*/ 12 w 733"/>
                                <a:gd name="T43" fmla="*/ 30 h 434"/>
                                <a:gd name="T44" fmla="*/ 14 w 733"/>
                                <a:gd name="T45" fmla="*/ 17 h 434"/>
                                <a:gd name="T46" fmla="*/ 44 w 733"/>
                                <a:gd name="T47" fmla="*/ 2 h 434"/>
                                <a:gd name="T48" fmla="*/ 100 w 733"/>
                                <a:gd name="T49" fmla="*/ 2 h 434"/>
                                <a:gd name="T50" fmla="*/ 177 w 733"/>
                                <a:gd name="T51" fmla="*/ 19 h 434"/>
                                <a:gd name="T52" fmla="*/ 271 w 733"/>
                                <a:gd name="T53" fmla="*/ 51 h 434"/>
                                <a:gd name="T54" fmla="*/ 372 w 733"/>
                                <a:gd name="T55" fmla="*/ 94 h 434"/>
                                <a:gd name="T56" fmla="*/ 474 w 733"/>
                                <a:gd name="T57" fmla="*/ 144 h 434"/>
                                <a:gd name="T58" fmla="*/ 566 w 733"/>
                                <a:gd name="T59" fmla="*/ 201 h 434"/>
                                <a:gd name="T60" fmla="*/ 645 w 733"/>
                                <a:gd name="T61" fmla="*/ 257 h 434"/>
                                <a:gd name="T62" fmla="*/ 701 w 733"/>
                                <a:gd name="T63" fmla="*/ 307 h 434"/>
                                <a:gd name="T64" fmla="*/ 729 w 733"/>
                                <a:gd name="T65" fmla="*/ 348 h 434"/>
                                <a:gd name="T66" fmla="*/ 729 w 733"/>
                                <a:gd name="T67" fmla="*/ 376 h 434"/>
                                <a:gd name="T68" fmla="*/ 699 w 733"/>
                                <a:gd name="T69" fmla="*/ 391 h 434"/>
                                <a:gd name="T70" fmla="*/ 643 w 733"/>
                                <a:gd name="T71" fmla="*/ 391 h 434"/>
                                <a:gd name="T72" fmla="*/ 566 w 733"/>
                                <a:gd name="T73" fmla="*/ 374 h 434"/>
                                <a:gd name="T74" fmla="*/ 474 w 733"/>
                                <a:gd name="T75" fmla="*/ 343 h 434"/>
                                <a:gd name="T76" fmla="*/ 372 w 733"/>
                                <a:gd name="T77" fmla="*/ 300 h 434"/>
                                <a:gd name="T78" fmla="*/ 271 w 733"/>
                                <a:gd name="T79" fmla="*/ 249 h 434"/>
                                <a:gd name="T80" fmla="*/ 177 w 733"/>
                                <a:gd name="T81" fmla="*/ 193 h 434"/>
                                <a:gd name="T82" fmla="*/ 100 w 733"/>
                                <a:gd name="T83" fmla="*/ 137 h 434"/>
                                <a:gd name="T84" fmla="*/ 44 w 733"/>
                                <a:gd name="T85" fmla="*/ 88 h 434"/>
                                <a:gd name="T86" fmla="*/ 14 w 733"/>
                                <a:gd name="T87" fmla="*/ 45 h 434"/>
                                <a:gd name="T88" fmla="*/ 14 w 733"/>
                                <a:gd name="T89" fmla="*/ 17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733" h="434">
                                  <a:moveTo>
                                    <a:pt x="14" y="17"/>
                                  </a:moveTo>
                                  <a:lnTo>
                                    <a:pt x="4" y="42"/>
                                  </a:lnTo>
                                  <a:lnTo>
                                    <a:pt x="0" y="68"/>
                                  </a:lnTo>
                                  <a:lnTo>
                                    <a:pt x="4" y="98"/>
                                  </a:lnTo>
                                  <a:lnTo>
                                    <a:pt x="17" y="129"/>
                                  </a:lnTo>
                                  <a:lnTo>
                                    <a:pt x="34" y="163"/>
                                  </a:lnTo>
                                  <a:lnTo>
                                    <a:pt x="59" y="197"/>
                                  </a:lnTo>
                                  <a:lnTo>
                                    <a:pt x="91" y="230"/>
                                  </a:lnTo>
                                  <a:lnTo>
                                    <a:pt x="130" y="264"/>
                                  </a:lnTo>
                                  <a:lnTo>
                                    <a:pt x="173" y="296"/>
                                  </a:lnTo>
                                  <a:lnTo>
                                    <a:pt x="220" y="326"/>
                                  </a:lnTo>
                                  <a:lnTo>
                                    <a:pt x="269" y="352"/>
                                  </a:lnTo>
                                  <a:lnTo>
                                    <a:pt x="320" y="376"/>
                                  </a:lnTo>
                                  <a:lnTo>
                                    <a:pt x="374" y="397"/>
                                  </a:lnTo>
                                  <a:lnTo>
                                    <a:pt x="427" y="414"/>
                                  </a:lnTo>
                                  <a:lnTo>
                                    <a:pt x="478" y="425"/>
                                  </a:lnTo>
                                  <a:lnTo>
                                    <a:pt x="528" y="432"/>
                                  </a:lnTo>
                                  <a:lnTo>
                                    <a:pt x="575" y="434"/>
                                  </a:lnTo>
                                  <a:lnTo>
                                    <a:pt x="615" y="432"/>
                                  </a:lnTo>
                                  <a:lnTo>
                                    <a:pt x="654" y="425"/>
                                  </a:lnTo>
                                  <a:lnTo>
                                    <a:pt x="686" y="414"/>
                                  </a:lnTo>
                                  <a:lnTo>
                                    <a:pt x="709" y="397"/>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moveTo>
                                    <a:pt x="14" y="17"/>
                                  </a:moveTo>
                                  <a:lnTo>
                                    <a:pt x="25" y="8"/>
                                  </a:lnTo>
                                  <a:lnTo>
                                    <a:pt x="44" y="2"/>
                                  </a:lnTo>
                                  <a:lnTo>
                                    <a:pt x="68" y="0"/>
                                  </a:lnTo>
                                  <a:lnTo>
                                    <a:pt x="100" y="2"/>
                                  </a:lnTo>
                                  <a:lnTo>
                                    <a:pt x="136" y="10"/>
                                  </a:lnTo>
                                  <a:lnTo>
                                    <a:pt x="177" y="19"/>
                                  </a:lnTo>
                                  <a:lnTo>
                                    <a:pt x="222" y="34"/>
                                  </a:lnTo>
                                  <a:lnTo>
                                    <a:pt x="271" y="51"/>
                                  </a:lnTo>
                                  <a:lnTo>
                                    <a:pt x="320" y="72"/>
                                  </a:lnTo>
                                  <a:lnTo>
                                    <a:pt x="372" y="94"/>
                                  </a:lnTo>
                                  <a:lnTo>
                                    <a:pt x="423" y="118"/>
                                  </a:lnTo>
                                  <a:lnTo>
                                    <a:pt x="474" y="144"/>
                                  </a:lnTo>
                                  <a:lnTo>
                                    <a:pt x="521" y="173"/>
                                  </a:lnTo>
                                  <a:lnTo>
                                    <a:pt x="566" y="201"/>
                                  </a:lnTo>
                                  <a:lnTo>
                                    <a:pt x="609" y="229"/>
                                  </a:lnTo>
                                  <a:lnTo>
                                    <a:pt x="645" y="257"/>
                                  </a:lnTo>
                                  <a:lnTo>
                                    <a:pt x="675" y="283"/>
                                  </a:lnTo>
                                  <a:lnTo>
                                    <a:pt x="701" y="307"/>
                                  </a:lnTo>
                                  <a:lnTo>
                                    <a:pt x="718" y="328"/>
                                  </a:lnTo>
                                  <a:lnTo>
                                    <a:pt x="729" y="348"/>
                                  </a:lnTo>
                                  <a:lnTo>
                                    <a:pt x="733" y="363"/>
                                  </a:lnTo>
                                  <a:lnTo>
                                    <a:pt x="729" y="376"/>
                                  </a:lnTo>
                                  <a:lnTo>
                                    <a:pt x="718" y="386"/>
                                  </a:lnTo>
                                  <a:lnTo>
                                    <a:pt x="699" y="391"/>
                                  </a:lnTo>
                                  <a:lnTo>
                                    <a:pt x="675" y="393"/>
                                  </a:lnTo>
                                  <a:lnTo>
                                    <a:pt x="643" y="391"/>
                                  </a:lnTo>
                                  <a:lnTo>
                                    <a:pt x="607" y="384"/>
                                  </a:lnTo>
                                  <a:lnTo>
                                    <a:pt x="566" y="374"/>
                                  </a:lnTo>
                                  <a:lnTo>
                                    <a:pt x="521" y="360"/>
                                  </a:lnTo>
                                  <a:lnTo>
                                    <a:pt x="474" y="343"/>
                                  </a:lnTo>
                                  <a:lnTo>
                                    <a:pt x="423" y="322"/>
                                  </a:lnTo>
                                  <a:lnTo>
                                    <a:pt x="372" y="300"/>
                                  </a:lnTo>
                                  <a:lnTo>
                                    <a:pt x="320" y="275"/>
                                  </a:lnTo>
                                  <a:lnTo>
                                    <a:pt x="271" y="249"/>
                                  </a:lnTo>
                                  <a:lnTo>
                                    <a:pt x="222" y="221"/>
                                  </a:lnTo>
                                  <a:lnTo>
                                    <a:pt x="177" y="193"/>
                                  </a:lnTo>
                                  <a:lnTo>
                                    <a:pt x="136" y="165"/>
                                  </a:lnTo>
                                  <a:lnTo>
                                    <a:pt x="100" y="137"/>
                                  </a:lnTo>
                                  <a:lnTo>
                                    <a:pt x="68" y="113"/>
                                  </a:lnTo>
                                  <a:lnTo>
                                    <a:pt x="44" y="88"/>
                                  </a:lnTo>
                                  <a:lnTo>
                                    <a:pt x="25" y="66"/>
                                  </a:lnTo>
                                  <a:lnTo>
                                    <a:pt x="14" y="45"/>
                                  </a:lnTo>
                                  <a:lnTo>
                                    <a:pt x="12" y="30"/>
                                  </a:lnTo>
                                  <a:lnTo>
                                    <a:pt x="14" y="17"/>
                                  </a:lnTo>
                                  <a:close/>
                                </a:path>
                              </a:pathLst>
                            </a:custGeom>
                            <a:solidFill>
                              <a:srgbClr val="FFFFFF"/>
                            </a:solidFill>
                            <a:ln w="8255">
                              <a:solidFill>
                                <a:srgbClr val="000000"/>
                              </a:solidFill>
                              <a:prstDash val="solid"/>
                              <a:round/>
                              <a:headEnd/>
                              <a:tailEnd/>
                            </a:ln>
                          </wps:spPr>
                          <wps:bodyPr rot="0" vert="horz" wrap="square" lIns="91440" tIns="45720" rIns="91440" bIns="45720" anchor="t" anchorCtr="0" upright="1">
                            <a:noAutofit/>
                          </wps:bodyPr>
                        </wps:wsp>
                        <wps:wsp>
                          <wps:cNvPr id="437" name="Line 645"/>
                          <wps:cNvCnPr/>
                          <wps:spPr bwMode="auto">
                            <a:xfrm flipH="1" flipV="1">
                              <a:off x="2626" y="14050"/>
                              <a:ext cx="479" cy="4"/>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38" name="Line 646"/>
                          <wps:cNvCnPr/>
                          <wps:spPr bwMode="auto">
                            <a:xfrm flipH="1">
                              <a:off x="2929" y="14054"/>
                              <a:ext cx="176" cy="256"/>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39" name="Line 647"/>
                          <wps:cNvCnPr/>
                          <wps:spPr bwMode="auto">
                            <a:xfrm>
                              <a:off x="3105" y="14054"/>
                              <a:ext cx="233" cy="357"/>
                            </a:xfrm>
                            <a:prstGeom prst="line">
                              <a:avLst/>
                            </a:prstGeom>
                            <a:noFill/>
                            <a:ln w="2540">
                              <a:solidFill>
                                <a:srgbClr val="000000"/>
                              </a:solidFill>
                              <a:round/>
                              <a:headEnd/>
                              <a:tailEnd/>
                            </a:ln>
                            <a:extLst>
                              <a:ext uri="{909E8E84-426E-40DD-AFC4-6F175D3DCCD1}">
                                <a14:hiddenFill xmlns:a14="http://schemas.microsoft.com/office/drawing/2010/main">
                                  <a:noFill/>
                                </a14:hiddenFill>
                              </a:ext>
                            </a:extLst>
                          </wps:spPr>
                          <wps:bodyPr/>
                        </wps:wsp>
                        <wps:wsp>
                          <wps:cNvPr id="440" name="Freeform 648"/>
                          <wps:cNvSpPr>
                            <a:spLocks/>
                          </wps:cNvSpPr>
                          <wps:spPr bwMode="auto">
                            <a:xfrm>
                              <a:off x="2850" y="14242"/>
                              <a:ext cx="180" cy="98"/>
                            </a:xfrm>
                            <a:custGeom>
                              <a:avLst/>
                              <a:gdLst>
                                <a:gd name="T0" fmla="*/ 0 w 180"/>
                                <a:gd name="T1" fmla="*/ 4 h 98"/>
                                <a:gd name="T2" fmla="*/ 9 w 180"/>
                                <a:gd name="T3" fmla="*/ 0 h 98"/>
                                <a:gd name="T4" fmla="*/ 21 w 180"/>
                                <a:gd name="T5" fmla="*/ 0 h 98"/>
                                <a:gd name="T6" fmla="*/ 41 w 180"/>
                                <a:gd name="T7" fmla="*/ 6 h 98"/>
                                <a:gd name="T8" fmla="*/ 64 w 180"/>
                                <a:gd name="T9" fmla="*/ 14 h 98"/>
                                <a:gd name="T10" fmla="*/ 90 w 180"/>
                                <a:gd name="T11" fmla="*/ 25 h 98"/>
                                <a:gd name="T12" fmla="*/ 116 w 180"/>
                                <a:gd name="T13" fmla="*/ 36 h 98"/>
                                <a:gd name="T14" fmla="*/ 139 w 180"/>
                                <a:gd name="T15" fmla="*/ 51 h 98"/>
                                <a:gd name="T16" fmla="*/ 158 w 180"/>
                                <a:gd name="T17" fmla="*/ 64 h 98"/>
                                <a:gd name="T18" fmla="*/ 171 w 180"/>
                                <a:gd name="T19" fmla="*/ 77 h 98"/>
                                <a:gd name="T20" fmla="*/ 180 w 180"/>
                                <a:gd name="T21" fmla="*/ 86 h 98"/>
                                <a:gd name="T22" fmla="*/ 180 w 180"/>
                                <a:gd name="T23" fmla="*/ 94 h 98"/>
                                <a:gd name="T24" fmla="*/ 171 w 180"/>
                                <a:gd name="T25" fmla="*/ 98 h 98"/>
                                <a:gd name="T26" fmla="*/ 158 w 180"/>
                                <a:gd name="T27" fmla="*/ 98 h 98"/>
                                <a:gd name="T28" fmla="*/ 139 w 180"/>
                                <a:gd name="T29" fmla="*/ 94 h 98"/>
                                <a:gd name="T30" fmla="*/ 116 w 180"/>
                                <a:gd name="T31" fmla="*/ 86 h 98"/>
                                <a:gd name="T32" fmla="*/ 90 w 180"/>
                                <a:gd name="T33" fmla="*/ 75 h 98"/>
                                <a:gd name="T34" fmla="*/ 64 w 180"/>
                                <a:gd name="T35" fmla="*/ 62 h 98"/>
                                <a:gd name="T36" fmla="*/ 41 w 180"/>
                                <a:gd name="T37" fmla="*/ 49 h 98"/>
                                <a:gd name="T38" fmla="*/ 21 w 180"/>
                                <a:gd name="T39" fmla="*/ 34 h 98"/>
                                <a:gd name="T40" fmla="*/ 9 w 180"/>
                                <a:gd name="T41" fmla="*/ 23 h 98"/>
                                <a:gd name="T42" fmla="*/ 0 w 180"/>
                                <a:gd name="T43" fmla="*/ 12 h 98"/>
                                <a:gd name="T44" fmla="*/ 0 w 180"/>
                                <a:gd name="T45" fmla="*/ 4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80" h="98">
                                  <a:moveTo>
                                    <a:pt x="0" y="4"/>
                                  </a:moveTo>
                                  <a:lnTo>
                                    <a:pt x="9" y="0"/>
                                  </a:lnTo>
                                  <a:lnTo>
                                    <a:pt x="21" y="0"/>
                                  </a:lnTo>
                                  <a:lnTo>
                                    <a:pt x="41" y="6"/>
                                  </a:lnTo>
                                  <a:lnTo>
                                    <a:pt x="64" y="14"/>
                                  </a:lnTo>
                                  <a:lnTo>
                                    <a:pt x="90" y="25"/>
                                  </a:lnTo>
                                  <a:lnTo>
                                    <a:pt x="116" y="36"/>
                                  </a:lnTo>
                                  <a:lnTo>
                                    <a:pt x="139" y="51"/>
                                  </a:lnTo>
                                  <a:lnTo>
                                    <a:pt x="158" y="64"/>
                                  </a:lnTo>
                                  <a:lnTo>
                                    <a:pt x="171" y="77"/>
                                  </a:lnTo>
                                  <a:lnTo>
                                    <a:pt x="180" y="86"/>
                                  </a:lnTo>
                                  <a:lnTo>
                                    <a:pt x="180" y="94"/>
                                  </a:lnTo>
                                  <a:lnTo>
                                    <a:pt x="171" y="98"/>
                                  </a:lnTo>
                                  <a:lnTo>
                                    <a:pt x="158" y="98"/>
                                  </a:lnTo>
                                  <a:lnTo>
                                    <a:pt x="139" y="94"/>
                                  </a:lnTo>
                                  <a:lnTo>
                                    <a:pt x="116" y="86"/>
                                  </a:lnTo>
                                  <a:lnTo>
                                    <a:pt x="90" y="75"/>
                                  </a:lnTo>
                                  <a:lnTo>
                                    <a:pt x="64" y="62"/>
                                  </a:lnTo>
                                  <a:lnTo>
                                    <a:pt x="41" y="49"/>
                                  </a:lnTo>
                                  <a:lnTo>
                                    <a:pt x="21" y="34"/>
                                  </a:lnTo>
                                  <a:lnTo>
                                    <a:pt x="9" y="23"/>
                                  </a:lnTo>
                                  <a:lnTo>
                                    <a:pt x="0" y="12"/>
                                  </a:lnTo>
                                  <a:lnTo>
                                    <a:pt x="0" y="4"/>
                                  </a:lnTo>
                                  <a:close/>
                                </a:path>
                              </a:pathLst>
                            </a:custGeom>
                            <a:solidFill>
                              <a:srgbClr val="000000"/>
                            </a:solidFill>
                            <a:ln w="8255">
                              <a:solidFill>
                                <a:srgbClr val="000000"/>
                              </a:solidFill>
                              <a:prstDash val="solid"/>
                              <a:round/>
                              <a:headEnd/>
                              <a:tailEnd/>
                            </a:ln>
                          </wps:spPr>
                          <wps:bodyPr rot="0" vert="horz" wrap="square" lIns="91440" tIns="45720" rIns="91440" bIns="45720" anchor="t" anchorCtr="0" upright="1">
                            <a:noAutofit/>
                          </wps:bodyPr>
                        </wps:wsp>
                      </wpg:grpSp>
                      <wps:wsp>
                        <wps:cNvPr id="441" name="Rectangle 649"/>
                        <wps:cNvSpPr>
                          <a:spLocks noChangeArrowheads="1"/>
                        </wps:cNvSpPr>
                        <wps:spPr bwMode="auto">
                          <a:xfrm>
                            <a:off x="3431" y="12944"/>
                            <a:ext cx="836"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Pr="00624C50" w:rsidRDefault="003F7818" w:rsidP="00C461A7">
                              <w:pPr>
                                <w:jc w:val="center"/>
                                <w:rPr>
                                  <w:sz w:val="22"/>
                                </w:rPr>
                              </w:pPr>
                              <w:r w:rsidRPr="00624C50">
                                <w:rPr>
                                  <w:b/>
                                  <w:snapToGrid w:val="0"/>
                                  <w:sz w:val="16"/>
                                  <w:lang w:eastAsia="fr-FR"/>
                                </w:rPr>
                                <w:t xml:space="preserve">Bouygues </w:t>
                              </w:r>
                              <w:proofErr w:type="spellStart"/>
                              <w:r w:rsidRPr="00624C50">
                                <w:rPr>
                                  <w:b/>
                                  <w:snapToGrid w:val="0"/>
                                  <w:sz w:val="16"/>
                                  <w:lang w:eastAsia="fr-FR"/>
                                </w:rPr>
                                <w:t>Télécom</w:t>
                              </w:r>
                              <w:proofErr w:type="spellEnd"/>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e 294" o:spid="_x0000_s1226" style="position:absolute;left:0;text-align:left;margin-left:-1.45pt;margin-top:-24pt;width:405pt;height:558.85pt;z-index:251689984" coordorigin="1391,1714" coordsize="8327,1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">
                <v:line id="Line 503" o:spid="_x0000_s1227" style="position:absolute;flip:x;visibility:visible;mso-wrap-style:square" from="5020,3539" to="5031,7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LiMUAAADcAAAADwAAAGRycy9kb3ducmV2LnhtbESPT2vCQBTE74V+h+UVvIhujPRfdJVS&#10;EKWXklTw+sg+k2D2bdxdY/rtu4LQ4zAzv2GW68G0oifnG8sKZtMEBHFpdcOVgv3PZvIGwgdkja1l&#10;UvBLHtarx4clZtpeOae+CJWIEPYZKqhD6DIpfVmTQT+1HXH0jtYZDFG6SmqH1wg3rUyT5EUabDgu&#10;1NjRZ03lqbgYBbn7asab7TEvhvP3a9ofzLzfG6VGT8PHAkSgIfyH7+2dVpC+P8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7LiMUAAADcAAAADwAAAAAAAAAA&#10;AAAAAAChAgAAZHJzL2Rvd25yZXYueG1sUEsFBgAAAAAEAAQA+QAAAJMDAAAAAA==&#10;" strokeweight=".65pt">
                  <v:stroke endarrow="block"/>
                </v:line>
                <v:group id="Group 504" o:spid="_x0000_s1228" style="position:absolute;left:4437;top:2337;width:1872;height:1034" coordorigin="6742,3566" coordsize="1872,1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reeform 505" o:spid="_x0000_s1229" style="position:absolute;left:7017;top:3566;width:1009;height:662;visibility:visible;mso-wrap-style:square;v-text-anchor:top" coordsize="1009,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s/sYA&#10;AADcAAAADwAAAGRycy9kb3ducmV2LnhtbESPUWvCMBSF3wf7D+EKexmatoNNq1HGYDLYy3T+gEtz&#10;barNTZdEW/31ZjDY4+Gc8x3OYjXYVpzJh8axgnySgSCunG64VrD7fh9PQYSIrLF1TAouFGC1vL9b&#10;YKldzxs6b2MtEoRDiQpMjF0pZagMWQwT1xEnb++8xZikr6X22Ce4bWWRZc/SYsNpwWBHb4aq4/Zk&#10;Fbj90/TrYPof9GF9KK55/vh5ypV6GA2vcxCRhvgf/mt/aAXF7AV+z6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Ts/sYAAADcAAAADwAAAAAAAAAAAAAAAACYAgAAZHJz&#10;L2Rvd25yZXYueG1sUEsFBgAAAAAEAAQA9QAAAIsDAAAAAA==&#10;" path="m,662l,649,101,607,101,,370,r,607l479,649r,13l,662xm404,568r95,l603,592r,47l499,639r,23l915,662r,-23l811,639r,-47l915,568r94,l1009,164r-605,l404,568xe" strokeweight=".65pt">
                    <v:path arrowok="t" o:connecttype="custom" o:connectlocs="0,662;0,649;101,607;101,0;370,0;370,607;479,649;479,662;0,662;404,568;499,568;603,592;603,639;499,639;499,662;915,662;915,639;811,639;811,592;915,568;1009,568;1009,164;404,164;404,568" o:connectangles="0,0,0,0,0,0,0,0,0,0,0,0,0,0,0,0,0,0,0,0,0,0,0,0"/>
                    <o:lock v:ext="edit" verticies="t"/>
                  </v:shape>
                  <v:line id="Line 506" o:spid="_x0000_s1230" style="position:absolute;visibility:visible;mso-wrap-style:square" from="7118,4173" to="7119,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vu/sMAAADcAAAADwAAAGRycy9kb3ducmV2LnhtbERPz2vCMBS+C/4P4QlexKbzIFqNIoPB&#10;YCftlO32aN6auuSlNJlW/3pzEHb8+H6vt72z4kJdaDwreMlyEMSV1w3XCj7Lt+kCRIjIGq1nUnCj&#10;ANvNcLDGQvsr7+lyiLVIIRwKVGBibAspQ2XIYch8S5y4H985jAl2tdQdXlO4s3KW53PpsOHUYLCl&#10;V0PV7+HPKSjteUcf39aU+6/J/Vje7vlpclZqPOp3KxCR+vgvfrrftYLZMq1NZ9IRkJ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b7v7DAAAA3AAAAA8AAAAAAAAAAAAA&#10;AAAAoQIAAGRycy9kb3ducmV2LnhtbFBLBQYAAAAABAAEAPkAAACRAwAAAAA=&#10;" strokeweight=".65pt"/>
                  <v:line id="Line 507" o:spid="_x0000_s1231" style="position:absolute;visibility:visible;mso-wrap-style:square" from="7387,4173" to="7388,4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LZcUAAADcAAAADwAAAGRycy9kb3ducmV2LnhtbESPQWsCMRSE74L/ITzBi9SsHkrdGkUE&#10;oeBJt4q9PTavm9XkZdmkuvrrm0LB4zAz3zDzZeesuFIbas8KJuMMBHHpdc2Vgs9i8/IGIkRkjdYz&#10;KbhTgOWi35tjrv2Nd3Tdx0okCIccFZgYm1zKUBpyGMa+IU7et28dxiTbSuoWbwnurJxm2at0WHNa&#10;MNjQ2lB52f84BYU9r2j7ZU2xO40eh+L+yI6js1LDQbd6BxGpi8/wf/tDK5jOZ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dLZcUAAADcAAAADwAAAAAAAAAA&#10;AAAAAAChAgAAZHJzL2Rvd25yZXYueG1sUEsFBgAAAAAEAAQA+QAAAJMDAAAAAA==&#10;" strokeweight=".65pt"/>
                  <v:line id="Line 508" o:spid="_x0000_s1232" style="position:absolute;visibility:visible;mso-wrap-style:square" from="7203,3773" to="7304,3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44sIAAADcAAAADwAAAGRycy9kb3ducmV2LnhtbERPTWsCMRC9F/wPYYRepCZtocjWKCIU&#10;hJ50bbG3YTPdrCaTZRN19debg+Dx8b6n8947caIuNoE1vI4VCOIqmIZrDdvy62UCIiZkgy4wabhQ&#10;hPls8DTFwoQzr+m0SbXIIRwL1GBTagspY2XJYxyHljhz/6HzmDLsamk6POdw7+SbUh/SY8O5wWJL&#10;S0vVYXP0Gkq3X9D3n7Pleje6/pSXq/od7bV+HvaLTxCJ+vQQ390ro+Fd5fn5TD4C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Z44sIAAADcAAAADwAAAAAAAAAAAAAA&#10;AAChAgAAZHJzL2Rvd25yZXYueG1sUEsFBgAAAAAEAAQA+QAAAJADAAAAAA==&#10;" strokeweight=".65pt"/>
                  <v:line id="Line 509" o:spid="_x0000_s1233" style="position:absolute;visibility:visible;mso-wrap-style:square" from="7186,3704" to="7321,3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rdecUAAADcAAAADwAAAGRycy9kb3ducmV2LnhtbESPQWsCMRSE70L/Q3hCL6KJLZSyGkUK&#10;gtCTblvq7bF5blaTl2WT6uqvbwoFj8PMfMPMl7134kxdbAJrmE4UCOIqmIZrDR/levwKIiZkgy4w&#10;abhShOXiYTDHwoQLb+m8S7XIEI4FarAptYWUsbLkMU5CS5y9Q+g8piy7WpoOLxnunXxS6kV6bDgv&#10;WGzpzVJ12v14DaU7ruh972y5/R7dPsvrTX2Njlo/DvvVDESiPt3D/+2N0fCspvB3Jh8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rdecUAAADcAAAADwAAAAAAAAAA&#10;AAAAAAChAgAAZHJzL2Rvd25yZXYueG1sUEsFBgAAAAAEAAQA+QAAAJMDAAAAAA==&#10;" strokeweight=".65pt"/>
                  <v:rect id="Rectangle 510" o:spid="_x0000_s1234" style="position:absolute;left:7152;top:3594;width:203;height: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Xk58UA&#10;AADcAAAADwAAAGRycy9kb3ducmV2LnhtbESPT2sCMRTE74LfITyhF9GkWkRWo9gWWT148B9eH5vn&#10;7uLmZdmkuv32jVDwOMzMb5j5srWVuFPjS8ca3ocKBHHmTMm5htNxPZiC8AHZYOWYNPySh+Wi25lj&#10;YtyD93Q/hFxECPsENRQh1ImUPivIoh+6mjh6V9dYDFE2uTQNPiLcVnKk1ERaLDkuFFjTV0HZ7fBj&#10;Ndjpd5pub7tNdtn1J4o/0vrzfNH6rdeuZiACteEV/m9vjIaxGsHz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eTnxQAAANwAAAAPAAAAAAAAAAAAAAAAAJgCAABkcnMv&#10;ZG93bnJldi54bWxQSwUGAAAAAAQABAD1AAAAigMAAAAA&#10;" filled="f" strokeweight=".65pt"/>
                  <v:line id="Line 511" o:spid="_x0000_s1235" style="position:absolute;visibility:visible;mso-wrap-style:square" from="7620,4205" to="7828,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mlcUAAADcAAAADwAAAGRycy9kb3ducmV2LnhtbESPQWsCMRSE7wX/Q3iFXqQmVSiyGkWE&#10;guBJty329tg8N2uTl2UTdfXXN4VCj8PMfMPMl7134kJdbAJreBkpEMRVMA3XGt7Lt+cpiJiQDbrA&#10;pOFGEZaLwcMcCxOuvKPLPtUiQzgWqMGm1BZSxsqSxzgKLXH2jqHzmLLsamk6vGa4d3Ks1Kv02HBe&#10;sNjS2lL1vT97DaU7rWj75Wy5OwzvH+Xtrj6HJ62fHvvVDESiPv2H/9obo2GiJvB7Jh8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TmlcUAAADcAAAADwAAAAAAAAAA&#10;AAAAAAChAgAAZHJzL2Rvd25yZXYueG1sUEsFBgAAAAAEAAQA+QAAAJMDAAAAAA==&#10;" strokeweight=".65pt"/>
                  <v:line id="Line 512" o:spid="_x0000_s1236" style="position:absolute;visibility:visible;mso-wrap-style:square" from="7620,4158" to="7828,4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4cYAAADcAAAADwAAAGRycy9kb3ducmV2LnhtbESPT2sCMRTE74V+h/AKvYgm/UOR1ShS&#10;KAg96bZFb4/Nc7M2eVk2UVc/vREKPQ4z8xtmOu+9E0fqYhNYw9NIgSCugmm41vBVfgzHIGJCNugC&#10;k4YzRZjP7u+mWJhw4hUd16kWGcKxQA02pbaQMlaWPMZRaImztwudx5RlV0vT4SnDvZPPSr1Jjw3n&#10;BYstvVuqftcHr6F0+wV9bp0tV5vB5bs8X9TPYK/140O/mIBI1Kf/8F97aTS8qFe4nclH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9fuHGAAAA3AAAAA8AAAAAAAAA&#10;AAAAAAAAoQIAAGRycy9kb3ducmV2LnhtbFBLBQYAAAAABAAEAPkAAACUAwAAAAA=&#10;" strokeweight=".65pt"/>
                  <v:line id="Line 513" o:spid="_x0000_s1237" style="position:absolute;visibility:visible;mso-wrap-style:square" from="7516,4134" to="793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besYAAADcAAAADwAAAGRycy9kb3ducmV2LnhtbESPQWsCMRSE74X+h/AKvYgmbWmR1ShS&#10;KAg96bZFb4/Nc7M2eVk2UVd/vREKPQ4z8w0znffeiSN1sQms4WmkQBBXwTRca/gqP4ZjEDEhG3SB&#10;ScOZIsxn93dTLEw48YqO61SLDOFYoAabUltIGStLHuMotMTZ24XOY8qyq6Xp8JTh3slnpd6kx4bz&#10;gsWW3i1Vv+uD11C6/YI+t86Wq83g8l2eL+pnsNf68aFfTEAk6tN/+K+9NBpe1CvczuQj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x23rGAAAA3AAAAA8AAAAAAAAA&#10;AAAAAAAAoQIAAGRycy9kb3ducmV2LnhtbFBLBQYAAAAABAAEAPkAAACUAwAAAAA=&#10;" strokeweight=".65pt"/>
                  <v:shape id="Freeform 514" o:spid="_x0000_s1238" style="position:absolute;left:7144;top:4007;width:218;height:179;visibility:visible;mso-wrap-style:square;v-text-anchor:top" coordsize="2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18YA&#10;AADcAAAADwAAAGRycy9kb3ducmV2LnhtbESPQWvCQBSE74X+h+UVeim6q8EgqauEQEEoHrSlxdsj&#10;+5oEs29DdmuSf+8WCh6HmfmG2exG24or9b5xrGExVyCIS2carjR8frzN1iB8QDbYOiYNE3nYbR8f&#10;NpgZN/CRrqdQiQhhn6GGOoQuk9KXNVn0c9cRR+/H9RZDlH0lTY9DhNtWLpVKpcWG40KNHRU1lZfT&#10;r9WwPq6oO3y/Fy9pTgubnC/T9KW0fn4a81cQgcZwD/+390ZDolL4OxOPgN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h+18YAAADcAAAADwAAAAAAAAAAAAAAAACYAgAAZHJz&#10;L2Rvd25yZXYueG1sUEsFBgAAAAAEAAQA9QAAAIsDAAAAAA==&#10;" path="m,110r17,l17,,,,,110xm34,110r17,l51,,34,r,110xm68,110r15,l83,,68,r,110xm100,110r17,l117,,100,r,110xm134,110r17,l151,,134,r,110xm168,110r18,l186,,168,r,110xm203,110r15,l218,,203,r,110xm203,179r15,l218,123r-15,l203,179xm168,179r18,l186,123r-18,l168,179xm134,179r17,l151,123r-17,l134,179xm100,179r17,l117,123r-17,l100,179xm68,179r15,l83,123r-15,l68,179xm34,179r17,l51,123r-17,l34,179xm,179r17,l17,123,,123r,56xe" strokeweight=".2pt">
                    <v:path arrowok="t" o:connecttype="custom" o:connectlocs="17,110;0,0;34,110;51,0;34,110;83,110;68,0;100,110;117,0;100,110;151,110;134,0;168,110;186,0;168,110;218,110;203,0;203,179;218,123;203,179;186,179;168,123;134,179;151,123;134,179;117,179;100,123;68,179;83,123;68,179;51,179;34,123;0,179;17,123;0,179" o:connectangles="0,0,0,0,0,0,0,0,0,0,0,0,0,0,0,0,0,0,0,0,0,0,0,0,0,0,0,0,0,0,0,0,0,0,0"/>
                    <o:lock v:ext="edit" verticies="t"/>
                  </v:shape>
                  <v:rect id="Rectangle 515" o:spid="_x0000_s1239" style="position:absolute;left:7169;top:3607;width:169;height: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m3MMA&#10;AADcAAAADwAAAGRycy9kb3ducmV2LnhtbESPQYvCMBSE74L/ITxhb5q6ale6RnEFoVetCHt7NM+2&#10;bPNSmmyt/nojCB6HmfmGWW16U4uOWldZVjCdRCCIc6srLhScsv14CcJ5ZI21ZVJwIweb9XCwwkTb&#10;Kx+oO/pCBAi7BBWU3jeJlC4vyaCb2IY4eBfbGvRBtoXULV4D3NTyM4piabDisFBiQ7uS8r/jv1Gw&#10;9dmsarpzfFvc3e4nm6bz33Su1Meo336D8NT7d/jVTrWCWfQF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m3MMAAADcAAAADwAAAAAAAAAAAAAAAACYAgAAZHJzL2Rv&#10;d25yZXYueG1sUEsFBgAAAAAEAAQA9QAAAIgDAAAAAA==&#10;" filled="f" strokeweight=".2pt"/>
                  <v:shape id="Freeform 516" o:spid="_x0000_s1240" style="position:absolute;left:7169;top:3607;width:169;height:13;visibility:visible;mso-wrap-style:square;v-text-anchor:top" coordsize="16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MMA&#10;AADcAAAADwAAAGRycy9kb3ducmV2LnhtbERPS0sDMRC+C/6HMEJvNrstiF2bFlEKpfSg9QHexmSa&#10;XdxMlk3aXf31zkHw+PG9l+sxtOpMfWoiGyinBShiG13D3sDry+b6FlTKyA7byGTgmxKsV5cXS6xc&#10;HPiZzofslYRwqtBAnXNXaZ1sTQHTNHbEwh1jHzAL7L12PQ4SHlo9K4obHbBhaaixo4ea7NfhFKTk&#10;fVF6f3z8WPy85e5pKO3nfmeNmVyN93egMo35X/zn3joD80LWyhk5An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bMMAAADcAAAADwAAAAAAAAAAAAAAAACYAgAAZHJzL2Rv&#10;d25yZXYueG1sUEsFBgAAAAAEAAQA9QAAAIgDAAAAAA==&#10;" path="m,l17,13r135,l169,e" filled="f" strokeweight=".2pt">
                    <v:path arrowok="t" o:connecttype="custom" o:connectlocs="0,0;17,13;152,13;169,0" o:connectangles="0,0,0,0"/>
                  </v:shape>
                  <v:rect id="Rectangle 517" o:spid="_x0000_s1241" style="position:absolute;left:7169;top:3676;width:169;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HXNcMA&#10;AADcAAAADwAAAGRycy9kb3ducmV2LnhtbESPQYvCMBSE74L/ITxhb5q6alm7RnEFoVetCHt7NM+2&#10;bPNSmmyt/nojCB6HmfmGWW16U4uOWldZVjCdRCCIc6srLhScsv34C4TzyBpry6TgRg426+FghYm2&#10;Vz5Qd/SFCBB2CSoovW8SKV1ekkE3sQ1x8C62NeiDbAupW7wGuKnlZxTF0mDFYaHEhnYl5X/Hf6Ng&#10;67NZ1XTn+La4u91PNk3nv+lcqY9Rv/0G4an37/CrnWoFs2gJ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HXNcMAAADcAAAADwAAAAAAAAAAAAAAAACYAgAAZHJzL2Rv&#10;d25yZXYueG1sUEsFBgAAAAAEAAQA9QAAAIgDAAAAAA==&#10;" filled="f" strokeweight=".2pt"/>
                  <v:rect id="Rectangle 518" o:spid="_x0000_s1242" style="position:absolute;left:7169;top:3745;width:169;height: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odcEA&#10;AADcAAAADwAAAGRycy9kb3ducmV2LnhtbERPTYvCMBC9C/sfwgh707TqitSm4goLvWpF8DY0Y1ts&#10;JqWJte6v3xyEPT7ed7obTSsG6l1jWUE8j0AQl1Y3XCk4Fz+zDQjnkTW2lknBixzsso9Jiom2Tz7S&#10;cPKVCCHsElRQe98lUrqyJoNubjviwN1sb9AH2FdS9/gM4aaViyhaS4MNh4YaOzrUVN5PD6Ng74tl&#10;0w2X9evr1x2+izhfXfOVUp/Tcb8F4Wn0/+K3O9cKlnGYH86EIy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S6HXBAAAA3AAAAA8AAAAAAAAAAAAAAAAAmAIAAGRycy9kb3du&#10;cmV2LnhtbFBLBQYAAAAABAAEAPUAAACGAwAAAAA=&#10;" filled="f" strokeweight=".2pt"/>
                  <v:rect id="Rectangle 519" o:spid="_x0000_s1243" style="position:absolute;left:7169;top:3814;width:169;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N7sQA&#10;AADcAAAADwAAAGRycy9kb3ducmV2LnhtbESPT4vCMBTE74LfITzBm6b1T5GuUVRY6HWtCN4ezbMt&#10;27yUJlurn36zsOBxmJnfMNv9YBrRU+dqywrieQSCuLC65lLBJf+cbUA4j6yxsUwKnuRgvxuPtphq&#10;++Av6s++FAHCLkUFlfdtKqUrKjLo5rYlDt7ddgZ9kF0pdYePADeNXERRIg3WHBYqbOlUUfF9/jEK&#10;Dj5f1m1/TZ7rlzsd8zhb3bKVUtPJcPgA4Wnw7/B/O9MKlnEMf2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eTe7EAAAA3AAAAA8AAAAAAAAAAAAAAAAAmAIAAGRycy9k&#10;b3ducmV2LnhtbFBLBQYAAAAABAAEAPUAAACJAwAAAAA=&#10;" filled="f" strokeweight=".2pt"/>
                  <v:rect id="Rectangle 520" o:spid="_x0000_s1244" style="position:absolute;left:7169;top:3883;width:169;height: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TmcMA&#10;AADcAAAADwAAAGRycy9kb3ducmV2LnhtbESPT4vCMBTE7wt+h/AEb2ta/yHVKCoIvWqXBW+P5tkW&#10;m5fSxFr99GZhweMwM79h1tve1KKj1lWWFcTjCARxbnXFhYKf7Pi9BOE8ssbaMil4koPtZvC1xkTb&#10;B5+oO/tCBAi7BBWU3jeJlC4vyaAb24Y4eFfbGvRBtoXULT4C3NRyEkULabDisFBiQ4eS8tv5bhTs&#10;fDatmu538Zy/3GGfxensks6UGg373QqEp95/wv/tVCuYxhP4OxOO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TmcMAAADcAAAADwAAAAAAAAAAAAAAAACYAgAAZHJzL2Rv&#10;d25yZXYueG1sUEsFBgAAAAAEAAQA9QAAAIgDAAAAAA==&#10;" filled="f" strokeweight=".2pt"/>
                  <v:line id="Line 521" o:spid="_x0000_s1245" style="position:absolute;flip:y;visibility:visible;mso-wrap-style:square" from="7169,3620" to="7186,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X+rMIAAADcAAAADwAAAGRycy9kb3ducmV2LnhtbESP3YrCMBSE7xd8h3AE79ZUK6LVKCIK&#10;IsLizwMcmmNbbE7aJmp9eyMIeznMzDfMfNmaUjyocYVlBYN+BII4tbrgTMHlvP2dgHAeWWNpmRS8&#10;yMFy0fmZY6Ltk4/0OPlMBAi7BBXk3leJlC7NyaDr24o4eFfbGPRBNpnUDT4D3JRyGEVjabDgsJBj&#10;Reuc0tvpbhQc/mqO6+mmtNk4Hd3dGuv9rVaq121XMxCeWv8f/rZ3WkE8iO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X+rMIAAADcAAAADwAAAAAAAAAAAAAA&#10;AAChAgAAZHJzL2Rvd25yZXYueG1sUEsFBgAAAAAEAAQA+QAAAJADAAAAAA==&#10;" strokeweight=".2pt"/>
                  <v:line id="Line 522" o:spid="_x0000_s1246" style="position:absolute;visibility:visible;mso-wrap-style:square" from="7321,3620" to="7338,3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e0wMgAAADcAAAADwAAAGRycy9kb3ducmV2LnhtbESPT2sCMRTE7wW/Q3hCL6JZt7aW1Sit&#10;UFqwPfinlN6em+fu4uZlSaJuv70RhB6HmfkNM523phYncr6yrGA4SEAQ51ZXXCjYbt76zyB8QNZY&#10;WyYFf+RhPuvcTTHT9swrOq1DISKEfYYKyhCaTEqfl2TQD2xDHL29dQZDlK6Q2uE5wk0t0yR5kgYr&#10;jgslNrQoKT+sj0ZBUiwfv39+29feyuw+F+49pOP0S6n7bvsyARGoDf/hW/tDK3gYju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e0wMgAAADcAAAADwAAAAAA&#10;AAAAAAAAAAChAgAAZHJzL2Rvd25yZXYueG1sUEsFBgAAAAAEAAQA+QAAAJYDAAAAAA==&#10;" strokeweight=".2pt"/>
                  <v:line id="Line 523" o:spid="_x0000_s1247" style="position:absolute;visibility:visible;mso-wrap-style:square" from="7178,3863" to="7287,3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sRW8cAAADcAAAADwAAAGRycy9kb3ducmV2LnhtbESPQWsCMRSE70L/Q3iFXqRmXVHLahQr&#10;FIXqQVsRb6+b193FzcuSpLr996ZQ8DjMzDfMdN6aWlzI+cqygn4vAUGcW11xoeDz4+35BYQPyBpr&#10;y6TglzzMZw+dKWbaXnlHl30oRISwz1BBGUKTSenzkgz6nm2Io/dtncEQpSukdniNcFPLNElG0mDF&#10;caHEhpYl5ef9j1GQFO/Dw/HUvnZ35muzdKuQjtOtUk+P7WICIlAb7uH/9lorGPSH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FbxwAAANwAAAAPAAAAAAAA&#10;AAAAAAAAAKECAABkcnMvZG93bnJldi54bWxQSwUGAAAAAAQABAD5AAAAlQMAAAAA&#10;" strokeweight=".2pt"/>
                  <v:line id="Line 524" o:spid="_x0000_s1248" style="position:absolute;visibility:visible;mso-wrap-style:square" from="7178,3852" to="7287,3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PLMcAAADcAAAADwAAAGRycy9kb3ducmV2LnhtbESPQWsCMRSE70L/Q3iFXqRmXamW1ShW&#10;KArVg7Yi3l43r7uLm5clSXX7701B8DjMzDfMZNaaWpzJ+cqygn4vAUGcW11xoeDr8/35FYQPyBpr&#10;y6TgjzzMpg+dCWbaXnhL510oRISwz1BBGUKTSenzkgz6nm2Io/djncEQpSukdniJcFPLNEmG0mDF&#10;caHEhhYl5afdr1GQFB8v+8Oxfetuzfd64ZYhHaUbpZ4e2/kYRKA23MO39korGPSH8H8mHgE5v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KY8sxwAAANwAAAAPAAAAAAAA&#10;AAAAAAAAAKECAABkcnMvZG93bnJldi54bWxQSwUGAAAAAAQABAD5AAAAlQMAAAAA&#10;" strokeweight=".2pt"/>
                  <v:line id="Line 525" o:spid="_x0000_s1249" style="position:absolute;visibility:visible;mso-wrap-style:square" from="7178,3840" to="7287,3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qt8cAAADcAAAADwAAAGRycy9kb3ducmV2LnhtbESPQWsCMRSE74L/IbxCL1KzbrHKahQV&#10;SoXag7Yi3p6b193FzcuSpLr++6Yg9DjMzDfMdN6aWlzI+cqygkE/AUGcW11xoeDr8/VpDMIHZI21&#10;ZVJwIw/zWbczxUzbK2/psguFiBD2GSooQ2gyKX1ekkHftw1x9L6tMxiidIXUDq8RbmqZJsmLNFhx&#10;XCixoVVJ+Xn3YxQkxftwfzi2y97WnDYr9xbSUfqh1ONDu5iACNSG//C9vdYKngcj+DsTj4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ZSq3xwAAANwAAAAPAAAAAAAA&#10;AAAAAAAAAKECAABkcnMvZG93bnJldi54bWxQSwUGAAAAAAQABAD5AAAAlQMAAAAA&#10;" strokeweight=".2pt"/>
                  <v:line id="Line 526" o:spid="_x0000_s1250" style="position:absolute;visibility:visible;mso-wrap-style:square" from="7178,3831" to="7287,3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cQAAADcAAAADwAAAGRycy9kb3ducmV2LnhtbERPy2rCQBTdC/7DcAU3Uiem9EHqKCqI&#10;hdpF1FK6u81ck2DmTpgZNf37zkJweTjv6bwzjbiQ87VlBZNxAoK4sLrmUsFhv354BeEDssbGMin4&#10;Iw/zWb83xUzbK+d02YVSxBD2GSqoQmgzKX1RkUE/ti1x5I7WGQwRulJqh9cYbhqZJsmzNFhzbKiw&#10;pVVFxWl3NgqS8uPp6/unW45y87tduU1IX9JPpYaDbvEGIlAX7uKb+10reJzEtfFMPAJy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r7FxAAAANwAAAAPAAAAAAAAAAAA&#10;AAAAAKECAABkcnMvZG93bnJldi54bWxQSwUGAAAAAAQABAD5AAAAkgMAAAAA&#10;" strokeweight=".2pt"/>
                  <v:line id="Line 527" o:spid="_x0000_s1251" style="position:absolute;visibility:visible;mso-wrap-style:square" from="7178,3820" to="7287,3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YbXsgAAADcAAAADwAAAGRycy9kb3ducmV2LnhtbESPT2sCMRTE7wW/Q3hCL6JZt9ja1Sit&#10;UFqwPfinlN6em+fu4uZlSaJuv70RhB6HmfkNM523phYncr6yrGA4SEAQ51ZXXCjYbt76YxA+IGus&#10;LZOCP/Iwn3Xupphpe+YVndahEBHCPkMFZQhNJqXPSzLoB7Yhjt7eOoMhSldI7fAc4aaWaZI8SoMV&#10;x4USG1qUlB/WR6MgKZaj75/f9rW3MrvPhXsP6VP6pdR9t32ZgAjUhv/wrf2hFTwMn+F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LYbXsgAAADcAAAADwAAAAAA&#10;AAAAAAAAAAChAgAAZHJzL2Rvd25yZXYueG1sUEsFBgAAAAAEAAQA+QAAAJYDAAAAAA==&#10;" strokeweight=".2pt"/>
                  <v:rect id="Rectangle 528" o:spid="_x0000_s1252" style="position:absolute;left:7253;top:3689;width:51;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4iyMIA&#10;AADcAAAADwAAAGRycy9kb3ducmV2LnhtbERPy2qDQBTdB/oPwy10l4yJJhSTUdJAwW1jKHR3cW5V&#10;4twRZ+qjX99ZFLI8nPcpn00nRhpca1nBdhOBIK6sbrlWcCvf168gnEfW2FkmBQs5yLOn1QlTbSf+&#10;oPHqaxFC2KWooPG+T6V0VUMG3cb2xIH7toNBH+BQSz3gFMJNJ3dRdJAGWw4NDfZ0aai6X3+MgrMv&#10;47YfPw/L/tdd3sptkXwViVIvz/P5CMLT7B/if3ehFcS7MD+cC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iLIwgAAANwAAAAPAAAAAAAAAAAAAAAAAJgCAABkcnMvZG93&#10;bnJldi54bWxQSwUGAAAAAAQABAD1AAAAhwMAAAAA&#10;" filled="f" strokeweight=".2pt"/>
                  <v:rect id="Rectangle 529" o:spid="_x0000_s1253" style="position:absolute;left:7300;top:3783;width:2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HU8MA&#10;AADcAAAADwAAAGRycy9kb3ducmV2LnhtbESPT4vCMBTE7wt+h/AEb2ta/yHVKCoIvWqXBW+P5tkW&#10;m5fSxFr99GZhweMwM79h1tve1KKj1lWWFcTjCARxbnXFhYKf7Pi9BOE8ssbaMil4koPtZvC1xkTb&#10;B5+oO/tCBAi7BBWU3jeJlC4vyaAb24Y4eFfbGvRBtoXULT4C3NRyEkULabDisFBiQ4eS8tv5bhTs&#10;fDatmu538Zy/3GGfxensks6UGg373QqEp95/wv/tVCuYTmL4OxOO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KHU8MAAADcAAAADwAAAAAAAAAAAAAAAACYAgAAZHJzL2Rv&#10;d25yZXYueG1sUEsFBgAAAAAEAAQA9QAAAIgDAAAAAA==&#10;" filled="f" strokeweight=".2pt"/>
                  <v:rect id="Rectangle 530" o:spid="_x0000_s1254" style="position:absolute;left:7300;top:3820;width:2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AZJMMA&#10;AADcAAAADwAAAGRycy9kb3ducmV2LnhtbESPQYvCMBSE7wv+h/AEb2tqdUWqUVRY6FUrgrdH82yL&#10;zUtpsrX6640g7HGYmW+Y1aY3teiodZVlBZNxBII4t7riQsEp+/1egHAeWWNtmRQ8yMFmPfhaYaLt&#10;nQ/UHX0hAoRdggpK75tESpeXZNCNbUMcvKttDfog20LqFu8BbmoZR9FcGqw4LJTY0L6k/Hb8Mwq2&#10;PptWTXeeP36ebr/LJunsks6UGg377RKEp97/hz/tVCuYxjG8z4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AZJMMAAADcAAAADwAAAAAAAAAAAAAAAACYAgAAZHJzL2Rv&#10;d25yZXYueG1sUEsFBgAAAAAEAAQA9QAAAIgDAAAAAA==&#10;" filled="f" strokeweight=".2pt"/>
                  <v:rect id="Rectangle 531" o:spid="_x0000_s1255" style="position:absolute;left:7300;top:3835;width:2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8v8MA&#10;AADcAAAADwAAAGRycy9kb3ducmV2LnhtbESPQYvCMBSE7wv+h/AEb2uqVVm6RlFB6FUrwt4ezdu2&#10;2LyUJtbqrzeC4HGYmW+Y5bo3teiodZVlBZNxBII4t7riQsEp23//gHAeWWNtmRTcycF6NfhaYqLt&#10;jQ/UHX0hAoRdggpK75tESpeXZNCNbUMcvH/bGvRBtoXULd4C3NRyGkULabDisFBiQ7uS8svxahRs&#10;fBZXTXde3OcPt9tmk3T2l86UGg37zS8IT73/hN/tVCuIpzG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y8v8MAAADcAAAADwAAAAAAAAAAAAAAAACYAgAAZHJzL2Rv&#10;d25yZXYueG1sUEsFBgAAAAAEAAQA9QAAAIgDAAAAAA==&#10;" filled="f" strokeweight=".2pt"/>
                  <v:shape id="Freeform 532" o:spid="_x0000_s1256" style="position:absolute;left:7227;top:3766;width:782;height:353;visibility:visible;mso-wrap-style:square;v-text-anchor:top" coordsize="782,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RZ1cQA&#10;AADcAAAADwAAAGRycy9kb3ducmV2LnhtbESP0WoCMRRE3wX/IVyhb5qtisjWKCJdKRSEaj/gdnPd&#10;bLu52SbR3f69EQo+DjNzhlltetuIK/lQO1bwPMlAEJdO11wp+DwV4yWIEJE1No5JwR8F2KyHgxXm&#10;2nX8QddjrESCcMhRgYmxzaUMpSGLYeJa4uSdnbcYk/SV1B67BLeNnGbZQlqsOS0YbGlnqPw5XqyC&#10;7y/3ujX68n4uDosdFt3v3teo1NOo376AiNTHR/i//aYVzKZzuJ9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WdXEAAAA3AAAAA8AAAAAAAAAAAAAAAAAmAIAAGRycy9k&#10;b3ducmV2LnhtbFBLBQYAAAAABAAEAPUAAACJAwAAAAA=&#10;" path="m,13r51,l51,,,,,13xm752,353r30,l782,346r-30,l752,353xm289,276r,-233l705,43r,233l289,276xm269,291r456,l725,28r19,l744,11r-492,l252,24r,282l269,306r,-15xe" fillcolor="black" strokeweight=".2pt">
                    <v:path arrowok="t" o:connecttype="custom" o:connectlocs="0,13;51,13;51,0;0,0;0,13;752,353;782,353;782,346;752,346;752,353;289,276;289,43;705,43;705,276;289,276;269,291;725,291;725,28;744,28;744,11;252,11;252,24;252,306;269,306;269,291" o:connectangles="0,0,0,0,0,0,0,0,0,0,0,0,0,0,0,0,0,0,0,0,0,0,0,0,0"/>
                    <o:lock v:ext="edit" verticies="t"/>
                  </v:shape>
                  <v:shape id="Freeform 533" o:spid="_x0000_s1257" style="position:absolute;left:7421;top:4112;width:304;height:22;visibility:visible;mso-wrap-style:square;v-text-anchor:top" coordsize="30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DtsUA&#10;AADcAAAADwAAAGRycy9kb3ducmV2LnhtbESPQWvCQBSE74L/YXlCL0E3TVE0dQ2l0CK9SKMg3l53&#10;X5PQ7NuQ3Wr8925B6HGYmW+YdTHYVpyp941jBY+zFASxdqbhSsFh/zZdgvAB2WDrmBRcyUOxGY/W&#10;mBt34U86l6ESEcI+RwV1CF0updc1WfQz1xFH79v1FkOUfSVNj5cIt63M0nQhLTYcF2rs6LUm/VP+&#10;WgUf8mthE6MbfdpqXuExed/vEqUeJsPLM4hAQ/gP39tbo+Apm8P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4O2xQAAANwAAAAPAAAAAAAAAAAAAAAAAJgCAABkcnMv&#10;ZG93bnJldi54bWxQSwUGAAAAAAQABAD1AAAAigMAAAAA&#10;" path="m,l304,r,22e" filled="f" strokeweight=".2pt">
                    <v:path arrowok="t" o:connecttype="custom" o:connectlocs="0,0;304,0;304,22" o:connectangles="0,0,0"/>
                  </v:shape>
                  <v:line id="Line 534" o:spid="_x0000_s1258" style="position:absolute;flip:y;visibility:visible;mso-wrap-style:square" from="7573,4112" to="7574,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XicQAAADcAAAADwAAAGRycy9kb3ducmV2LnhtbESP0WqDQBRE3wP5h+UG+pasTYo0xlVC&#10;SKGUQmjaD7i4tyq6d9Vdjf37bqGQx2FmzjBpPptWTDS42rKCx00EgriwuuZSwdfny/oZhPPIGlvL&#10;pOCHHOTZcpFiou2NP2i6+lIECLsEFVTed4mUrqjIoNvYjjh433Yw6IMcSqkHvAW4aeU2imJpsOaw&#10;UGFHp4qK5joaBe+Xnnf9/tzaMi6eRnfC/q3plXpYzccDCE+zv4f/269awW4bw9+Zc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zpeJxAAAANwAAAAPAAAAAAAAAAAA&#10;AAAAAKECAABkcnMvZG93bnJldi54bWxQSwUGAAAAAAQABAD5AAAAkgMAAAAA&#10;" strokeweight=".2pt"/>
                  <v:rect id="Rectangle 535" o:spid="_x0000_s1259" style="position:absolute;left:6742;top:4278;width:1560;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AKxcUA&#10;AADcAAAADwAAAGRycy9kb3ducmV2LnhtbESPQWvCQBSE74L/YXlCb3W32qYa3QQpCIW2h8aC10f2&#10;mYRm38bsqvHfu4WCx2FmvmHW+WBbcabeN441PE0VCOLSmYYrDT+77eMChA/IBlvHpOFKHvJsPFpj&#10;atyFv+lchEpECPsUNdQhdKmUvqzJop+6jjh6B9dbDFH2lTQ9XiLctnKmVCItNhwXauzorabytzhZ&#10;DZg8m+PXYf65+zgluKwGtX3ZK60fJsNmBSLQEO7h//a70TCfvcL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ArFxQAAANwAAAAPAAAAAAAAAAAAAAAAAJgCAABkcnMv&#10;ZG93bnJldi54bWxQSwUGAAAAAAQABAD1AAAAigMAAAAA&#10;" stroked="f"/>
                  <v:rect id="Rectangle 536" o:spid="_x0000_s1260" style="position:absolute;left:6754;top:4286;width:1860;height:1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OScEA&#10;AADcAAAADwAAAGRycy9kb3ducmV2LnhtbERPy2oCMRTdF/yHcIXuamZsER2NokKxCC58fMBlcp2M&#10;Tm7GJOr0782i0OXhvGeLzjbiQT7UjhXkgwwEcel0zZWC0/H7YwwiRGSNjWNS8EsBFvPe2wwL7Z68&#10;p8chViKFcChQgYmxLaQMpSGLYeBa4sSdnbcYE/SV1B6fKdw2cphlI2mx5tRgsKW1ofJ6uFsFtNrs&#10;J5dlMDvp85DvtqPJ1+am1Hu/W05BROriv/jP/aMVfA7T2n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4DknBAAAA3AAAAA8AAAAAAAAAAAAAAAAAmAIAAGRycy9kb3du&#10;cmV2LnhtbFBLBQYAAAAABAAEAPUAAACGAwAAAAA=&#10;" filled="f" stroked="f">
                    <v:textbox inset="0,0,0,0">
                      <w:txbxContent>
                        <w:p w:rsidR="003F7818" w:rsidRDefault="003F7818" w:rsidP="00C461A7">
                          <w:pPr>
                            <w:rPr>
                              <w:sz w:val="16"/>
                            </w:rPr>
                          </w:pPr>
                          <w:r>
                            <w:rPr>
                              <w:sz w:val="16"/>
                            </w:rPr>
                            <w:t xml:space="preserve">Machine de </w:t>
                          </w:r>
                          <w:proofErr w:type="spellStart"/>
                          <w:r>
                            <w:rPr>
                              <w:sz w:val="16"/>
                            </w:rPr>
                            <w:t>traitement</w:t>
                          </w:r>
                          <w:proofErr w:type="spellEnd"/>
                        </w:p>
                      </w:txbxContent>
                    </v:textbox>
                  </v:rect>
                </v:group>
                <v:group id="Group 537" o:spid="_x0000_s1261" style="position:absolute;left:3369;top:4002;width:336;height:1208" coordorigin="3509,5877" coordsize="336,1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538" o:spid="_x0000_s1262" style="position:absolute;left:3571;top:5986;width:79;height:31;visibility:visible;mso-wrap-style:square;v-text-anchor:top" coordsize="7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T6ocMA&#10;AADcAAAADwAAAGRycy9kb3ducmV2LnhtbERPTWuDQBC9B/oflin0FtfEUIJ1EyQhxRIoxPTQ3gZ3&#10;qlJ3VtyN2n+fPRR6fLzvbD+bTow0uNayglUUgyCurG65VvBxPS23IJxH1thZJgW/5GC/e1hkmGo7&#10;8YXG0tcihLBLUUHjfZ9K6aqGDLrI9sSB+7aDQR/gUEs94BTCTSfXcfwsDbYcGhrs6dBQ9VPejII4&#10;f9fHQzt+rbpJnvPXt8+x2GyUenqc8xcQnmb/L/5zF1pBkoT54U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T6ocMAAADcAAAADwAAAAAAAAAAAAAAAACYAgAAZHJzL2Rv&#10;d25yZXYueG1sUEsFBgAAAAAEAAQA9QAAAIgDAAAAAA==&#10;" path="m79,31l26,26,54,5,,e" filled="f" strokeweight=".2pt">
                    <v:path arrowok="t" o:connecttype="custom" o:connectlocs="79,31;26,26;54,5;0,0" o:connectangles="0,0,0,0"/>
                  </v:shape>
                  <v:shape id="Freeform 539" o:spid="_x0000_s1263" style="position:absolute;left:3691;top:5982;width:94;height:39;visibility:visible;mso-wrap-style:square;v-text-anchor:top" coordsize="9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hYCMUA&#10;AADcAAAADwAAAGRycy9kb3ducmV2LnhtbESPQWvCQBSE74X+h+UVvDWbGCiSuooURIuC1YSeH9ln&#10;Ept9G7Jbjf31bkHwOMzMN8x0PphWnKl3jWUFSRSDIC6tbrhSUOTL1wkI55E1tpZJwZUczGfPT1PM&#10;tL3wns4HX4kAYZehgtr7LpPSlTUZdJHtiIN3tL1BH2RfSd3jJcBNK8dx/CYNNhwWauzoo6by5/Br&#10;FJhu8plvSK6+vgs8NcX++LflnVKjl2HxDsLT4B/he3utFaRpAv9nw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FgIxQAAANwAAAAPAAAAAAAAAAAAAAAAAJgCAABkcnMv&#10;ZG93bnJldi54bWxQSwUGAAAAAAQABAD1AAAAigMAAAAA&#10;" path="m94,4l38,39,56,,,35e" filled="f" strokeweight=".2pt">
                    <v:path arrowok="t" o:connecttype="custom" o:connectlocs="94,4;38,39;56,0;0,35" o:connectangles="0,0,0,0"/>
                  </v:shape>
                  <v:shape id="Freeform 540" o:spid="_x0000_s1264" style="position:absolute;left:3665;top:5877;width:26;height:124;visibility:visible;mso-wrap-style:square;v-text-anchor:top" coordsize="26,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4BWsMA&#10;AADcAAAADwAAAGRycy9kb3ducmV2LnhtbESPT4vCMBTE78J+h/AW9qapFWWpRhFhQfDg38MeH82z&#10;LSYvJclq109vBMHjMDO/YWaLzhpxJR8axwqGgwwEcel0w5WC0/Gn/w0iRGSNxjEp+KcAi/lHb4aF&#10;djfe0/UQK5EgHApUUMfYFlKGsiaLYeBa4uSdnbcYk/SV1B5vCW6NzLNsIi02nBZqbGlVU3k5/FkF&#10;3rbb8eqyv+/Kjcx/MTdoJ0apr89uOQURqYvv8Ku91gpGoxyeZ9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4BWsMAAADcAAAADwAAAAAAAAAAAAAAAACYAgAAZHJzL2Rv&#10;d25yZXYueG1sUEsFBgAAAAAEAAQA9QAAAIgDAAAAAA==&#10;" path="m13,124l,47,26,77,13,e" filled="f" strokeweight=".2pt">
                    <v:path arrowok="t" o:connecttype="custom" o:connectlocs="13,124;0,47;26,77;13,0" o:connectangles="0,0,0,0"/>
                  </v:shape>
                  <v:shape id="Freeform 541" o:spid="_x0000_s1265" style="position:absolute;left:3659;top:6049;width:38;height:77;visibility:visible;mso-wrap-style:square;v-text-anchor:top" coordsize="3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dox8MA&#10;AADcAAAADwAAAGRycy9kb3ducmV2LnhtbESP3YrCMBSE7wXfIRzBO021rCzVKCKKorDrH14fmmNb&#10;bE5KE7X79mZB8HKYmW+YyawxpXhQ7QrLCgb9CARxanXBmYLzadX7BuE8ssbSMin4Iwezabs1wUTb&#10;Jx/ocfSZCBB2CSrIva8SKV2ak0HXtxVx8K62NuiDrDOpa3wGuCnlMIpG0mDBYSHHihY5pbfj3Sj4&#10;4dVmuN2V9muvl3uJlxGvf7dKdTvNfAzCU+M/4Xd7oxXEcQz/Z8IR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dox8MAAADcAAAADwAAAAAAAAAAAAAAAACYAgAAZHJzL2Rv&#10;d25yZXYueG1sUEsFBgAAAAAEAAQA9QAAAIgDAAAAAA==&#10;" path="m6,15l19,,32,15r6,47l19,77,,62,6,15xe" strokeweight=".65pt">
                    <v:path arrowok="t" o:connecttype="custom" o:connectlocs="6,15;19,0;32,15;38,62;19,77;0,62;6,15" o:connectangles="0,0,0,0,0,0,0"/>
                  </v:shape>
                  <v:shape id="Freeform 542" o:spid="_x0000_s1266" style="position:absolute;left:3571;top:6644;width:214;height: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HOu8cA&#10;AADcAAAADwAAAGRycy9kb3ducmV2LnhtbESPQWsCMRSE74X+h/AKvUjNtoq0W6OUQmVFqmhL6fGx&#10;eW5WNy9LEnX990Yo9DjMzDfMeNrZRhzJh9qxgsd+BoK4dLrmSsH318fDM4gQkTU2jknBmQJMJ7c3&#10;Y8y1O/GajptYiQThkKMCE2ObSxlKQxZD37XEyds6bzEm6SupPZ4S3DbyKctG0mLNacFgS++Gyv3m&#10;YBUsfrbFfG5+177YvXzOVqOl7+qeUvd33dsriEhd/A//tQutYDAYwvVMOgJy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hzrvHAAAA3AAAAA8AAAAAAAAAAAAAAAAAmAIAAGRy&#10;cy9kb3ducmV2LnhtbFBLBQYAAAAABAAEAPUAAACMAwAAAAA=&#10;" path="m,62l107,,214,62e" filled="f" strokeweight=".65pt">
                    <v:path arrowok="t" o:connecttype="custom" o:connectlocs="0,62;107,0;214,62" o:connectangles="0,0,0"/>
                  </v:shape>
                  <v:shape id="Freeform 543" o:spid="_x0000_s1267" style="position:absolute;left:3571;top:6017;width:214;height:750;visibility:visible;mso-wrap-style:square;v-text-anchor:top" coordsize="214,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gAXcQA&#10;AADcAAAADwAAAGRycy9kb3ducmV2LnhtbESP0YrCMBRE3xf8h3AF39ZUxaLVKOKuoC+LVj/g2lzb&#10;anNTmqjdv98ICz4OM3OGmS9bU4kHNa60rGDQj0AQZ1aXnCs4HTefExDOI2usLJOCX3KwXHQ+5pho&#10;++QDPVKfiwBhl6CCwvs6kdJlBRl0fVsTB+9iG4M+yCaXusFngJtKDqMolgZLDgsF1rQuKLuld6Ng&#10;Gk/Oh/P39tqm8ebrx6T5bnzaK9XrtqsZCE+tf4f/21utYDQaw+t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AF3EAAAA3AAAAA8AAAAAAAAAAAAAAAAAmAIAAGRycy9k&#10;b3ducmV2LnhtbFBLBQYAAAAABAAEAPUAAACJAwAAAAA=&#10;" path="m107,r,750l,689,107,,214,689,107,750e" filled="f" strokeweight=".65pt">
                    <v:path arrowok="t" o:connecttype="custom" o:connectlocs="107,0;107,750;0,689;107,0;214,689;107,750" o:connectangles="0,0,0,0,0,0"/>
                  </v:shape>
                  <v:shape id="Freeform 544" o:spid="_x0000_s1268" style="position:absolute;left:3650;top:6190;width:56;height:14;visibility:visible;mso-wrap-style:square;v-text-anchor:top" coordsize="5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UbMQA&#10;AADcAAAADwAAAGRycy9kb3ducmV2LnhtbESPQWvCQBSE70L/w/IKvZlNFVRSVxGpWPFkVHp9ZF+T&#10;1OzbJbua+O/dQsHjMDPfMPNlbxpxo9bXlhW8JykI4sLqmksFp+NmOAPhA7LGxjIpuJOH5eJlMMdM&#10;244PdMtDKSKEfYYKqhBcJqUvKjLoE+uIo/djW4MhyraUusUuwk0jR2k6kQZrjgsVOlpXVFzyq1Gw&#10;d7/5Rq7PO7etV5fPbvq9LRwr9fbarz5ABOrDM/zf/tIKxuMJ/J2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z1GzEAAAA3AAAAA8AAAAAAAAAAAAAAAAAmAIAAGRycy9k&#10;b3ducmV2LnhtbFBLBQYAAAAABAAEAPUAAACJAwAAAAA=&#10;" path="m,l28,14,56,e" filled="f" strokeweight=".65pt">
                    <v:path arrowok="t" o:connecttype="custom" o:connectlocs="0,0;28,14;56,0" o:connectangles="0,0,0"/>
                  </v:shape>
                  <v:shape id="Freeform 545" o:spid="_x0000_s1269" style="position:absolute;left:3642;top:6248;width:72;height:20;visibility:visible;mso-wrap-style:square;v-text-anchor:top" coordsize="7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HoMcA&#10;AADcAAAADwAAAGRycy9kb3ducmV2LnhtbESPQUsDMRSE70L/Q3gFL4vN1gUr26bFKkUvIrZie3xs&#10;XjeLm5c1idvtv28EweMwM98wi9VgW9GTD41jBdNJDoK4crrhWsHHbnNzDyJEZI2tY1JwpgCr5ehq&#10;gaV2J36nfhtrkSAcSlRgYuxKKUNlyGKYuI44eUfnLcYkfS21x1OC21be5vmdtNhwWjDY0aOh6mv7&#10;YxX47312eC0+n1vXP236dfZmslwqdT0eHuYgIg3xP/zXftEKimIGv2fSEZ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KB6DHAAAA3AAAAA8AAAAAAAAAAAAAAAAAmAIAAGRy&#10;cy9kb3ducmV2LnhtbFBLBQYAAAAABAAEAPUAAACMAwAAAAA=&#10;" path="m,l36,20,72,e" filled="f" strokeweight=".65pt">
                    <v:path arrowok="t" o:connecttype="custom" o:connectlocs="0,0;36,20;72,0" o:connectangles="0,0,0"/>
                  </v:shape>
                  <v:shape id="Freeform 546" o:spid="_x0000_s1270" style="position:absolute;left:3633;top:6304;width:88;height:26;visibility:visible;mso-wrap-style:square;v-text-anchor:top" coordsize="8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HP8EA&#10;AADcAAAADwAAAGRycy9kb3ducmV2LnhtbERPz2vCMBS+D/wfwhN2m6mWDa1GkQ1hFw9aBY/P5pkU&#10;m5fSRK3/vTkMdvz4fi9WvWvEnbpQe1YwHmUgiCuvazYKDuXmYwoiRGSNjWdS8KQAq+XgbYGF9g/e&#10;0X0fjUghHApUYGNsCylDZclhGPmWOHEX3zmMCXZG6g4fKdw1cpJlX9JhzanBYkvflqrr/uYU/Nh8&#10;Ojlvs91x7MqtmX2asj0Zpd6H/XoOIlIf/8V/7l+tIM/T2nQmHQ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Bz/BAAAA3AAAAA8AAAAAAAAAAAAAAAAAmAIAAGRycy9kb3du&#10;cmV2LnhtbFBLBQYAAAAABAAEAPUAAACGAwAAAAA=&#10;" path="m,l45,26,88,e" filled="f" strokeweight=".65pt">
                    <v:path arrowok="t" o:connecttype="custom" o:connectlocs="0,0;45,26;88,0" o:connectangles="0,0,0"/>
                  </v:shape>
                  <v:shape id="Freeform 547" o:spid="_x0000_s1271" style="position:absolute;left:3625;top:6362;width:107;height:31;visibility:visible;mso-wrap-style:square;v-text-anchor:top" coordsize="10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xk8MA&#10;AADcAAAADwAAAGRycy9kb3ducmV2LnhtbESPQYvCMBSE74L/ITzBm6ZuQd2uUWRBcC+KVfD6aN62&#10;ZZuX2sTa/vuNIHgcZuYbZrXpTCVaalxpWcFsGoEgzqwuOVdwOe8mSxDOI2usLJOCnhxs1sPBChNt&#10;H3yiNvW5CBB2CSoovK8TKV1WkEE3tTVx8H5tY9AH2eRSN/gIcFPJjyiaS4Mlh4UCa/ouKPtL70ZB&#10;Z/vj7Fod+Fa2l8WP7OMU9VWp8ajbfoHw1Pl3+NXeawVx/AnPM+E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cxk8MAAADcAAAADwAAAAAAAAAAAAAAAACYAgAAZHJzL2Rv&#10;d25yZXYueG1sUEsFBgAAAAAEAAQA9QAAAIgDAAAAAA==&#10;" path="m,l53,31,107,e" filled="f" strokeweight=".65pt">
                    <v:path arrowok="t" o:connecttype="custom" o:connectlocs="0,0;53,31;107,0" o:connectangles="0,0,0"/>
                  </v:shape>
                  <v:shape id="Freeform 548" o:spid="_x0000_s1272" style="position:absolute;left:3616;top:6420;width:124;height:35;visibility:visible;mso-wrap-style:square;v-text-anchor:top" coordsize="12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ZsIA&#10;AADcAAAADwAAAGRycy9kb3ducmV2LnhtbERPy4rCMBTdD/gP4QqzG1ProFKNIoI66ID4QHB3aa5t&#10;sbmpTUbr35uFMMvDeY+njSnFnWpXWFbQ7UQgiFOrC84UHA+LryEI55E1lpZJwZMcTCetjzEm2j54&#10;R/e9z0QIYZeggtz7KpHSpTkZdB1bEQfuYmuDPsA6k7rGRwg3pYyjqC8NFhwacqxonlN63f8ZBavY&#10;/g7Oz/VAu+Xptos326i/kkp9tpvZCISnxv+L3+4fraD3HeaHM+EIy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z8tmwgAAANwAAAAPAAAAAAAAAAAAAAAAAJgCAABkcnMvZG93&#10;bnJldi54bWxQSwUGAAAAAAQABAD1AAAAhwMAAAAA&#10;" path="m,l62,35,124,e" filled="f" strokeweight=".65pt">
                    <v:path arrowok="t" o:connecttype="custom" o:connectlocs="0,0;62,35;124,0" o:connectangles="0,0,0"/>
                  </v:shape>
                  <v:shape id="Freeform 549" o:spid="_x0000_s1273" style="position:absolute;left:3608;top:6476;width:141;height:43;visibility:visible;mso-wrap-style:square;v-text-anchor:top" coordsize="14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Pd8UA&#10;AADcAAAADwAAAGRycy9kb3ducmV2LnhtbESP3WrCQBSE74W+w3IK3ohubEuV6CoiFFqk4P/1IXtM&#10;gtmzcXdN0rfvFoReDjPzDTNfdqYSDTlfWlYwHiUgiDOrS84VHA8fwykIH5A1VpZJwQ95WC6eenNM&#10;tW15R80+5CJC2KeooAihTqX0WUEG/cjWxNG7WGcwROlyqR22EW4q+ZIk79JgyXGhwJrWBWXX/d0o&#10;2DRu+z1oD8HdNpPTefuVr8+7Vqn+c7eagQjUhf/wo/2pFby+je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6I93xQAAANwAAAAPAAAAAAAAAAAAAAAAAJgCAABkcnMv&#10;ZG93bnJldi54bWxQSwUGAAAAAAQABAD1AAAAigMAAAAA&#10;" path="m,l70,43,141,e" filled="f" strokeweight=".65pt">
                    <v:path arrowok="t" o:connecttype="custom" o:connectlocs="0,0;70,43;141,0" o:connectangles="0,0,0"/>
                  </v:shape>
                  <v:shape id="Freeform 550" o:spid="_x0000_s1274" style="position:absolute;left:3597;top:6534;width:162;height:46;visibility:visible;mso-wrap-style:square;v-text-anchor:top" coordsize="16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kwsQA&#10;AADcAAAADwAAAGRycy9kb3ducmV2LnhtbESPS4sCMRCE78L+h9ALexHN+EBk1ijLyqII4pu9NpOe&#10;B046wyTq+O+NIHgsquorajJrTCmuVLvCsoJeNwJBnFhdcKbgePjrjEE4j6yxtEwK7uRgNv1oTTDW&#10;9sY7uu59JgKEXYwKcu+rWEqX5GTQdW1FHLzU1gZ9kHUmdY23ADel7EfRSBosOCzkWNFvTsl5fzEK&#10;RptTcZ+3t+eFXKyMPaXyf71Mlfr6bH6+QXhq/Dv8ai+1gsGwD8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JMLEAAAA3AAAAA8AAAAAAAAAAAAAAAAAmAIAAGRycy9k&#10;b3ducmV2LnhtbFBLBQYAAAAABAAEAPUAAACJAwAAAAA=&#10;" path="m,l81,46,162,e" filled="f" strokeweight=".65pt">
                    <v:path arrowok="t" o:connecttype="custom" o:connectlocs="0,0;81,46;162,0" o:connectangles="0,0,0"/>
                  </v:shape>
                  <v:shape id="Freeform 551" o:spid="_x0000_s1275" style="position:absolute;left:3588;top:6592;width:180;height:52;visibility:visible;mso-wrap-style:square;v-text-anchor:top" coordsize="18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g62cYA&#10;AADcAAAADwAAAGRycy9kb3ducmV2LnhtbESPQWsCMRSE70L/Q3iCN81apZTVKKXVoj0I1R48Pjav&#10;u6vJy5qkuvrrG6HQ4zAz3zDTeWuNOJMPtWMFw0EGgrhwuuZSwddu2X8GESKyRuOYFFwpwHz20Jli&#10;rt2FP+m8jaVIEA45KqhibHIpQ1GRxTBwDXHyvp23GJP0pdQeLwlujXzMsidpsea0UGFDrxUVx+2P&#10;VbC5rcx7uzku9qc3XuvD4cPsPCrV67YvExCR2vgf/muvtILReAT3M+kI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g62cYAAADcAAAADwAAAAAAAAAAAAAAAACYAgAAZHJz&#10;L2Rvd25yZXYueG1sUEsFBgAAAAAEAAQA9QAAAIsDAAAAAA==&#10;" path="m,l90,52,180,e" filled="f" strokeweight=".65pt">
                    <v:path arrowok="t" o:connecttype="custom" o:connectlocs="0,0;90,52;180,0" o:connectangles="0,0,0"/>
                  </v:shape>
                  <v:shape id="Freeform 552" o:spid="_x0000_s1276" style="position:absolute;left:3580;top:6648;width:196;height:58;visibility:visible;mso-wrap-style:square;v-text-anchor:top" coordsize="1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bwy8UA&#10;AADcAAAADwAAAGRycy9kb3ducmV2LnhtbESPT2vCQBTE74LfYXmCN92ktaFEV7GFipcetIFen9nX&#10;JDX7NmS3+eOn7wqFHoeZ+Q2z2Q2mFh21rrKsIF5GIIhzqysuFGQfb4tnEM4ja6wtk4KRHOy208kG&#10;U217PlF39oUIEHYpKii9b1IpXV6SQbe0DXHwvmxr0AfZFlK32Ae4qeVDFCXSYMVhocSGXkvKr+cf&#10;o+BSZ/rpEDVdUrzYb4Of4/stHpWaz4b9GoSnwf+H/9pHreBxtYL7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vDLxQAAANwAAAAPAAAAAAAAAAAAAAAAAJgCAABkcnMv&#10;ZG93bnJldi54bWxQSwUGAAAAAAQABAD1AAAAigMAAAAA&#10;" path="m,l98,58,196,e" filled="f" strokeweight=".65pt">
                    <v:path arrowok="t" o:connecttype="custom" o:connectlocs="0,0;98,58;196,0" o:connectangles="0,0,0"/>
                  </v:shape>
                  <v:rect id="Rectangle 553" o:spid="_x0000_s1277" style="position:absolute;left:3509;top:6816;width:336;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554" o:spid="_x0000_s1278" style="position:absolute;left:3522;top:6827;width:273;height:2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aAMUA&#10;AADcAAAADwAAAGRycy9kb3ducmV2LnhtbESP3WoCMRSE7wu+QziCdzW7VZa6NYoWRCl44c8DHDan&#10;m203J2sSdX37plDo5TAz3zDzZW9bcSMfGscK8nEGgrhyuuFawfm0eX4FESKyxtYxKXhQgOVi8DTH&#10;Urs7H+h2jLVIEA4lKjAxdqWUoTJkMYxdR5y8T+ctxiR9LbXHe4LbVr5kWSEtNpwWDHb0bqj6Pl6t&#10;AlpvD7OvVTB76fOQ7z+K2XR7UWo07FdvICL18T/8195pBZNpAb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NoAxQAAANwAAAAPAAAAAAAAAAAAAAAAAJgCAABkcnMv&#10;ZG93bnJldi54bWxQSwUGAAAAAAQABAD1AAAAigMAAAAA&#10;" filled="f" stroked="f">
                    <v:textbox inset="0,0,0,0">
                      <w:txbxContent>
                        <w:p w:rsidR="003F7818" w:rsidRDefault="003F7818" w:rsidP="00C461A7">
                          <w:r>
                            <w:rPr>
                              <w:snapToGrid w:val="0"/>
                              <w:sz w:val="12"/>
                              <w:lang w:eastAsia="fr-FR"/>
                            </w:rPr>
                            <w:t>SMS</w:t>
                          </w:r>
                        </w:p>
                      </w:txbxContent>
                    </v:textbox>
                  </v:rect>
                </v:group>
                <v:shape id="Freeform 555" o:spid="_x0000_s1279" style="position:absolute;left:4010;top:5209;width:2056;height:662;visibility:visible;mso-wrap-style:square;v-text-anchor:top" coordsize="3536,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RRsQA&#10;AADcAAAADwAAAGRycy9kb3ducmV2LnhtbESPQWsCMRSE74L/ITzBW82qpbarUURZ8WSpCr2+bp67&#10;i5uXNYm6/femUPA4zMw3zGzRmlrcyPnKsoLhIAFBnFtdcaHgeMhe3kH4gKyxtkwKfsnDYt7tzDDV&#10;9s5fdNuHQkQI+xQVlCE0qZQ+L8mgH9iGOHon6wyGKF0htcN7hJtajpLkTRqsOC6U2NCqpPy8vxoF&#10;hnYfl132+RM2aIrjt0uqdXZWqt9rl1MQgdrwDP+3t1rB+HUCf2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RUUbEAAAA3AAAAA8AAAAAAAAAAAAAAAAAmAIAAGRycy9k&#10;b3ducmV2LnhtbFBLBQYAAAAABAAEAPUAAACJAwAAAAA=&#10;" path="m520,492r42,26l611,544r54,23l727,589r64,19l859,625r73,13l1009,649r77,7l1167,660r79,2l1328,660r79,-4l1484,649r77,-11l1633,625r71,-17l1768,589r64,19l1903,625r72,13l2052,649r77,7l2208,660r82,2l2369,660r81,-4l2527,649r77,-11l2677,625r68,-17l2809,589r60,-22l2925,544r49,-26l3017,492r55,4l3132,496r58,-2l3245,488r56,-7l3350,469r47,-14l3438,438r34,-19l3500,398r19,-22l3532,354r4,-23l3532,307r-13,-23l3500,264r-28,-21l3438,224r-41,-16l3350,193r-49,-12l3245,172r-55,-4l3132,165r-60,1l3017,170r-43,-26l2925,118,2869,94,2809,73,2745,54,2677,37,2604,24,2527,13,2450,6,2369,2,2290,r-82,2l2129,6r-77,7l1975,24r-72,13l1832,54r-64,19l1704,54,1633,37,1561,24,1484,13,1407,6,1328,2,1246,r-79,2l1086,6r-77,7l932,24,859,37,791,54,727,73,665,94r-54,24l562,144r-42,26l464,166r-60,-1l346,168r-55,4l235,181r-49,12l139,208,98,224,64,243,36,264,17,284,4,307,,331r4,23l17,376r19,22l64,419r34,19l139,455r47,14l235,481r56,7l346,494r58,2l464,496r56,-4xe" strokeweight=".65pt">
                  <v:path arrowok="t" o:connecttype="custom" o:connectlocs="327,518;387,567;460,608;542,638;631,656;724,662;818,656;908,638;991,608;1065,608;1148,638;1238,656;1332,662;1425,656;1514,638;1596,608;1668,567;1729,518;1786,496;1855,494;1919,481;1975,455;2019,419;2046,376;2056,331;2046,284;2019,243;1975,208;1919,181;1855,168;1786,166;1729,144;1668,94;1596,54;1514,24;1425,6;1332,0;1238,6;1148,24;1065,54;991,54;908,24;818,6;724,0;631,6;542,24;460,54;387,94;327,144;270,166;201,168;137,181;81,208;37,243;10,284;0,331;10,376;37,419;81,455;137,481;201,494;270,496" o:connectangles="0,0,0,0,0,0,0,0,0,0,0,0,0,0,0,0,0,0,0,0,0,0,0,0,0,0,0,0,0,0,0,0,0,0,0,0,0,0,0,0,0,0,0,0,0,0,0,0,0,0,0,0,0,0,0,0,0,0,0,0,0,0"/>
                </v:shape>
                <v:rect id="Rectangle 556" o:spid="_x0000_s1280" style="position:absolute;left:4189;top:5441;width:1791;height: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r6cEA&#10;AADcAAAADwAAAGRycy9kb3ducmV2LnhtbERPy2oCMRTdF/yHcIXuamasiI5GUUEsBRc+PuAyuU5G&#10;JzdjEnX6982i0OXhvOfLzjbiST7UjhXkgwwEcel0zZWC82n7MQERIrLGxjEp+KEAy0XvbY6Fdi8+&#10;0PMYK5FCOBSowMTYFlKG0pDFMHAtceIuzluMCfpKao+vFG4bOcyysbRYc2ow2NLGUHk7PqwCWu8O&#10;0+sqmL30ecj33+PpaHdX6r3frWYgInXxX/zn/tIKPkdpbTqTjo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6+nBAAAA3AAAAA8AAAAAAAAAAAAAAAAAmAIAAGRycy9kb3du&#10;cmV2LnhtbFBLBQYAAAAABAAEAPUAAACGAwAAAAA=&#10;" filled="f" stroked="f">
                  <v:textbox inset="0,0,0,0">
                    <w:txbxContent>
                      <w:p w:rsidR="003F7818" w:rsidRDefault="003F7818" w:rsidP="00C461A7">
                        <w:pPr>
                          <w:jc w:val="center"/>
                          <w:rPr>
                            <w:sz w:val="16"/>
                          </w:rPr>
                        </w:pPr>
                        <w:proofErr w:type="spellStart"/>
                        <w:r>
                          <w:rPr>
                            <w:snapToGrid w:val="0"/>
                            <w:sz w:val="16"/>
                            <w:lang w:eastAsia="fr-FR"/>
                          </w:rPr>
                          <w:t>Contrôle</w:t>
                        </w:r>
                        <w:proofErr w:type="spellEnd"/>
                        <w:r>
                          <w:rPr>
                            <w:snapToGrid w:val="0"/>
                            <w:sz w:val="16"/>
                            <w:lang w:eastAsia="fr-FR"/>
                          </w:rPr>
                          <w:t xml:space="preserve"> des </w:t>
                        </w:r>
                        <w:proofErr w:type="spellStart"/>
                        <w:r>
                          <w:rPr>
                            <w:snapToGrid w:val="0"/>
                            <w:sz w:val="16"/>
                            <w:lang w:eastAsia="fr-FR"/>
                          </w:rPr>
                          <w:t>données</w:t>
                        </w:r>
                        <w:proofErr w:type="spellEnd"/>
                      </w:p>
                    </w:txbxContent>
                  </v:textbox>
                </v:rect>
                <v:shape id="Freeform 557" o:spid="_x0000_s1281" style="position:absolute;left:2045;top:7655;width:6048;height:1515;visibility:visible;mso-wrap-style:square;v-text-anchor:top" coordsize="3536,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lNcYA&#10;AADcAAAADwAAAGRycy9kb3ducmV2LnhtbESPT2vCQBTE7wW/w/KEXopuWkvQ6CptadGDHvyD50f2&#10;mY1m34bs1qTfvisIHoeZ+Q0zW3S2EldqfOlYweswAUGcO11yoeCw/xmMQfiArLFyTAr+yMNi3nua&#10;YaZdy1u67kIhIoR9hgpMCHUmpc8NWfRDVxNH7+QaiyHKppC6wTbCbSXfkiSVFkuOCwZr+jKUX3a/&#10;VkF7SFff2/TlbJajz+N5vVlPHOVKPfe7jymIQF14hO/tlVYwep/A7Uw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nlNcYAAADcAAAADwAAAAAAAAAAAAAAAACYAgAAZHJz&#10;L2Rvd25yZXYueG1sUEsFBgAAAAAEAAQA9QAAAIsDAAAAAA==&#10;" path="m520,657r42,35l611,726r54,32l727,786r64,26l859,833r73,18l1009,864r77,12l1167,881r79,2l1328,881r79,-5l1484,866r77,-15l1633,834r71,-22l1768,788r64,24l1903,834r72,17l2052,866r77,10l2208,881r82,2l2369,881r81,-5l2527,864r77,-13l2677,833r68,-21l2809,786r60,-28l2925,726r49,-34l3017,657r55,5l3132,662r58,-1l3245,653r56,-11l3350,625r47,-19l3438,584r34,-24l3500,531r19,-28l3532,473r4,-31l3532,412r-13,-32l3500,352r-28,-28l3438,300r-41,-23l3350,258r-49,-15l3245,232r-55,-7l3132,221r-60,2l3017,228r-43,-37l2925,157r-56,-31l2809,98,2745,73,2677,51,2604,34,2527,19,2450,8,2369,2,2290,r-82,2l2129,8r-77,11l1975,32r-72,19l1832,71r-64,27l1704,71,1633,51,1561,32,1484,19,1407,8,1328,2,1246,r-79,2l1086,8r-77,11l932,34,859,51,791,73,727,98r-62,28l611,157r-49,34l520,228r-56,-5l404,221r-58,4l291,232r-56,11l186,258r-47,19l98,300,64,324,36,352,17,380,4,412,,442r4,31l17,503r19,28l64,560r34,24l139,606r47,19l235,642r56,11l346,661r58,1l464,662r56,-5xe" strokeweight=".65pt">
                  <v:path arrowok="t" o:connecttype="custom" o:connectlocs="961,1187;1137,1301;1353,1393;1594,1460;1858,1503;2131,1515;2407,1503;2670,1460;2915,1393;3133,1393;3378,1460;3641,1503;3917,1515;4190,1503;4454,1460;4695,1393;4907,1301;5087,1187;5254,1136;5456,1134;5646,1102;5810,1040;5939,961;6019,863;6048,758;6019,652;5939,556;5810,475;5646,417;5456,386;5254,383;5087,328;4907,216;4695,125;4454,58;4190,14;3917,0;3641,14;3378,55;3133,122;2915,122;2670,55;2407,14;2131,0;1858,14;1594,58;1353,125;1137,216;961,328;794,383;592,386;402,417;238,475;109,556;29,652;0,758;29,863;109,961;238,1040;402,1102;592,1134;794,1136" o:connectangles="0,0,0,0,0,0,0,0,0,0,0,0,0,0,0,0,0,0,0,0,0,0,0,0,0,0,0,0,0,0,0,0,0,0,0,0,0,0,0,0,0,0,0,0,0,0,0,0,0,0,0,0,0,0,0,0,0,0,0,0,0,0"/>
                </v:shape>
                <v:group id="Group 558" o:spid="_x0000_s1282" style="position:absolute;left:4100;top:10241;width:757;height:662" coordorigin="4734,10261" coordsize="757,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Freeform 559" o:spid="_x0000_s1283" style="position:absolute;left:4734;top:10261;width:757;height:662;visibility:visible;mso-wrap-style:square;v-text-anchor:top" coordsize="757,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NjesUA&#10;AADcAAAADwAAAGRycy9kb3ducmV2LnhtbESPQWsCMRSE7wX/Q3iCt5p1S4tsjSJiRQ+Fuhbp8bF5&#10;3SxuXpZNjOu/bwqFHoeZ+YZZrAbbiki9bxwrmE0zEMSV0w3XCj5Pb49zED4ga2wdk4I7eVgtRw8L&#10;LLS78ZFiGWqRIOwLVGBC6AopfWXIop+6jjh53663GJLsa6l7vCW4bWWeZS/SYsNpwWBHG0PVpbxa&#10;BV8fcXeO8UD5FkuTc3W+vrc7pSbjYf0KItAQ/sN/7b1W8PQ8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2N6xQAAANwAAAAPAAAAAAAAAAAAAAAAAJgCAABkcnMv&#10;ZG93bnJldi54bWxQSwUGAAAAAAQABAD1AAAAigMAAAAA&#10;" path="m167,434l,434,,662r757,l757,434r-165,l592,404r71,l663,,94,r,404l167,404r,30xe" strokeweight=".65pt">
                    <v:path arrowok="t" o:connecttype="custom" o:connectlocs="167,434;0,434;0,662;757,662;757,434;592,434;592,404;663,404;663,0;94,0;94,404;167,404;167,434" o:connectangles="0,0,0,0,0,0,0,0,0,0,0,0,0"/>
                  </v:shape>
                  <v:line id="Line 560" o:spid="_x0000_s1284" style="position:absolute;visibility:visible;mso-wrap-style:square" from="4901,10695" to="5326,10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sE8YAAADcAAAADwAAAGRycy9kb3ducmV2LnhtbESPQWsCMRSE7wX/Q3hCL1KzWpSyNYoI&#10;hUJPuir29tg8N6vJy7JJdfXXNwWhx2FmvmFmi85ZcaE21J4VjIYZCOLS65orBdvi4+UNRIjIGq1n&#10;UnCjAIt572mGufZXXtNlEyuRIBxyVGBibHIpQ2nIYRj6hjh5R986jEm2ldQtXhPcWTnOsql0WHNa&#10;MNjQylB53vw4BYU9Lenr25pifRjcd8Xtnu0HJ6We+93yHUSkLv6HH+1PreB1Moa/M+k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rbBPGAAAA3AAAAA8AAAAAAAAA&#10;AAAAAAAAoQIAAGRycy9kb3ducmV2LnhtbFBLBQYAAAAABAAEAPkAAACUAwAAAAA=&#10;" strokeweight=".65pt"/>
                  <v:line id="Line 561" o:spid="_x0000_s1285" style="position:absolute;visibility:visible;mso-wrap-style:square" from="4901,10665" to="5326,10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JiMYAAADcAAAADwAAAGRycy9kb3ducmV2LnhtbESPQWsCMRSE7wX/Q3iCF9FsKxVZjSIF&#10;oeBJV0u9PTavm7XJy7KJuvrrm0Khx2FmvmEWq85ZcaU21J4VPI8zEMSl1zVXCg7FZjQDESKyRuuZ&#10;FNwpwGrZe1pgrv2Nd3Tdx0okCIccFZgYm1zKUBpyGMa+IU7el28dxiTbSuoWbwnurHzJsql0WHNa&#10;MNjQm6Hye39xCgp7XtP2ZE2x+xw+jsX9kX0Mz0oN+t16DiJSF//Df+13rWDyOoHfM+k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3nyYjGAAAA3AAAAA8AAAAAAAAA&#10;AAAAAAAAoQIAAGRycy9kb3ducmV2LnhtbFBLBQYAAAAABAAEAPkAAACUAwAAAAA=&#10;" strokeweight=".65pt"/>
                  <v:shape id="Freeform 562" o:spid="_x0000_s1286" style="position:absolute;left:5125;top:10717;width:308;height:185;visibility:visible;mso-wrap-style:square;v-text-anchor:top" coordsize="308,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cMA&#10;AADcAAAADwAAAGRycy9kb3ducmV2LnhtbESPQUsDMRSE74L/ITzBm82qddG1aVGh0EsPWwWvz+SZ&#10;XXbzsiSxTf99Uyh4HGbmG2axym4Uewqx96zgflaBINbe9GwVfH2u755BxIRscPRMCo4UYbW8vlpg&#10;Y/yBW9rvkhUFwrFBBV1KUyNl1B05jDM/ERfv1weHqchgpQl4KHA3yoeqqqXDnstChxN9dKSH3Z9T&#10;gN8vdmyD+fF5aIdc1/p9a7VStzf57RVEopz+w5f2xih4fJrD+Uw5AnJ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c+dcMAAADcAAAADwAAAAAAAAAAAAAAAACYAgAAZHJzL2Rv&#10;d25yZXYueG1sUEsFBgAAAAAEAAQA9QAAAIgDAAAAAA==&#10;" path="m,185r248,l248,,,,,185xm272,30r36,l308,,272,r,30xe" strokeweight=".2pt">
                    <v:path arrowok="t" o:connecttype="custom" o:connectlocs="0,185;248,185;248,0;0,0;0,185;272,30;308,30;308,0;272,0;272,30" o:connectangles="0,0,0,0,0,0,0,0,0,0"/>
                    <o:lock v:ext="edit" verticies="t"/>
                  </v:shape>
                  <v:line id="Line 563" o:spid="_x0000_s1287" style="position:absolute;visibility:visible;mso-wrap-style:square" from="5125,10779" to="5373,10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Gom8gAAADcAAAADwAAAGRycy9kb3ducmV2LnhtbESPT0vDQBTE74LfYXlCL9JujKSV2E2w&#10;haKgHvpHSm/P7DMJZt+G3W0bv70rCD0OM/MbZl4OphMncr61rOBukoAgrqxuuVaw267GDyB8QNbY&#10;WSYFP+ShLK6v5phre+Y1nTahFhHCPkcFTQh9LqWvGjLoJ7Ynjt6XdQZDlK6W2uE5wk0n0ySZSoMt&#10;x4UGe1o2VH1vjkZBUr9mH/vDsLhdm8+3pXsO6Sx9V2p0Mzw9ggg0hEv4v/2iFdxnGfydiUdAF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5Gom8gAAADcAAAADwAAAAAA&#10;AAAAAAAAAAChAgAAZHJzL2Rvd25yZXYueG1sUEsFBgAAAAAEAAQA+QAAAJYDAAAAAA==&#10;" strokeweight=".2pt"/>
                  <v:line id="Line 564" o:spid="_x0000_s1288" style="position:absolute;visibility:visible;mso-wrap-style:square" from="5125,10841" to="5373,1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M27McAAADcAAAADwAAAGRycy9kb3ducmV2LnhtbESPQWsCMRSE74L/ITzBi9SsW7Rla5Qq&#10;SAX1oG0pvb1uXneXbl6WJOr6740g9DjMzDfMdN6aWpzI+cqygtEwAUGcW11xoeDjffXwDMIHZI21&#10;ZVJwIQ/zWbczxUzbM+/pdAiFiBD2GSooQ2gyKX1ekkE/tA1x9H6tMxiidIXUDs8RbmqZJslEGqw4&#10;LpTY0LKk/O9wNAqSYjP+/PpuF4O9+dku3VtIn9KdUv1e+/oCIlAb/sP39loreBxP4HY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QzbsxwAAANwAAAAPAAAAAAAA&#10;AAAAAAAAAKECAABkcnMvZG93bnJldi54bWxQSwUGAAAAAAQABAD5AAAAlQMAAAAA&#10;" strokeweight=".2pt"/>
                  <v:line id="Line 565" o:spid="_x0000_s1289" style="position:absolute;visibility:visible;mso-wrap-style:square" from="5136,10809" to="5362,1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d8cAAADcAAAADwAAAGRycy9kb3ducmV2LnhtbESPQWsCMRSE7wX/Q3iCl1Kz3WKV1ShV&#10;kBa0B21FvD03z93FzcuSRN3++6Yg9DjMzDfMZNaaWlzJ+cqygud+AoI4t7riQsH31/JpBMIHZI21&#10;ZVLwQx5m087DBDNtb7yh6zYUIkLYZ6igDKHJpPR5SQZ93zbE0TtZZzBE6QqpHd4i3NQyTZJXabDi&#10;uFBiQ4uS8vP2YhQkxWqw2x/a+ePGHNcL9x7SYfqpVK/bvo1BBGrDf/je/tAKXgZD+DsTj4C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D5N3xwAAANwAAAAPAAAAAAAA&#10;AAAAAAAAAKECAABkcnMvZG93bnJldi54bWxQSwUGAAAAAAQABAD5AAAAlQMAAAAA&#10;" strokeweight=".2pt"/>
                  <v:rect id="Rectangle 566" o:spid="_x0000_s1290" style="position:absolute;left:5266;top:10788;width:73;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5ds8AA&#10;AADcAAAADwAAAGRycy9kb3ducmV2LnhtbERPTYvCMBC9C/6HMII3TV21SDWKKwi9amVhb0MztsVm&#10;UppYq7/eHASPj/e92fWmFh21rrKsYDaNQBDnVldcKLhkx8kKhPPIGmvLpOBJDnbb4WCDibYPPlF3&#10;9oUIIewSVFB63yRSurwkg25qG+LAXW1r0AfYFlK3+AjhppY/URRLgxWHhhIbOpSU3853o2Dvs3nV&#10;dH/xc/lyh99sli7+04VS41G/X4Pw1Puv+ONOtYL5MqwNZ8IRkN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5ds8AAAADcAAAADwAAAAAAAAAAAAAAAACYAgAAZHJzL2Rvd25y&#10;ZXYueG1sUEsFBgAAAAAEAAQA9QAAAIUDAAAAAA==&#10;" filled="f" strokeweight=".2pt"/>
                  <v:shape id="Freeform 567" o:spid="_x0000_s1291" style="position:absolute;left:4757;top:10308;width:710;height:445;visibility:visible;mso-wrap-style:square;v-text-anchor:top" coordsize="710,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XzcIA&#10;AADcAAAADwAAAGRycy9kb3ducmV2LnhtbESPQWsCMRSE7wX/Q3hCbzXrikVXo4hU8dqthx4fm+fu&#10;6uYlJOm6/fdGKPQ4zMw3zHo7mE705ENrWcF0koEgrqxuuVZw/jq8LUCEiKyxs0wKfinAdjN6WWOh&#10;7Z0/qS9jLRKEQ4EKmhhdIWWoGjIYJtYRJ+9ivcGYpK+l9nhPcNPJPMvepcGW00KDjvYNVbfyxyi4&#10;lsc+fi86v8z3x488O7vAzin1Oh52KxCRhvgf/muftILZfAnP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tfNwgAAANwAAAAPAAAAAAAAAAAAAAAAAJgCAABkcnMvZG93&#10;bnJldi54bWxQSwUGAAAAAAQABAD1AAAAhwMAAAAA&#10;" path="m595,318r28,l623,310r-28,l595,318xm161,263r,-233l552,30r,233l161,263xm144,278r425,l569,15r17,l586,,124,r,295l144,295r,-17xm,430r71,l71,409,,409r,21xm415,445r154,l569,434r-154,l415,445xm687,419r23,l710,409r-23,l687,419xm687,439r23,l710,430r-23,l687,439xe" fillcolor="black" strokeweight=".2pt">
                    <v:path arrowok="t" o:connecttype="custom" o:connectlocs="595,318;623,318;623,310;595,310;595,318;161,263;161,30;552,30;552,263;161,263;144,278;569,278;569,15;586,15;586,0;124,0;124,295;144,295;144,278;0,430;71,430;71,409;0,409;0,430;415,445;569,445;569,434;415,434;415,445;687,419;710,419;710,409;687,409;687,419;687,439;710,439;710,430;687,430;687,439" o:connectangles="0,0,0,0,0,0,0,0,0,0,0,0,0,0,0,0,0,0,0,0,0,0,0,0,0,0,0,0,0,0,0,0,0,0,0,0,0,0,0"/>
                    <o:lock v:ext="edit" verticies="t"/>
                  </v:shape>
                  <v:line id="Line 568" o:spid="_x0000_s1292" style="position:absolute;visibility:visible;mso-wrap-style:square" from="4828,10641" to="5397,10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BvsUAAADcAAAADwAAAGRycy9kb3ducmV2LnhtbERPy2rCQBTdC/2H4Ra6EZ2Y4oPUUawg&#10;LWgX8UHp7jZzm4Rm7oSZUePfdxZCl4fzni8704gLOV9bVjAaJiCIC6trLhUcD5vBDIQPyBoby6Tg&#10;Rh6Wi4feHDNtr5zTZR9KEUPYZ6igCqHNpPRFRQb90LbEkfuxzmCI0JVSO7zGcNPINEkm0mDNsaHC&#10;ltYVFb/7s1GQlNvx6fOre+3n5nu3dm8hnaYfSj09dqsXEIG68C++u9+1gudJnB/Px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BvsUAAADcAAAADwAAAAAAAAAA&#10;AAAAAAChAgAAZHJzL2Rvd25yZXYueG1sUEsFBgAAAAAEAAQA+QAAAJMDAAAAAA==&#10;" strokeweight=".2pt"/>
                  <v:line id="Line 569" o:spid="_x0000_s1293" style="position:absolute;flip:y;visibility:visible;mso-wrap-style:square" from="4971,10641" to="4972,10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22PcQAAADcAAAADwAAAGRycy9kb3ducmV2LnhtbESP0WrCQBRE3wv+w3ILfaubGAk1uooE&#10;C1IEqe0HXLK3STB7N8muJv59VxB8HGbmDLPajKYRV+pdbVlBPI1AEBdW11wq+P35fP8A4TyyxsYy&#10;KbiRg8168rLCTNuBv+l68qUIEHYZKqi8bzMpXVGRQTe1LXHw/mxv0AfZl1L3OAS4aeQsilJpsOaw&#10;UGFLeUXF+XQxCg7HjpNusWtsmRbzi8ux+zp3Sr29jtslCE+jf4Yf7b1WkKQx3M+EI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TbY9xAAAANwAAAAPAAAAAAAAAAAA&#10;AAAAAKECAABkcnMvZG93bnJldi54bWxQSwUGAAAAAAQABAD5AAAAkgMAAAAA&#10;" strokeweight=".2pt"/>
                  <v:line id="Line 570" o:spid="_x0000_s1294" style="position:absolute;flip:y;visibility:visible;mso-wrap-style:square" from="5112,10641" to="5113,10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8oSsQAAADcAAAADwAAAGRycy9kb3ducmV2LnhtbESP0WqDQBRE3wP5h+UG+pasTYo0xlVC&#10;SKGUQmjaD7i4tyq6d9Vdjf37bqGQx2FmzjBpPptWTDS42rKCx00EgriwuuZSwdfny/oZhPPIGlvL&#10;pOCHHOTZcpFiou2NP2i6+lIECLsEFVTed4mUrqjIoNvYjjh433Yw6IMcSqkHvAW4aeU2imJpsOaw&#10;UGFHp4qK5joaBe+Xnnf9/tzaMi6eRnfC/q3plXpYzccDCE+zv4f/269awS7ewt+Zc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nyhKxAAAANwAAAAPAAAAAAAAAAAA&#10;AAAAAKECAABkcnMvZG93bnJldi54bWxQSwUGAAAAAAQABAD5AAAAkgMAAAAA&#10;" strokeweight=".2pt"/>
                </v:group>
                <v:rect id="Rectangle 571" o:spid="_x0000_s1295" style="position:absolute;left:3873;top:10955;width:1212;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G1BsQA&#10;AADcAAAADwAAAGRycy9kb3ducmV2LnhtbESPQWvCQBSE7wX/w/IEb3XXpg0a3YQiCELbQ1Xw+sg+&#10;k2D2bcyuGv99t1DocZiZb5hVMdhW3Kj3jWMNs6kCQVw603Cl4bDfPM9B+IBssHVMGh7kochHTyvM&#10;jLvzN912oRIRwj5DDXUIXSalL2uy6KeuI47eyfUWQ5R9JU2P9wi3rXxRKpUWG44LNXa0rqk8765W&#10;A6av5vJ1Sj73H9cUF9WgNm9HpfVkPLwvQQQawn/4r701GpI0g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tQbEAAAA3AAAAA8AAAAAAAAAAAAAAAAAmAIAAGRycy9k&#10;b3ducmV2LnhtbFBLBQYAAAAABAAEAPUAAACJAwAAAAA=&#10;" stroked="f"/>
                <v:rect id="Rectangle 572" o:spid="_x0000_s1296" style="position:absolute;left:3829;top:10967;width:1369;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3F7818" w:rsidRPr="00624C50" w:rsidRDefault="003F7818" w:rsidP="00C461A7">
                        <w:pPr>
                          <w:jc w:val="center"/>
                          <w:rPr>
                            <w:snapToGrid w:val="0"/>
                            <w:sz w:val="16"/>
                            <w:lang w:eastAsia="fr-FR"/>
                          </w:rPr>
                        </w:pPr>
                        <w:r w:rsidRPr="00624C50">
                          <w:rPr>
                            <w:snapToGrid w:val="0"/>
                            <w:sz w:val="16"/>
                            <w:lang w:eastAsia="fr-FR"/>
                          </w:rPr>
                          <w:t>Plate-</w:t>
                        </w:r>
                        <w:proofErr w:type="spellStart"/>
                        <w:r w:rsidRPr="00624C50">
                          <w:rPr>
                            <w:snapToGrid w:val="0"/>
                            <w:sz w:val="16"/>
                            <w:lang w:eastAsia="fr-FR"/>
                          </w:rPr>
                          <w:t>forme</w:t>
                        </w:r>
                        <w:proofErr w:type="spellEnd"/>
                        <w:r w:rsidRPr="00624C50">
                          <w:rPr>
                            <w:snapToGrid w:val="0"/>
                            <w:sz w:val="16"/>
                            <w:lang w:eastAsia="fr-FR"/>
                          </w:rPr>
                          <w:t xml:space="preserve"> de</w:t>
                        </w:r>
                      </w:p>
                      <w:p w:rsidR="003F7818" w:rsidRPr="00624C50" w:rsidRDefault="003F7818" w:rsidP="00C461A7">
                        <w:pPr>
                          <w:jc w:val="center"/>
                          <w:rPr>
                            <w:sz w:val="22"/>
                          </w:rPr>
                        </w:pPr>
                        <w:proofErr w:type="spellStart"/>
                        <w:r w:rsidRPr="00624C50">
                          <w:rPr>
                            <w:snapToGrid w:val="0"/>
                            <w:sz w:val="16"/>
                            <w:lang w:eastAsia="fr-FR"/>
                          </w:rPr>
                          <w:t>Transfert</w:t>
                        </w:r>
                        <w:proofErr w:type="spellEnd"/>
                        <w:r w:rsidRPr="00624C50">
                          <w:rPr>
                            <w:snapToGrid w:val="0"/>
                            <w:sz w:val="16"/>
                            <w:lang w:eastAsia="fr-FR"/>
                          </w:rPr>
                          <w:t xml:space="preserve"> SMS</w:t>
                        </w:r>
                      </w:p>
                    </w:txbxContent>
                  </v:textbox>
                </v:rect>
                <v:shape id="Freeform 573" o:spid="_x0000_s1297" style="position:absolute;left:4289;top:11444;width:808;height:750;visibility:visible;mso-wrap-style:square;v-text-anchor:top" coordsize="80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dM08IA&#10;AADcAAAADwAAAGRycy9kb3ducmV2LnhtbESPQYvCMBSE74L/ITzBm6arKNI1yiIqXjxoPejt2Tzb&#10;ss1LaWKt/94IgsdhZr5h5svWlKKh2hWWFfwMIxDEqdUFZwpOyWYwA+E8ssbSMil4koPlotuZY6zt&#10;gw/UHH0mAoRdjApy76tYSpfmZNANbUUcvJutDfog60zqGh8Bbko5iqKpNFhwWMixolVO6f/xbhTw&#10;vsya9X2yHZ3b6iqJT8ntEinV77V/vyA8tf4b/rR3WsF4OoH3mXA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0zTwgAAANwAAAAPAAAAAAAAAAAAAAAAAJgCAABkcnMvZG93&#10;bnJldi54bWxQSwUGAAAAAAQABAD1AAAAhwMAAAAA&#10;" path="m,750l397,187r75,200l808,,410,561,333,363,,750xe" fillcolor="black" strokeweight=".2pt">
                  <v:path arrowok="t" o:connecttype="custom" o:connectlocs="0,750;397,187;472,387;808,0;410,561;333,363;0,750" o:connectangles="0,0,0,0,0,0,0"/>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574" o:spid="_x0000_s1298" type="#_x0000_t61" style="position:absolute;left:6338;top:1714;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5/MQA&#10;AADcAAAADwAAAGRycy9kb3ducmV2LnhtbESPQUvDQBSE74L/YXkFb3ZThSCx2yKFaMFTYw8en9nX&#10;3ZDs25B9ttFf7wqCx2FmvmHW2zkM6kxT6iIbWC0LUMRttB07A8e3+vYBVBJki0NkMvBFCbab66s1&#10;VjZe+EDnRpzKEE4VGvAiY6V1aj0FTMs4EmfvFKeAkuXktJ3wkuFh0HdFUeqAHecFjyPtPLV98xkM&#10;1K/7bidNL65+eX4/BXf4/ui9MTeL+ekRlNAs/+G/9t4auC9L+D2Tj4D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OOfzEAAAA3AAAAA8AAAAAAAAAAAAAAAAAmAIAAGRycy9k&#10;b3ducmV2LnhtbFBLBQYAAAAABAAEAPUAAACJAwAAAAA=&#10;" adj="-7140,31020">
                  <v:textbox>
                    <w:txbxContent>
                      <w:p w:rsidR="003F7818" w:rsidRPr="00740ED1" w:rsidRDefault="003F7818" w:rsidP="00C461A7">
                        <w:pPr>
                          <w:jc w:val="center"/>
                          <w:rPr>
                            <w:sz w:val="16"/>
                            <w:lang w:val="fr-FR"/>
                          </w:rPr>
                        </w:pPr>
                        <w:r w:rsidRPr="00740ED1">
                          <w:rPr>
                            <w:sz w:val="16"/>
                            <w:lang w:val="fr-FR"/>
                          </w:rPr>
                          <w:t>Ces serveurs traitent le fichier des clients à alerter de bout en bout</w:t>
                        </w:r>
                      </w:p>
                    </w:txbxContent>
                  </v:textbox>
                </v:shape>
                <v:shape id="AutoShape 575" o:spid="_x0000_s1299" type="#_x0000_t61" style="position:absolute;left:1391;top:6284;width:216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uc38QA&#10;AADcAAAADwAAAGRycy9kb3ducmV2LnhtbESP3YrCMBSE7wXfIRzBO01V/KEaZVldWBYFf/oAh+bY&#10;FpuT0kRb334jCF4OM/MNs9q0phQPql1hWcFoGIEgTq0uOFOQXH4GCxDOI2ssLZOCJznYrLudFcba&#10;Nnyix9lnIkDYxagg976KpXRpTgbd0FbEwbva2qAPss6krrEJcFPKcRTNpMGCw0KOFX3nlN7Od6NA&#10;zy+HSbrbHqdT3O0Xf1HypCZRqt9rv5YgPLX+E363f7WCyWwOrzPh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nN/EAAAA3AAAAA8AAAAAAAAAAAAAAAAAmAIAAGRycy9k&#10;b3ducmV2LnhtbFBLBQYAAAAABAAEAPUAAACJAwAAAAA=&#10;" adj="25980,-26025">
                  <v:textbox>
                    <w:txbxContent>
                      <w:p w:rsidR="003F7818" w:rsidRPr="00740ED1" w:rsidRDefault="003F7818" w:rsidP="00C461A7">
                        <w:pPr>
                          <w:jc w:val="center"/>
                          <w:rPr>
                            <w:sz w:val="16"/>
                            <w:lang w:val="fr-FR"/>
                          </w:rPr>
                        </w:pPr>
                        <w:r w:rsidRPr="00740ED1">
                          <w:rPr>
                            <w:sz w:val="16"/>
                            <w:lang w:val="fr-FR"/>
                          </w:rPr>
                          <w:t>Vérification de la cohérence des données</w:t>
                        </w:r>
                      </w:p>
                    </w:txbxContent>
                  </v:textbox>
                </v:shape>
                <v:shape id="Text Box 576" o:spid="_x0000_s1300" type="#_x0000_t202" style="position:absolute;left:8749;top:4518;width:864;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fV8IA&#10;AADcAAAADwAAAGRycy9kb3ducmV2LnhtbERPz2vCMBS+D/wfwhN2GZpWmUg1imwIuyhbnXh9NM+2&#10;mLyUJtb635uD4PHj+71c99aIjlpfO1aQjhMQxIXTNZcK/g/b0RyED8gajWNScCcP69XgbYmZdjf+&#10;oy4PpYgh7DNUUIXQZFL6oiKLfuwa4sidXWsxRNiWUrd4i+HWyEmSzKTFmmNDhQ19VVRc8qtVcDpe&#10;tx+T9Hfz3U3TfP95MLszG6Xeh/1mASJQH17ip/tHK5jO4tp4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9XwgAAANwAAAAPAAAAAAAAAAAAAAAAAJgCAABkcnMvZG93&#10;bnJldi54bWxQSwUGAAAAAAQABAD1AAAAhwMAAAAA&#10;" stroked="f">
                  <v:textbox style="layout-flow:vertical">
                    <w:txbxContent>
                      <w:p w:rsidR="003F7818" w:rsidRPr="00740ED1" w:rsidRDefault="003F7818" w:rsidP="00C461A7">
                        <w:pPr>
                          <w:jc w:val="center"/>
                          <w:rPr>
                            <w:b/>
                            <w:sz w:val="16"/>
                            <w:lang w:val="fr-FR"/>
                          </w:rPr>
                        </w:pPr>
                        <w:r w:rsidRPr="00740ED1">
                          <w:rPr>
                            <w:b/>
                            <w:sz w:val="16"/>
                            <w:lang w:val="fr-FR"/>
                          </w:rPr>
                          <w:t>Boucle jusqu’à la fin du fichier</w:t>
                        </w:r>
                      </w:p>
                      <w:p w:rsidR="003F7818" w:rsidRDefault="003F7818" w:rsidP="00C461A7">
                        <w:pPr>
                          <w:jc w:val="center"/>
                          <w:rPr>
                            <w:b/>
                            <w:sz w:val="16"/>
                          </w:rPr>
                        </w:pPr>
                        <w:proofErr w:type="gramStart"/>
                        <w:r>
                          <w:rPr>
                            <w:b/>
                            <w:sz w:val="16"/>
                          </w:rPr>
                          <w:t>( n</w:t>
                        </w:r>
                        <w:proofErr w:type="gramEnd"/>
                        <w:r>
                          <w:rPr>
                            <w:b/>
                            <w:sz w:val="16"/>
                          </w:rPr>
                          <w:t xml:space="preserve"> = n + 1 )</w:t>
                        </w:r>
                      </w:p>
                    </w:txbxContent>
                  </v:textbox>
                </v:shape>
                <v:line id="Line 577" o:spid="_x0000_s1301" style="position:absolute;flip:y;visibility:visible;mso-wrap-style:square" from="5033,3539" to="9718,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oocQAAADcAAAADwAAAGRycy9kb3ducmV2LnhtbESPT2vCQBTE7wW/w/KEXopu1CIaXUUK&#10;hdKTf++P7MsmmH0bstskzafvCkKPw8z8htnue1uJlhpfOlYwmyYgiDOnSzYKrpfPyQqED8gaK8ek&#10;4Jc87Hejly2m2nV8ovYcjIgQ9ikqKEKoUyl9VpBFP3U1cfRy11gMUTZG6ga7CLeVnCfJUlosOS4U&#10;WNNHQdn9/GMVzN+G3pssP62Gdvg+us683/KDUq/j/rABEagP/+Fn+0srWCzX8DgTj4D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GihxAAAANwAAAAPAAAAAAAAAAAA&#10;AAAAAKECAABkcnMvZG93bnJldi54bWxQSwUGAAAAAAQABAD5AAAAkgMAAAAA&#10;">
                  <v:stroke startarrow="block"/>
                </v:line>
                <v:line id="Line 578" o:spid="_x0000_s1302" style="position:absolute;visibility:visible;mso-wrap-style:square" from="9718,3539" to="9718,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sdQsMAAADcAAAADwAAAGRycy9kb3ducmV2LnhtbERPy2rCQBTdC/7DcIXudNIKsaSOIi0F&#10;7UJ8gS6vmdskbeZOmJkm8e+dhdDl4bzny97UoiXnK8sKnicJCOLc6ooLBafj5/gVhA/IGmvLpOBG&#10;HpaL4WCOmbYd76k9hELEEPYZKihDaDIpfV6SQT+xDXHkvq0zGCJ0hdQOuxhuavmSJKk0WHFsKLGh&#10;95Ly38OfUbCd7tJ2tfla9+dNes0/9tfLT+eUehr1qzcQgfrwL36411rBdBbnxz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7HULDAAAA3AAAAA8AAAAAAAAAAAAA&#10;AAAAoQIAAGRycy9kb3ducmV2LnhtbFBLBQYAAAAABAAEAPkAAACRAwAAAAA=&#10;"/>
                <v:line id="Line 579" o:spid="_x0000_s1303" style="position:absolute;flip:x;visibility:visible;mso-wrap-style:square" from="8566,8321" to="9718,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M5pscAAADcAAAADwAAAGRycy9kb3ducmV2LnhtbESPQWsCMRSE74X+h/AKvYhmbaXq1ihS&#10;EHrwUisr3p6b182ym5dtEnX775uC0OMwM98wi1VvW3EhH2rHCsajDARx6XTNlYL952Y4AxEissbW&#10;MSn4oQCr5f3dAnPtrvxBl12sRIJwyFGBibHLpQylIYth5Dri5H05bzEm6SupPV4T3LbyKctepMWa&#10;04LBjt4Mlc3ubBXI2Xbw7denSVM0h8PcFGXRHbdKPT7061cQkfr4H76137WC5+k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UzmmxwAAANwAAAAPAAAAAAAA&#10;AAAAAAAAAKECAABkcnMvZG93bnJldi54bWxQSwUGAAAAAAQABAD5AAAAlQMAAAAA&#10;"/>
                <v:rect id="Rectangle 580" o:spid="_x0000_s1304" style="position:absolute;left:3192;top:8189;width:4391;height:1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3F7818" w:rsidRPr="00740ED1" w:rsidRDefault="003F7818" w:rsidP="00C461A7">
                        <w:pPr>
                          <w:jc w:val="center"/>
                          <w:rPr>
                            <w:sz w:val="16"/>
                            <w:lang w:val="fr-FR"/>
                          </w:rPr>
                        </w:pPr>
                        <w:r w:rsidRPr="00740ED1">
                          <w:rPr>
                            <w:snapToGrid w:val="0"/>
                            <w:sz w:val="16"/>
                            <w:lang w:val="fr-FR" w:eastAsia="fr-FR"/>
                          </w:rPr>
                          <w:t>Constitution des requêtes d’appel selon les règles prédéfinies pour chaque mode d’envoi</w:t>
                        </w:r>
                      </w:p>
                    </w:txbxContent>
                  </v:textbox>
                </v:rect>
                <v:shape id="Freeform 581" o:spid="_x0000_s1305" style="position:absolute;left:5022;top:9376;width:576;height:1038;rotation:1258488fd;flip:y;visibility:visible;mso-wrap-style:square;v-text-anchor:top" coordsize="538,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MeSccA&#10;AADcAAAADwAAAGRycy9kb3ducmV2LnhtbESPT2sCMRTE7wW/Q3hCL6VmW6G2W6P0j4p4Ka49tLfH&#10;5rm7mLxsk6jrtzeC0OMwM79hxtPOGnEgHxrHCh4GGQji0umGKwXfm/n9M4gQkTUax6TgRAGmk97N&#10;GHPtjrymQxErkSAcclRQx9jmUoayJoth4Fri5G2dtxiT9JXUHo8Jbo18zLInabHhtFBjSx81lbti&#10;bxWYl9n68+v9b2VWv8WiuLPLjacfpW773dsriEhd/A9f20utYDgawuVMOgJyc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THknHAAAA3AAAAA8AAAAAAAAAAAAAAAAAmAIAAGRy&#10;cy9kb3ducmV2LnhtbFBLBQYAAAAABAAEAPUAAACMAwAAAAA=&#10;" path="m,l75,30r72,37l216,111r62,48l335,213r52,58l429,333r39,66l496,468r23,71l532,612r6,73l536,758r-10,73l506,902r-27,69l447,1038e" filled="f" strokeweight=".2pt">
                  <v:stroke endarrow="block"/>
                  <v:path arrowok="t" o:connecttype="custom" o:connectlocs="0,0;80,30;157,67;231,111;298,159;359,213;414,271;459,333;501,399;531,468;556,539;570,612;576,685;574,758;563,831;542,902;513,971;479,1038" o:connectangles="0,0,0,0,0,0,0,0,0,0,0,0,0,0,0,0,0,0"/>
                </v:shape>
                <v:shape id="Freeform 582" o:spid="_x0000_s1306" style="position:absolute;left:4473;top:9264;width:449;height:1015;rotation:-1258488fd;flip:x;visibility:visible;mso-wrap-style:square;v-text-anchor:top" coordsize="538,10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0k8MA&#10;AADcAAAADwAAAGRycy9kb3ducmV2LnhtbESPzarCMBSE94LvEI5wd5rqFS3VKCIIIm6sbtwdmtOf&#10;e5uT0kStb28EweUwM98wy3VnanGn1lWWFYxHEQjizOqKCwWX824Yg3AeWWNtmRQ8ycF61e8tMdH2&#10;wSe6p74QAcIuQQWl900ipctKMuhGtiEOXm5bgz7ItpC6xUeAm1pOomgmDVYcFkpsaFtS9p/ejII4&#10;zeNDsTf5+Ll1x+iw+Ztcr2elfgbdZgHCU+e/4U97rxX8zqfwPh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0k8MAAADcAAAADwAAAAAAAAAAAAAAAACYAgAAZHJzL2Rv&#10;d25yZXYueG1sUEsFBgAAAAAEAAQA9QAAAIgDAAAAAA==&#10;" path="m,l75,30r72,37l216,111r62,48l335,213r52,58l429,333r39,66l496,468r23,71l532,612r6,73l536,758r-10,73l506,902r-27,69l447,1038e" filled="f" strokeweight=".2pt">
                  <v:stroke endarrow="block"/>
                  <v:path arrowok="t" o:connecttype="custom" o:connectlocs="0,0;63,29;123,66;180,109;232,155;280,208;323,265;358,326;391,390;414,458;433,527;444,598;449,670;447,741;439,813;422,882;400,949;373,1015" o:connectangles="0,0,0,0,0,0,0,0,0,0,0,0,0,0,0,0,0,0"/>
                </v:shape>
                <v:group id="Group 583" o:spid="_x0000_s1307" style="position:absolute;left:6102;top:10276;width:1440;height:1152" coordorigin="6624,11952" coordsize="1296,1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Text Box 584" o:spid="_x0000_s1308" type="#_x0000_t202" style="position:absolute;left:6624;top:12096;width:129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C98YA&#10;AADcAAAADwAAAGRycy9kb3ducmV2LnhtbESPT2vCQBTE7wW/w/KE3upGBSvRVUTQetDS+gevj+wz&#10;G8y+Ddk1Sb99Vyj0OMzMb5j5srOlaKj2hWMFw0ECgjhzuuBcwfm0eZuC8AFZY+mYFPyQh+Wi9zLH&#10;VLuWv6k5hlxECPsUFZgQqlRKnxmy6AeuIo7ezdUWQ5R1LnWNbYTbUo6SZCItFhwXDFa0NpTdjw+r&#10;oNy1o+zza3oY77ttkVxu101jPpR67XerGYhAXfgP/7V3WsH4fQL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fC98YAAADcAAAADwAAAAAAAAAAAAAAAACYAgAAZHJz&#10;L2Rvd25yZXYueG1sUEsFBgAAAAAEAAQA9QAAAIsDAAAAAA==&#10;" strokecolor="#4f81bd" strokeweight="1pt">
                    <v:stroke dashstyle="dash"/>
                    <v:shadow color="#868686"/>
                    <v:textbox>
                      <w:txbxContent>
                        <w:p w:rsidR="003F7818" w:rsidRDefault="003F7818" w:rsidP="00C461A7">
                          <w:pPr>
                            <w:jc w:val="center"/>
                            <w:rPr>
                              <w:sz w:val="16"/>
                            </w:rPr>
                          </w:pPr>
                        </w:p>
                        <w:p w:rsidR="003F7818" w:rsidRPr="00740ED1" w:rsidRDefault="003F7818" w:rsidP="00C461A7">
                          <w:pPr>
                            <w:jc w:val="center"/>
                            <w:rPr>
                              <w:sz w:val="16"/>
                              <w:lang w:val="fr-FR"/>
                            </w:rPr>
                          </w:pPr>
                          <w:r w:rsidRPr="00740ED1">
                            <w:rPr>
                              <w:sz w:val="16"/>
                              <w:lang w:val="fr-FR"/>
                            </w:rPr>
                            <w:t>Stockage de la base de suivi</w:t>
                          </w:r>
                        </w:p>
                      </w:txbxContent>
                    </v:textbox>
                  </v:shape>
                  <v:oval id="Oval 585" o:spid="_x0000_s1309" style="position:absolute;left:6624;top:11952;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IHMYA&#10;AADcAAAADwAAAGRycy9kb3ducmV2LnhtbESPQWvCQBSE7wX/w/KE3urGFFRSVymlStFTE9teX7Ov&#10;SWj2bdzdavTXu0LB4zAz3zDzZW9acSDnG8sKxqMEBHFpdcOVgl2xepiB8AFZY2uZFJzIw3IxuJtj&#10;pu2R3+mQh0pECPsMFdQhdJmUvqzJoB/Zjjh6P9YZDFG6SmqHxwg3rUyTZCINNhwXauzopabyN/8z&#10;CvbrYhvSjcuL131afH2Mt+fJ57dS98P++QlEoD7cwv/tN63gcTqF65l4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IHMYAAADcAAAADwAAAAAAAAAAAAAAAACYAgAAZHJz&#10;L2Rvd25yZXYueG1sUEsFBgAAAAAEAAQA9QAAAIsDAAAAAA==&#10;" strokecolor="#4f81bd" strokeweight="1pt">
                    <v:stroke dashstyle="dash"/>
                    <v:shadow color="#868686"/>
                  </v:oval>
                  <v:oval id="Oval 586" o:spid="_x0000_s1310" style="position:absolute;left:6624;top:12960;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cbsMA&#10;AADcAAAADwAAAGRycy9kb3ducmV2LnhtbERPz2vCMBS+D/Y/hDfwNlMrOKlGGWOKzNNaN6/P5tmW&#10;NS81idr515vDYMeP7/d82ZtWXMj5xrKC0TABQVxa3XClYFesnqcgfEDW2FomBb/kYbl4fJhjpu2V&#10;P+mSh0rEEPYZKqhD6DIpfVmTQT+0HXHkjtYZDBG6SmqH1xhuWpkmyUQabDg21NjRW03lT342Ck7r&#10;YhvSD5cX76e02H+NtrfJ90GpwVP/OgMRqA//4j/3RisYv8S18U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BcbsMAAADcAAAADwAAAAAAAAAAAAAAAACYAgAAZHJzL2Rv&#10;d25yZXYueG1sUEsFBgAAAAAEAAQA9QAAAIgDAAAAAA==&#10;" strokecolor="#4f81bd" strokeweight="1pt">
                    <v:stroke dashstyle="dash"/>
                    <v:shadow color="#868686"/>
                  </v:oval>
                </v:group>
                <v:line id="Line 587" o:spid="_x0000_s1311" style="position:absolute;visibility:visible;mso-wrap-style:square" from="5238,10564" to="6102,10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lkS8UAAADcAAAADwAAAGRycy9kb3ducmV2LnhtbESPQWvCQBSE74X+h+UVeqsbK5gmukpp&#10;EHrQglp6fmZfs6HZtyG7jeu/d4VCj8PMfMMs19F2YqTBt44VTCcZCOLa6ZYbBZ/HzdMLCB+QNXaO&#10;ScGFPKxX93dLLLU7857GQ2hEgrAvUYEJoS+l9LUhi37ieuLkfbvBYkhyaKQe8JzgtpPPWTaXFltO&#10;CwZ7ejNU/xx+rYLcVHuZy2p7/KjGdlrEXfw6FUo9PsTXBYhAMfyH/9rvWsEsL+B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lkS8UAAADcAAAADwAAAAAAAAAA&#10;AAAAAAChAgAAZHJzL2Rvd25yZXYueG1sUEsFBgAAAAAEAAQA+QAAAJMDAAAAAA==&#10;">
                  <v:stroke endarrow="block"/>
                </v:line>
                <v:shape id="Freeform 588" o:spid="_x0000_s1312" style="position:absolute;left:3557;top:11469;width:808;height:750;visibility:visible;mso-wrap-style:square;v-text-anchor:top" coordsize="80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wJsb4A&#10;AADcAAAADwAAAGRycy9kb3ducmV2LnhtbERPyw7BQBTdS/zD5ErsmCJEyhARxMbCY8Hu6lxto3On&#10;6YyqvzcLieXJec+XjSlETZXLLSsY9CMQxInVOacKLudtbwrCeWSNhWVS8CEHy0W7NcdY2zcfqT75&#10;VIQQdjEqyLwvYyldkpFB17clceAetjLoA6xSqSt8h3BTyGEUTaTBnENDhiWtM0qep5dRwIcirTev&#10;8W54bcq7JL6cH7dIqW6nWc1AeGr8X/xz77WC0TTMD2fCE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8CbG+AAAA3AAAAA8AAAAAAAAAAAAAAAAAmAIAAGRycy9kb3ducmV2&#10;LnhtbFBLBQYAAAAABAAEAPUAAACDAwAAAAA=&#10;" path="m,750l397,187r75,200l808,,410,561,333,363,,750xe" fillcolor="black" strokeweight=".2pt">
                  <v:path arrowok="t" o:connecttype="custom" o:connectlocs="0,750;397,187;472,387;808,0;410,561;333,363;0,750" o:connectangles="0,0,0,0,0,0,0"/>
                </v:shape>
                <v:shape id="Freeform 589" o:spid="_x0000_s1313" style="position:absolute;left:2832;top:11428;width:808;height:750;visibility:visible;mso-wrap-style:square;v-text-anchor:top" coordsize="80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sKsIA&#10;AADcAAAADwAAAGRycy9kb3ducmV2LnhtbESPzarCMBSE94LvEI7gTlMVRapRRFTcuPBnce/u2Bzb&#10;YnNSmljr2xtBcDnMzDfMfNmYQtRUudyygkE/AkGcWJ1zquBy3vamIJxH1lhYJgUvcrBctFtzjLV9&#10;8pHqk09FgLCLUUHmfRlL6ZKMDLq+LYmDd7OVQR9klUpd4TPATSGHUTSRBnMOCxmWtM4ouZ8eRgEf&#10;irTePMa74V9TXiXx5Xz7j5TqdprVDISnxv/C3/ZeKxhNB/A5E4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KwqwgAAANwAAAAPAAAAAAAAAAAAAAAAAJgCAABkcnMvZG93&#10;bnJldi54bWxQSwUGAAAAAAQABAD1AAAAhwMAAAAA&#10;" path="m,750l397,187r75,200l808,,410,561,333,363,,750xe" fillcolor="black" strokeweight=".2pt">
                  <v:path arrowok="t" o:connecttype="custom" o:connectlocs="0,750;397,187;472,387;808,0;410,561;333,363;0,750" o:connectangles="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90" o:spid="_x0000_s1314" type="#_x0000_t67" style="position:absolute;left:5627;top:11644;width:2160;height:1728;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u8UA&#10;AADcAAAADwAAAGRycy9kb3ducmV2LnhtbESPQWvCQBSE74X+h+UVepFmo6KR6CqltFAIHowVr4/s&#10;Mwlm3y7ZrUn/vVso9DjMzDfMZjeaTtyo961lBdMkBUFcWd1yreDr+PGyAuEDssbOMin4IQ+77ePD&#10;BnNtBz7QrQy1iBD2OSpoQnC5lL5qyKBPrCOO3sX2BkOUfS11j0OEm07O0nQpDbYcFxp09NZQdS2/&#10;jQKvZeWK/T7j8fR+mbi2WEzPmVLPT+PrGkSgMfyH/9qfWsF8NYPfM/EI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r+7xQAAANwAAAAPAAAAAAAAAAAAAAAAAJgCAABkcnMv&#10;ZG93bnJldi54bWxQSwUGAAAAAAQABAD1AAAAigMAAAAA&#10;" adj="16388,3750">
                  <v:textbox>
                    <w:txbxContent>
                      <w:p w:rsidR="003F7818" w:rsidRDefault="003F7818" w:rsidP="00C461A7">
                        <w:pPr>
                          <w:jc w:val="center"/>
                          <w:rPr>
                            <w:sz w:val="16"/>
                          </w:rPr>
                        </w:pPr>
                      </w:p>
                      <w:p w:rsidR="003F7818" w:rsidRPr="00740ED1" w:rsidRDefault="003F7818" w:rsidP="00C461A7">
                        <w:pPr>
                          <w:jc w:val="center"/>
                          <w:rPr>
                            <w:sz w:val="16"/>
                            <w:lang w:val="fr-FR"/>
                          </w:rPr>
                        </w:pPr>
                        <w:r w:rsidRPr="00740ED1">
                          <w:rPr>
                            <w:sz w:val="16"/>
                            <w:lang w:val="fr-FR"/>
                          </w:rPr>
                          <w:t>Acquittement (</w:t>
                        </w:r>
                        <w:proofErr w:type="gramStart"/>
                        <w:r w:rsidRPr="00740ED1">
                          <w:rPr>
                            <w:sz w:val="16"/>
                            <w:lang w:val="fr-FR"/>
                          </w:rPr>
                          <w:t>syn .</w:t>
                        </w:r>
                        <w:proofErr w:type="gramEnd"/>
                        <w:r w:rsidRPr="00740ED1">
                          <w:rPr>
                            <w:sz w:val="16"/>
                            <w:lang w:val="fr-FR"/>
                          </w:rPr>
                          <w:t>) et Notification (Async.)</w:t>
                        </w:r>
                      </w:p>
                    </w:txbxContent>
                  </v:textbox>
                </v:shape>
                <v:shape id="Text Box 591" o:spid="_x0000_s1315" type="#_x0000_t202" style="position:absolute;left:3321;top:940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P6sUA&#10;AADcAAAADwAAAGRycy9kb3ducmV2LnhtbESPQWvCQBSE7wX/w/IKXopuNMWmqasUQdGbWmmvj+wz&#10;Cc2+TXfXmP77rlDwOMzMN8x82ZtGdOR8bVnBZJyAIC6srrlUcPpYjzIQPiBrbCyTgl/ysFwMHuaY&#10;a3vlA3XHUIoIYZ+jgiqENpfSFxUZ9GPbEkfvbJ3BEKUrpXZ4jXDTyGmSzKTBmuNChS2tKiq+jxej&#10;IHvedl9+l+4/i9m5eQ1PL93mxyk1fOzf30AE6sM9/N/eagVplsL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c/qxQAAANwAAAAPAAAAAAAAAAAAAAAAAJgCAABkcnMv&#10;ZG93bnJldi54bWxQSwUGAAAAAAQABAD1AAAAigMAAAAA&#10;">
                  <v:textbox>
                    <w:txbxContent>
                      <w:p w:rsidR="003F7818" w:rsidRDefault="003F7818" w:rsidP="00C461A7">
                        <w:pPr>
                          <w:jc w:val="center"/>
                          <w:rPr>
                            <w:sz w:val="16"/>
                          </w:rPr>
                        </w:pPr>
                        <w:proofErr w:type="spellStart"/>
                        <w:r>
                          <w:rPr>
                            <w:sz w:val="16"/>
                          </w:rPr>
                          <w:t>Appel</w:t>
                        </w:r>
                        <w:proofErr w:type="spellEnd"/>
                      </w:p>
                    </w:txbxContent>
                  </v:textbox>
                </v:shape>
                <v:shape id="Text Box 592" o:spid="_x0000_s1316" type="#_x0000_t202" style="position:absolute;left:5382;top:9736;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xXnsUA&#10;AADcAAAADwAAAGRycy9kb3ducmV2LnhtbESPQWvCQBSE74L/YXlCL6KbVtGYuooIFntrrej1kX0m&#10;odm36e4a03/vCoUeh5n5hlmuO1OLlpyvLCt4HicgiHOrKy4UHL92oxSED8gaa8uk4Jc8rFf93hIz&#10;bW/8Se0hFCJC2GeooAyhyaT0eUkG/dg2xNG7WGcwROkKqR3eItzU8iVJZtJgxXGhxIa2JeXfh6tR&#10;kE737dm/Tz5O+exSL8Jw3r79OKWeBt3mFUSgLvyH/9p7rWCSTuFxJh4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FeexQAAANwAAAAPAAAAAAAAAAAAAAAAAJgCAABkcnMv&#10;ZG93bnJldi54bWxQSwUGAAAAAAQABAD1AAAAigMAAAAA&#10;">
                  <v:textbox>
                    <w:txbxContent>
                      <w:p w:rsidR="003F7818" w:rsidRDefault="003F7818" w:rsidP="00C461A7">
                        <w:pPr>
                          <w:jc w:val="center"/>
                          <w:rPr>
                            <w:sz w:val="16"/>
                          </w:rPr>
                        </w:pPr>
                        <w:proofErr w:type="gramStart"/>
                        <w:r>
                          <w:rPr>
                            <w:sz w:val="16"/>
                          </w:rPr>
                          <w:t>Code retour</w:t>
                        </w:r>
                        <w:proofErr w:type="gramEnd"/>
                      </w:p>
                    </w:txbxContent>
                  </v:textbox>
                </v:shape>
                <v:rect id="Rectangle 593" o:spid="_x0000_s1317" style="position:absolute;left:2877;top:13004;width:353;height:1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cQA&#10;AADcAAAADwAAAGRycy9kb3ducmV2LnhtbESP0WoCMRRE34X+Q7iCb5rdVkW3RrEFUQQftP2Ay+Z2&#10;s3Vzs02ibv++EYQ+DjNzhlmsOtuIK/lQO1aQjzIQxKXTNVcKPj82wxmIEJE1No5JwS8FWC2fegss&#10;tLvxka6nWIkE4VCgAhNjW0gZSkMWw8i1xMn7ct5iTNJXUnu8Jbht5HOWTaXFmtOCwZbeDZXn08Uq&#10;oLftcf69DuYgfR7yw346H29/lBr0u/UriEhd/A8/2jut4GU2gfuZdA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f/u3EAAAA3AAAAA8AAAAAAAAAAAAAAAAAmAIAAGRycy9k&#10;b3ducmV2LnhtbFBLBQYAAAAABAAEAPUAAACJAwAAAAA=&#10;" filled="f" stroked="f">
                  <v:textbox inset="0,0,0,0">
                    <w:txbxContent>
                      <w:p w:rsidR="003F7818" w:rsidRPr="00624C50" w:rsidRDefault="003F7818" w:rsidP="00C461A7">
                        <w:pPr>
                          <w:rPr>
                            <w:sz w:val="20"/>
                          </w:rPr>
                        </w:pPr>
                        <w:r w:rsidRPr="00624C50">
                          <w:rPr>
                            <w:b/>
                            <w:snapToGrid w:val="0"/>
                            <w:sz w:val="16"/>
                            <w:lang w:eastAsia="fr-FR"/>
                          </w:rPr>
                          <w:t>SFR</w:t>
                        </w:r>
                      </w:p>
                    </w:txbxContent>
                  </v:textbox>
                </v:rect>
                <v:group id="Group 594" o:spid="_x0000_s1318" style="position:absolute;left:1814;top:12351;width:759;height:593" coordorigin="2583,14040" coordsize="75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Freeform 595" o:spid="_x0000_s1319" style="position:absolute;left:2583;top:14572;width:759;height:61;visibility:visible;mso-wrap-style:square;v-text-anchor:top" coordsize="7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09cYA&#10;AADcAAAADwAAAGRycy9kb3ducmV2LnhtbESPQWvCQBSE74L/YXkFL1I3taCSuooUBK1U0EjB2yP7&#10;TILZtyG7muiv7wqCx2FmvmGm89aU4kq1Kywr+BhEIIhTqwvOFByS5fsEhPPIGkvLpOBGDuazbmeK&#10;sbYN7+i695kIEHYxKsi9r2IpXZqTQTewFXHwTrY26IOsM6lrbALclHIYRSNpsOCwkGNF3zml5/3F&#10;KOBl8rvZ/DUn97Nenbd3fzwk/aNSvbd28QXCU+tf4Wd7pRV8TsbwOBOO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K09cYAAADcAAAADwAAAAAAAAAAAAAAAACYAgAAZHJz&#10;L2Rvd25yZXYueG1sUEsFBgAAAAAEAAQA9QAAAIsDAAAAAA==&#10;" path="m49,20l,20,,61r759,l759,20r-96,l663,,49,r,20xm663,20l60,20r603,xe" strokeweight=".65pt">
                    <v:path arrowok="t" o:connecttype="custom" o:connectlocs="49,20;0,20;0,61;759,61;759,20;663,20;663,0;49,0;49,20;663,20;60,20;663,20" o:connectangles="0,0,0,0,0,0,0,0,0,0,0,0"/>
                    <o:lock v:ext="edit" verticies="t"/>
                  </v:shape>
                  <v:line id="Line 596" o:spid="_x0000_s1320" style="position:absolute;visibility:visible;mso-wrap-style:square" from="2739,14364" to="2842,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3vsIAAADcAAAADwAAAGRycy9kb3ducmV2LnhtbERPTWsCMRC9F/wPYQpepGatUGQ1ighC&#10;oSddFXsbNuNmbTJZNqmu/npzEDw+3vds0TkrLtSG2rOC0TADQVx6XXOlYFesPyYgQkTWaD2TghsF&#10;WMx7bzPMtb/yhi7bWIkUwiFHBSbGJpcylIYchqFviBN38q3DmGBbSd3iNYU7Kz+z7Es6rDk1GGxo&#10;Zaj82/47BYU9L+nn15picxzc98Xtnh0GZ6X6791yCiJSF1/ip/tbKxhP0tp0Jh0B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N3vsIAAADcAAAADwAAAAAAAAAAAAAA&#10;AAChAgAAZHJzL2Rvd25yZXYueG1sUEsFBgAAAAAEAAQA+QAAAJADAAAAAA==&#10;" strokeweight=".65pt"/>
                  <v:shape id="Freeform 597" o:spid="_x0000_s1321" style="position:absolute;left:2739;top:14297;width:154;height:269;visibility:visible;mso-wrap-style:square;v-text-anchor:top" coordsize="1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XUC8UA&#10;AADcAAAADwAAAGRycy9kb3ducmV2LnhtbESPQYvCMBSE7wv+h/AEL7KmKlS3GkUqgsgiWPewx0fz&#10;bIvNS2mi1n9vhIU9DjPzDbNcd6YWd2pdZVnBeBSBIM6trrhQ8HPefc5BOI+ssbZMCp7kYL3qfSwx&#10;0fbBJ7pnvhABwi5BBaX3TSKly0sy6Ea2IQ7exbYGfZBtIXWLjwA3tZxEUSwNVhwWSmwoLSm/Zjej&#10;4HeSDo/6Gsdp3KTDPDt817OtU2rQ7zYLEJ46/x/+a++1gun8C95nwhGQq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dQLxQAAANwAAAAPAAAAAAAAAAAAAAAAAJgCAABkcnMv&#10;ZG93bnJldi54bWxQSwUGAAAAAAQABAD1AAAAigMAAAAA&#10;" path="m154,269l,67,51,e" filled="f" strokeweight=".65pt">
                    <v:path arrowok="t" o:connecttype="custom" o:connectlocs="154,269;0,67;51,0" o:connectangles="0,0,0"/>
                  </v:shape>
                  <v:line id="Line 598" o:spid="_x0000_s1322" style="position:absolute;flip:y;visibility:visible;mso-wrap-style:square" from="2679,14364" to="2842,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EtFsAAAADcAAAADwAAAGRycy9kb3ducmV2LnhtbERPy4rCMBTdD/gP4QqzG1MfiFaj6IAw&#10;LquiuLs016ba3JQmY+vfTxYDLg/nvVx3thJPanzpWMFwkIAgzp0uuVBwOu6+ZiB8QNZYOSYFL/Kw&#10;XvU+lphq13JGz0MoRAxhn6ICE0KdSulzQxb9wNXEkbu5xmKIsCmkbrCN4baSoySZSoslxwaDNX0b&#10;yh+HX6tgstkP7eVqZ3prsN276pzds7NSn/1uswARqAtv8b/7RysYz+P8eCYeAb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BLRbAAAAA3AAAAA8AAAAAAAAAAAAAAAAA&#10;oQIAAGRycy9kb3ducmV2LnhtbFBLBQYAAAAABAAEAPkAAACOAwAAAAA=&#10;" strokeweight=".65pt"/>
                  <v:shape id="Freeform 599" o:spid="_x0000_s1323" style="position:absolute;left:2739;top:14499;width:301;height:67;visibility:visible;mso-wrap-style:square;v-text-anchor:top" coordsize="3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x5MYA&#10;AADcAAAADwAAAGRycy9kb3ducmV2LnhtbESPT0sDMRTE70K/Q3hCbzb7B8RdmxYpLVTEgtWDvT02&#10;z93V5GVJYrv99qYg9DjMzG+Y+XK0RhzJh96xgnyWgSBunO65VfDxvrl7ABEiskbjmBScKcByMbmZ&#10;Y63did/ouI+tSBAONSroYhxqKUPTkcUwcwNx8r6ctxiT9K3UHk8Jbo0ssuxeWuw5LXQ40Kqj5mf/&#10;axV8rl/Gc/mdVdXBl4dn81rsclMoNb0dnx5BRBrjNfzf3moFZZXD5Uw6AnL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lx5MYAAADcAAAADwAAAAAAAAAAAAAAAACYAgAAZHJz&#10;L2Rvd25yZXYueG1sUEsFBgAAAAAEAAQA9QAAAIsDAAAAAA==&#10;" path="m51,67l,,301,,256,67e" filled="f" strokeweight=".65pt">
                    <v:path arrowok="t" o:connecttype="custom" o:connectlocs="51,67;0,0;301,0;256,67" o:connectangles="0,0,0,0"/>
                  </v:shape>
                  <v:line id="Line 600" o:spid="_x0000_s1324" style="position:absolute;flip:x y;visibility:visible;mso-wrap-style:square" from="2944,14386" to="3105,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CGBcQAAADcAAAADwAAAGRycy9kb3ducmV2LnhtbESPQWsCMRSE70L/Q3gFb5qttkVXo4gg&#10;ChWlKp4fm+fu2s1L2MR1+++bguBxmJlvmOm8NZVoqPalZQVv/QQEcWZ1ybmC03HVG4HwAVljZZkU&#10;/JKH+eylM8VU2zt/U3MIuYgQ9ikqKEJwqZQ+K8ig71tHHL2LrQ2GKOtc6hrvEW4qOUiST2mw5LhQ&#10;oKNlQdnP4WYUvLv1om3c7stuP67n9bHZ7s3YK9V9bRcTEIHa8Aw/2hutYDgewP+ZeAT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IIYFxAAAANwAAAAPAAAAAAAAAAAA&#10;AAAAAKECAABkcnMvZG93bnJldi54bWxQSwUGAAAAAAQABAD5AAAAkgMAAAAA&#10;" strokeweight=".65pt"/>
                  <v:rect id="Rectangle 601" o:spid="_x0000_s1325" style="position:absolute;left:2844;top:14364;width:96;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mlqcUA&#10;AADcAAAADwAAAGRycy9kb3ducmV2LnhtbESPQWvCQBSE7wX/w/IEL6IbtWiNriIW0YvYpur5kX0m&#10;wezbkN2a9N93C0KPw8x8wyzXrSnFg2pXWFYwGkYgiFOrC84UnL92gzcQziNrLC2Tgh9ysF51XpYY&#10;a9vwJz0Sn4kAYRejgtz7KpbSpTkZdENbEQfvZmuDPsg6k7rGJsBNKcdRNJUGCw4LOVa0zSm9J99G&#10;wUz2G73f3V714f3jtD9idKXLWalet90sQHhq/X/42T5oBZP5BP7Oh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aWpxQAAANwAAAAPAAAAAAAAAAAAAAAAAJgCAABkcnMv&#10;ZG93bnJldi54bWxQSwUGAAAAAAQABAD1AAAAigMAAAAA&#10;" fillcolor="black" strokeweight=".65pt"/>
                  <v:shape id="Freeform 602" o:spid="_x0000_s1326" style="position:absolute;left:2609;top:14040;width:733;height:434;visibility:visible;mso-wrap-style:square;v-text-anchor:top" coordsize="73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6NcUA&#10;AADcAAAADwAAAGRycy9kb3ducmV2LnhtbESPT0sDMRTE70K/Q3iCN5v1D9auTUsVpB4EsXro8bF5&#10;btJuXtbkuV2/vREEj8PM/IZZrMbQqYFS9pENXEwrUMRNtJ5bA+9vj+e3oLIgW+wik4FvyrBaTk4W&#10;WNt45FcattKqAuFcowEn0tda58ZRwDyNPXHxPmIKKEWmVtuExwIPnb6sqhsd0HNZcNjTg6PmsP0K&#10;BjYyPM8cv6T98HkvwW/8rN95Y85Ox/UdKKFR/sN/7Sdr4Gp+Db9nyhH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Ho1xQAAANwAAAAPAAAAAAAAAAAAAAAAAJgCAABkcnMv&#10;ZG93bnJldi54bWxQSwUGAAAAAAQABAD1AAAAigMAAAAA&#10;" path="m14,17l4,42,,68,4,98r13,31l34,163r25,34l91,230r39,34l173,296r47,30l269,352r51,24l374,397r53,17l478,425r50,7l575,434r40,-2l654,425r32,-11l709,397r20,-21l718,386r-19,5l675,393r-32,-2l607,384,566,374,521,360,474,343,423,322,372,300,320,275,271,249,222,221,177,193,136,165,100,137,68,113,44,88,25,66,14,45,12,30,14,17xm14,17l25,8,44,2,68,r32,2l136,10r41,9l222,34r49,17l320,72r52,22l423,118r51,26l521,173r45,28l609,229r36,28l675,283r26,24l718,328r11,20l733,363r-4,13l718,386r-19,5l675,393r-32,-2l607,384,566,374,521,360,474,343,423,322,372,300,320,275,271,249,222,221,177,193,136,165,100,137,68,113,44,88,25,66,14,45,12,30,14,17xe" strokeweight=".65pt">
                    <v:path arrowok="t" o:connecttype="custom" o:connectlocs="4,42;4,98;34,163;91,230;173,296;269,352;374,397;478,425;575,434;654,425;709,397;718,386;675,393;607,384;521,360;423,322;320,275;222,221;136,165;68,113;25,66;12,30;14,17;44,2;100,2;177,19;271,51;372,94;474,144;566,201;645,257;701,307;729,348;729,376;699,391;643,391;566,374;474,343;372,300;271,249;177,193;100,137;44,88;14,45;14,17" o:connectangles="0,0,0,0,0,0,0,0,0,0,0,0,0,0,0,0,0,0,0,0,0,0,0,0,0,0,0,0,0,0,0,0,0,0,0,0,0,0,0,0,0,0,0,0,0"/>
                    <o:lock v:ext="edit" verticies="t"/>
                  </v:shape>
                  <v:line id="Line 603" o:spid="_x0000_s1327" style="position:absolute;flip:x y;visibility:visible;mso-wrap-style:square" from="2626,14050" to="3105,1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fOMQAAADcAAAADwAAAGRycy9kb3ducmV2LnhtbESPQYvCMBSE74L/ITzBm6ZaVtxqFBEE&#10;QT2sLuwen82zrTYvpYla99ebBcHjMPPNMNN5Y0pxo9oVlhUM+hEI4tTqgjMF34dVbwzCeWSNpWVS&#10;8CAH81m7NcVE2zt/0W3vMxFK2CWoIPe+SqR0aU4GXd9WxME72dqgD7LOpK7xHspNKYdRNJIGCw4L&#10;OVa0zCm97K9GQXxu1nyMl3928+sf2901Pq/cj1LdTrOYgPDU+Hf4Ra914D4/4P9MO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1584xAAAANwAAAAPAAAAAAAAAAAA&#10;AAAAAKECAABkcnMvZG93bnJldi54bWxQSwUGAAAAAAQABAD5AAAAkgMAAAAA&#10;" strokeweight=".2pt"/>
                  <v:line id="Line 604" o:spid="_x0000_s1328" style="position:absolute;flip:x;visibility:visible;mso-wrap-style:square" from="2929,14054" to="3105,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FebsUAAADcAAAADwAAAGRycy9kb3ducmV2LnhtbESPzWrDMBCE74G+g9hCboncupjEiRxK&#10;aKCEQknaB1isjW1srWxL/unbR4VCj8PMfMPsD7NpxEi9qywreFpHIIhzqysuFHx/nVYbEM4ja2ws&#10;k4IfcnDIHhZ7TLWd+ELj1RciQNilqKD0vk2ldHlJBt3atsTBu9neoA+yL6TucQpw08jnKEqkwYrD&#10;QoktHUvK6+tgFHx8dhx327fGFkn+Mrgjdue6U2r5OL/uQHia/X/4r/2uFcTbBH7PhCMg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FebsUAAADcAAAADwAAAAAAAAAA&#10;AAAAAAChAgAAZHJzL2Rvd25yZXYueG1sUEsFBgAAAAAEAAQA+QAAAJMDAAAAAA==&#10;" strokeweight=".2pt"/>
                  <v:line id="Line 605" o:spid="_x0000_s1329" style="position:absolute;visibility:visible;mso-wrap-style:square" from="3105,14054" to="3338,1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Yp7cgAAADcAAAADwAAAGRycy9kb3ducmV2LnhtbESPQWsCMRSE7wX/Q3iCl1Kz3VKtW6NU&#10;oVhQD9qKeHvdPHcXNy9LEnX775tCweMwM98w42lranEh5yvLCh77CQji3OqKCwVfn+8PLyB8QNZY&#10;WyYFP+RhOuncjTHT9sobumxDISKEfYYKyhCaTEqfl2TQ921DHL2jdQZDlK6Q2uE1wk0t0yQZSIMV&#10;x4USG5qXlJ+2Z6MgKZbPu/2hnd1vzPdq7hYhHaZrpXrd9u0VRKA23ML/7Q+t4Gk0hL8z8QjI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7Yp7cgAAADcAAAADwAAAAAA&#10;AAAAAAAAAAChAgAAZHJzL2Rvd25yZXYueG1sUEsFBgAAAAAEAAQA+QAAAJYDAAAAAA==&#10;" strokeweight=".2pt"/>
                  <v:shape id="Freeform 606" o:spid="_x0000_s1330" style="position:absolute;left:2850;top:14242;width:180;height:98;visibility:visible;mso-wrap-style:square;v-text-anchor:top" coordsize="18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PpsAA&#10;AADcAAAADwAAAGRycy9kb3ducmV2LnhtbERPzWoCMRC+F/oOYQreatIKtW6NIhbRmxj7AMNmuru6&#10;mYQk1fXtm4Pg8eP7ny8H14sLxdR51vA2ViCIa287bjT8HDevnyBSRrbYeyYNN0qwXDw/zbGy/soH&#10;upjciBLCqUINbc6hkjLVLTlMYx+IC/fro8NcYGykjXgt4a6X70p9SIcdl4YWA61bqs/mz2kI2zgx&#10;u8bs1eq0V/X024T1rNN69DKsvkBkGvJDfHfvrIbJrKwtZ8oR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VPpsAAAADcAAAADwAAAAAAAAAAAAAAAACYAgAAZHJzL2Rvd25y&#10;ZXYueG1sUEsFBgAAAAAEAAQA9QAAAIUDAAAAAA==&#10;" path="m,4l9,,21,,41,6r23,8l90,25r26,11l139,51r19,13l171,77r9,9l180,94r-9,4l158,98,139,94,116,86,90,75,64,62,41,49,21,34,9,23,,12,,4xe" fillcolor="black" strokeweight=".65pt">
                    <v:path arrowok="t" o:connecttype="custom" o:connectlocs="0,4;9,0;21,0;41,6;64,14;90,25;116,36;139,51;158,64;171,77;180,86;180,94;171,98;158,98;139,94;116,86;90,75;64,62;41,49;21,34;9,23;0,12;0,4" o:connectangles="0,0,0,0,0,0,0,0,0,0,0,0,0,0,0,0,0,0,0,0,0,0,0"/>
                  </v:shape>
                </v:group>
                <v:rect id="Rectangle 607" o:spid="_x0000_s1331" style="position:absolute;left:1970;top:12997;width:673;height:1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iNcUA&#10;AADcAAAADwAAAGRycy9kb3ducmV2LnhtbESPUWvCMBSF3wf7D+EKvs20TsR2RtHBUAY+WPcDLs1d&#10;09ncdEmm9d8vg4GPh3POdzjL9WA7cSEfWscK8kkGgrh2uuVGwcfp7WkBIkRkjZ1jUnCjAOvV48MS&#10;S+2ufKRLFRuRIBxKVGBi7EspQ23IYpi4njh5n85bjEn6RmqP1wS3nZxm2VxabDktGOzp1VB9rn6s&#10;AtrujsXXJpiD9HnID+/zYrb7Vmo8GjYvICIN8R7+b++1gueigL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2I1xQAAANwAAAAPAAAAAAAAAAAAAAAAAJgCAABkcnMv&#10;ZG93bnJldi54bWxQSwUGAAAAAAQABAD1AAAAigMAAAAA&#10;" filled="f" stroked="f">
                  <v:textbox inset="0,0,0,0">
                    <w:txbxContent>
                      <w:p w:rsidR="003F7818" w:rsidRPr="00624C50" w:rsidRDefault="003F7818" w:rsidP="00C461A7">
                        <w:pPr>
                          <w:rPr>
                            <w:sz w:val="22"/>
                          </w:rPr>
                        </w:pPr>
                        <w:r w:rsidRPr="00624C50">
                          <w:rPr>
                            <w:b/>
                            <w:snapToGrid w:val="0"/>
                            <w:sz w:val="16"/>
                            <w:lang w:eastAsia="fr-FR"/>
                          </w:rPr>
                          <w:t>Orange</w:t>
                        </w:r>
                      </w:p>
                    </w:txbxContent>
                  </v:textbox>
                </v:rect>
                <v:shape id="Freeform 608" o:spid="_x0000_s1332" style="position:absolute;left:2147;top:11428;width:808;height:750;visibility:visible;mso-wrap-style:square;v-text-anchor:top" coordsize="808,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XHjsEA&#10;AADcAAAADwAAAGRycy9kb3ducmV2LnhtbERPu27CMBTdK/EP1kViKzaIIpRiEEItYulQkqHdbuNL&#10;EhFfR7Hz4O/xUInx6Ly3+9HWoqfWV441LOYKBHHuTMWFhiz9fN2A8AHZYO2YNNzJw343edliYtzA&#10;39RfQiFiCPsENZQhNImUPi/Jop+7hjhyV9daDBG2hTQtDjHc1nKp1FparDg2lNjQsaT8dumsBv6q&#10;i/6jezstf8bmTxJn6fVXaT2bjod3EIHG8BT/u89Gw0rF+fFMPAJy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Fx47BAAAA3AAAAA8AAAAAAAAAAAAAAAAAmAIAAGRycy9kb3du&#10;cmV2LnhtbFBLBQYAAAAABAAEAPUAAACGAwAAAAA=&#10;" path="m,750l397,187r75,200l808,,410,561,333,363,,750xe" fillcolor="black" strokeweight=".2pt">
                  <v:path arrowok="t" o:connecttype="custom" o:connectlocs="0,750;397,187;472,387;808,0;410,561;333,363;0,750" o:connectangles="0,0,0,0,0,0,0"/>
                </v:shape>
                <v:rect id="Rectangle 609" o:spid="_x0000_s1333" style="position:absolute;left:4490;top:12944;width:1069;height:1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20cQA&#10;AADcAAAADwAAAGRycy9kb3ducmV2LnhtbESP3WoCMRSE7wu+QziCdzW7RaSuRtFCUQpe+PMAh81x&#10;s7o52SZR17dvBKGXw8x8w8wWnW3EjXyoHSvIhxkI4tLpmisFx8P3+yeIEJE1No5JwYMCLOa9txkW&#10;2t15R7d9rESCcChQgYmxLaQMpSGLYeha4uSdnLcYk/SV1B7vCW4b+ZFlY2mx5rRgsKUvQ+Vlf7UK&#10;aLXeTc7LYLbS5yHf/owno/WvUoN+t5yCiNTF//CrvdEKRlkOzzPp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dNtHEAAAA3AAAAA8AAAAAAAAAAAAAAAAAmAIAAGRycy9k&#10;b3ducmV2LnhtbFBLBQYAAAAABAAEAPUAAACJAwAAAAA=&#10;" filled="f" stroked="f">
                  <v:textbox inset="0,0,0,0">
                    <w:txbxContent>
                      <w:p w:rsidR="003F7818" w:rsidRPr="00624C50" w:rsidRDefault="003F7818" w:rsidP="00C461A7">
                        <w:pPr>
                          <w:rPr>
                            <w:sz w:val="22"/>
                          </w:rPr>
                        </w:pPr>
                        <w:r w:rsidRPr="00624C50">
                          <w:rPr>
                            <w:b/>
                            <w:snapToGrid w:val="0"/>
                            <w:sz w:val="16"/>
                            <w:lang w:eastAsia="fr-FR"/>
                          </w:rPr>
                          <w:t>Free Mobile</w:t>
                        </w:r>
                      </w:p>
                    </w:txbxContent>
                  </v:textbox>
                </v:rect>
                <v:group id="Group 610" o:spid="_x0000_s1334" style="position:absolute;left:2610;top:12298;width:759;height:593" coordorigin="2583,14040" coordsize="75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shape id="Freeform 611" o:spid="_x0000_s1335" style="position:absolute;left:2583;top:14572;width:759;height:61;visibility:visible;mso-wrap-style:square;v-text-anchor:top" coordsize="7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B8yccA&#10;AADcAAAADwAAAGRycy9kb3ducmV2LnhtbESPQWvCQBSE70L/w/KEXkqzsUopMasUQbBKBRMpeHtk&#10;n0kw+zZktybtr+8KBY/DzHzDpMvBNOJKnastK5hEMQjiwuqaSwXHfP38BsJ5ZI2NZVLwQw6Wi4dR&#10;iom2PR/omvlSBAi7BBVU3reJlK6oyKCLbEscvLPtDPogu1LqDvsAN418ieNXabDmsFBhS6uKikv2&#10;bRTwOv/c7b76s9t+bC77X3865k8npR7Hw/schKfB38P/7Y1WMIuncDsTj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gfMnHAAAA3AAAAA8AAAAAAAAAAAAAAAAAmAIAAGRy&#10;cy9kb3ducmV2LnhtbFBLBQYAAAAABAAEAPUAAACMAwAAAAA=&#10;" path="m49,20l,20,,61r759,l759,20r-96,l663,,49,r,20xm663,20l60,20r603,xe" strokeweight=".65pt">
                    <v:path arrowok="t" o:connecttype="custom" o:connectlocs="49,20;0,20;0,61;759,61;759,20;663,20;663,0;49,0;49,20;663,20;60,20;663,20" o:connectangles="0,0,0,0,0,0,0,0,0,0,0,0"/>
                    <o:lock v:ext="edit" verticies="t"/>
                  </v:shape>
                  <v:line id="Line 612" o:spid="_x0000_s1336" style="position:absolute;visibility:visible;mso-wrap-style:square" from="2739,14364" to="2842,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zhMUAAADcAAAADwAAAGRycy9kb3ducmV2LnhtbESPQWsCMRSE7wX/Q3iFXqQmFSmyGkWE&#10;guBJty329tg8N2uTl2UTdfXXN4VCj8PMfMPMl7134kJdbAJreBkpEMRVMA3XGt7Lt+cpiJiQDbrA&#10;pOFGEZaLwcMcCxOuvKPLPtUiQzgWqMGm1BZSxsqSxzgKLXH2jqHzmLLsamk6vGa4d3Ks1Kv02HBe&#10;sNjS2lL1vT97DaU7rWj75Wy5OwzvH+Xtrj6HJ62fHvvVDESiPv2H/9obo2GiJvB7Jh8Bu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ezhMUAAADcAAAADwAAAAAAAAAA&#10;AAAAAAChAgAAZHJzL2Rvd25yZXYueG1sUEsFBgAAAAAEAAQA+QAAAJMDAAAAAA==&#10;" strokeweight=".65pt"/>
                  <v:shape id="Freeform 613" o:spid="_x0000_s1337" style="position:absolute;left:2739;top:14297;width:154;height:269;visibility:visible;mso-wrap-style:square;v-text-anchor:top" coordsize="1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QMcYA&#10;AADcAAAADwAAAGRycy9kb3ducmV2LnhtbESPQWvCQBSE74L/YXmFXqTZVDSVmFUkpSBFhKYePD6y&#10;r0kw+zZkt0n677uFgsdhZr5hsv1kWjFQ7xrLCp6jGARxaXXDlYLL59vTBoTzyBpby6Tghxzsd/NZ&#10;hqm2I3/QUPhKBAi7FBXU3neplK6syaCLbEccvC/bG/RB9pXUPY4Bblq5jONEGmw4LNTYUV5TeSu+&#10;jYLrMl+c9S1J8qTLF2XxfmpfXp1Sjw/TYQvC0+Tv4f/2UStYxWv4OxOOgN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QMcYAAADcAAAADwAAAAAAAAAAAAAAAACYAgAAZHJz&#10;L2Rvd25yZXYueG1sUEsFBgAAAAAEAAQA9QAAAIsDAAAAAA==&#10;" path="m154,269l,67,51,e" filled="f" strokeweight=".65pt">
                    <v:path arrowok="t" o:connecttype="custom" o:connectlocs="154,269;0,67;51,0" o:connectangles="0,0,0"/>
                  </v:shape>
                  <v:line id="Line 614" o:spid="_x0000_s1338" style="position:absolute;flip:y;visibility:visible;mso-wrap-style:square" from="2679,14364" to="2842,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RIG8EAAADcAAAADwAAAGRycy9kb3ducmV2LnhtbESPQYvCMBSE7wv+h/AEb2vqIiLVKCoI&#10;eqwuirdH82yqzUtpsrb+eyMIexxmvhlmvuxsJR7U+NKxgtEwAUGcO11yoeD3uP2egvABWWPlmBQ8&#10;ycNy0fuaY6pdyxk9DqEQsYR9igpMCHUqpc8NWfRDVxNH7+oaiyHKppC6wTaW20r+JMlEWiw5Lhis&#10;aWMovx/+rILxaj+y54ud6rXBdu+qU3bLTkoN+t1qBiJQF/7DH3qnI5dM4H0mHgG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REgbwQAAANwAAAAPAAAAAAAAAAAAAAAA&#10;AKECAABkcnMvZG93bnJldi54bWxQSwUGAAAAAAQABAD5AAAAjwMAAAAA&#10;" strokeweight=".65pt"/>
                  <v:shape id="Freeform 615" o:spid="_x0000_s1339" style="position:absolute;left:2739;top:14499;width:301;height:67;visibility:visible;mso-wrap-style:square;v-text-anchor:top" coordsize="3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U6ccA&#10;AADcAAAADwAAAGRycy9kb3ducmV2LnhtbESPQUsDMRSE74L/ITyhN5t0W9RumxYRC5ZSweqhvT02&#10;z93V5GVJYrv9940geBxm5htmvuydFUcKsfWsYTRUIIgrb1quNXy8r24fQMSEbNB6Jg1nirBcXF/N&#10;sTT+xG903KVaZAjHEjU0KXWllLFqyGEc+o44e58+OExZhlqagKcMd1YWSt1Jhy3nhQY7emqo+t79&#10;OA37501/Hn+p6fQQxoe13RavI1toPbjpH2cgEvXpP/zXfjEaJuoefs/k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cFOnHAAAA3AAAAA8AAAAAAAAAAAAAAAAAmAIAAGRy&#10;cy9kb3ducmV2LnhtbFBLBQYAAAAABAAEAPUAAACMAwAAAAA=&#10;" path="m51,67l,,301,,256,67e" filled="f" strokeweight=".65pt">
                    <v:path arrowok="t" o:connecttype="custom" o:connectlocs="51,67;0,0;301,0;256,67" o:connectangles="0,0,0,0"/>
                  </v:shape>
                  <v:line id="Line 616" o:spid="_x0000_s1340" style="position:absolute;flip:x y;visibility:visible;mso-wrap-style:square" from="2944,14386" to="3105,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jpDcEAAADcAAAADwAAAGRycy9kb3ducmV2LnhtbERPTWvCQBC9F/wPyxS81U3Flja6igii&#10;ULFUS89DdkzSZmeX7Brjv3cOQo+P9z1b9K5RHbWx9mzgeZSBIi68rbk08H1cP72BignZYuOZDFwp&#10;wmI+eJhhbv2Fv6g7pFJJCMccDVQphVzrWFTkMI58IBbu5FuHSWBbatviRcJdo8dZ9qod1iwNFQZa&#10;VVT8Hc7OwCRsln0X9h9+9/L7szl2u0/3Ho0ZPvbLKahEffoX391bK75M1soZOQJ6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aOkNwQAAANwAAAAPAAAAAAAAAAAAAAAA&#10;AKECAABkcnMvZG93bnJldi54bWxQSwUGAAAAAAQABAD5AAAAjwMAAAAA&#10;" strokeweight=".65pt"/>
                  <v:rect id="Rectangle 617" o:spid="_x0000_s1341" style="position:absolute;left:2844;top:14364;width:96;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HKocUA&#10;AADcAAAADwAAAGRycy9kb3ducmV2LnhtbESPQWvCQBSE74L/YXlCL6XZbZFao6sURfQirZr2/Mg+&#10;k2D2bchuTfrv3ULB4zAz3zDzZW9rcaXWV441PCcKBHHuTMWFhuy0eXoD4QOywdoxafglD8vFcDDH&#10;1LiOD3Q9hkJECPsUNZQhNKmUPi/Jok9cQxy9s2sthijbQpoWuwi3tXxR6lVarDgulNjQqqT8cvyx&#10;GibysTPbzXlsduvPj+0e1Td9ZVo/jPr3GYhAfbiH/9s7o2GspvB3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QcqhxQAAANwAAAAPAAAAAAAAAAAAAAAAAJgCAABkcnMv&#10;ZG93bnJldi54bWxQSwUGAAAAAAQABAD1AAAAigMAAAAA&#10;" fillcolor="black" strokeweight=".65pt"/>
                  <v:shape id="Freeform 618" o:spid="_x0000_s1342" style="position:absolute;left:2609;top:14040;width:733;height:434;visibility:visible;mso-wrap-style:square;v-text-anchor:top" coordsize="73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yCcEA&#10;AADcAAAADwAAAGRycy9kb3ducmV2LnhtbERPTUsDMRC9C/6HMEJvNtsiraxNiwqlPRTE6sHjsBk3&#10;0c1kTcbt9t83B8Hj432vNmPo1EAp+8gGZtMKFHETrefWwPvb9vYeVBZki11kMnCmDJv19dUKaxtP&#10;/ErDUVpVQjjXaMCJ9LXWuXEUME9jT1y4z5gCSoGp1TbhqYSHTs+raqEDei4NDnt6dtR8H3+DgZ0M&#10;h6Xjl/Q1/DxJ8Du/7D+8MZOb8fEBlNAo/+I/994auJuV+eVMOQJ6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OsgnBAAAA3AAAAA8AAAAAAAAAAAAAAAAAmAIAAGRycy9kb3du&#10;cmV2LnhtbFBLBQYAAAAABAAEAPUAAACGAwAAAAA=&#10;" path="m14,17l4,42,,68,4,98r13,31l34,163r25,34l91,230r39,34l173,296r47,30l269,352r51,24l374,397r53,17l478,425r50,7l575,434r40,-2l654,425r32,-11l709,397r20,-21l718,386r-19,5l675,393r-32,-2l607,384,566,374,521,360,474,343,423,322,372,300,320,275,271,249,222,221,177,193,136,165,100,137,68,113,44,88,25,66,14,45,12,30,14,17xm14,17l25,8,44,2,68,r32,2l136,10r41,9l222,34r49,17l320,72r52,22l423,118r51,26l521,173r45,28l609,229r36,28l675,283r26,24l718,328r11,20l733,363r-4,13l718,386r-19,5l675,393r-32,-2l607,384,566,374,521,360,474,343,423,322,372,300,320,275,271,249,222,221,177,193,136,165,100,137,68,113,44,88,25,66,14,45,12,30,14,17xe" strokeweight=".65pt">
                    <v:path arrowok="t" o:connecttype="custom" o:connectlocs="4,42;4,98;34,163;91,230;173,296;269,352;374,397;478,425;575,434;654,425;709,397;718,386;675,393;607,384;521,360;423,322;320,275;222,221;136,165;68,113;25,66;12,30;14,17;44,2;100,2;177,19;271,51;372,94;474,144;566,201;645,257;701,307;729,348;729,376;699,391;643,391;566,374;474,343;372,300;271,249;177,193;100,137;44,88;14,45;14,17" o:connectangles="0,0,0,0,0,0,0,0,0,0,0,0,0,0,0,0,0,0,0,0,0,0,0,0,0,0,0,0,0,0,0,0,0,0,0,0,0,0,0,0,0,0,0,0,0"/>
                    <o:lock v:ext="edit" verticies="t"/>
                  </v:shape>
                  <v:line id="Line 619" o:spid="_x0000_s1343" style="position:absolute;flip:x y;visibility:visible;mso-wrap-style:square" from="2626,14050" to="3105,1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XBMQAAADcAAAADwAAAGRycy9kb3ducmV2LnhtbESPQYvCMBSE78L+h/AW9qZptyJSjbII&#10;grB6WBX0+GyebbV5KU3U6q/fCILHYWa+YcbT1lTiSo0rLSuIexEI4szqknMF2828OwThPLLGyjIp&#10;uJOD6eSjM8ZU2xv/0XXtcxEg7FJUUHhfp1K6rCCDrmdr4uAdbWPQB9nkUjd4C3BTye8oGkiDJYeF&#10;AmuaFZSd1xejIDm1Cz4ks4f93fv7cnVJTnO3U+rrs/0ZgfDU+nf41V5oBf04hueZcATk5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VcExAAAANwAAAAPAAAAAAAAAAAA&#10;AAAAAKECAABkcnMvZG93bnJldi54bWxQSwUGAAAAAAQABAD5AAAAkgMAAAAA&#10;" strokeweight=".2pt"/>
                  <v:line id="Line 620" o:spid="_x0000_s1344" style="position:absolute;flip:x;visibility:visible;mso-wrap-style:square" from="2929,14054" to="3105,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OWUsUAAADcAAAADwAAAGRycy9kb3ducmV2LnhtbESPzWrDMBCE74W+g9hCb43s1ITGiWJC&#10;SKGUQImbB1isjW1irWxL/unbV4VAj8PMfMNss9k0YqTe1ZYVxIsIBHFhdc2lgsv3+8sbCOeRNTaW&#10;ScEPOch2jw9bTLWd+Exj7ksRIOxSVFB536ZSuqIig25hW+LgXW1v0AfZl1L3OAW4aeQyilbSYM1h&#10;ocKWDhUVt3wwCk5fHb9262Njy1WRDO6A3eetU+r5ad5vQHia/X/43v7QCpJ4CX9nwhGQu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OWUsUAAADcAAAADwAAAAAAAAAA&#10;AAAAAAChAgAAZHJzL2Rvd25yZXYueG1sUEsFBgAAAAAEAAQA+QAAAJMDAAAAAA==&#10;" strokeweight=".2pt"/>
                  <v:line id="Line 621" o:spid="_x0000_s1345" style="position:absolute;visibility:visible;mso-wrap-style:square" from="3105,14054" to="3338,1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Th0cgAAADcAAAADwAAAGRycy9kb3ducmV2LnhtbESPT2sCMRTE7wW/Q3hCL6JZt7aW1Sit&#10;UFqwPfinlN6em+fu4uZlSaJuv70RhB6HmfkNM523phYncr6yrGA4SEAQ51ZXXCjYbt76zyB8QNZY&#10;WyYFf+RhPuvcTTHT9swrOq1DISKEfYYKyhCaTEqfl2TQD2xDHL29dQZDlK6Q2uE5wk0t0yR5kgYr&#10;jgslNrQoKT+sj0ZBUiwfv39+29feyuw+F+49pOP0S6n7bvsyARGoDf/hW/tDKxgNH+B6Jh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fTh0cgAAADcAAAADwAAAAAA&#10;AAAAAAAAAAChAgAAZHJzL2Rvd25yZXYueG1sUEsFBgAAAAAEAAQA+QAAAJYDAAAAAA==&#10;" strokeweight=".2pt"/>
                  <v:shape id="Freeform 622" o:spid="_x0000_s1346" style="position:absolute;left:2850;top:14242;width:180;height:98;visibility:visible;mso-wrap-style:square;v-text-anchor:top" coordsize="18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GLnMQA&#10;AADcAAAADwAAAGRycy9kb3ducmV2LnhtbESP3UoDMRSE74W+QzhC72zSH1pdm5ZSEXtXmvoAh81x&#10;d3VzEpLYrm9vBKGXw8x8w6y3g+vFhWLqPGuYThQI4trbjhsN7+fXh0cQKSNb7D2Thh9KsN2M7tZY&#10;WX/lE11MbkSBcKpQQ5tzqKRMdUsO08QH4uJ9+OgwFxkbaSNeC9z1cqbUUjrsuCy0GGjfUv1lvp2G&#10;8Bbn5tCYo9p9HlW9ejFh/9RpPb4fds8gMg35Fv5vH6yGxXQBf2fK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Ri5zEAAAA3AAAAA8AAAAAAAAAAAAAAAAAmAIAAGRycy9k&#10;b3ducmV2LnhtbFBLBQYAAAAABAAEAPUAAACJAwAAAAA=&#10;" path="m,4l9,,21,,41,6r23,8l90,25r26,11l139,51r19,13l171,77r9,9l180,94r-9,4l158,98,139,94,116,86,90,75,64,62,41,49,21,34,9,23,,12,,4xe" fillcolor="black" strokeweight=".65pt">
                    <v:path arrowok="t" o:connecttype="custom" o:connectlocs="0,4;9,0;21,0;41,6;64,14;90,25;116,36;139,51;158,64;171,77;180,86;180,94;171,98;158,98;139,94;116,86;90,75;64,62;41,49;21,34;9,23;0,12;0,4" o:connectangles="0,0,0,0,0,0,0,0,0,0,0,0,0,0,0,0,0,0,0,0,0,0,0"/>
                  </v:shape>
                </v:group>
                <v:group id="Group 623" o:spid="_x0000_s1347" style="position:absolute;left:3468;top:12268;width:759;height:593" coordorigin="2583,14040" coordsize="75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624" o:spid="_x0000_s1348" style="position:absolute;left:2583;top:14572;width:759;height:61;visibility:visible;mso-wrap-style:square;v-text-anchor:top" coordsize="7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5JjMYA&#10;AADcAAAADwAAAGRycy9kb3ducmV2LnhtbESP3YrCMBSE74V9h3CEvZE1dRFZqlFkQfCHFbQieHdo&#10;jm2xOSlNtNWn3wiCl8PMfMNMZq0pxY1qV1hWMOhHIIhTqwvOFBySxdcPCOeRNZaWScGdHMymH50J&#10;xto2vKPb3mciQNjFqCD3voqldGlOBl3fVsTBO9vaoA+yzqSusQlwU8rvKBpJgwWHhRwr+s0pveyv&#10;RgEvkr/N5tic3Xq1vGwf/nRIeielPrvtfAzCU+vf4Vd7qRUMByN4ng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5JjMYAAADcAAAADwAAAAAAAAAAAAAAAACYAgAAZHJz&#10;L2Rvd25yZXYueG1sUEsFBgAAAAAEAAQA9QAAAIsDAAAAAA==&#10;" path="m49,20l,20,,61r759,l759,20r-96,l663,,49,r,20xm663,20l60,20r603,xe" strokeweight=".65pt">
                    <v:path arrowok="t" o:connecttype="custom" o:connectlocs="49,20;0,20;0,61;759,61;759,20;663,20;663,0;49,0;49,20;663,20;60,20;663,20" o:connectangles="0,0,0,0,0,0,0,0,0,0,0,0"/>
                    <o:lock v:ext="edit" verticies="t"/>
                  </v:shape>
                  <v:line id="Line 625" o:spid="_x0000_s1349" style="position:absolute;visibility:visible;mso-wrap-style:square" from="2739,14364" to="2842,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y7LsYAAADcAAAADwAAAGRycy9kb3ducmV2LnhtbESPQWsCMRSE7wX/Q3hCL1KzlqJlaxQR&#10;hEJPuir29tg8N6vJy7JJdfXXNwWhx2FmvmGm885ZcaE21J4VjIYZCOLS65orBdti9fIOIkRkjdYz&#10;KbhRgPms9zTFXPsrr+myiZVIEA45KjAxNrmUoTTkMAx9Q5y8o28dxiTbSuoWrwnurHzNsrF0WHNa&#10;MNjQ0lB53vw4BYU9Lejr25pifRjcd8Xtnu0HJ6We+93iA0SkLv6HH+1PreBtNIG/M+kIy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cuy7GAAAA3AAAAA8AAAAAAAAA&#10;AAAAAAAAoQIAAGRycy9kb3ducmV2LnhtbFBLBQYAAAAABAAEAPkAAACUAwAAAAA=&#10;" strokeweight=".65pt"/>
                  <v:shape id="Freeform 626" o:spid="_x0000_s1350" style="position:absolute;left:2739;top:14297;width:154;height:269;visibility:visible;mso-wrap-style:square;v-text-anchor:top" coordsize="1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pcsEA&#10;AADcAAAADwAAAGRycy9kb3ducmV2LnhtbERPTYvCMBC9L/gfwgheRFNFqlSjSBdBRBasHjwOzdgW&#10;m0lpslr/vTkIHh/ve7XpTC0e1LrKsoLJOAJBnFtdcaHgct6NFiCcR9ZYWyYFL3KwWfd+Vpho++QT&#10;PTJfiBDCLkEFpfdNIqXLSzLoxrYhDtzNtgZ9gG0hdYvPEG5qOY2iWBqsODSU2FBaUn7P/o2C6zQd&#10;/ul7HKdxkw7z7HCs579OqUG/2y5BeOr8V/xx77WC2SSsDWfC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ZKXLBAAAA3AAAAA8AAAAAAAAAAAAAAAAAmAIAAGRycy9kb3du&#10;cmV2LnhtbFBLBQYAAAAABAAEAPUAAACGAwAAAAA=&#10;" path="m154,269l,67,51,e" filled="f" strokeweight=".65pt">
                    <v:path arrowok="t" o:connecttype="custom" o:connectlocs="154,269;0,67;51,0" o:connectangles="0,0,0"/>
                  </v:shape>
                  <v:line id="Line 627" o:spid="_x0000_s1351" style="position:absolute;flip:y;visibility:visible;mso-wrap-style:square" from="2679,14364" to="2842,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JKtMMAAADcAAAADwAAAGRycy9kb3ducmV2LnhtbESPQWvCQBSE7wX/w/IEb3WTIkVTV4kF&#10;QY+xovT2yL5mU7NvQ3ZN4r/vFgo9DjPfDLPejrYRPXW+dqwgnScgiEuna64UnD/2z0sQPiBrbByT&#10;ggd52G4mT2vMtBu4oP4UKhFL2GeowITQZlL60pBFP3ctcfS+XGcxRNlVUnc4xHLbyJckeZUWa44L&#10;Blt6N1TeTnerYJEfU3v9tEu9MzgcXXMpvouLUrPpmL+BCDSG//AffdCRS1fweyYeAb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CSrTDAAAA3AAAAA8AAAAAAAAAAAAA&#10;AAAAoQIAAGRycy9kb3ducmV2LnhtbFBLBQYAAAAABAAEAPkAAACRAwAAAAA=&#10;" strokeweight=".65pt"/>
                  <v:shape id="Freeform 628" o:spid="_x0000_s1352" style="position:absolute;left:2739;top:14499;width:301;height:67;visibility:visible;mso-wrap-style:square;v-text-anchor:top" coordsize="3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DQ/cMA&#10;AADcAAAADwAAAGRycy9kb3ducmV2LnhtbERPTWsCMRC9F/ofwhS81axrKboaRUTBIhW0Peht2Ex3&#10;tyaTJYm6/ntzKPT4eN/TeWeNuJIPjWMFg34Ggrh0uuFKwffX+nUEIkRkjcYxKbhTgPns+WmKhXY3&#10;3tP1ECuRQjgUqKCOsS2kDGVNFkPftcSJ+3HeYkzQV1J7vKVwa2SeZe/SYsOpocaWljWV58PFKjiu&#10;tt19+JuNxyc/PH2Yz3w3MLlSvZduMQERqYv/4j/3Rit4y9P8dCYd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DQ/cMAAADcAAAADwAAAAAAAAAAAAAAAACYAgAAZHJzL2Rv&#10;d25yZXYueG1sUEsFBgAAAAAEAAQA9QAAAIgDAAAAAA==&#10;" path="m51,67l,,301,,256,67e" filled="f" strokeweight=".65pt">
                    <v:path arrowok="t" o:connecttype="custom" o:connectlocs="51,67;0,0;301,0;256,67" o:connectangles="0,0,0,0"/>
                  </v:shape>
                  <v:line id="Line 629" o:spid="_x0000_s1353" style="position:absolute;flip:x y;visibility:visible;mso-wrap-style:square" from="2944,14386" to="3105,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c8MQAAADcAAAADwAAAGRycy9kb3ducmV2LnhtbESPQWvCQBSE70L/w/IEb7pRWqnRVaRQ&#10;LFSURvH8yD6TaPbtkl1j+u+7BcHjMPPNMItVZ2rRUuMrywrGowQEcW51xYWC4+Fz+A7CB2SNtWVS&#10;8EseVsuX3gJTbe/8Q20WChFL2KeooAzBpVL6vCSDfmQdcfTOtjEYomwKqRu8x3JTy0mSTKXBiuNC&#10;iY4+Ssqv2c0oeHWbdde63bfdvl1Om0O73ZuZV2rQ79ZzEIG68Aw/6C8duckY/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5xzwxAAAANwAAAAPAAAAAAAAAAAA&#10;AAAAAKECAABkcnMvZG93bnJldi54bWxQSwUGAAAAAAQABAD5AAAAkgMAAAAA&#10;" strokeweight=".65pt"/>
                  <v:rect id="Rectangle 630" o:spid="_x0000_s1354" style="position:absolute;left:2844;top:14364;width:96;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AEsMUA&#10;AADcAAAADwAAAGRycy9kb3ducmV2LnhtbESPT2vCQBTE70K/w/IKvUjdGERL6kZKRfRSbGPa8yP7&#10;8odm34bs1sRv7xYEj8PM/IZZb0bTijP1rrGsYD6LQBAXVjdcKchPu+cXEM4ja2wtk4ILOdikD5M1&#10;JtoO/EXnzFciQNglqKD2vkukdEVNBt3MdsTBK21v0AfZV1L3OAS4aWUcRUtpsOGwUGNH7zUVv9mf&#10;UbCS00Hvd+VCH7afx/0HRj/0nSv19Di+vYLwNPp7+NY+aAWLOIb/M+EI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UASwxQAAANwAAAAPAAAAAAAAAAAAAAAAAJgCAABkcnMv&#10;ZG93bnJldi54bWxQSwUGAAAAAAQABAD1AAAAigMAAAAA&#10;" fillcolor="black" strokeweight=".65pt"/>
                  <v:shape id="Freeform 631" o:spid="_x0000_s1355" style="position:absolute;left:2609;top:14040;width:733;height:434;visibility:visible;mso-wrap-style:square;v-text-anchor:top" coordsize="73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w8QA&#10;AADcAAAADwAAAGRycy9kb3ducmV2LnhtbESPQUsDMRSE70L/Q3iCN5u1ii1r01IFqYeCWD30+Ng8&#10;N9HNy5o8t+u/bwTB4zAz3zDL9Rg6NVDKPrKBq2kFiriJ1nNr4O318XIBKguyxS4yGfihDOvV5GyJ&#10;tY1HfqFhL60qEM41GnAifa11bhwFzNPYExfvPaaAUmRqtU14LPDQ6VlV3eqAnsuCw54eHDWf++9g&#10;YCvDbu74OX0MX/cS/NbP+4M35uJ83NyBEhrlP/zXfrIGbmbX8HumHAG9O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w5sPEAAAA3AAAAA8AAAAAAAAAAAAAAAAAmAIAAGRycy9k&#10;b3ducmV2LnhtbFBLBQYAAAAABAAEAPUAAACJAwAAAAA=&#10;" path="m14,17l4,42,,68,4,98r13,31l34,163r25,34l91,230r39,34l173,296r47,30l269,352r51,24l374,397r53,17l478,425r50,7l575,434r40,-2l654,425r32,-11l709,397r20,-21l718,386r-19,5l675,393r-32,-2l607,384,566,374,521,360,474,343,423,322,372,300,320,275,271,249,222,221,177,193,136,165,100,137,68,113,44,88,25,66,14,45,12,30,14,17xm14,17l25,8,44,2,68,r32,2l136,10r41,9l222,34r49,17l320,72r52,22l423,118r51,26l521,173r45,28l609,229r36,28l675,283r26,24l718,328r11,20l733,363r-4,13l718,386r-19,5l675,393r-32,-2l607,384,566,374,521,360,474,343,423,322,372,300,320,275,271,249,222,221,177,193,136,165,100,137,68,113,44,88,25,66,14,45,12,30,14,17xe" strokeweight=".65pt">
                    <v:path arrowok="t" o:connecttype="custom" o:connectlocs="4,42;4,98;34,163;91,230;173,296;269,352;374,397;478,425;575,434;654,425;709,397;718,386;675,393;607,384;521,360;423,322;320,275;222,221;136,165;68,113;25,66;12,30;14,17;44,2;100,2;177,19;271,51;372,94;474,144;566,201;645,257;701,307;729,348;729,376;699,391;643,391;566,374;474,343;372,300;271,249;177,193;100,137;44,88;14,45;14,17" o:connectangles="0,0,0,0,0,0,0,0,0,0,0,0,0,0,0,0,0,0,0,0,0,0,0,0,0,0,0,0,0,0,0,0,0,0,0,0,0,0,0,0,0,0,0,0,0"/>
                    <o:lock v:ext="edit" verticies="t"/>
                  </v:shape>
                  <v:line id="Line 632" o:spid="_x0000_s1356" style="position:absolute;flip:x y;visibility:visible;mso-wrap-style:square" from="2626,14050" to="3105,1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4+IcYAAADcAAAADwAAAGRycy9kb3ducmV2LnhtbESPT2vCQBTE74V+h+UJvTUbjUiJWaUI&#10;gtD2oC3U4zP7TGKzb0N2zZ9+elco9DjMzG+YbD2YWnTUusqygmkUgyDOra64UPD1uX1+AeE8ssba&#10;MikYycF69fiQYaptz3vqDr4QAcIuRQWl900qpctLMugi2xAH72xbgz7ItpC6xT7ATS1ncbyQBisO&#10;CyU2tCkp/zlcjYLkMuz4lGx+7dvRj+8f1+Sydd9KPU2G1yUIT4P/D/+1d1rBfDaH+5lwBOTq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OPiHGAAAA3AAAAA8AAAAAAAAA&#10;AAAAAAAAoQIAAGRycy9kb3ducmV2LnhtbFBLBQYAAAAABAAEAPkAAACUAwAAAAA=&#10;" strokeweight=".2pt"/>
                  <v:line id="Line 633" o:spid="_x0000_s1357" style="position:absolute;flip:x;visibility:visible;mso-wrap-style:square" from="2929,14054" to="3105,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bEm8UAAADcAAAADwAAAGRycy9kb3ducmV2LnhtbESP0WrCQBRE3wX/YblC3+qm1oaaupEi&#10;LUgRpGk/4JK9JiHZu8nuqunfuwXBx2FmzjDrzWg6cSbnG8sKnuYJCOLS6oYrBb8/n4+vIHxA1thZ&#10;JgV/5GGTTydrzLS98Dedi1CJCGGfoYI6hD6T0pc1GfRz2xNH72idwRClq6R2eIlw08lFkqTSYMNx&#10;ocaetjWVbXEyCvaHgZ+H1Udnq7RcnvwWh692UOphNr6/gQg0hnv41t5pBcvFC/yfiUdA5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bEm8UAAADcAAAADwAAAAAAAAAA&#10;AAAAAAChAgAAZHJzL2Rvd25yZXYueG1sUEsFBgAAAAAEAAQA+QAAAJMDAAAAAA==&#10;" strokeweight=".2pt"/>
                  <v:line id="Line 634" o:spid="_x0000_s1358" style="position:absolute;visibility:visible;mso-wrap-style:square" from="3105,14054" to="3338,1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9McAAADcAAAADwAAAGRycy9kb3ducmV2LnhtbESPT2sCMRTE7wW/Q3iCl1KzLtWW1Sgq&#10;lBasB/8U8fbcPHcXNy9Lkur22zeFgsdhZn7DTGatqcWVnK8sKxj0ExDEudUVFwr2u7enVxA+IGus&#10;LZOCH/Iwm3YeJphpe+MNXbehEBHCPkMFZQhNJqXPSzLo+7Yhjt7ZOoMhSldI7fAW4aaWaZKMpMGK&#10;40KJDS1Lyi/bb6MgKVbDr8OxXTxuzOlz6d5D+pKulep12/kYRKA23MP/7Q+t4Dkdwd+ZeATk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74j0xwAAANwAAAAPAAAAAAAA&#10;AAAAAAAAAKECAABkcnMvZG93bnJldi54bWxQSwUGAAAAAAQABAD5AAAAlQMAAAAA&#10;" strokeweight=".2pt"/>
                  <v:shape id="Freeform 635" o:spid="_x0000_s1359" style="position:absolute;left:2850;top:14242;width:180;height:98;visibility:visible;mso-wrap-style:square;v-text-anchor:top" coordsize="18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VsMA&#10;AADcAAAADwAAAGRycy9kb3ducmV2LnhtbESP0UoDMRRE3wX/IVzBN5tYxbbbZpdSEftWGv2Ay+Z2&#10;d3VzE5LYrn9vBMHHYWbOMJtmcqM4U0yDZw33MwWCuPV24E7D+9vL3RJEysgWR8+k4ZsSNPX11QYr&#10;6y98pLPJnSgQThVq6HMOlZSp7clhmvlAXLyTjw5zkbGTNuKlwN0o50o9SYcDl4UeA+16aj/Nl9MQ&#10;XuOD2XfmoLYfB9Uunk3YrQatb2+m7RpEpin/h//ae6vhcb6A3zPlCM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VsMAAADcAAAADwAAAAAAAAAAAAAAAACYAgAAZHJzL2Rv&#10;d25yZXYueG1sUEsFBgAAAAAEAAQA9QAAAIgDAAAAAA==&#10;" path="m,4l9,,21,,41,6r23,8l90,25r26,11l139,51r19,13l171,77r9,9l180,94r-9,4l158,98,139,94,116,86,90,75,64,62,41,49,21,34,9,23,,12,,4xe" fillcolor="black" strokeweight=".65pt">
                    <v:path arrowok="t" o:connecttype="custom" o:connectlocs="0,4;9,0;21,0;41,6;64,14;90,25;116,36;139,51;158,64;171,77;180,86;180,94;171,98;158,98;139,94;116,86;90,75;64,62;41,49;21,34;9,23;0,12;0,4" o:connectangles="0,0,0,0,0,0,0,0,0,0,0,0,0,0,0,0,0,0,0,0,0,0,0"/>
                  </v:shape>
                </v:group>
                <v:group id="Group 636" o:spid="_x0000_s1360" style="position:absolute;left:4449;top:12284;width:759;height:593" coordorigin="2583,14040" coordsize="759,5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lpvsIAAADcAAAADwAAAGRycy9kb3ducmV2LnhtbERPy4rCMBTdC/MP4Q64&#10;07S+GDpGERmHWYhgHRB3l+baFpub0sS2/r1ZCC4P571c96YSLTWutKwgHkcgiDOrS84V/J92oy8Q&#10;ziNrrCyTggc5WK8+BktMtO34SG3qcxFC2CWooPC+TqR0WUEG3djWxIG72sagD7DJpW6wC+GmkpMo&#10;WkiDJYeGAmvaFpTd0rtR8Ntht5nGP+3+dt0+Lqf54byPSanhZ7/5BuGp92/xy/2nFcw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Npab7CAAAA3AAAAA8A&#10;AAAAAAAAAAAAAAAAqgIAAGRycy9kb3ducmV2LnhtbFBLBQYAAAAABAAEAPoAAACZAwAAAAA=&#10;">
                  <v:shape id="Freeform 637" o:spid="_x0000_s1361" style="position:absolute;left:2583;top:14572;width:759;height:61;visibility:visible;mso-wrap-style:square;v-text-anchor:top" coordsize="75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XQ8YA&#10;AADcAAAADwAAAGRycy9kb3ducmV2LnhtbESPQWvCQBSE74L/YXlCL6VuKiJtdJVSEKyi0EQEb4/s&#10;Mwlm34bs1kR/vSsUPA4z8w0zW3SmEhdqXGlZwfswAkGcWV1yrmCfLt8+QDiPrLGyTAqu5GAx7/dm&#10;GGvb8i9dEp+LAGEXo4LC+zqW0mUFGXRDWxMH72Qbgz7IJpe6wTbATSVHUTSRBksOCwXW9F1Qdk7+&#10;jAJeptvN5tCe3Ppndd7d/HGfvh6Vehl0X1MQnjr/DP+3V1rBePQJj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XQ8YAAADcAAAADwAAAAAAAAAAAAAAAACYAgAAZHJz&#10;L2Rvd25yZXYueG1sUEsFBgAAAAAEAAQA9QAAAIsDAAAAAA==&#10;" path="m49,20l,20,,61r759,l759,20r-96,l663,,49,r,20xm663,20l60,20r603,xe" strokeweight=".65pt">
                    <v:path arrowok="t" o:connecttype="custom" o:connectlocs="49,20;0,20;0,61;759,61;759,20;663,20;663,0;49,0;49,20;663,20;60,20;663,20" o:connectangles="0,0,0,0,0,0,0,0,0,0,0,0"/>
                    <o:lock v:ext="edit" verticies="t"/>
                  </v:shape>
                  <v:line id="Line 638" o:spid="_x0000_s1362" style="position:absolute;visibility:visible;mso-wrap-style:square" from="2739,14364" to="2842,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B/OsMAAADcAAAADwAAAGRycy9kb3ducmV2LnhtbERPTWsCMRC9C/6HMIIX0WxrKbI1ihSE&#10;giddK/Y2bKabtclk2URd/fXmUPD4eN/zZeesuFAbas8KXiYZCOLS65orBftiPZ6BCBFZo/VMCm4U&#10;YLno9+aYa3/lLV12sRIphEOOCkyMTS5lKA05DBPfECfu17cOY4JtJXWL1xTurHzNsnfpsObUYLCh&#10;T0Pl3+7sFBT2tKLNjzXF9ji6fxe3e3YYnZQaDrrVB4hIXXyK/91fWsHbNM1PZ9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AfzrDAAAA3AAAAA8AAAAAAAAAAAAA&#10;AAAAoQIAAGRycy9kb3ducmV2LnhtbFBLBQYAAAAABAAEAPkAAACRAwAAAAA=&#10;" strokeweight=".65pt"/>
                  <v:shape id="Freeform 639" o:spid="_x0000_s1363" style="position:absolute;left:2739;top:14297;width:154;height:269;visibility:visible;mso-wrap-style:square;v-text-anchor:top" coordsize="1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cj8YA&#10;AADcAAAADwAAAGRycy9kb3ducmV2LnhtbESPQWvCQBSE74L/YXlCL9JstGUtMatIilBKKTT20OMj&#10;+0yC2bchu2r8991CweMwM98w+Xa0nbjQ4FvHGhZJCoK4cqblWsP3Yf/4AsIHZIOdY9JwIw/bzXSS&#10;Y2bclb/oUoZaRAj7DDU0IfSZlL5qyKJPXE8cvaMbLIYoh1qaAa8Rbju5TFMlLbYcFxrsqWioOpVn&#10;q+FnWcw/zUmpQvXFvCrfP7rVq9f6YTbu1iACjeEe/m+/GQ3PTwv4OxOP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bcj8YAAADcAAAADwAAAAAAAAAAAAAAAACYAgAAZHJz&#10;L2Rvd25yZXYueG1sUEsFBgAAAAAEAAQA9QAAAIsDAAAAAA==&#10;" path="m154,269l,67,51,e" filled="f" strokeweight=".65pt">
                    <v:path arrowok="t" o:connecttype="custom" o:connectlocs="154,269;0,67;51,0" o:connectangles="0,0,0"/>
                  </v:shape>
                  <v:line id="Line 640" o:spid="_x0000_s1364" style="position:absolute;flip:y;visibility:visible;mso-wrap-style:square" from="2679,14364" to="2842,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EpcQAAADcAAAADwAAAGRycy9kb3ducmV2LnhtbESPQWvCQBSE7wX/w/KE3pqNthSJWUUL&#10;BXNMWizeHtlnNpp9G7KrSf99t1DocZj5Zph8O9lO3GnwrWMFiyQFQVw73XKj4PPj/WkFwgdkjZ1j&#10;UvBNHrab2UOOmXYjl3SvQiNiCfsMFZgQ+kxKXxuy6BPXE0fv7AaLIcqhkXrAMZbbTi7T9FVabDku&#10;GOzpzVB9rW5WwcuuWNivk13pvcGxcN2xvJRHpR7n024NItAU/sN/9EFH7nkJv2fiEZ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4SlxAAAANwAAAAPAAAAAAAAAAAA&#10;AAAAAKECAABkcnMvZG93bnJldi54bWxQSwUGAAAAAAQABAD5AAAAkgMAAAAA&#10;" strokeweight=".65pt"/>
                  <v:shape id="Freeform 641" o:spid="_x0000_s1365" style="position:absolute;left:2739;top:14499;width:301;height:67;visibility:visible;mso-wrap-style:square;v-text-anchor:top" coordsize="301,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YV8YA&#10;AADcAAAADwAAAGRycy9kb3ducmV2LnhtbESPQUvDQBSE70L/w/KE3tpNExEbsy0iCoooGD2Y2yP7&#10;TGJ334bdbZv+e1coeBxm5hum2k7WiAP5MDhWsFpmIIhbpwfuFHx+PC5uQISIrNE4JgUnCrDdzC4q&#10;LLU78jsd6tiJBOFQooI+xrGUMrQ9WQxLNxIn79t5izFJ30nt8Zjg1sg8y66lxYHTQo8j3ffU7uq9&#10;VfD18DKdip9svW580Tyb1/xtZXKl5pfT3S2ISFP8D5/bT1rBVVHA35l0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vYV8YAAADcAAAADwAAAAAAAAAAAAAAAACYAgAAZHJz&#10;L2Rvd25yZXYueG1sUEsFBgAAAAAEAAQA9QAAAIsDAAAAAA==&#10;" path="m51,67l,,301,,256,67e" filled="f" strokeweight=".65pt">
                    <v:path arrowok="t" o:connecttype="custom" o:connectlocs="51,67;0,0;301,0;256,67" o:connectangles="0,0,0,0"/>
                  </v:shape>
                  <v:line id="Line 642" o:spid="_x0000_s1366" style="position:absolute;flip:x y;visibility:visible;mso-wrap-style:square" from="2944,14386" to="3105,1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kptcUAAADcAAAADwAAAGRycy9kb3ducmV2LnhtbESP3WrCQBSE7wt9h+UI3tWN1haNboII&#10;xULF4g9eH7LHJDZ7dsmuMX37bqHQy2Hmm2GWeW8a0VHra8sKxqMEBHFhdc2lgtPx7WkGwgdkjY1l&#10;UvBNHvLs8WGJqbZ33lN3CKWIJexTVFCF4FIpfVGRQT+yjjh6F9saDFG2pdQt3mO5aeQkSV6lwZrj&#10;QoWO1hUVX4ebUTB1m1Xfud2H3b5cz5tjt/00c6/UcNCvFiAC9eE//Ee/68g9T+H3TDwCMv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kptcUAAADcAAAADwAAAAAAAAAA&#10;AAAAAAChAgAAZHJzL2Rvd25yZXYueG1sUEsFBgAAAAAEAAQA+QAAAJMDAAAAAA==&#10;" strokeweight=".65pt"/>
                  <v:rect id="Rectangle 643" o:spid="_x0000_s1367" style="position:absolute;left:2844;top:14364;width:96;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KGcYA&#10;AADcAAAADwAAAGRycy9kb3ducmV2LnhtbESPT2vCQBTE74V+h+UVeim6sVorMauIInqRtql6fmRf&#10;/mD2bciuJn77bqHQ4zAzv2GSZW9qcaPWVZYVjIYRCOLM6ooLBcfv7WAGwnlkjbVlUnAnB8vF40OC&#10;sbYdf9Et9YUIEHYxKii9b2IpXVaSQTe0DXHwctsa9EG2hdQtdgFuavkaRVNpsOKwUGJD65KyS3o1&#10;Ct7lS6d323yi95vPj90BozOdjko9P/WrOQhPvf8P/7X3WsFk/Aa/Z8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2AKGcYAAADcAAAADwAAAAAAAAAAAAAAAACYAgAAZHJz&#10;L2Rvd25yZXYueG1sUEsFBgAAAAAEAAQA9QAAAIsDAAAAAA==&#10;" fillcolor="black" strokeweight=".65pt"/>
                  <v:shape id="Freeform 644" o:spid="_x0000_s1368" style="position:absolute;left:2609;top:14040;width:733;height:434;visibility:visible;mso-wrap-style:square;v-text-anchor:top" coordsize="73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7ThsUA&#10;AADcAAAADwAAAGRycy9kb3ducmV2LnhtbESPT0sDMRTE70K/Q3iCN5v1D21Zm5YqSD0UxOqhx8fm&#10;uYluXtbkuV2/vSkIHoeZ+Q2zXI+hUwOl7CMbuJpWoIibaD23Bt5eHy8XoLIgW+wik4EfyrBeTc6W&#10;WNt45Bca9tKqAuFcowEn0tda58ZRwDyNPXHx3mMKKEWmVtuExwIPnb6uqpkO6LksOOzpwVHzuf8O&#10;BrYy7OaOn9PH8HUvwW/9vD94Yy7Ox80dKKFR/sN/7Sdr4PZmBqcz5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XtOGxQAAANwAAAAPAAAAAAAAAAAAAAAAAJgCAABkcnMv&#10;ZG93bnJldi54bWxQSwUGAAAAAAQABAD1AAAAigMAAAAA&#10;" path="m14,17l4,42,,68,4,98r13,31l34,163r25,34l91,230r39,34l173,296r47,30l269,352r51,24l374,397r53,17l478,425r50,7l575,434r40,-2l654,425r32,-11l709,397r20,-21l718,386r-19,5l675,393r-32,-2l607,384,566,374,521,360,474,343,423,322,372,300,320,275,271,249,222,221,177,193,136,165,100,137,68,113,44,88,25,66,14,45,12,30,14,17xm14,17l25,8,44,2,68,r32,2l136,10r41,9l222,34r49,17l320,72r52,22l423,118r51,26l521,173r45,28l609,229r36,28l675,283r26,24l718,328r11,20l733,363r-4,13l718,386r-19,5l675,393r-32,-2l607,384,566,374,521,360,474,343,423,322,372,300,320,275,271,249,222,221,177,193,136,165,100,137,68,113,44,88,25,66,14,45,12,30,14,17xe" strokeweight=".65pt">
                    <v:path arrowok="t" o:connecttype="custom" o:connectlocs="4,42;4,98;34,163;91,230;173,296;269,352;374,397;478,425;575,434;654,425;709,397;718,386;675,393;607,384;521,360;423,322;320,275;222,221;136,165;68,113;25,66;12,30;14,17;44,2;100,2;177,19;271,51;372,94;474,144;566,201;645,257;701,307;729,348;729,376;699,391;643,391;566,374;474,343;372,300;271,249;177,193;100,137;44,88;14,45;14,17" o:connectangles="0,0,0,0,0,0,0,0,0,0,0,0,0,0,0,0,0,0,0,0,0,0,0,0,0,0,0,0,0,0,0,0,0,0,0,0,0,0,0,0,0,0,0,0,0"/>
                    <o:lock v:ext="edit" verticies="t"/>
                  </v:shape>
                  <v:line id="Line 645" o:spid="_x0000_s1369" style="position:absolute;flip:x y;visibility:visible;mso-wrap-style:square" from="2626,14050" to="3105,14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2i8UAAADcAAAADwAAAGRycy9kb3ducmV2LnhtbESPT4vCMBTE78J+h/AWvGm6VlS6RlkE&#10;QdA9+Af0+LZ5ttXmpTRRq59+Iwgeh5n5DTOeNqYUV6pdYVnBVzcCQZxaXXCmYLedd0YgnEfWWFom&#10;BXdyMJ18tMaYaHvjNV03PhMBwi5BBbn3VSKlS3My6Lq2Ig7e0dYGfZB1JnWNtwA3pexF0UAaLDgs&#10;5FjRLKf0vLkYBfGpWfBfPHvY5cHfV7+X+DR3e6Xan83PNwhPjX+HX+2FVtCPh/A8E46An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U2i8UAAADcAAAADwAAAAAAAAAA&#10;AAAAAAChAgAAZHJzL2Rvd25yZXYueG1sUEsFBgAAAAAEAAQA+QAAAJMDAAAAAA==&#10;" strokeweight=".2pt"/>
                  <v:line id="Line 646" o:spid="_x0000_s1370" style="position:absolute;flip:x;visibility:visible;mso-wrap-style:square" from="2929,14054" to="3105,1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792L0AAADcAAAADwAAAGRycy9kb3ducmV2LnhtbERPSwrCMBDdC94hjOBOUz+IVqOIKIgI&#10;4ucAQzO2xWbSNlHr7c1CcPl4/8WqMYV4Ue1yywoG/QgEcWJ1zqmC23XXm4JwHlljYZkUfMjBatlu&#10;LTDW9s1nel18KkIIuxgVZN6XsZQuycig69uSOHB3Wxv0Adap1DW+Q7gp5DCKJtJgzqEhw5I2GSWP&#10;y9MoOJ4qHlWzbWHTSTJ+ug1Wh0elVLfTrOcgPDX+L/6591rBeBTWhj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9u/di9AAAA3AAAAA8AAAAAAAAAAAAAAAAAoQIA&#10;AGRycy9kb3ducmV2LnhtbFBLBQYAAAAABAAEAPkAAACLAwAAAAA=&#10;" strokeweight=".2pt"/>
                  <v:line id="Line 647" o:spid="_x0000_s1371" style="position:absolute;visibility:visible;mso-wrap-style:square" from="3105,14054" to="3338,1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KW8gAAADcAAAADwAAAGRycy9kb3ducmV2LnhtbESPQWsCMRSE74L/ITzBS6lZt7Wtq1Gq&#10;UCrYHrQV8fbcPHeXbl6WJNXtv28KBY/DzHzDTOetqcWZnK8sKxgOEhDEudUVFwo+P15un0D4gKyx&#10;tkwKfsjDfNbtTDHT9sIbOm9DISKEfYYKyhCaTEqfl2TQD2xDHL2TdQZDlK6Q2uElwk0t0yR5kAYr&#10;jgslNrQsKf/afhsFSbEe7faHdnGzMce3pXsN6WP6rlS/1z5PQARqwzX8315pBfd3Y/g7E4+A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6mKW8gAAADcAAAADwAAAAAA&#10;AAAAAAAAAAChAgAAZHJzL2Rvd25yZXYueG1sUEsFBgAAAAAEAAQA+QAAAJYDAAAAAA==&#10;" strokeweight=".2pt"/>
                  <v:shape id="Freeform 648" o:spid="_x0000_s1372" style="position:absolute;left:2850;top:14242;width:180;height:98;visibility:visible;mso-wrap-style:square;v-text-anchor:top" coordsize="18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igsAA&#10;AADcAAAADwAAAGRycy9kb3ducmV2LnhtbERPzU4CMRC+m/gOzZh4k1YkAguFEIyRG6HwAJPtsLu4&#10;nTZtgfXt7cHE45fvf7keXC9uFFPnWcPrSIEgrr3tuNFwOn6+zECkjGyx90wafijBevX4sMTK+jsf&#10;6GZyI0oIpwo1tDmHSspUt+QwjXwgLtzZR4e5wNhIG/Fewl0vx0q9S4cdl4YWA21bqr/N1WkIX/HN&#10;7BqzV5vLXtXTDxO2807r56dhswCRacj/4j/3zmqYTMr8cqYcAb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migsAAAADcAAAADwAAAAAAAAAAAAAAAACYAgAAZHJzL2Rvd25y&#10;ZXYueG1sUEsFBgAAAAAEAAQA9QAAAIUDAAAAAA==&#10;" path="m,4l9,,21,,41,6r23,8l90,25r26,11l139,51r19,13l171,77r9,9l180,94r-9,4l158,98,139,94,116,86,90,75,64,62,41,49,21,34,9,23,,12,,4xe" fillcolor="black" strokeweight=".65pt">
                    <v:path arrowok="t" o:connecttype="custom" o:connectlocs="0,4;9,0;21,0;41,6;64,14;90,25;116,36;139,51;158,64;171,77;180,86;180,94;171,98;158,98;139,94;116,86;90,75;64,62;41,49;21,34;9,23;0,12;0,4" o:connectangles="0,0,0,0,0,0,0,0,0,0,0,0,0,0,0,0,0,0,0,0,0,0,0"/>
                  </v:shape>
                </v:group>
                <v:rect id="Rectangle 649" o:spid="_x0000_s1373" style="position:absolute;left:3431;top:12944;width:83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3F7818" w:rsidRPr="00624C50" w:rsidRDefault="003F7818" w:rsidP="00C461A7">
                        <w:pPr>
                          <w:jc w:val="center"/>
                          <w:rPr>
                            <w:sz w:val="22"/>
                          </w:rPr>
                        </w:pPr>
                        <w:r w:rsidRPr="00624C50">
                          <w:rPr>
                            <w:b/>
                            <w:snapToGrid w:val="0"/>
                            <w:sz w:val="16"/>
                            <w:lang w:eastAsia="fr-FR"/>
                          </w:rPr>
                          <w:t xml:space="preserve">Bouygues </w:t>
                        </w:r>
                        <w:proofErr w:type="spellStart"/>
                        <w:r w:rsidRPr="00624C50">
                          <w:rPr>
                            <w:b/>
                            <w:snapToGrid w:val="0"/>
                            <w:sz w:val="16"/>
                            <w:lang w:eastAsia="fr-FR"/>
                          </w:rPr>
                          <w:t>Télécom</w:t>
                        </w:r>
                        <w:proofErr w:type="spellEnd"/>
                      </w:p>
                    </w:txbxContent>
                  </v:textbox>
                </v:rect>
              </v:group>
            </w:pict>
          </mc:Fallback>
        </mc:AlternateConten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A46B87" w:rsidP="00A46B87">
      <w:pPr>
        <w:pStyle w:val="Lgende"/>
        <w:rPr>
          <w:lang w:val="fr-FR"/>
        </w:rPr>
      </w:pPr>
      <w:bookmarkStart w:id="93" w:name="_Toc316305245"/>
      <w:r>
        <w:rPr>
          <w:lang w:val="fr-FR"/>
        </w:rPr>
        <w:t>Ta</w:t>
      </w:r>
      <w:r w:rsidR="00C461A7" w:rsidRPr="00AE4199">
        <w:rPr>
          <w:lang w:val="fr-FR"/>
        </w:rPr>
        <w:t xml:space="preserve">bleau </w:t>
      </w:r>
      <w:r w:rsidR="00C461A7" w:rsidRPr="00AE4199">
        <w:rPr>
          <w:lang w:val="fr-FR"/>
        </w:rPr>
        <w:fldChar w:fldCharType="begin"/>
      </w:r>
      <w:r w:rsidR="00C461A7" w:rsidRPr="00AE4199">
        <w:rPr>
          <w:lang w:val="fr-FR"/>
        </w:rPr>
        <w:instrText xml:space="preserve"> SEQ Tableau \* ARABIC </w:instrText>
      </w:r>
      <w:r w:rsidR="00C461A7" w:rsidRPr="00AE4199">
        <w:rPr>
          <w:lang w:val="fr-FR"/>
        </w:rPr>
        <w:fldChar w:fldCharType="separate"/>
      </w:r>
      <w:r w:rsidR="00C461A7" w:rsidRPr="00AE4199">
        <w:rPr>
          <w:lang w:val="fr-FR"/>
        </w:rPr>
        <w:t>6</w:t>
      </w:r>
      <w:r w:rsidR="00C461A7" w:rsidRPr="00AE4199">
        <w:rPr>
          <w:lang w:val="fr-FR"/>
        </w:rPr>
        <w:fldChar w:fldCharType="end"/>
      </w:r>
      <w:r w:rsidR="00C461A7" w:rsidRPr="00AE4199">
        <w:rPr>
          <w:lang w:val="fr-FR"/>
        </w:rPr>
        <w:t xml:space="preserve"> : Architecture du site d’administration</w:t>
      </w:r>
      <w:bookmarkEnd w:id="93"/>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Pr>
          <w:noProof/>
          <w:lang w:val="fr-FR" w:eastAsia="fr-FR"/>
        </w:rPr>
        <mc:AlternateContent>
          <mc:Choice Requires="wps">
            <w:drawing>
              <wp:anchor distT="0" distB="0" distL="114300" distR="114300" simplePos="0" relativeHeight="251688960" behindDoc="0" locked="0" layoutInCell="1" allowOverlap="1" wp14:anchorId="74D0B920" wp14:editId="065AE99A">
                <wp:simplePos x="0" y="0"/>
                <wp:positionH relativeFrom="column">
                  <wp:posOffset>1294130</wp:posOffset>
                </wp:positionH>
                <wp:positionV relativeFrom="paragraph">
                  <wp:posOffset>7934325</wp:posOffset>
                </wp:positionV>
                <wp:extent cx="596265" cy="109220"/>
                <wp:effectExtent l="3810" t="1270" r="0" b="3810"/>
                <wp:wrapNone/>
                <wp:docPr id="293"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 cy="109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3" o:spid="_x0000_s1026" style="position:absolute;margin-left:101.9pt;margin-top:624.75pt;width:46.95pt;height: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" stroked="f"/>
            </w:pict>
          </mc:Fallback>
        </mc:AlternateContent>
      </w:r>
      <w:r>
        <w:rPr>
          <w:noProof/>
          <w:lang w:val="fr-FR" w:eastAsia="fr-FR"/>
        </w:rPr>
        <mc:AlternateContent>
          <mc:Choice Requires="wps">
            <w:drawing>
              <wp:anchor distT="0" distB="0" distL="114300" distR="114300" simplePos="0" relativeHeight="251687936" behindDoc="0" locked="0" layoutInCell="1" allowOverlap="1" wp14:anchorId="68C07EDA" wp14:editId="3BCF5D18">
                <wp:simplePos x="0" y="0"/>
                <wp:positionH relativeFrom="column">
                  <wp:posOffset>654050</wp:posOffset>
                </wp:positionH>
                <wp:positionV relativeFrom="paragraph">
                  <wp:posOffset>7936230</wp:posOffset>
                </wp:positionV>
                <wp:extent cx="652780" cy="203835"/>
                <wp:effectExtent l="1905" t="3175" r="2540" b="2540"/>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780"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2" o:spid="_x0000_s1026" style="position:absolute;margin-left:51.5pt;margin-top:624.9pt;width:51.4pt;height:16.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ZAfQIAAP4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" stroked="f"/>
            </w:pict>
          </mc:Fallback>
        </mc:AlternateContent>
      </w:r>
    </w:p>
    <w:p w:rsidR="00C461A7" w:rsidRPr="00C461A7" w:rsidRDefault="00C461A7" w:rsidP="00C461A7">
      <w:pPr>
        <w:pStyle w:val="Titre1"/>
      </w:pPr>
      <w:bookmarkStart w:id="94" w:name="_Toc316305265"/>
      <w:bookmarkStart w:id="95" w:name="_Toc385324814"/>
      <w:r w:rsidRPr="00C461A7">
        <w:t>DESCRIPTION DES DONNEES</w:t>
      </w:r>
      <w:bookmarkEnd w:id="89"/>
      <w:bookmarkEnd w:id="94"/>
      <w:bookmarkEnd w:id="95"/>
    </w:p>
    <w:p w:rsidR="00C461A7" w:rsidRPr="00C461A7" w:rsidRDefault="00C461A7" w:rsidP="00C461A7">
      <w:pPr>
        <w:pStyle w:val="Titre2"/>
      </w:pPr>
      <w:bookmarkStart w:id="96" w:name="_Toc292988764"/>
      <w:bookmarkStart w:id="97" w:name="_Toc316305266"/>
      <w:bookmarkStart w:id="98" w:name="_Toc385324815"/>
      <w:r w:rsidRPr="00C461A7">
        <w:t xml:space="preserve">Format des </w:t>
      </w:r>
      <w:proofErr w:type="spellStart"/>
      <w:r w:rsidRPr="00C461A7">
        <w:t>Fichiers</w:t>
      </w:r>
      <w:proofErr w:type="spellEnd"/>
      <w:r w:rsidRPr="00C461A7">
        <w:t xml:space="preserve"> </w:t>
      </w:r>
      <w:proofErr w:type="spellStart"/>
      <w:r w:rsidRPr="00C461A7">
        <w:t>quotidiens</w:t>
      </w:r>
      <w:bookmarkEnd w:id="90"/>
      <w:bookmarkEnd w:id="96"/>
      <w:bookmarkEnd w:id="97"/>
      <w:bookmarkEnd w:id="98"/>
      <w:proofErr w:type="spellEnd"/>
      <w:r w:rsidRPr="00C461A7">
        <w:t xml:space="preserv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Les fichiers d’entrée contiennent trois types d'enregistrements : </w:t>
      </w:r>
      <w:r w:rsidRPr="00AE4199">
        <w:rPr>
          <w:i/>
          <w:lang w:val="fr-FR"/>
        </w:rPr>
        <w:t>entête</w:t>
      </w:r>
      <w:r w:rsidRPr="00AE4199">
        <w:rPr>
          <w:lang w:val="fr-FR"/>
        </w:rPr>
        <w:t xml:space="preserve">, </w:t>
      </w:r>
      <w:r w:rsidRPr="00AE4199">
        <w:rPr>
          <w:i/>
          <w:lang w:val="fr-FR"/>
        </w:rPr>
        <w:t>détail</w:t>
      </w:r>
      <w:r w:rsidRPr="00AE4199">
        <w:rPr>
          <w:lang w:val="fr-FR"/>
        </w:rPr>
        <w:t xml:space="preserve">, et </w:t>
      </w:r>
      <w:r w:rsidRPr="00AE4199">
        <w:rPr>
          <w:i/>
          <w:lang w:val="fr-FR"/>
        </w:rPr>
        <w:t>autocontrôle</w:t>
      </w:r>
      <w:r w:rsidRPr="00AE4199">
        <w:rPr>
          <w:lang w:val="fr-FR"/>
        </w:rPr>
        <w:t>.</w:t>
      </w:r>
    </w:p>
    <w:p w:rsidR="00C461A7" w:rsidRPr="00AE4199" w:rsidRDefault="00C461A7" w:rsidP="00C461A7">
      <w:pPr>
        <w:pStyle w:val="Corpsdetexte"/>
        <w:jc w:val="both"/>
        <w:rPr>
          <w:lang w:val="fr-FR"/>
        </w:rPr>
      </w:pPr>
      <w:r w:rsidRPr="00AE4199">
        <w:rPr>
          <w:lang w:val="fr-FR"/>
        </w:rPr>
        <w:t xml:space="preserve">Le fichier se présente sous la forme d’enregistrement de longueur </w:t>
      </w:r>
      <w:r w:rsidRPr="00AE4199">
        <w:rPr>
          <w:b/>
          <w:u w:val="single"/>
          <w:lang w:val="fr-FR"/>
        </w:rPr>
        <w:t>fixe</w:t>
      </w:r>
      <w:r w:rsidRPr="00AE4199">
        <w:rPr>
          <w:lang w:val="fr-FR"/>
        </w:rPr>
        <w:t xml:space="preserve"> (</w:t>
      </w:r>
      <w:r w:rsidRPr="00AE4199">
        <w:rPr>
          <w:b/>
          <w:lang w:val="fr-FR"/>
        </w:rPr>
        <w:t>285</w:t>
      </w:r>
      <w:r w:rsidRPr="00AE4199">
        <w:rPr>
          <w:lang w:val="fr-FR"/>
        </w:rPr>
        <w:t xml:space="preserve"> caractères).</w:t>
      </w:r>
    </w:p>
    <w:p w:rsidR="00C461A7" w:rsidRPr="00AE4199" w:rsidRDefault="00C461A7" w:rsidP="00C461A7">
      <w:pPr>
        <w:pStyle w:val="Corpsdetexte"/>
        <w:jc w:val="both"/>
        <w:rPr>
          <w:lang w:val="fr-FR"/>
        </w:rPr>
      </w:pPr>
      <w:r w:rsidRPr="00AE4199">
        <w:rPr>
          <w:lang w:val="fr-FR"/>
        </w:rPr>
        <w:t>Il contient un enregistrement d’en-tête et de fin de fichier.</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2 formats d’enregistrement sont prévus :</w:t>
      </w:r>
    </w:p>
    <w:p w:rsidR="00C461A7" w:rsidRPr="00AE4199" w:rsidRDefault="00C461A7" w:rsidP="00C461A7">
      <w:pPr>
        <w:pStyle w:val="Corpsdetexte"/>
        <w:jc w:val="both"/>
        <w:rPr>
          <w:lang w:val="fr-FR"/>
        </w:rPr>
      </w:pPr>
    </w:p>
    <w:tbl>
      <w:tblPr>
        <w:tblW w:w="9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80" w:firstRow="0" w:lastRow="0" w:firstColumn="1" w:lastColumn="0" w:noHBand="1" w:noVBand="1"/>
      </w:tblPr>
      <w:tblGrid>
        <w:gridCol w:w="315"/>
        <w:gridCol w:w="5103"/>
        <w:gridCol w:w="3828"/>
      </w:tblGrid>
      <w:tr w:rsidR="00C461A7" w:rsidRPr="00AE4199" w:rsidTr="00A46B87">
        <w:tc>
          <w:tcPr>
            <w:tcW w:w="315" w:type="dxa"/>
            <w:shd w:val="clear" w:color="auto" w:fill="auto"/>
            <w:tcMar>
              <w:top w:w="28" w:type="dxa"/>
              <w:left w:w="85" w:type="dxa"/>
              <w:right w:w="85" w:type="dxa"/>
            </w:tcMar>
          </w:tcPr>
          <w:p w:rsidR="00A46B87" w:rsidRPr="00A46B87" w:rsidRDefault="00A46B87" w:rsidP="00A46B87">
            <w:pPr>
              <w:pStyle w:val="Table"/>
              <w:rPr>
                <w:lang w:val="fr-FR"/>
              </w:rPr>
            </w:pPr>
            <w:r>
              <w:rPr>
                <w:lang w:val="fr-FR"/>
              </w:rPr>
              <w:t>1</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En-tête de fichier</w:t>
            </w:r>
          </w:p>
        </w:tc>
        <w:tc>
          <w:tcPr>
            <w:tcW w:w="382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code enregistrement valorisé à « </w:t>
            </w:r>
            <w:r w:rsidRPr="00AE4199">
              <w:rPr>
                <w:b/>
                <w:lang w:val="fr-FR"/>
              </w:rPr>
              <w:t>00</w:t>
            </w:r>
            <w:r w:rsidRPr="00AE4199">
              <w:rPr>
                <w:lang w:val="fr-FR"/>
              </w:rPr>
              <w:t> »</w:t>
            </w:r>
          </w:p>
        </w:tc>
      </w:tr>
      <w:tr w:rsidR="00C461A7" w:rsidRPr="00AE4199" w:rsidTr="00A46B87">
        <w:tc>
          <w:tcPr>
            <w:tcW w:w="315" w:type="dxa"/>
            <w:shd w:val="clear" w:color="auto" w:fill="auto"/>
            <w:tcMar>
              <w:top w:w="28" w:type="dxa"/>
              <w:left w:w="85" w:type="dxa"/>
              <w:right w:w="85" w:type="dxa"/>
            </w:tcMar>
          </w:tcPr>
          <w:p w:rsidR="00C461A7" w:rsidRPr="00A46B87" w:rsidRDefault="00A46B87" w:rsidP="00A46B87">
            <w:pPr>
              <w:pStyle w:val="Table"/>
              <w:rPr>
                <w:lang w:val="fr-FR"/>
              </w:rPr>
            </w:pPr>
            <w:r>
              <w:rPr>
                <w:lang w:val="fr-FR"/>
              </w:rPr>
              <w:t>2</w:t>
            </w:r>
          </w:p>
        </w:tc>
        <w:tc>
          <w:tcPr>
            <w:tcW w:w="5103"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Fin de fichier ou autocontrôle</w:t>
            </w:r>
          </w:p>
        </w:tc>
        <w:tc>
          <w:tcPr>
            <w:tcW w:w="382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code enregistrement valorisé à « </w:t>
            </w:r>
            <w:r w:rsidRPr="00AE4199">
              <w:rPr>
                <w:b/>
                <w:lang w:val="fr-FR"/>
              </w:rPr>
              <w:t>99</w:t>
            </w:r>
            <w:r w:rsidRPr="00AE4199">
              <w:rPr>
                <w:lang w:val="fr-FR"/>
              </w:rPr>
              <w:t> »</w:t>
            </w:r>
          </w:p>
        </w:tc>
      </w:tr>
    </w:tbl>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On trouve dans le reste du fichier un enregistrement par message à émettre.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3 formats d’enregistrement sont prévus :</w:t>
      </w:r>
    </w:p>
    <w:p w:rsidR="00C461A7" w:rsidRPr="00AE4199" w:rsidRDefault="00C461A7" w:rsidP="00C461A7">
      <w:pPr>
        <w:pStyle w:val="Corpsdetexte"/>
        <w:jc w:val="both"/>
        <w:rPr>
          <w:lang w:val="fr-FR"/>
        </w:rPr>
      </w:pPr>
    </w:p>
    <w:tbl>
      <w:tblPr>
        <w:tblW w:w="92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80" w:firstRow="0" w:lastRow="0" w:firstColumn="1" w:lastColumn="0" w:noHBand="1" w:noVBand="1"/>
      </w:tblPr>
      <w:tblGrid>
        <w:gridCol w:w="360"/>
        <w:gridCol w:w="5058"/>
        <w:gridCol w:w="3828"/>
      </w:tblGrid>
      <w:tr w:rsidR="00C461A7" w:rsidRPr="00AE4199" w:rsidTr="00A46B87">
        <w:tc>
          <w:tcPr>
            <w:tcW w:w="360" w:type="dxa"/>
            <w:shd w:val="clear" w:color="auto" w:fill="auto"/>
            <w:tcMar>
              <w:top w:w="28" w:type="dxa"/>
              <w:left w:w="85" w:type="dxa"/>
              <w:right w:w="85" w:type="dxa"/>
            </w:tcMar>
          </w:tcPr>
          <w:p w:rsidR="00C461A7" w:rsidRPr="00AE4199" w:rsidRDefault="00A46B87" w:rsidP="00A46B87">
            <w:pPr>
              <w:pStyle w:val="Table"/>
              <w:rPr>
                <w:lang w:val="fr-FR"/>
              </w:rPr>
            </w:pPr>
            <w:r>
              <w:rPr>
                <w:lang w:val="fr-FR"/>
              </w:rPr>
              <w:t>1</w:t>
            </w:r>
          </w:p>
        </w:tc>
        <w:tc>
          <w:tcPr>
            <w:tcW w:w="505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avec des données variables</w:t>
            </w:r>
          </w:p>
        </w:tc>
        <w:tc>
          <w:tcPr>
            <w:tcW w:w="382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code enregistrement valorisé à «</w:t>
            </w:r>
            <w:r w:rsidRPr="00AE4199">
              <w:rPr>
                <w:b/>
                <w:lang w:val="fr-FR"/>
              </w:rPr>
              <w:t> 01</w:t>
            </w:r>
            <w:r w:rsidRPr="00AE4199">
              <w:rPr>
                <w:lang w:val="fr-FR"/>
              </w:rPr>
              <w:t> »</w:t>
            </w:r>
          </w:p>
        </w:tc>
      </w:tr>
      <w:tr w:rsidR="00C461A7" w:rsidRPr="00AE4199" w:rsidTr="00A46B87">
        <w:tc>
          <w:tcPr>
            <w:tcW w:w="360" w:type="dxa"/>
            <w:shd w:val="clear" w:color="auto" w:fill="auto"/>
            <w:tcMar>
              <w:top w:w="28" w:type="dxa"/>
              <w:left w:w="85" w:type="dxa"/>
              <w:right w:w="85" w:type="dxa"/>
            </w:tcMar>
          </w:tcPr>
          <w:p w:rsidR="00C461A7" w:rsidRPr="00AE4199" w:rsidRDefault="00A46B87" w:rsidP="00A46B87">
            <w:pPr>
              <w:pStyle w:val="Table"/>
              <w:rPr>
                <w:lang w:val="fr-FR"/>
              </w:rPr>
            </w:pPr>
            <w:r>
              <w:rPr>
                <w:lang w:val="fr-FR"/>
              </w:rPr>
              <w:t>2</w:t>
            </w:r>
          </w:p>
        </w:tc>
        <w:tc>
          <w:tcPr>
            <w:tcW w:w="505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avec une zone de texte</w:t>
            </w:r>
          </w:p>
        </w:tc>
        <w:tc>
          <w:tcPr>
            <w:tcW w:w="382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code enregistrement valorisé à «</w:t>
            </w:r>
            <w:r w:rsidRPr="00AE4199">
              <w:rPr>
                <w:b/>
                <w:lang w:val="fr-FR"/>
              </w:rPr>
              <w:t> 02</w:t>
            </w:r>
            <w:r w:rsidRPr="00AE4199">
              <w:rPr>
                <w:lang w:val="fr-FR"/>
              </w:rPr>
              <w:t> »</w:t>
            </w:r>
          </w:p>
        </w:tc>
      </w:tr>
      <w:tr w:rsidR="00C461A7" w:rsidRPr="00AE4199" w:rsidTr="00A46B87">
        <w:tc>
          <w:tcPr>
            <w:tcW w:w="360" w:type="dxa"/>
            <w:shd w:val="clear" w:color="auto" w:fill="auto"/>
            <w:tcMar>
              <w:top w:w="28" w:type="dxa"/>
              <w:left w:w="85" w:type="dxa"/>
              <w:right w:w="85" w:type="dxa"/>
            </w:tcMar>
          </w:tcPr>
          <w:p w:rsidR="00C461A7" w:rsidRPr="00AE4199" w:rsidRDefault="00A46B87" w:rsidP="00A46B87">
            <w:pPr>
              <w:pStyle w:val="Table"/>
              <w:rPr>
                <w:lang w:val="fr-FR"/>
              </w:rPr>
            </w:pPr>
            <w:r>
              <w:rPr>
                <w:lang w:val="fr-FR"/>
              </w:rPr>
              <w:t>3</w:t>
            </w:r>
          </w:p>
        </w:tc>
        <w:tc>
          <w:tcPr>
            <w:tcW w:w="505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Message sans données variables et sans zone de texte</w:t>
            </w:r>
          </w:p>
        </w:tc>
        <w:tc>
          <w:tcPr>
            <w:tcW w:w="3828"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code enregistrement valorisé à «</w:t>
            </w:r>
            <w:r w:rsidRPr="00AE4199">
              <w:rPr>
                <w:b/>
                <w:lang w:val="fr-FR"/>
              </w:rPr>
              <w:t> 03</w:t>
            </w:r>
            <w:r w:rsidRPr="00AE4199">
              <w:rPr>
                <w:lang w:val="fr-FR"/>
              </w:rPr>
              <w:t> »</w:t>
            </w:r>
          </w:p>
        </w:tc>
      </w:tr>
    </w:tbl>
    <w:p w:rsidR="00C461A7" w:rsidRPr="00AE4199" w:rsidRDefault="00C461A7" w:rsidP="00C461A7">
      <w:pPr>
        <w:pStyle w:val="En-tte"/>
        <w:rPr>
          <w:noProof w:val="0"/>
          <w:lang w:val="fr-FR"/>
        </w:rPr>
      </w:pPr>
    </w:p>
    <w:p w:rsidR="00C461A7" w:rsidRDefault="00547603" w:rsidP="00C946FF">
      <w:pPr>
        <w:pStyle w:val="Titre3"/>
        <w:rPr>
          <w:snapToGrid w:val="0"/>
          <w:lang w:val="fr-FR"/>
        </w:rPr>
      </w:pPr>
      <w:bookmarkStart w:id="99" w:name="_Toc385324816"/>
      <w:r w:rsidRPr="00AE4199">
        <w:rPr>
          <w:snapToGrid w:val="0"/>
          <w:lang w:val="fr-FR"/>
        </w:rPr>
        <w:t>Enregistrement d'en-tête du fichier</w:t>
      </w:r>
      <w:bookmarkEnd w:id="99"/>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60" w:firstRow="1" w:lastRow="1" w:firstColumn="0" w:lastColumn="0" w:noHBand="1" w:noVBand="1"/>
      </w:tblPr>
      <w:tblGrid>
        <w:gridCol w:w="1447"/>
        <w:gridCol w:w="1779"/>
        <w:gridCol w:w="1254"/>
        <w:gridCol w:w="2237"/>
        <w:gridCol w:w="1675"/>
        <w:gridCol w:w="1355"/>
      </w:tblGrid>
      <w:tr w:rsidR="00C946FF" w:rsidRPr="00547603" w:rsidTr="00C946FF">
        <w:trPr>
          <w:trHeight w:val="160"/>
          <w:tblHeader/>
        </w:trPr>
        <w:tc>
          <w:tcPr>
            <w:tcW w:w="1447" w:type="dxa"/>
            <w:tcBorders>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lang w:val="fr-FR"/>
              </w:rPr>
              <w:br w:type="page"/>
            </w:r>
            <w:r w:rsidRPr="00547603">
              <w:rPr>
                <w:snapToGrid w:val="0"/>
                <w:lang w:val="fr-FR"/>
              </w:rPr>
              <w:t>N° Zone</w:t>
            </w:r>
          </w:p>
        </w:tc>
        <w:tc>
          <w:tcPr>
            <w:tcW w:w="1779"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Libellé</w:t>
            </w:r>
          </w:p>
        </w:tc>
        <w:tc>
          <w:tcPr>
            <w:tcW w:w="1254"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Longueur</w:t>
            </w:r>
          </w:p>
        </w:tc>
        <w:tc>
          <w:tcPr>
            <w:tcW w:w="2237"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Format/Contenu</w:t>
            </w:r>
          </w:p>
        </w:tc>
        <w:tc>
          <w:tcPr>
            <w:tcW w:w="1675"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Type</w:t>
            </w:r>
          </w:p>
          <w:p w:rsidR="00C946FF" w:rsidRPr="00547603" w:rsidRDefault="00C946FF" w:rsidP="00C946FF">
            <w:pPr>
              <w:pStyle w:val="TableHeader"/>
              <w:rPr>
                <w:snapToGrid w:val="0"/>
                <w:lang w:val="fr-FR"/>
              </w:rPr>
            </w:pPr>
            <w:r w:rsidRPr="00547603">
              <w:rPr>
                <w:snapToGrid w:val="0"/>
                <w:lang w:val="fr-FR"/>
              </w:rPr>
              <w:t>N = numérique</w:t>
            </w:r>
          </w:p>
          <w:p w:rsidR="00C946FF" w:rsidRPr="00547603" w:rsidRDefault="00C946FF" w:rsidP="00C946FF">
            <w:pPr>
              <w:pStyle w:val="TableHeader"/>
              <w:rPr>
                <w:snapToGrid w:val="0"/>
                <w:lang w:val="fr-FR"/>
              </w:rPr>
            </w:pPr>
            <w:r w:rsidRPr="00547603">
              <w:rPr>
                <w:snapToGrid w:val="0"/>
                <w:lang w:val="fr-FR"/>
              </w:rPr>
              <w:t>X = alpha - numérique</w:t>
            </w:r>
          </w:p>
        </w:tc>
        <w:tc>
          <w:tcPr>
            <w:tcW w:w="1355" w:type="dxa"/>
            <w:tcBorders>
              <w:lef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Obligatoire</w:t>
            </w:r>
          </w:p>
          <w:p w:rsidR="00C946FF" w:rsidRPr="00547603" w:rsidRDefault="00C946FF" w:rsidP="00C946FF">
            <w:pPr>
              <w:pStyle w:val="TableHeader"/>
              <w:rPr>
                <w:snapToGrid w:val="0"/>
                <w:lang w:val="fr-FR"/>
              </w:rPr>
            </w:pPr>
            <w:r w:rsidRPr="00547603">
              <w:rPr>
                <w:snapToGrid w:val="0"/>
                <w:lang w:val="fr-FR"/>
              </w:rPr>
              <w:t>O=Oui</w:t>
            </w:r>
          </w:p>
          <w:p w:rsidR="00C946FF" w:rsidRPr="00547603" w:rsidRDefault="00C946FF" w:rsidP="00C946FF">
            <w:pPr>
              <w:pStyle w:val="TableHeader"/>
              <w:rPr>
                <w:snapToGrid w:val="0"/>
                <w:lang w:val="fr-FR"/>
              </w:rPr>
            </w:pPr>
            <w:r w:rsidRPr="00547603">
              <w:rPr>
                <w:snapToGrid w:val="0"/>
                <w:lang w:val="fr-FR"/>
              </w:rPr>
              <w:t>N=Non</w:t>
            </w:r>
          </w:p>
        </w:tc>
      </w:tr>
      <w:tr w:rsidR="00C946FF" w:rsidRPr="00AE4199" w:rsidTr="00C946FF">
        <w:trPr>
          <w:trHeight w:val="160"/>
        </w:trPr>
        <w:tc>
          <w:tcPr>
            <w:tcW w:w="144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1779"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Code enregistrement</w:t>
            </w:r>
          </w:p>
        </w:tc>
        <w:tc>
          <w:tcPr>
            <w:tcW w:w="125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237"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00 »</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35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144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1779"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Nom fichier</w:t>
            </w:r>
          </w:p>
        </w:tc>
        <w:tc>
          <w:tcPr>
            <w:tcW w:w="125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8</w:t>
            </w:r>
          </w:p>
        </w:tc>
        <w:tc>
          <w:tcPr>
            <w:tcW w:w="2237"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Voir ci-dessous</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35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144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11</w:t>
            </w:r>
          </w:p>
        </w:tc>
        <w:tc>
          <w:tcPr>
            <w:tcW w:w="1779"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Date/Heure création fichier</w:t>
            </w:r>
          </w:p>
        </w:tc>
        <w:tc>
          <w:tcPr>
            <w:tcW w:w="125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14</w:t>
            </w:r>
          </w:p>
        </w:tc>
        <w:tc>
          <w:tcPr>
            <w:tcW w:w="2237"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SSAAMMJJHHMMSS</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35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144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25</w:t>
            </w:r>
          </w:p>
        </w:tc>
        <w:tc>
          <w:tcPr>
            <w:tcW w:w="1779"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Version protocole</w:t>
            </w:r>
          </w:p>
        </w:tc>
        <w:tc>
          <w:tcPr>
            <w:tcW w:w="125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237" w:type="dxa"/>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35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144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27</w:t>
            </w:r>
          </w:p>
        </w:tc>
        <w:tc>
          <w:tcPr>
            <w:tcW w:w="1779"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Filler</w:t>
            </w:r>
          </w:p>
        </w:tc>
        <w:tc>
          <w:tcPr>
            <w:tcW w:w="125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259</w:t>
            </w:r>
          </w:p>
        </w:tc>
        <w:tc>
          <w:tcPr>
            <w:tcW w:w="2237"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Complété par des blancs</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35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C946FF" w:rsidTr="00C946FF">
        <w:trPr>
          <w:trHeight w:val="160"/>
        </w:trPr>
        <w:tc>
          <w:tcPr>
            <w:tcW w:w="1447" w:type="dxa"/>
            <w:shd w:val="clear" w:color="auto" w:fill="C6D9F1" w:themeFill="text2" w:themeFillTint="33"/>
            <w:tcMar>
              <w:top w:w="28" w:type="dxa"/>
              <w:left w:w="85" w:type="dxa"/>
              <w:right w:w="85" w:type="dxa"/>
            </w:tcMar>
          </w:tcPr>
          <w:p w:rsidR="00C946FF" w:rsidRPr="00C946FF" w:rsidRDefault="00C946FF" w:rsidP="00C946FF">
            <w:pPr>
              <w:pStyle w:val="Table"/>
              <w:rPr>
                <w:b/>
                <w:snapToGrid w:val="0"/>
                <w:lang w:val="fr-FR"/>
              </w:rPr>
            </w:pPr>
          </w:p>
        </w:tc>
        <w:tc>
          <w:tcPr>
            <w:tcW w:w="1779" w:type="dxa"/>
            <w:shd w:val="clear" w:color="auto" w:fill="C6D9F1" w:themeFill="text2" w:themeFillTint="33"/>
            <w:tcMar>
              <w:top w:w="28" w:type="dxa"/>
              <w:left w:w="85" w:type="dxa"/>
              <w:right w:w="85" w:type="dxa"/>
            </w:tcMar>
          </w:tcPr>
          <w:p w:rsidR="00C946FF" w:rsidRPr="00C946FF" w:rsidRDefault="00C946FF" w:rsidP="00C946FF">
            <w:pPr>
              <w:pStyle w:val="Table"/>
              <w:rPr>
                <w:b/>
                <w:snapToGrid w:val="0"/>
                <w:lang w:val="fr-FR"/>
              </w:rPr>
            </w:pPr>
          </w:p>
        </w:tc>
        <w:tc>
          <w:tcPr>
            <w:tcW w:w="1254"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r w:rsidRPr="00C946FF">
              <w:rPr>
                <w:b/>
                <w:snapToGrid w:val="0"/>
                <w:lang w:val="fr-FR"/>
              </w:rPr>
              <w:t>285</w:t>
            </w:r>
          </w:p>
        </w:tc>
        <w:tc>
          <w:tcPr>
            <w:tcW w:w="2237" w:type="dxa"/>
            <w:shd w:val="clear" w:color="auto" w:fill="C6D9F1" w:themeFill="text2" w:themeFillTint="33"/>
            <w:tcMar>
              <w:top w:w="28" w:type="dxa"/>
              <w:left w:w="85" w:type="dxa"/>
              <w:right w:w="85" w:type="dxa"/>
            </w:tcMar>
          </w:tcPr>
          <w:p w:rsidR="00C946FF" w:rsidRPr="00C946FF" w:rsidRDefault="00C946FF" w:rsidP="00C946FF">
            <w:pPr>
              <w:pStyle w:val="Table"/>
              <w:rPr>
                <w:b/>
                <w:snapToGrid w:val="0"/>
                <w:lang w:val="fr-FR"/>
              </w:rPr>
            </w:pPr>
          </w:p>
        </w:tc>
        <w:tc>
          <w:tcPr>
            <w:tcW w:w="1675"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1355"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r>
    </w:tbl>
    <w:p w:rsidR="00C946FF" w:rsidRDefault="00C946FF" w:rsidP="00C946FF">
      <w:pPr>
        <w:pStyle w:val="Corpsdetexte"/>
        <w:rPr>
          <w:lang w:val="fr-FR"/>
        </w:rPr>
      </w:pPr>
    </w:p>
    <w:p w:rsidR="00C946FF" w:rsidRDefault="00C946FF" w:rsidP="00C946FF">
      <w:pPr>
        <w:pStyle w:val="Titre3"/>
        <w:rPr>
          <w:snapToGrid w:val="0"/>
          <w:lang w:val="fr-FR"/>
        </w:rPr>
      </w:pPr>
      <w:bookmarkStart w:id="100" w:name="_Toc385324817"/>
      <w:r w:rsidRPr="00AE4199">
        <w:rPr>
          <w:snapToGrid w:val="0"/>
          <w:lang w:val="fr-FR"/>
        </w:rPr>
        <w:t>Corps du fichier</w:t>
      </w:r>
      <w:bookmarkEnd w:id="100"/>
    </w:p>
    <w:p w:rsidR="00C946FF" w:rsidRPr="00C946FF" w:rsidRDefault="00C946FF" w:rsidP="00C946FF">
      <w:pPr>
        <w:pStyle w:val="Titre4"/>
        <w:rPr>
          <w:lang w:val="fr-FR"/>
        </w:rPr>
      </w:pPr>
      <w:r w:rsidRPr="00AE4199">
        <w:rPr>
          <w:snapToGrid w:val="0"/>
          <w:lang w:val="fr-FR"/>
        </w:rPr>
        <w:t>Message avec variables</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36"/>
        <w:gridCol w:w="2268"/>
        <w:gridCol w:w="1134"/>
        <w:gridCol w:w="2379"/>
        <w:gridCol w:w="54"/>
        <w:gridCol w:w="1621"/>
        <w:gridCol w:w="80"/>
        <w:gridCol w:w="1275"/>
      </w:tblGrid>
      <w:tr w:rsidR="00C946FF" w:rsidRPr="00B45247" w:rsidTr="00C946FF">
        <w:trPr>
          <w:trHeight w:val="160"/>
          <w:tblHeader/>
        </w:trPr>
        <w:tc>
          <w:tcPr>
            <w:tcW w:w="936" w:type="dxa"/>
            <w:tcBorders>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lang w:val="fr-FR"/>
              </w:rPr>
              <w:br w:type="page"/>
            </w:r>
            <w:r w:rsidRPr="00547603">
              <w:rPr>
                <w:snapToGrid w:val="0"/>
                <w:lang w:val="fr-FR"/>
              </w:rPr>
              <w:t>N° Zone</w:t>
            </w:r>
          </w:p>
        </w:tc>
        <w:tc>
          <w:tcPr>
            <w:tcW w:w="2268"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Libellé</w:t>
            </w:r>
          </w:p>
        </w:tc>
        <w:tc>
          <w:tcPr>
            <w:tcW w:w="1134"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snapToGrid w:val="0"/>
                <w:lang w:val="fr-FR"/>
              </w:rPr>
              <w:t>Longueur</w:t>
            </w:r>
          </w:p>
        </w:tc>
        <w:tc>
          <w:tcPr>
            <w:tcW w:w="2379"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Format/Contenu</w:t>
            </w:r>
          </w:p>
        </w:tc>
        <w:tc>
          <w:tcPr>
            <w:tcW w:w="1675"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Type</w:t>
            </w:r>
          </w:p>
          <w:p w:rsidR="00C946FF" w:rsidRPr="00547603" w:rsidRDefault="00C946FF" w:rsidP="00C946FF">
            <w:pPr>
              <w:pStyle w:val="TableHeader"/>
              <w:rPr>
                <w:snapToGrid w:val="0"/>
                <w:lang w:val="fr-FR"/>
              </w:rPr>
            </w:pPr>
            <w:r w:rsidRPr="00547603">
              <w:rPr>
                <w:snapToGrid w:val="0"/>
                <w:lang w:val="fr-FR"/>
              </w:rPr>
              <w:t>N = numérique</w:t>
            </w:r>
          </w:p>
          <w:p w:rsidR="00C946FF" w:rsidRPr="00547603" w:rsidRDefault="00C946FF" w:rsidP="00C946FF">
            <w:pPr>
              <w:pStyle w:val="TableHeader"/>
              <w:rPr>
                <w:snapToGrid w:val="0"/>
                <w:lang w:val="fr-FR"/>
              </w:rPr>
            </w:pPr>
            <w:r w:rsidRPr="00547603">
              <w:rPr>
                <w:snapToGrid w:val="0"/>
                <w:lang w:val="fr-FR"/>
              </w:rPr>
              <w:t>X = alpha - numérique</w:t>
            </w:r>
          </w:p>
        </w:tc>
        <w:tc>
          <w:tcPr>
            <w:tcW w:w="1355" w:type="dxa"/>
            <w:gridSpan w:val="2"/>
            <w:tcBorders>
              <w:lef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Obligatoire</w:t>
            </w:r>
          </w:p>
          <w:p w:rsidR="00C946FF" w:rsidRPr="00547603" w:rsidRDefault="00C946FF" w:rsidP="00C946FF">
            <w:pPr>
              <w:pStyle w:val="TableHeader"/>
              <w:rPr>
                <w:snapToGrid w:val="0"/>
                <w:lang w:val="fr-FR"/>
              </w:rPr>
            </w:pPr>
            <w:r w:rsidRPr="00547603">
              <w:rPr>
                <w:snapToGrid w:val="0"/>
                <w:lang w:val="fr-FR"/>
              </w:rPr>
              <w:t>O=Oui</w:t>
            </w:r>
          </w:p>
          <w:p w:rsidR="00C946FF" w:rsidRPr="00547603" w:rsidRDefault="00C946FF" w:rsidP="00C946FF">
            <w:pPr>
              <w:pStyle w:val="TableHeader"/>
              <w:rPr>
                <w:snapToGrid w:val="0"/>
                <w:lang w:val="fr-FR"/>
              </w:rPr>
            </w:pPr>
            <w:r w:rsidRPr="00547603">
              <w:rPr>
                <w:snapToGrid w:val="0"/>
                <w:lang w:val="fr-FR"/>
              </w:rPr>
              <w:t>N=Non</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Code enregistrement</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01 »</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Identifiant client</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32</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Unique</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35</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Identifiant message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proofErr w:type="spellStart"/>
            <w:r w:rsidRPr="00AE4199">
              <w:rPr>
                <w:snapToGrid w:val="0"/>
                <w:lang w:val="fr-FR"/>
              </w:rPr>
              <w:t>SSAAMMJJnnnnnnn</w:t>
            </w:r>
            <w:proofErr w:type="spellEnd"/>
            <w:r w:rsidRPr="00AE4199">
              <w:rPr>
                <w:snapToGrid w:val="0"/>
                <w:lang w:val="fr-FR"/>
              </w:rPr>
              <w:t xml:space="preserve"> avec</w:t>
            </w:r>
          </w:p>
          <w:p w:rsidR="00C946FF" w:rsidRPr="00AE4199" w:rsidRDefault="00C946FF" w:rsidP="00C946FF">
            <w:pPr>
              <w:pStyle w:val="Table"/>
              <w:rPr>
                <w:snapToGrid w:val="0"/>
                <w:lang w:val="fr-FR"/>
              </w:rPr>
            </w:pPr>
            <w:r w:rsidRPr="00AE4199">
              <w:rPr>
                <w:snapToGrid w:val="0"/>
                <w:lang w:val="fr-FR"/>
              </w:rPr>
              <w:t>0000000 à 7999999 SG</w:t>
            </w:r>
          </w:p>
          <w:p w:rsidR="00C946FF" w:rsidRPr="00AE4199" w:rsidRDefault="00C946FF" w:rsidP="00C946FF">
            <w:pPr>
              <w:pStyle w:val="Table"/>
              <w:rPr>
                <w:snapToGrid w:val="0"/>
                <w:lang w:val="fr-FR"/>
              </w:rPr>
            </w:pPr>
            <w:r w:rsidRPr="00AE4199">
              <w:rPr>
                <w:snapToGrid w:val="0"/>
                <w:lang w:val="fr-FR"/>
              </w:rPr>
              <w:t>8000000 à 9999999 réservé</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50</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Catégorie message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33" w:type="dxa"/>
            <w:gridSpan w:val="2"/>
            <w:shd w:val="clear" w:color="auto" w:fill="auto"/>
            <w:tcMar>
              <w:top w:w="28" w:type="dxa"/>
              <w:left w:w="85" w:type="dxa"/>
              <w:right w:w="85" w:type="dxa"/>
            </w:tcMar>
          </w:tcPr>
          <w:p w:rsidR="00C946FF" w:rsidRPr="00AE4199" w:rsidRDefault="00C946FF" w:rsidP="00403FE1">
            <w:pPr>
              <w:pStyle w:val="Table"/>
              <w:rPr>
                <w:snapToGrid w:val="0"/>
                <w:lang w:val="fr-FR"/>
              </w:rPr>
            </w:pPr>
            <w:proofErr w:type="gramStart"/>
            <w:r w:rsidRPr="00AE4199">
              <w:rPr>
                <w:snapToGrid w:val="0"/>
                <w:lang w:val="fr-FR"/>
              </w:rPr>
              <w:t xml:space="preserve">IC </w:t>
            </w:r>
            <w:r w:rsidR="00AD7C22">
              <w:rPr>
                <w:snapToGrid w:val="0"/>
                <w:lang w:val="fr-FR"/>
              </w:rPr>
              <w:t>,</w:t>
            </w:r>
            <w:proofErr w:type="gramEnd"/>
            <w:r w:rsidR="00AD7C22">
              <w:rPr>
                <w:snapToGrid w:val="0"/>
                <w:lang w:val="fr-FR"/>
              </w:rPr>
              <w:t xml:space="preserve"> CH</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52</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Type de masque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4</w:t>
            </w:r>
          </w:p>
        </w:tc>
        <w:tc>
          <w:tcPr>
            <w:tcW w:w="2433" w:type="dxa"/>
            <w:gridSpan w:val="2"/>
            <w:shd w:val="clear" w:color="auto" w:fill="auto"/>
            <w:tcMar>
              <w:top w:w="28" w:type="dxa"/>
              <w:left w:w="85" w:type="dxa"/>
              <w:right w:w="85" w:type="dxa"/>
            </w:tcMar>
          </w:tcPr>
          <w:p w:rsidR="00C946FF" w:rsidRPr="00AE4199" w:rsidRDefault="00C946FF" w:rsidP="00403FE1">
            <w:pPr>
              <w:pStyle w:val="Table"/>
              <w:rPr>
                <w:snapToGrid w:val="0"/>
                <w:lang w:val="fr-FR"/>
              </w:rPr>
            </w:pPr>
            <w:r w:rsidRPr="00AE4199">
              <w:rPr>
                <w:snapToGrid w:val="0"/>
                <w:lang w:val="fr-FR"/>
              </w:rPr>
              <w:t xml:space="preserve">ICSM, </w:t>
            </w:r>
            <w:r w:rsidR="00903959">
              <w:rPr>
                <w:snapToGrid w:val="0"/>
                <w:lang w:val="fr-FR"/>
              </w:rPr>
              <w:t>ICDI,</w:t>
            </w:r>
            <w:r w:rsidR="00AD7C22">
              <w:rPr>
                <w:snapToGrid w:val="0"/>
                <w:lang w:val="fr-FR"/>
              </w:rPr>
              <w:t xml:space="preserve"> CHSM</w:t>
            </w:r>
            <w:r w:rsidR="00F73F92">
              <w:rPr>
                <w:snapToGrid w:val="0"/>
                <w:lang w:val="fr-FR"/>
              </w:rPr>
              <w:t>, ICPD,</w:t>
            </w:r>
            <w:r w:rsidR="00B45247">
              <w:rPr>
                <w:snapToGrid w:val="0"/>
                <w:lang w:val="fr-FR"/>
              </w:rPr>
              <w:t xml:space="preserve"> </w:t>
            </w:r>
            <w:r w:rsidR="00F73F92">
              <w:rPr>
                <w:snapToGrid w:val="0"/>
                <w:lang w:val="fr-FR"/>
              </w:rPr>
              <w:t>ICPI</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56</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Evénement déclencheur</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 Q, H, A, D, R, M, G</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57</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Indicateur média</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1=Sms</w:t>
            </w:r>
            <w:proofErr w:type="gramStart"/>
            <w:r w:rsidRPr="00AE4199">
              <w:rPr>
                <w:snapToGrid w:val="0"/>
                <w:lang w:val="fr-FR"/>
              </w:rPr>
              <w:t>,2</w:t>
            </w:r>
            <w:proofErr w:type="gramEnd"/>
            <w:r w:rsidRPr="00AE4199">
              <w:rPr>
                <w:snapToGrid w:val="0"/>
                <w:lang w:val="fr-FR"/>
              </w:rPr>
              <w:t>=Email,3=Fax,4=Vocal</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58</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Longueur adresse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xml:space="preserve">10 si </w:t>
            </w:r>
            <w:proofErr w:type="gramStart"/>
            <w:r w:rsidRPr="00AE4199">
              <w:rPr>
                <w:snapToGrid w:val="0"/>
                <w:lang w:val="fr-FR"/>
              </w:rPr>
              <w:t>téléphone</w:t>
            </w:r>
            <w:proofErr w:type="gramEnd"/>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60</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Adresse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60</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N° téléphone, adresse Email</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120</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Heure souhaitée envoi</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HH (09, 12, 16), immédiat sinon</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122</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Durée péremption</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HHH, durée par défaut si non renseigné (3 jours)</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125</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Top écrasement</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O/N, N par défaut (non utilisé)</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126</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Devise compte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FRF, EUR</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129</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Code décimalisation</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0 à 9</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130</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Date solde compte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8</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SSAAMMJJ</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138</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Signe solde compte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139</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Montant solde compte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154</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Signe encours carte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155</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Montant encours carte</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170</w:t>
            </w:r>
          </w:p>
        </w:tc>
        <w:tc>
          <w:tcPr>
            <w:tcW w:w="2268" w:type="dxa"/>
            <w:shd w:val="clear" w:color="auto" w:fill="auto"/>
            <w:tcMar>
              <w:top w:w="28" w:type="dxa"/>
              <w:left w:w="85" w:type="dxa"/>
              <w:right w:w="85" w:type="dxa"/>
            </w:tcMar>
          </w:tcPr>
          <w:p w:rsidR="00C946FF" w:rsidRDefault="00C946FF" w:rsidP="00C946FF">
            <w:pPr>
              <w:pStyle w:val="Table"/>
              <w:rPr>
                <w:snapToGrid w:val="0"/>
                <w:lang w:val="fr-FR"/>
              </w:rPr>
            </w:pPr>
            <w:r w:rsidRPr="00AE4199">
              <w:rPr>
                <w:snapToGrid w:val="0"/>
                <w:lang w:val="fr-FR"/>
              </w:rPr>
              <w:t>Montant dernier débit</w:t>
            </w:r>
          </w:p>
          <w:p w:rsidR="00F73F92" w:rsidRDefault="00F73F92" w:rsidP="00C946FF">
            <w:pPr>
              <w:pStyle w:val="Table"/>
              <w:rPr>
                <w:snapToGrid w:val="0"/>
                <w:lang w:val="fr-FR"/>
              </w:rPr>
            </w:pPr>
            <w:r>
              <w:rPr>
                <w:snapToGrid w:val="0"/>
                <w:lang w:val="fr-FR"/>
              </w:rPr>
              <w:t>Ou</w:t>
            </w:r>
          </w:p>
          <w:p w:rsidR="00F73F92" w:rsidRPr="00AE4199" w:rsidRDefault="00F73F92" w:rsidP="00C946FF">
            <w:pPr>
              <w:pStyle w:val="Table"/>
              <w:rPr>
                <w:snapToGrid w:val="0"/>
                <w:lang w:val="fr-FR"/>
              </w:rPr>
            </w:pPr>
            <w:r>
              <w:rPr>
                <w:snapToGrid w:val="0"/>
                <w:lang w:val="fr-FR"/>
              </w:rPr>
              <w:t>Cumul opérations débits</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185</w:t>
            </w:r>
          </w:p>
        </w:tc>
        <w:tc>
          <w:tcPr>
            <w:tcW w:w="2268" w:type="dxa"/>
            <w:shd w:val="clear" w:color="auto" w:fill="auto"/>
            <w:tcMar>
              <w:top w:w="28" w:type="dxa"/>
              <w:left w:w="85" w:type="dxa"/>
              <w:right w:w="85" w:type="dxa"/>
            </w:tcMar>
          </w:tcPr>
          <w:p w:rsidR="00C946FF" w:rsidRDefault="00C946FF" w:rsidP="00C946FF">
            <w:pPr>
              <w:pStyle w:val="Table"/>
              <w:rPr>
                <w:snapToGrid w:val="0"/>
                <w:lang w:val="fr-FR"/>
              </w:rPr>
            </w:pPr>
            <w:r w:rsidRPr="00AE4199">
              <w:rPr>
                <w:snapToGrid w:val="0"/>
                <w:lang w:val="fr-FR"/>
              </w:rPr>
              <w:t>Montant dernier crédit</w:t>
            </w:r>
          </w:p>
          <w:p w:rsidR="00F73F92" w:rsidRDefault="00F73F92" w:rsidP="00F73F92">
            <w:pPr>
              <w:pStyle w:val="Table"/>
              <w:rPr>
                <w:snapToGrid w:val="0"/>
                <w:lang w:val="fr-FR"/>
              </w:rPr>
            </w:pPr>
            <w:r>
              <w:rPr>
                <w:snapToGrid w:val="0"/>
                <w:lang w:val="fr-FR"/>
              </w:rPr>
              <w:t>Ou</w:t>
            </w:r>
          </w:p>
          <w:p w:rsidR="00F73F92" w:rsidRPr="00AE4199" w:rsidRDefault="00F73F92" w:rsidP="00F73F92">
            <w:pPr>
              <w:pStyle w:val="Table"/>
              <w:rPr>
                <w:snapToGrid w:val="0"/>
                <w:lang w:val="fr-FR"/>
              </w:rPr>
            </w:pPr>
            <w:r>
              <w:rPr>
                <w:snapToGrid w:val="0"/>
                <w:lang w:val="fr-FR"/>
              </w:rPr>
              <w:t>Cumul opérations crédits</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200</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Présence chéquier dispo.</w:t>
            </w:r>
          </w:p>
        </w:tc>
        <w:tc>
          <w:tcPr>
            <w:tcW w:w="1134"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O/N/C</w:t>
            </w:r>
          </w:p>
          <w:p w:rsidR="00C946FF" w:rsidRPr="00AE4199" w:rsidRDefault="00C946FF" w:rsidP="00C946FF">
            <w:pPr>
              <w:pStyle w:val="Table"/>
              <w:rPr>
                <w:snapToGrid w:val="0"/>
                <w:lang w:val="fr-FR"/>
              </w:rPr>
            </w:pPr>
            <w:r w:rsidRPr="00AE4199">
              <w:rPr>
                <w:snapToGrid w:val="0"/>
                <w:lang w:val="fr-FR"/>
              </w:rPr>
              <w:t>O = dispo agence</w:t>
            </w:r>
          </w:p>
          <w:p w:rsidR="00C946FF" w:rsidRPr="00AE4199" w:rsidRDefault="00C946FF" w:rsidP="00C946FF">
            <w:pPr>
              <w:pStyle w:val="Table"/>
              <w:rPr>
                <w:snapToGrid w:val="0"/>
                <w:lang w:val="fr-FR"/>
              </w:rPr>
            </w:pPr>
            <w:r w:rsidRPr="00AE4199">
              <w:rPr>
                <w:snapToGrid w:val="0"/>
                <w:lang w:val="fr-FR"/>
              </w:rPr>
              <w:t>C = envoi courrier</w:t>
            </w:r>
          </w:p>
          <w:p w:rsidR="00C946FF" w:rsidRPr="00AE4199" w:rsidRDefault="00C946FF" w:rsidP="00C946FF">
            <w:pPr>
              <w:pStyle w:val="Table"/>
              <w:rPr>
                <w:snapToGrid w:val="0"/>
                <w:lang w:val="fr-FR"/>
              </w:rPr>
            </w:pPr>
            <w:r w:rsidRPr="00AE4199">
              <w:rPr>
                <w:snapToGrid w:val="0"/>
                <w:lang w:val="fr-FR"/>
              </w:rPr>
              <w:t>N = pas de chéquier</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8227E" w:rsidP="00C946FF">
            <w:pPr>
              <w:pStyle w:val="Table"/>
              <w:jc w:val="center"/>
              <w:rPr>
                <w:snapToGrid w:val="0"/>
                <w:lang w:val="fr-FR"/>
              </w:rPr>
            </w:pPr>
            <w:r>
              <w:rPr>
                <w:snapToGrid w:val="0"/>
                <w:lang w:val="fr-FR"/>
              </w:rPr>
              <w:t>N</w:t>
            </w:r>
          </w:p>
        </w:tc>
      </w:tr>
      <w:tr w:rsidR="00C946FF" w:rsidRPr="00AE4199" w:rsidTr="00C946FF">
        <w:tblPrEx>
          <w:tblLook w:val="04A0" w:firstRow="1" w:lastRow="0" w:firstColumn="1" w:lastColumn="0" w:noHBand="0"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rFonts w:eastAsia="Calibri"/>
                <w:snapToGrid w:val="0"/>
                <w:lang w:val="fr-FR"/>
              </w:rPr>
            </w:pPr>
            <w:r w:rsidRPr="00AE4199">
              <w:rPr>
                <w:rFonts w:eastAsia="Calibri"/>
                <w:snapToGrid w:val="0"/>
                <w:lang w:val="fr-FR"/>
              </w:rPr>
              <w:t>201</w:t>
            </w:r>
          </w:p>
        </w:tc>
        <w:tc>
          <w:tcPr>
            <w:tcW w:w="2268" w:type="dxa"/>
            <w:shd w:val="clear" w:color="auto" w:fill="auto"/>
            <w:tcMar>
              <w:top w:w="28" w:type="dxa"/>
              <w:left w:w="85" w:type="dxa"/>
              <w:right w:w="85" w:type="dxa"/>
            </w:tcMar>
            <w:hideMark/>
          </w:tcPr>
          <w:p w:rsidR="00C946FF" w:rsidRPr="00AE4199" w:rsidRDefault="00C946FF" w:rsidP="00C946FF">
            <w:pPr>
              <w:pStyle w:val="Table"/>
              <w:rPr>
                <w:rFonts w:eastAsia="Calibri"/>
                <w:snapToGrid w:val="0"/>
                <w:lang w:val="fr-FR"/>
              </w:rPr>
            </w:pPr>
            <w:r w:rsidRPr="00AE4199">
              <w:rPr>
                <w:snapToGrid w:val="0"/>
                <w:lang w:val="fr-FR"/>
              </w:rPr>
              <w:t>Jour Envoi</w:t>
            </w:r>
          </w:p>
        </w:tc>
        <w:tc>
          <w:tcPr>
            <w:tcW w:w="1134" w:type="dxa"/>
            <w:shd w:val="clear" w:color="auto" w:fill="auto"/>
            <w:tcMar>
              <w:top w:w="28" w:type="dxa"/>
              <w:left w:w="85" w:type="dxa"/>
              <w:right w:w="85" w:type="dxa"/>
            </w:tcMar>
            <w:hideMark/>
          </w:tcPr>
          <w:p w:rsidR="00C946FF" w:rsidRPr="00AE4199" w:rsidRDefault="00C946FF" w:rsidP="00C946FF">
            <w:pPr>
              <w:pStyle w:val="Table"/>
              <w:jc w:val="center"/>
              <w:rPr>
                <w:rFonts w:eastAsia="Calibri"/>
                <w:snapToGrid w:val="0"/>
                <w:lang w:val="fr-FR"/>
              </w:rPr>
            </w:pPr>
            <w:r w:rsidRPr="00AE4199">
              <w:rPr>
                <w:snapToGrid w:val="0"/>
                <w:lang w:val="fr-FR"/>
              </w:rPr>
              <w:t>5</w:t>
            </w:r>
          </w:p>
        </w:tc>
        <w:tc>
          <w:tcPr>
            <w:tcW w:w="2433" w:type="dxa"/>
            <w:gridSpan w:val="2"/>
            <w:shd w:val="clear" w:color="auto" w:fill="auto"/>
            <w:tcMar>
              <w:top w:w="28" w:type="dxa"/>
              <w:left w:w="85" w:type="dxa"/>
              <w:right w:w="85" w:type="dxa"/>
            </w:tcMar>
            <w:hideMark/>
          </w:tcPr>
          <w:p w:rsidR="00C946FF" w:rsidRPr="00AE4199" w:rsidRDefault="00C946FF" w:rsidP="00C946FF">
            <w:pPr>
              <w:pStyle w:val="Table"/>
              <w:rPr>
                <w:rFonts w:eastAsia="Calibri"/>
                <w:snapToGrid w:val="0"/>
                <w:lang w:val="fr-FR"/>
              </w:rPr>
            </w:pPr>
            <w:r w:rsidRPr="00AE4199">
              <w:rPr>
                <w:snapToGrid w:val="0"/>
                <w:lang w:val="fr-FR"/>
              </w:rPr>
              <w:t>Renseigné si  présence chéquier dispo = «  C » blanc sinon</w:t>
            </w:r>
            <w:r w:rsidRPr="00AE4199">
              <w:rPr>
                <w:snapToGrid w:val="0"/>
                <w:lang w:val="fr-FR"/>
              </w:rPr>
              <w:br/>
              <w:t>avec une chaîne de 5 caractères du format « JJ/MM »</w:t>
            </w:r>
          </w:p>
        </w:tc>
        <w:tc>
          <w:tcPr>
            <w:tcW w:w="1701" w:type="dxa"/>
            <w:gridSpan w:val="2"/>
            <w:shd w:val="clear" w:color="auto" w:fill="auto"/>
            <w:tcMar>
              <w:top w:w="28" w:type="dxa"/>
              <w:left w:w="85" w:type="dxa"/>
              <w:right w:w="85" w:type="dxa"/>
            </w:tcMar>
            <w:hideMark/>
          </w:tcPr>
          <w:p w:rsidR="00C946FF" w:rsidRPr="00AE4199" w:rsidRDefault="00C946FF" w:rsidP="00C946FF">
            <w:pPr>
              <w:pStyle w:val="Table"/>
              <w:jc w:val="center"/>
              <w:rPr>
                <w:rFonts w:eastAsia="Calibri"/>
                <w:snapToGrid w:val="0"/>
                <w:lang w:val="fr-FR"/>
              </w:rPr>
            </w:pPr>
            <w:r w:rsidRPr="00AE4199">
              <w:rPr>
                <w:snapToGrid w:val="0"/>
                <w:lang w:val="fr-FR"/>
              </w:rPr>
              <w:t>X</w:t>
            </w:r>
          </w:p>
        </w:tc>
        <w:tc>
          <w:tcPr>
            <w:tcW w:w="1275" w:type="dxa"/>
            <w:shd w:val="clear" w:color="auto" w:fill="auto"/>
            <w:tcMar>
              <w:top w:w="28" w:type="dxa"/>
              <w:left w:w="85" w:type="dxa"/>
              <w:right w:w="85" w:type="dxa"/>
            </w:tcMar>
          </w:tcPr>
          <w:p w:rsidR="00C946FF" w:rsidRPr="00AE4199" w:rsidRDefault="00C946FF" w:rsidP="00C946FF">
            <w:pPr>
              <w:pStyle w:val="Table"/>
              <w:jc w:val="center"/>
              <w:rPr>
                <w:rFonts w:eastAsia="Calibri"/>
                <w:snapToGrid w:val="0"/>
                <w:lang w:val="fr-FR"/>
              </w:rPr>
            </w:pPr>
            <w:r w:rsidRPr="00AE4199">
              <w:rPr>
                <w:rFonts w:eastAsia="Calibri"/>
                <w:snapToGrid w:val="0"/>
                <w:lang w:val="fr-FR"/>
              </w:rPr>
              <w:t>N</w:t>
            </w:r>
          </w:p>
        </w:tc>
      </w:tr>
      <w:tr w:rsidR="00F73F92" w:rsidRPr="00AE4199" w:rsidTr="00C946FF">
        <w:tblPrEx>
          <w:tblLook w:val="04A0" w:firstRow="1" w:lastRow="0" w:firstColumn="1" w:lastColumn="0" w:noHBand="0" w:noVBand="1"/>
        </w:tblPrEx>
        <w:trPr>
          <w:trHeight w:val="160"/>
        </w:trPr>
        <w:tc>
          <w:tcPr>
            <w:tcW w:w="936" w:type="dxa"/>
            <w:shd w:val="clear" w:color="auto" w:fill="auto"/>
            <w:tcMar>
              <w:top w:w="28" w:type="dxa"/>
              <w:left w:w="85" w:type="dxa"/>
              <w:right w:w="85" w:type="dxa"/>
            </w:tcMar>
          </w:tcPr>
          <w:p w:rsidR="00F73F92" w:rsidRPr="00AE4199" w:rsidRDefault="00F73F92" w:rsidP="00C946FF">
            <w:pPr>
              <w:pStyle w:val="Table"/>
              <w:jc w:val="center"/>
              <w:rPr>
                <w:rFonts w:eastAsia="Calibri"/>
                <w:snapToGrid w:val="0"/>
                <w:lang w:val="fr-FR"/>
              </w:rPr>
            </w:pPr>
            <w:r>
              <w:rPr>
                <w:rFonts w:eastAsia="Calibri"/>
                <w:snapToGrid w:val="0"/>
                <w:lang w:val="fr-FR"/>
              </w:rPr>
              <w:t>206</w:t>
            </w:r>
          </w:p>
        </w:tc>
        <w:tc>
          <w:tcPr>
            <w:tcW w:w="2268" w:type="dxa"/>
            <w:shd w:val="clear" w:color="auto" w:fill="auto"/>
            <w:tcMar>
              <w:top w:w="28" w:type="dxa"/>
              <w:left w:w="85" w:type="dxa"/>
              <w:right w:w="85" w:type="dxa"/>
            </w:tcMar>
          </w:tcPr>
          <w:p w:rsidR="00F73F92" w:rsidRPr="00AE4199" w:rsidRDefault="00F73F92" w:rsidP="00F73F92">
            <w:pPr>
              <w:pStyle w:val="Table"/>
              <w:rPr>
                <w:snapToGrid w:val="0"/>
                <w:lang w:val="fr-FR"/>
              </w:rPr>
            </w:pPr>
            <w:r>
              <w:rPr>
                <w:snapToGrid w:val="0"/>
                <w:lang w:val="fr-FR"/>
              </w:rPr>
              <w:t>Nombre opération débit</w:t>
            </w:r>
          </w:p>
        </w:tc>
        <w:tc>
          <w:tcPr>
            <w:tcW w:w="1134" w:type="dxa"/>
            <w:shd w:val="clear" w:color="auto" w:fill="auto"/>
            <w:tcMar>
              <w:top w:w="28" w:type="dxa"/>
              <w:left w:w="85" w:type="dxa"/>
              <w:right w:w="85" w:type="dxa"/>
            </w:tcMar>
          </w:tcPr>
          <w:p w:rsidR="00F73F92" w:rsidRPr="00AE4199" w:rsidRDefault="00F73F92" w:rsidP="00C946FF">
            <w:pPr>
              <w:pStyle w:val="Table"/>
              <w:jc w:val="center"/>
              <w:rPr>
                <w:snapToGrid w:val="0"/>
                <w:lang w:val="fr-FR"/>
              </w:rPr>
            </w:pPr>
            <w:r>
              <w:rPr>
                <w:snapToGrid w:val="0"/>
                <w:lang w:val="fr-FR"/>
              </w:rPr>
              <w:t>3</w:t>
            </w:r>
          </w:p>
        </w:tc>
        <w:tc>
          <w:tcPr>
            <w:tcW w:w="2433" w:type="dxa"/>
            <w:gridSpan w:val="2"/>
            <w:shd w:val="clear" w:color="auto" w:fill="auto"/>
            <w:tcMar>
              <w:top w:w="28" w:type="dxa"/>
              <w:left w:w="85" w:type="dxa"/>
              <w:right w:w="85" w:type="dxa"/>
            </w:tcMar>
          </w:tcPr>
          <w:p w:rsidR="00F73F92" w:rsidRPr="00AE4199" w:rsidRDefault="00F73F92" w:rsidP="00C946FF">
            <w:pPr>
              <w:pStyle w:val="Table"/>
              <w:rPr>
                <w:snapToGrid w:val="0"/>
                <w:lang w:val="fr-FR"/>
              </w:rPr>
            </w:pPr>
          </w:p>
        </w:tc>
        <w:tc>
          <w:tcPr>
            <w:tcW w:w="1701" w:type="dxa"/>
            <w:gridSpan w:val="2"/>
            <w:shd w:val="clear" w:color="auto" w:fill="auto"/>
            <w:tcMar>
              <w:top w:w="28" w:type="dxa"/>
              <w:left w:w="85" w:type="dxa"/>
              <w:right w:w="85" w:type="dxa"/>
            </w:tcMar>
          </w:tcPr>
          <w:p w:rsidR="00F73F92" w:rsidRPr="00AE4199" w:rsidRDefault="00F73F92" w:rsidP="00C946FF">
            <w:pPr>
              <w:pStyle w:val="Table"/>
              <w:jc w:val="center"/>
              <w:rPr>
                <w:snapToGrid w:val="0"/>
                <w:lang w:val="fr-FR"/>
              </w:rPr>
            </w:pPr>
            <w:r>
              <w:rPr>
                <w:snapToGrid w:val="0"/>
                <w:lang w:val="fr-FR"/>
              </w:rPr>
              <w:t>N</w:t>
            </w:r>
          </w:p>
        </w:tc>
        <w:tc>
          <w:tcPr>
            <w:tcW w:w="1275" w:type="dxa"/>
            <w:shd w:val="clear" w:color="auto" w:fill="auto"/>
            <w:tcMar>
              <w:top w:w="28" w:type="dxa"/>
              <w:left w:w="85" w:type="dxa"/>
              <w:right w:w="85" w:type="dxa"/>
            </w:tcMar>
          </w:tcPr>
          <w:p w:rsidR="00F73F92" w:rsidRPr="00AE4199" w:rsidRDefault="00C8227E" w:rsidP="00C946FF">
            <w:pPr>
              <w:pStyle w:val="Table"/>
              <w:jc w:val="center"/>
              <w:rPr>
                <w:rFonts w:eastAsia="Calibri"/>
                <w:snapToGrid w:val="0"/>
                <w:lang w:val="fr-FR"/>
              </w:rPr>
            </w:pPr>
            <w:r>
              <w:rPr>
                <w:rFonts w:eastAsia="Calibri"/>
                <w:snapToGrid w:val="0"/>
                <w:lang w:val="fr-FR"/>
              </w:rPr>
              <w:t>N</w:t>
            </w:r>
          </w:p>
        </w:tc>
      </w:tr>
      <w:tr w:rsidR="00F73F92" w:rsidRPr="00AE4199" w:rsidTr="00C946FF">
        <w:tblPrEx>
          <w:tblLook w:val="04A0" w:firstRow="1" w:lastRow="0" w:firstColumn="1" w:lastColumn="0" w:noHBand="0" w:noVBand="1"/>
        </w:tblPrEx>
        <w:trPr>
          <w:trHeight w:val="160"/>
        </w:trPr>
        <w:tc>
          <w:tcPr>
            <w:tcW w:w="936" w:type="dxa"/>
            <w:shd w:val="clear" w:color="auto" w:fill="auto"/>
            <w:tcMar>
              <w:top w:w="28" w:type="dxa"/>
              <w:left w:w="85" w:type="dxa"/>
              <w:right w:w="85" w:type="dxa"/>
            </w:tcMar>
          </w:tcPr>
          <w:p w:rsidR="00F73F92" w:rsidRDefault="00F73F92" w:rsidP="00C946FF">
            <w:pPr>
              <w:pStyle w:val="Table"/>
              <w:jc w:val="center"/>
              <w:rPr>
                <w:rFonts w:eastAsia="Calibri"/>
                <w:snapToGrid w:val="0"/>
                <w:lang w:val="fr-FR"/>
              </w:rPr>
            </w:pPr>
            <w:r>
              <w:rPr>
                <w:rFonts w:eastAsia="Calibri"/>
                <w:snapToGrid w:val="0"/>
                <w:lang w:val="fr-FR"/>
              </w:rPr>
              <w:t>209</w:t>
            </w:r>
          </w:p>
        </w:tc>
        <w:tc>
          <w:tcPr>
            <w:tcW w:w="2268" w:type="dxa"/>
            <w:shd w:val="clear" w:color="auto" w:fill="auto"/>
            <w:tcMar>
              <w:top w:w="28" w:type="dxa"/>
              <w:left w:w="85" w:type="dxa"/>
              <w:right w:w="85" w:type="dxa"/>
            </w:tcMar>
          </w:tcPr>
          <w:p w:rsidR="00F73F92" w:rsidRDefault="00F73F92" w:rsidP="00C946FF">
            <w:pPr>
              <w:pStyle w:val="Table"/>
              <w:rPr>
                <w:snapToGrid w:val="0"/>
                <w:lang w:val="fr-FR"/>
              </w:rPr>
            </w:pPr>
            <w:r>
              <w:rPr>
                <w:snapToGrid w:val="0"/>
                <w:lang w:val="fr-FR"/>
              </w:rPr>
              <w:t>Nombre opération crédit</w:t>
            </w:r>
          </w:p>
        </w:tc>
        <w:tc>
          <w:tcPr>
            <w:tcW w:w="1134" w:type="dxa"/>
            <w:shd w:val="clear" w:color="auto" w:fill="auto"/>
            <w:tcMar>
              <w:top w:w="28" w:type="dxa"/>
              <w:left w:w="85" w:type="dxa"/>
              <w:right w:w="85" w:type="dxa"/>
            </w:tcMar>
          </w:tcPr>
          <w:p w:rsidR="00F73F92" w:rsidRDefault="00F73F92" w:rsidP="00C946FF">
            <w:pPr>
              <w:pStyle w:val="Table"/>
              <w:jc w:val="center"/>
              <w:rPr>
                <w:snapToGrid w:val="0"/>
                <w:lang w:val="fr-FR"/>
              </w:rPr>
            </w:pPr>
            <w:r>
              <w:rPr>
                <w:snapToGrid w:val="0"/>
                <w:lang w:val="fr-FR"/>
              </w:rPr>
              <w:t>3</w:t>
            </w:r>
          </w:p>
        </w:tc>
        <w:tc>
          <w:tcPr>
            <w:tcW w:w="2433" w:type="dxa"/>
            <w:gridSpan w:val="2"/>
            <w:shd w:val="clear" w:color="auto" w:fill="auto"/>
            <w:tcMar>
              <w:top w:w="28" w:type="dxa"/>
              <w:left w:w="85" w:type="dxa"/>
              <w:right w:w="85" w:type="dxa"/>
            </w:tcMar>
          </w:tcPr>
          <w:p w:rsidR="00F73F92" w:rsidRPr="00AE4199" w:rsidRDefault="00F73F92" w:rsidP="00C946FF">
            <w:pPr>
              <w:pStyle w:val="Table"/>
              <w:rPr>
                <w:snapToGrid w:val="0"/>
                <w:lang w:val="fr-FR"/>
              </w:rPr>
            </w:pPr>
          </w:p>
        </w:tc>
        <w:tc>
          <w:tcPr>
            <w:tcW w:w="1701" w:type="dxa"/>
            <w:gridSpan w:val="2"/>
            <w:shd w:val="clear" w:color="auto" w:fill="auto"/>
            <w:tcMar>
              <w:top w:w="28" w:type="dxa"/>
              <w:left w:w="85" w:type="dxa"/>
              <w:right w:w="85" w:type="dxa"/>
            </w:tcMar>
          </w:tcPr>
          <w:p w:rsidR="00F73F92" w:rsidRPr="00AE4199" w:rsidRDefault="00F73F92" w:rsidP="00C946FF">
            <w:pPr>
              <w:pStyle w:val="Table"/>
              <w:jc w:val="center"/>
              <w:rPr>
                <w:snapToGrid w:val="0"/>
                <w:lang w:val="fr-FR"/>
              </w:rPr>
            </w:pPr>
            <w:r>
              <w:rPr>
                <w:snapToGrid w:val="0"/>
                <w:lang w:val="fr-FR"/>
              </w:rPr>
              <w:t>N</w:t>
            </w:r>
          </w:p>
        </w:tc>
        <w:tc>
          <w:tcPr>
            <w:tcW w:w="1275" w:type="dxa"/>
            <w:shd w:val="clear" w:color="auto" w:fill="auto"/>
            <w:tcMar>
              <w:top w:w="28" w:type="dxa"/>
              <w:left w:w="85" w:type="dxa"/>
              <w:right w:w="85" w:type="dxa"/>
            </w:tcMar>
          </w:tcPr>
          <w:p w:rsidR="00F73F92" w:rsidRPr="00AE4199" w:rsidRDefault="00C8227E" w:rsidP="00C946FF">
            <w:pPr>
              <w:pStyle w:val="Table"/>
              <w:jc w:val="center"/>
              <w:rPr>
                <w:rFonts w:eastAsia="Calibri"/>
                <w:snapToGrid w:val="0"/>
                <w:lang w:val="fr-FR"/>
              </w:rPr>
            </w:pPr>
            <w:r>
              <w:rPr>
                <w:rFonts w:eastAsia="Calibri"/>
                <w:snapToGrid w:val="0"/>
                <w:lang w:val="fr-FR"/>
              </w:rPr>
              <w:t>N</w:t>
            </w:r>
          </w:p>
        </w:tc>
      </w:tr>
      <w:tr w:rsidR="00F73F92" w:rsidRPr="00F73F92" w:rsidTr="00C946FF">
        <w:tblPrEx>
          <w:tblLook w:val="04A0" w:firstRow="1" w:lastRow="0" w:firstColumn="1" w:lastColumn="0" w:noHBand="0" w:noVBand="1"/>
        </w:tblPrEx>
        <w:trPr>
          <w:trHeight w:val="160"/>
        </w:trPr>
        <w:tc>
          <w:tcPr>
            <w:tcW w:w="936" w:type="dxa"/>
            <w:shd w:val="clear" w:color="auto" w:fill="auto"/>
            <w:tcMar>
              <w:top w:w="28" w:type="dxa"/>
              <w:left w:w="85" w:type="dxa"/>
              <w:right w:w="85" w:type="dxa"/>
            </w:tcMar>
          </w:tcPr>
          <w:p w:rsidR="00F73F92" w:rsidRDefault="00F73F92" w:rsidP="00C946FF">
            <w:pPr>
              <w:pStyle w:val="Table"/>
              <w:jc w:val="center"/>
              <w:rPr>
                <w:rFonts w:eastAsia="Calibri"/>
                <w:snapToGrid w:val="0"/>
                <w:lang w:val="fr-FR"/>
              </w:rPr>
            </w:pPr>
            <w:r>
              <w:rPr>
                <w:rFonts w:eastAsia="Calibri"/>
                <w:snapToGrid w:val="0"/>
                <w:lang w:val="fr-FR"/>
              </w:rPr>
              <w:t>212</w:t>
            </w:r>
          </w:p>
        </w:tc>
        <w:tc>
          <w:tcPr>
            <w:tcW w:w="2268" w:type="dxa"/>
            <w:shd w:val="clear" w:color="auto" w:fill="auto"/>
            <w:tcMar>
              <w:top w:w="28" w:type="dxa"/>
              <w:left w:w="85" w:type="dxa"/>
              <w:right w:w="85" w:type="dxa"/>
            </w:tcMar>
          </w:tcPr>
          <w:p w:rsidR="00F73F92" w:rsidRDefault="00F73F92" w:rsidP="00C946FF">
            <w:pPr>
              <w:pStyle w:val="Table"/>
              <w:rPr>
                <w:snapToGrid w:val="0"/>
                <w:lang w:val="fr-FR"/>
              </w:rPr>
            </w:pPr>
            <w:r>
              <w:rPr>
                <w:snapToGrid w:val="0"/>
                <w:lang w:val="fr-FR"/>
              </w:rPr>
              <w:t>Indicateur top opération</w:t>
            </w:r>
          </w:p>
        </w:tc>
        <w:tc>
          <w:tcPr>
            <w:tcW w:w="1134" w:type="dxa"/>
            <w:shd w:val="clear" w:color="auto" w:fill="auto"/>
            <w:tcMar>
              <w:top w:w="28" w:type="dxa"/>
              <w:left w:w="85" w:type="dxa"/>
              <w:right w:w="85" w:type="dxa"/>
            </w:tcMar>
          </w:tcPr>
          <w:p w:rsidR="00F73F92" w:rsidRDefault="00F73F92" w:rsidP="00C946FF">
            <w:pPr>
              <w:pStyle w:val="Table"/>
              <w:jc w:val="center"/>
              <w:rPr>
                <w:snapToGrid w:val="0"/>
                <w:lang w:val="fr-FR"/>
              </w:rPr>
            </w:pPr>
            <w:r>
              <w:rPr>
                <w:snapToGrid w:val="0"/>
                <w:lang w:val="fr-FR"/>
              </w:rPr>
              <w:t>1</w:t>
            </w:r>
          </w:p>
        </w:tc>
        <w:tc>
          <w:tcPr>
            <w:tcW w:w="2433" w:type="dxa"/>
            <w:gridSpan w:val="2"/>
            <w:shd w:val="clear" w:color="auto" w:fill="auto"/>
            <w:tcMar>
              <w:top w:w="28" w:type="dxa"/>
              <w:left w:w="85" w:type="dxa"/>
              <w:right w:w="85" w:type="dxa"/>
            </w:tcMar>
          </w:tcPr>
          <w:p w:rsidR="00F73F92" w:rsidRPr="00704F83" w:rsidRDefault="00F73F92" w:rsidP="00704F83">
            <w:pPr>
              <w:rPr>
                <w:lang w:val="fr-FR"/>
              </w:rPr>
            </w:pPr>
            <w:r w:rsidRPr="00704F83">
              <w:rPr>
                <w:color w:val="1F497D"/>
                <w:lang w:val="fr-FR"/>
              </w:rPr>
              <w:t> </w:t>
            </w:r>
            <w:r w:rsidRPr="00704F83">
              <w:rPr>
                <w:lang w:val="fr-FR"/>
              </w:rPr>
              <w:t>A =  aucune Opération au débit, aucune Opération au crédit</w:t>
            </w:r>
          </w:p>
          <w:p w:rsidR="00F73F92" w:rsidRPr="00704F83" w:rsidRDefault="00F73F92" w:rsidP="00704F83">
            <w:pPr>
              <w:rPr>
                <w:lang w:val="fr-FR"/>
              </w:rPr>
            </w:pPr>
            <w:r w:rsidRPr="00704F83">
              <w:rPr>
                <w:lang w:val="fr-FR"/>
              </w:rPr>
              <w:t>T = au moins 1 opération au crédit, au moins 1 opération au débit</w:t>
            </w:r>
          </w:p>
          <w:p w:rsidR="00F73F92" w:rsidRPr="00704F83" w:rsidRDefault="00F73F92" w:rsidP="00704F83">
            <w:pPr>
              <w:rPr>
                <w:lang w:val="fr-FR"/>
              </w:rPr>
            </w:pPr>
            <w:r w:rsidRPr="00704F83">
              <w:rPr>
                <w:lang w:val="fr-FR"/>
              </w:rPr>
              <w:t>C = au moins 1 opération au crédit, aucune Opération au débit</w:t>
            </w:r>
          </w:p>
          <w:p w:rsidR="00F73F92" w:rsidRPr="00704F83" w:rsidRDefault="00F73F92" w:rsidP="00704F83">
            <w:pPr>
              <w:rPr>
                <w:lang w:val="fr-FR"/>
              </w:rPr>
            </w:pPr>
            <w:r w:rsidRPr="00704F83">
              <w:rPr>
                <w:lang w:val="fr-FR"/>
              </w:rPr>
              <w:t>D = au moins 1 opération au débit, aucune Opération au crédit</w:t>
            </w:r>
          </w:p>
          <w:p w:rsidR="00F73F92" w:rsidRPr="00AE4199" w:rsidRDefault="00F73F92" w:rsidP="00C946FF">
            <w:pPr>
              <w:pStyle w:val="Table"/>
              <w:rPr>
                <w:snapToGrid w:val="0"/>
                <w:lang w:val="fr-FR"/>
              </w:rPr>
            </w:pPr>
          </w:p>
        </w:tc>
        <w:tc>
          <w:tcPr>
            <w:tcW w:w="1701" w:type="dxa"/>
            <w:gridSpan w:val="2"/>
            <w:shd w:val="clear" w:color="auto" w:fill="auto"/>
            <w:tcMar>
              <w:top w:w="28" w:type="dxa"/>
              <w:left w:w="85" w:type="dxa"/>
              <w:right w:w="85" w:type="dxa"/>
            </w:tcMar>
          </w:tcPr>
          <w:p w:rsidR="00F73F92" w:rsidRPr="00AE4199" w:rsidRDefault="00F73F92" w:rsidP="00C946FF">
            <w:pPr>
              <w:pStyle w:val="Table"/>
              <w:jc w:val="center"/>
              <w:rPr>
                <w:snapToGrid w:val="0"/>
                <w:lang w:val="fr-FR"/>
              </w:rPr>
            </w:pPr>
            <w:r>
              <w:rPr>
                <w:snapToGrid w:val="0"/>
                <w:lang w:val="fr-FR"/>
              </w:rPr>
              <w:t>X</w:t>
            </w:r>
          </w:p>
        </w:tc>
        <w:tc>
          <w:tcPr>
            <w:tcW w:w="1275" w:type="dxa"/>
            <w:shd w:val="clear" w:color="auto" w:fill="auto"/>
            <w:tcMar>
              <w:top w:w="28" w:type="dxa"/>
              <w:left w:w="85" w:type="dxa"/>
              <w:right w:w="85" w:type="dxa"/>
            </w:tcMar>
          </w:tcPr>
          <w:p w:rsidR="00F73F92" w:rsidRPr="00AE4199" w:rsidRDefault="00C8227E" w:rsidP="00B45247">
            <w:pPr>
              <w:pStyle w:val="Table"/>
              <w:jc w:val="center"/>
              <w:rPr>
                <w:rFonts w:eastAsia="Calibri"/>
                <w:snapToGrid w:val="0"/>
                <w:lang w:val="fr-FR"/>
              </w:rPr>
            </w:pPr>
            <w:r>
              <w:rPr>
                <w:rFonts w:eastAsia="Calibri"/>
                <w:snapToGrid w:val="0"/>
                <w:lang w:val="fr-FR"/>
              </w:rPr>
              <w:t>N</w:t>
            </w:r>
          </w:p>
        </w:tc>
      </w:tr>
      <w:tr w:rsidR="00F73F92" w:rsidRPr="00F73F92" w:rsidTr="00C946FF">
        <w:tblPrEx>
          <w:tblLook w:val="04A0" w:firstRow="1" w:lastRow="0" w:firstColumn="1" w:lastColumn="0" w:noHBand="0" w:noVBand="1"/>
        </w:tblPrEx>
        <w:trPr>
          <w:trHeight w:val="160"/>
        </w:trPr>
        <w:tc>
          <w:tcPr>
            <w:tcW w:w="936" w:type="dxa"/>
            <w:shd w:val="clear" w:color="auto" w:fill="auto"/>
            <w:tcMar>
              <w:top w:w="28" w:type="dxa"/>
              <w:left w:w="85" w:type="dxa"/>
              <w:right w:w="85" w:type="dxa"/>
            </w:tcMar>
          </w:tcPr>
          <w:p w:rsidR="00F73F92" w:rsidRDefault="00F73F92" w:rsidP="00C946FF">
            <w:pPr>
              <w:pStyle w:val="Table"/>
              <w:jc w:val="center"/>
              <w:rPr>
                <w:rFonts w:eastAsia="Calibri"/>
                <w:snapToGrid w:val="0"/>
                <w:lang w:val="fr-FR"/>
              </w:rPr>
            </w:pPr>
            <w:r>
              <w:rPr>
                <w:rFonts w:eastAsia="Calibri"/>
                <w:snapToGrid w:val="0"/>
                <w:lang w:val="fr-FR"/>
              </w:rPr>
              <w:t>213</w:t>
            </w:r>
          </w:p>
        </w:tc>
        <w:tc>
          <w:tcPr>
            <w:tcW w:w="2268" w:type="dxa"/>
            <w:shd w:val="clear" w:color="auto" w:fill="auto"/>
            <w:tcMar>
              <w:top w:w="28" w:type="dxa"/>
              <w:left w:w="85" w:type="dxa"/>
              <w:right w:w="85" w:type="dxa"/>
            </w:tcMar>
          </w:tcPr>
          <w:p w:rsidR="00F73F92" w:rsidRDefault="00F73F92" w:rsidP="00C946FF">
            <w:pPr>
              <w:pStyle w:val="Table"/>
              <w:rPr>
                <w:snapToGrid w:val="0"/>
                <w:lang w:val="fr-FR"/>
              </w:rPr>
            </w:pPr>
            <w:r>
              <w:rPr>
                <w:snapToGrid w:val="0"/>
                <w:lang w:val="fr-FR"/>
              </w:rPr>
              <w:t>Type chéquier dispo</w:t>
            </w:r>
          </w:p>
        </w:tc>
        <w:tc>
          <w:tcPr>
            <w:tcW w:w="1134" w:type="dxa"/>
            <w:shd w:val="clear" w:color="auto" w:fill="auto"/>
            <w:tcMar>
              <w:top w:w="28" w:type="dxa"/>
              <w:left w:w="85" w:type="dxa"/>
              <w:right w:w="85" w:type="dxa"/>
            </w:tcMar>
          </w:tcPr>
          <w:p w:rsidR="00F73F92" w:rsidRDefault="00F73F92" w:rsidP="00C946FF">
            <w:pPr>
              <w:pStyle w:val="Table"/>
              <w:jc w:val="center"/>
              <w:rPr>
                <w:snapToGrid w:val="0"/>
                <w:lang w:val="fr-FR"/>
              </w:rPr>
            </w:pPr>
            <w:r>
              <w:rPr>
                <w:snapToGrid w:val="0"/>
                <w:lang w:val="fr-FR"/>
              </w:rPr>
              <w:t>1</w:t>
            </w:r>
          </w:p>
        </w:tc>
        <w:tc>
          <w:tcPr>
            <w:tcW w:w="2433" w:type="dxa"/>
            <w:gridSpan w:val="2"/>
            <w:shd w:val="clear" w:color="auto" w:fill="auto"/>
            <w:tcMar>
              <w:top w:w="28" w:type="dxa"/>
              <w:left w:w="85" w:type="dxa"/>
              <w:right w:w="85" w:type="dxa"/>
            </w:tcMar>
          </w:tcPr>
          <w:p w:rsidR="00F73F92" w:rsidRDefault="00F73F92" w:rsidP="00C946FF">
            <w:pPr>
              <w:pStyle w:val="Table"/>
              <w:rPr>
                <w:snapToGrid w:val="0"/>
                <w:lang w:val="fr-FR"/>
              </w:rPr>
            </w:pPr>
            <w:r>
              <w:rPr>
                <w:snapToGrid w:val="0"/>
                <w:lang w:val="fr-FR"/>
              </w:rPr>
              <w:t>A = Agence</w:t>
            </w:r>
          </w:p>
          <w:p w:rsidR="00F73F92" w:rsidRDefault="00F73F92" w:rsidP="00C946FF">
            <w:pPr>
              <w:pStyle w:val="Table"/>
              <w:rPr>
                <w:snapToGrid w:val="0"/>
                <w:lang w:val="fr-FR"/>
              </w:rPr>
            </w:pPr>
            <w:r>
              <w:rPr>
                <w:snapToGrid w:val="0"/>
                <w:lang w:val="fr-FR"/>
              </w:rPr>
              <w:t>L = Lettre suivie</w:t>
            </w:r>
          </w:p>
          <w:p w:rsidR="00F73F92" w:rsidRPr="00AE4199" w:rsidRDefault="00F73F92" w:rsidP="00C946FF">
            <w:pPr>
              <w:pStyle w:val="Table"/>
              <w:rPr>
                <w:snapToGrid w:val="0"/>
                <w:lang w:val="fr-FR"/>
              </w:rPr>
            </w:pPr>
            <w:r>
              <w:rPr>
                <w:snapToGrid w:val="0"/>
                <w:lang w:val="fr-FR"/>
              </w:rPr>
              <w:t xml:space="preserve">R = recommandée simple </w:t>
            </w:r>
          </w:p>
        </w:tc>
        <w:tc>
          <w:tcPr>
            <w:tcW w:w="1701" w:type="dxa"/>
            <w:gridSpan w:val="2"/>
            <w:shd w:val="clear" w:color="auto" w:fill="auto"/>
            <w:tcMar>
              <w:top w:w="28" w:type="dxa"/>
              <w:left w:w="85" w:type="dxa"/>
              <w:right w:w="85" w:type="dxa"/>
            </w:tcMar>
          </w:tcPr>
          <w:p w:rsidR="00F73F92" w:rsidRPr="00AE4199" w:rsidRDefault="00F73F92" w:rsidP="00C946FF">
            <w:pPr>
              <w:pStyle w:val="Table"/>
              <w:jc w:val="center"/>
              <w:rPr>
                <w:snapToGrid w:val="0"/>
                <w:lang w:val="fr-FR"/>
              </w:rPr>
            </w:pPr>
            <w:r>
              <w:rPr>
                <w:snapToGrid w:val="0"/>
                <w:lang w:val="fr-FR"/>
              </w:rPr>
              <w:t>X</w:t>
            </w:r>
          </w:p>
        </w:tc>
        <w:tc>
          <w:tcPr>
            <w:tcW w:w="1275" w:type="dxa"/>
            <w:shd w:val="clear" w:color="auto" w:fill="auto"/>
            <w:tcMar>
              <w:top w:w="28" w:type="dxa"/>
              <w:left w:w="85" w:type="dxa"/>
              <w:right w:w="85" w:type="dxa"/>
            </w:tcMar>
          </w:tcPr>
          <w:p w:rsidR="00F73F92" w:rsidRPr="00AE4199" w:rsidRDefault="00C8227E" w:rsidP="00C946FF">
            <w:pPr>
              <w:pStyle w:val="Table"/>
              <w:jc w:val="center"/>
              <w:rPr>
                <w:rFonts w:eastAsia="Calibri"/>
                <w:snapToGrid w:val="0"/>
                <w:lang w:val="fr-FR"/>
              </w:rPr>
            </w:pPr>
            <w:r>
              <w:rPr>
                <w:rFonts w:eastAsia="Calibri"/>
                <w:snapToGrid w:val="0"/>
                <w:lang w:val="fr-FR"/>
              </w:rPr>
              <w:t>N</w:t>
            </w:r>
          </w:p>
        </w:tc>
      </w:tr>
      <w:tr w:rsidR="00C946FF" w:rsidRPr="00AE4199" w:rsidTr="00C946FF">
        <w:trPr>
          <w:trHeight w:val="160"/>
        </w:trPr>
        <w:tc>
          <w:tcPr>
            <w:tcW w:w="936" w:type="dxa"/>
            <w:shd w:val="clear" w:color="auto" w:fill="auto"/>
            <w:tcMar>
              <w:top w:w="28" w:type="dxa"/>
              <w:left w:w="85" w:type="dxa"/>
              <w:right w:w="85" w:type="dxa"/>
            </w:tcMar>
          </w:tcPr>
          <w:p w:rsidR="00C946FF" w:rsidRPr="00AE4199" w:rsidRDefault="00F73F92" w:rsidP="00F73F92">
            <w:pPr>
              <w:pStyle w:val="Table"/>
              <w:jc w:val="center"/>
              <w:rPr>
                <w:snapToGrid w:val="0"/>
                <w:lang w:val="fr-FR"/>
              </w:rPr>
            </w:pPr>
            <w:r w:rsidRPr="00AE4199">
              <w:rPr>
                <w:snapToGrid w:val="0"/>
                <w:lang w:val="fr-FR"/>
              </w:rPr>
              <w:t>2</w:t>
            </w:r>
            <w:r>
              <w:rPr>
                <w:snapToGrid w:val="0"/>
                <w:lang w:val="fr-FR"/>
              </w:rPr>
              <w:t>14</w:t>
            </w:r>
          </w:p>
        </w:tc>
        <w:tc>
          <w:tcPr>
            <w:tcW w:w="2268"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Filler</w:t>
            </w:r>
          </w:p>
        </w:tc>
        <w:tc>
          <w:tcPr>
            <w:tcW w:w="1134" w:type="dxa"/>
            <w:shd w:val="clear" w:color="auto" w:fill="auto"/>
            <w:tcMar>
              <w:top w:w="28" w:type="dxa"/>
              <w:left w:w="85" w:type="dxa"/>
              <w:right w:w="85" w:type="dxa"/>
            </w:tcMar>
          </w:tcPr>
          <w:p w:rsidR="00C946FF" w:rsidRPr="00AE4199" w:rsidRDefault="00F73F92" w:rsidP="00C946FF">
            <w:pPr>
              <w:pStyle w:val="Table"/>
              <w:jc w:val="center"/>
              <w:rPr>
                <w:snapToGrid w:val="0"/>
                <w:lang w:val="fr-FR"/>
              </w:rPr>
            </w:pPr>
            <w:r>
              <w:rPr>
                <w:snapToGrid w:val="0"/>
                <w:lang w:val="fr-FR"/>
              </w:rPr>
              <w:t>71</w:t>
            </w:r>
          </w:p>
        </w:tc>
        <w:tc>
          <w:tcPr>
            <w:tcW w:w="2433" w:type="dxa"/>
            <w:gridSpan w:val="2"/>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Complété par des blancs</w:t>
            </w:r>
          </w:p>
        </w:tc>
        <w:tc>
          <w:tcPr>
            <w:tcW w:w="1701"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p>
        </w:tc>
        <w:tc>
          <w:tcPr>
            <w:tcW w:w="12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p>
        </w:tc>
      </w:tr>
      <w:tr w:rsidR="00C946FF" w:rsidRPr="00AE4199" w:rsidTr="00C946FF">
        <w:trPr>
          <w:trHeight w:val="160"/>
        </w:trPr>
        <w:tc>
          <w:tcPr>
            <w:tcW w:w="936"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2268"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1134"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r w:rsidRPr="00C946FF">
              <w:rPr>
                <w:b/>
                <w:snapToGrid w:val="0"/>
                <w:lang w:val="fr-FR"/>
              </w:rPr>
              <w:t>285</w:t>
            </w:r>
          </w:p>
        </w:tc>
        <w:tc>
          <w:tcPr>
            <w:tcW w:w="2433" w:type="dxa"/>
            <w:gridSpan w:val="2"/>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1701" w:type="dxa"/>
            <w:gridSpan w:val="2"/>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1275"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r>
    </w:tbl>
    <w:p w:rsidR="00C946FF" w:rsidRPr="00C946FF" w:rsidRDefault="00C946FF" w:rsidP="00C946FF">
      <w:pPr>
        <w:pStyle w:val="Titre4"/>
        <w:rPr>
          <w:lang w:val="fr-FR"/>
        </w:rPr>
      </w:pPr>
      <w:r w:rsidRPr="00C946FF">
        <w:rPr>
          <w:snapToGrid w:val="0"/>
          <w:lang w:val="fr-FR"/>
        </w:rPr>
        <w:t>Message avec texte</w:t>
      </w:r>
    </w:p>
    <w:tbl>
      <w:tblPr>
        <w:tblW w:w="9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36"/>
        <w:gridCol w:w="1981"/>
        <w:gridCol w:w="22"/>
        <w:gridCol w:w="1292"/>
        <w:gridCol w:w="2375"/>
        <w:gridCol w:w="1701"/>
        <w:gridCol w:w="34"/>
        <w:gridCol w:w="1355"/>
      </w:tblGrid>
      <w:tr w:rsidR="00C946FF" w:rsidRPr="00547603" w:rsidTr="00607D89">
        <w:trPr>
          <w:trHeight w:val="160"/>
          <w:tblHeader/>
        </w:trPr>
        <w:tc>
          <w:tcPr>
            <w:tcW w:w="936" w:type="dxa"/>
            <w:tcBorders>
              <w:righ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lang w:val="fr-FR"/>
              </w:rPr>
              <w:br w:type="page"/>
            </w:r>
            <w:r w:rsidRPr="00547603">
              <w:rPr>
                <w:snapToGrid w:val="0"/>
                <w:lang w:val="fr-FR"/>
              </w:rPr>
              <w:t>N° Zone</w:t>
            </w:r>
          </w:p>
        </w:tc>
        <w:tc>
          <w:tcPr>
            <w:tcW w:w="2003"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snapToGrid w:val="0"/>
                <w:lang w:val="fr-FR"/>
              </w:rPr>
              <w:t>Libellé</w:t>
            </w:r>
          </w:p>
        </w:tc>
        <w:tc>
          <w:tcPr>
            <w:tcW w:w="1292"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snapToGrid w:val="0"/>
                <w:lang w:val="fr-FR"/>
              </w:rPr>
              <w:t>Longueur</w:t>
            </w:r>
          </w:p>
        </w:tc>
        <w:tc>
          <w:tcPr>
            <w:tcW w:w="2375"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snapToGrid w:val="0"/>
                <w:lang w:val="fr-FR"/>
              </w:rPr>
              <w:t>Format/Contenu</w:t>
            </w:r>
          </w:p>
        </w:tc>
        <w:tc>
          <w:tcPr>
            <w:tcW w:w="1735"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snapToGrid w:val="0"/>
                <w:lang w:val="fr-FR"/>
              </w:rPr>
              <w:t>Type</w:t>
            </w:r>
          </w:p>
          <w:p w:rsidR="00C461A7" w:rsidRPr="00547603" w:rsidRDefault="00C461A7" w:rsidP="00C946FF">
            <w:pPr>
              <w:pStyle w:val="TableHeader"/>
              <w:rPr>
                <w:snapToGrid w:val="0"/>
                <w:lang w:val="fr-FR"/>
              </w:rPr>
            </w:pPr>
            <w:r w:rsidRPr="00547603">
              <w:rPr>
                <w:snapToGrid w:val="0"/>
                <w:lang w:val="fr-FR"/>
              </w:rPr>
              <w:t>N = numérique</w:t>
            </w:r>
          </w:p>
          <w:p w:rsidR="00C461A7" w:rsidRPr="00547603" w:rsidRDefault="00C461A7" w:rsidP="00C946FF">
            <w:pPr>
              <w:pStyle w:val="TableHeader"/>
              <w:rPr>
                <w:snapToGrid w:val="0"/>
                <w:lang w:val="fr-FR"/>
              </w:rPr>
            </w:pPr>
            <w:r w:rsidRPr="00547603">
              <w:rPr>
                <w:snapToGrid w:val="0"/>
                <w:lang w:val="fr-FR"/>
              </w:rPr>
              <w:t>X = alpha - numérique</w:t>
            </w:r>
          </w:p>
        </w:tc>
        <w:tc>
          <w:tcPr>
            <w:tcW w:w="1355" w:type="dxa"/>
            <w:tcBorders>
              <w:left w:val="single" w:sz="4" w:space="0" w:color="FFFFFF"/>
            </w:tcBorders>
            <w:shd w:val="clear" w:color="auto" w:fill="0066A2"/>
            <w:tcMar>
              <w:top w:w="57" w:type="dxa"/>
              <w:left w:w="85" w:type="dxa"/>
              <w:right w:w="85" w:type="dxa"/>
            </w:tcMar>
            <w:vAlign w:val="center"/>
          </w:tcPr>
          <w:p w:rsidR="00C461A7" w:rsidRPr="00547603" w:rsidRDefault="00C461A7" w:rsidP="00C946FF">
            <w:pPr>
              <w:pStyle w:val="TableHeader"/>
              <w:rPr>
                <w:snapToGrid w:val="0"/>
                <w:lang w:val="fr-FR"/>
              </w:rPr>
            </w:pPr>
            <w:r w:rsidRPr="00547603">
              <w:rPr>
                <w:snapToGrid w:val="0"/>
                <w:lang w:val="fr-FR"/>
              </w:rPr>
              <w:t>Obligatoire</w:t>
            </w:r>
          </w:p>
          <w:p w:rsidR="00C461A7" w:rsidRPr="00547603" w:rsidRDefault="00C461A7" w:rsidP="00C946FF">
            <w:pPr>
              <w:pStyle w:val="TableHeader"/>
              <w:rPr>
                <w:snapToGrid w:val="0"/>
                <w:lang w:val="fr-FR"/>
              </w:rPr>
            </w:pPr>
            <w:r w:rsidRPr="00547603">
              <w:rPr>
                <w:snapToGrid w:val="0"/>
                <w:lang w:val="fr-FR"/>
              </w:rPr>
              <w:t>O=Oui</w:t>
            </w:r>
          </w:p>
          <w:p w:rsidR="00C461A7" w:rsidRPr="00547603" w:rsidRDefault="00C461A7" w:rsidP="00C946FF">
            <w:pPr>
              <w:pStyle w:val="TableHeader"/>
              <w:rPr>
                <w:snapToGrid w:val="0"/>
                <w:lang w:val="fr-FR"/>
              </w:rPr>
            </w:pPr>
            <w:r w:rsidRPr="00547603">
              <w:rPr>
                <w:snapToGrid w:val="0"/>
                <w:lang w:val="fr-FR"/>
              </w:rPr>
              <w:t>N=Non</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Code enregistrement</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 02 »</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3</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Identifiant client</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32</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Unique</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35</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Identifiant message</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15</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proofErr w:type="spellStart"/>
            <w:r w:rsidRPr="00AE4199">
              <w:rPr>
                <w:snapToGrid w:val="0"/>
                <w:lang w:val="fr-FR"/>
              </w:rPr>
              <w:t>SSAAMMJJnnnnnnn</w:t>
            </w:r>
            <w:proofErr w:type="spellEnd"/>
            <w:r w:rsidRPr="00AE4199">
              <w:rPr>
                <w:snapToGrid w:val="0"/>
                <w:lang w:val="fr-FR"/>
              </w:rPr>
              <w:t xml:space="preserve"> avec</w:t>
            </w:r>
          </w:p>
          <w:p w:rsidR="00C461A7" w:rsidRPr="00AE4199" w:rsidRDefault="00C461A7" w:rsidP="00C946FF">
            <w:pPr>
              <w:pStyle w:val="Table"/>
              <w:rPr>
                <w:snapToGrid w:val="0"/>
                <w:lang w:val="fr-FR"/>
              </w:rPr>
            </w:pPr>
            <w:r w:rsidRPr="00AE4199">
              <w:rPr>
                <w:snapToGrid w:val="0"/>
                <w:lang w:val="fr-FR"/>
              </w:rPr>
              <w:t>0000000 à 7999999 SG</w:t>
            </w:r>
          </w:p>
          <w:p w:rsidR="00C461A7" w:rsidRPr="00AE4199" w:rsidRDefault="00C461A7" w:rsidP="00C946FF">
            <w:pPr>
              <w:pStyle w:val="Table"/>
              <w:rPr>
                <w:snapToGrid w:val="0"/>
                <w:lang w:val="fr-FR"/>
              </w:rPr>
            </w:pPr>
            <w:r w:rsidRPr="00AE4199">
              <w:rPr>
                <w:snapToGrid w:val="0"/>
                <w:lang w:val="fr-FR"/>
              </w:rPr>
              <w:t>8000000 à 9999999 réservé</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50</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Catégorie message</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C461A7" w:rsidRPr="00AE4199" w:rsidRDefault="00704F83" w:rsidP="006368BF">
            <w:pPr>
              <w:pStyle w:val="Table"/>
              <w:rPr>
                <w:snapToGrid w:val="0"/>
                <w:lang w:val="fr-FR"/>
              </w:rPr>
            </w:pPr>
            <w:r>
              <w:rPr>
                <w:snapToGrid w:val="0"/>
                <w:lang w:val="fr-FR"/>
              </w:rPr>
              <w:t>MA</w:t>
            </w:r>
            <w:r w:rsidR="00C461A7" w:rsidRPr="00AE4199">
              <w:rPr>
                <w:snapToGrid w:val="0"/>
                <w:lang w:val="fr-FR"/>
              </w:rPr>
              <w:t>, AG</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52</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Type de masque</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4</w:t>
            </w:r>
          </w:p>
        </w:tc>
        <w:tc>
          <w:tcPr>
            <w:tcW w:w="2375" w:type="dxa"/>
            <w:shd w:val="clear" w:color="auto" w:fill="auto"/>
            <w:tcMar>
              <w:top w:w="28" w:type="dxa"/>
              <w:left w:w="85" w:type="dxa"/>
              <w:right w:w="85" w:type="dxa"/>
            </w:tcMar>
          </w:tcPr>
          <w:p w:rsidR="00C461A7" w:rsidRPr="00AE4199" w:rsidRDefault="00704F83" w:rsidP="006368BF">
            <w:pPr>
              <w:pStyle w:val="Table"/>
              <w:rPr>
                <w:snapToGrid w:val="0"/>
                <w:lang w:val="fr-FR"/>
              </w:rPr>
            </w:pPr>
            <w:r>
              <w:rPr>
                <w:snapToGrid w:val="0"/>
                <w:lang w:val="fr-FR"/>
              </w:rPr>
              <w:t>MASM</w:t>
            </w:r>
            <w:r w:rsidR="00740ED1">
              <w:rPr>
                <w:snapToGrid w:val="0"/>
                <w:lang w:val="fr-FR"/>
              </w:rPr>
              <w:t xml:space="preserve"> </w:t>
            </w:r>
            <w:r w:rsidR="00C461A7" w:rsidRPr="00AE4199">
              <w:rPr>
                <w:snapToGrid w:val="0"/>
                <w:lang w:val="fr-FR"/>
              </w:rPr>
              <w:t>AGSM</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56</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Evénement déclencheur</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S, Q, H, A, D, R, M, G</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57</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Indicateur média</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1=Sms</w:t>
            </w:r>
            <w:proofErr w:type="gramStart"/>
            <w:r w:rsidRPr="00AE4199">
              <w:rPr>
                <w:snapToGrid w:val="0"/>
                <w:lang w:val="fr-FR"/>
              </w:rPr>
              <w:t>,2</w:t>
            </w:r>
            <w:proofErr w:type="gramEnd"/>
            <w:r w:rsidRPr="00AE4199">
              <w:rPr>
                <w:snapToGrid w:val="0"/>
                <w:lang w:val="fr-FR"/>
              </w:rPr>
              <w:t>=Email,3=Fax,4=Vocal</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58</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Longueur adresse</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 xml:space="preserve">10 si </w:t>
            </w:r>
            <w:proofErr w:type="gramStart"/>
            <w:r w:rsidRPr="00AE4199">
              <w:rPr>
                <w:snapToGrid w:val="0"/>
                <w:lang w:val="fr-FR"/>
              </w:rPr>
              <w:t>téléphone</w:t>
            </w:r>
            <w:proofErr w:type="gramEnd"/>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60</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Adresse</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60</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N° téléphone, adresse Email</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120</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Heure souhaitée envoi</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HH (09, 12, 16), immédiat sinon</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122</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Durée péremption</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3</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HHH, durée par défaut si non renseigné (3 jours)</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N</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125</w:t>
            </w:r>
          </w:p>
        </w:tc>
        <w:tc>
          <w:tcPr>
            <w:tcW w:w="1981"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Top écrasement</w:t>
            </w:r>
          </w:p>
        </w:tc>
        <w:tc>
          <w:tcPr>
            <w:tcW w:w="1314"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r w:rsidRPr="00AE4199">
              <w:rPr>
                <w:snapToGrid w:val="0"/>
                <w:lang w:val="fr-FR"/>
              </w:rPr>
              <w:t>O/N, N par défaut (non utilisé)</w:t>
            </w: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126</w:t>
            </w:r>
          </w:p>
        </w:tc>
        <w:tc>
          <w:tcPr>
            <w:tcW w:w="1981" w:type="dxa"/>
            <w:shd w:val="clear" w:color="auto" w:fill="auto"/>
            <w:tcMar>
              <w:top w:w="28" w:type="dxa"/>
              <w:left w:w="85" w:type="dxa"/>
              <w:right w:w="85" w:type="dxa"/>
            </w:tcMar>
          </w:tcPr>
          <w:p w:rsidR="00C461A7" w:rsidRPr="00AE4199" w:rsidRDefault="00C461A7" w:rsidP="00AD7C22">
            <w:pPr>
              <w:pStyle w:val="Table"/>
              <w:rPr>
                <w:snapToGrid w:val="0"/>
                <w:lang w:val="fr-FR"/>
              </w:rPr>
            </w:pPr>
            <w:r w:rsidRPr="00AE4199">
              <w:rPr>
                <w:snapToGrid w:val="0"/>
                <w:lang w:val="fr-FR"/>
              </w:rPr>
              <w:t xml:space="preserve">Texte message </w:t>
            </w:r>
          </w:p>
        </w:tc>
        <w:tc>
          <w:tcPr>
            <w:tcW w:w="1314" w:type="dxa"/>
            <w:gridSpan w:val="2"/>
            <w:shd w:val="clear" w:color="auto" w:fill="auto"/>
            <w:tcMar>
              <w:top w:w="28" w:type="dxa"/>
              <w:left w:w="85" w:type="dxa"/>
              <w:right w:w="85" w:type="dxa"/>
            </w:tcMar>
          </w:tcPr>
          <w:p w:rsidR="00C461A7" w:rsidRPr="00AE4199" w:rsidRDefault="00892C46" w:rsidP="00C946FF">
            <w:pPr>
              <w:pStyle w:val="Table"/>
              <w:jc w:val="center"/>
              <w:rPr>
                <w:snapToGrid w:val="0"/>
                <w:lang w:val="fr-FR"/>
              </w:rPr>
            </w:pPr>
            <w:r>
              <w:rPr>
                <w:snapToGrid w:val="0"/>
                <w:lang w:val="fr-FR"/>
              </w:rPr>
              <w:t>160</w:t>
            </w:r>
          </w:p>
        </w:tc>
        <w:tc>
          <w:tcPr>
            <w:tcW w:w="2375" w:type="dxa"/>
            <w:shd w:val="clear" w:color="auto" w:fill="auto"/>
            <w:tcMar>
              <w:top w:w="28" w:type="dxa"/>
              <w:left w:w="85" w:type="dxa"/>
              <w:right w:w="85" w:type="dxa"/>
            </w:tcMar>
          </w:tcPr>
          <w:p w:rsidR="00C461A7" w:rsidRPr="00AE4199" w:rsidRDefault="00C461A7" w:rsidP="00C946FF">
            <w:pPr>
              <w:pStyle w:val="Table"/>
              <w:rPr>
                <w:snapToGrid w:val="0"/>
                <w:lang w:val="fr-FR"/>
              </w:rPr>
            </w:pPr>
          </w:p>
        </w:tc>
        <w:tc>
          <w:tcPr>
            <w:tcW w:w="1701" w:type="dxa"/>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C461A7" w:rsidRPr="00AE4199" w:rsidRDefault="00C461A7" w:rsidP="00C946FF">
            <w:pPr>
              <w:pStyle w:val="Table"/>
              <w:jc w:val="center"/>
              <w:rPr>
                <w:snapToGrid w:val="0"/>
                <w:lang w:val="fr-FR"/>
              </w:rPr>
            </w:pPr>
            <w:r w:rsidRPr="00AE4199">
              <w:rPr>
                <w:snapToGrid w:val="0"/>
                <w:lang w:val="fr-FR"/>
              </w:rPr>
              <w:t>O</w:t>
            </w:r>
          </w:p>
        </w:tc>
      </w:tr>
      <w:tr w:rsidR="00C946FF" w:rsidRPr="00C946FF" w:rsidTr="00607D89">
        <w:tblPrEx>
          <w:tblLook w:val="0600" w:firstRow="0" w:lastRow="0" w:firstColumn="0" w:lastColumn="0" w:noHBand="1" w:noVBand="1"/>
        </w:tblPrEx>
        <w:trPr>
          <w:trHeight w:val="160"/>
        </w:trPr>
        <w:tc>
          <w:tcPr>
            <w:tcW w:w="936" w:type="dxa"/>
            <w:shd w:val="clear" w:color="auto" w:fill="C6D9F1" w:themeFill="text2" w:themeFillTint="33"/>
            <w:tcMar>
              <w:top w:w="28" w:type="dxa"/>
              <w:left w:w="85" w:type="dxa"/>
              <w:right w:w="85" w:type="dxa"/>
            </w:tcMar>
          </w:tcPr>
          <w:p w:rsidR="00C461A7" w:rsidRPr="00C946FF" w:rsidRDefault="00C461A7" w:rsidP="00C946FF">
            <w:pPr>
              <w:pStyle w:val="Table"/>
              <w:jc w:val="center"/>
              <w:rPr>
                <w:b/>
                <w:snapToGrid w:val="0"/>
                <w:lang w:val="fr-FR"/>
              </w:rPr>
            </w:pPr>
          </w:p>
        </w:tc>
        <w:tc>
          <w:tcPr>
            <w:tcW w:w="1981" w:type="dxa"/>
            <w:shd w:val="clear" w:color="auto" w:fill="C6D9F1" w:themeFill="text2" w:themeFillTint="33"/>
            <w:tcMar>
              <w:top w:w="28" w:type="dxa"/>
              <w:left w:w="85" w:type="dxa"/>
              <w:right w:w="85" w:type="dxa"/>
            </w:tcMar>
          </w:tcPr>
          <w:p w:rsidR="00C461A7" w:rsidRPr="00C946FF" w:rsidRDefault="00C461A7" w:rsidP="00C946FF">
            <w:pPr>
              <w:pStyle w:val="Table"/>
              <w:rPr>
                <w:b/>
                <w:snapToGrid w:val="0"/>
                <w:lang w:val="fr-FR"/>
              </w:rPr>
            </w:pPr>
          </w:p>
        </w:tc>
        <w:tc>
          <w:tcPr>
            <w:tcW w:w="1314" w:type="dxa"/>
            <w:gridSpan w:val="2"/>
            <w:shd w:val="clear" w:color="auto" w:fill="C6D9F1" w:themeFill="text2" w:themeFillTint="33"/>
            <w:tcMar>
              <w:top w:w="28" w:type="dxa"/>
              <w:left w:w="85" w:type="dxa"/>
              <w:right w:w="85" w:type="dxa"/>
            </w:tcMar>
          </w:tcPr>
          <w:p w:rsidR="00C461A7" w:rsidRPr="00C946FF" w:rsidRDefault="00C461A7" w:rsidP="00C946FF">
            <w:pPr>
              <w:pStyle w:val="Table"/>
              <w:jc w:val="center"/>
              <w:rPr>
                <w:b/>
                <w:snapToGrid w:val="0"/>
                <w:lang w:val="fr-FR"/>
              </w:rPr>
            </w:pPr>
            <w:r w:rsidRPr="00C946FF">
              <w:rPr>
                <w:b/>
                <w:snapToGrid w:val="0"/>
                <w:lang w:val="fr-FR"/>
              </w:rPr>
              <w:t>285</w:t>
            </w:r>
          </w:p>
        </w:tc>
        <w:tc>
          <w:tcPr>
            <w:tcW w:w="2375" w:type="dxa"/>
            <w:shd w:val="clear" w:color="auto" w:fill="C6D9F1" w:themeFill="text2" w:themeFillTint="33"/>
            <w:tcMar>
              <w:top w:w="28" w:type="dxa"/>
              <w:left w:w="85" w:type="dxa"/>
              <w:right w:w="85" w:type="dxa"/>
            </w:tcMar>
          </w:tcPr>
          <w:p w:rsidR="00C461A7" w:rsidRPr="00C946FF" w:rsidRDefault="00C461A7" w:rsidP="00C946FF">
            <w:pPr>
              <w:pStyle w:val="Table"/>
              <w:rPr>
                <w:b/>
                <w:snapToGrid w:val="0"/>
                <w:lang w:val="fr-FR"/>
              </w:rPr>
            </w:pPr>
          </w:p>
        </w:tc>
        <w:tc>
          <w:tcPr>
            <w:tcW w:w="1701" w:type="dxa"/>
            <w:shd w:val="clear" w:color="auto" w:fill="C6D9F1" w:themeFill="text2" w:themeFillTint="33"/>
            <w:tcMar>
              <w:top w:w="28" w:type="dxa"/>
              <w:left w:w="85" w:type="dxa"/>
              <w:right w:w="85" w:type="dxa"/>
            </w:tcMar>
          </w:tcPr>
          <w:p w:rsidR="00C461A7" w:rsidRPr="00C946FF" w:rsidRDefault="00C461A7" w:rsidP="00C946FF">
            <w:pPr>
              <w:pStyle w:val="Table"/>
              <w:jc w:val="center"/>
              <w:rPr>
                <w:b/>
                <w:snapToGrid w:val="0"/>
                <w:lang w:val="fr-FR"/>
              </w:rPr>
            </w:pPr>
          </w:p>
        </w:tc>
        <w:tc>
          <w:tcPr>
            <w:tcW w:w="1389" w:type="dxa"/>
            <w:gridSpan w:val="2"/>
            <w:shd w:val="clear" w:color="auto" w:fill="C6D9F1" w:themeFill="text2" w:themeFillTint="33"/>
            <w:tcMar>
              <w:top w:w="28" w:type="dxa"/>
              <w:left w:w="85" w:type="dxa"/>
              <w:right w:w="85" w:type="dxa"/>
            </w:tcMar>
          </w:tcPr>
          <w:p w:rsidR="00C461A7" w:rsidRPr="00C946FF" w:rsidRDefault="00C461A7" w:rsidP="00C946FF">
            <w:pPr>
              <w:pStyle w:val="Table"/>
              <w:jc w:val="center"/>
              <w:rPr>
                <w:b/>
                <w:snapToGrid w:val="0"/>
                <w:lang w:val="fr-FR"/>
              </w:rPr>
            </w:pPr>
          </w:p>
        </w:tc>
      </w:tr>
    </w:tbl>
    <w:p w:rsidR="00C946FF" w:rsidRDefault="00C946FF" w:rsidP="00C946FF">
      <w:pPr>
        <w:pStyle w:val="Titre4"/>
        <w:rPr>
          <w:lang w:val="fr-FR"/>
        </w:rPr>
      </w:pPr>
      <w:bookmarkStart w:id="101" w:name="_Toc316305246"/>
      <w:r w:rsidRPr="00AE4199">
        <w:rPr>
          <w:snapToGrid w:val="0"/>
          <w:lang w:val="fr-FR"/>
        </w:rPr>
        <w:t>Message sans variables ni texte</w:t>
      </w:r>
    </w:p>
    <w:tbl>
      <w:tblPr>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36"/>
        <w:gridCol w:w="1984"/>
        <w:gridCol w:w="1276"/>
        <w:gridCol w:w="2410"/>
        <w:gridCol w:w="1701"/>
        <w:gridCol w:w="1417"/>
      </w:tblGrid>
      <w:tr w:rsidR="00C946FF" w:rsidRPr="00547603" w:rsidTr="00607D89">
        <w:trPr>
          <w:trHeight w:val="160"/>
          <w:tblHeader/>
        </w:trPr>
        <w:tc>
          <w:tcPr>
            <w:tcW w:w="936" w:type="dxa"/>
            <w:tcBorders>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lang w:val="fr-FR"/>
              </w:rPr>
              <w:br w:type="page"/>
            </w:r>
            <w:r w:rsidRPr="00547603">
              <w:rPr>
                <w:snapToGrid w:val="0"/>
                <w:lang w:val="fr-FR"/>
              </w:rPr>
              <w:t>N° Zone</w:t>
            </w:r>
          </w:p>
        </w:tc>
        <w:tc>
          <w:tcPr>
            <w:tcW w:w="1984"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Libellé</w:t>
            </w:r>
          </w:p>
        </w:tc>
        <w:tc>
          <w:tcPr>
            <w:tcW w:w="1276"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snapToGrid w:val="0"/>
                <w:lang w:val="fr-FR"/>
              </w:rPr>
              <w:t>Longueur</w:t>
            </w:r>
          </w:p>
        </w:tc>
        <w:tc>
          <w:tcPr>
            <w:tcW w:w="2410"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Format/Contenu</w:t>
            </w:r>
          </w:p>
        </w:tc>
        <w:tc>
          <w:tcPr>
            <w:tcW w:w="1701"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Type</w:t>
            </w:r>
          </w:p>
          <w:p w:rsidR="00C946FF" w:rsidRPr="00547603" w:rsidRDefault="00C946FF" w:rsidP="00C946FF">
            <w:pPr>
              <w:pStyle w:val="TableHeader"/>
              <w:rPr>
                <w:snapToGrid w:val="0"/>
                <w:lang w:val="fr-FR"/>
              </w:rPr>
            </w:pPr>
            <w:r w:rsidRPr="00547603">
              <w:rPr>
                <w:snapToGrid w:val="0"/>
                <w:lang w:val="fr-FR"/>
              </w:rPr>
              <w:t>N = numérique</w:t>
            </w:r>
          </w:p>
          <w:p w:rsidR="00C946FF" w:rsidRPr="00547603" w:rsidRDefault="00C946FF" w:rsidP="00C946FF">
            <w:pPr>
              <w:pStyle w:val="TableHeader"/>
              <w:rPr>
                <w:snapToGrid w:val="0"/>
                <w:lang w:val="fr-FR"/>
              </w:rPr>
            </w:pPr>
            <w:r w:rsidRPr="00547603">
              <w:rPr>
                <w:snapToGrid w:val="0"/>
                <w:lang w:val="fr-FR"/>
              </w:rPr>
              <w:t>X = alpha - numérique</w:t>
            </w:r>
          </w:p>
        </w:tc>
        <w:tc>
          <w:tcPr>
            <w:tcW w:w="1417" w:type="dxa"/>
            <w:tcBorders>
              <w:lef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Obligatoire</w:t>
            </w:r>
          </w:p>
          <w:p w:rsidR="00C946FF" w:rsidRPr="00547603" w:rsidRDefault="00C946FF" w:rsidP="00C946FF">
            <w:pPr>
              <w:pStyle w:val="TableHeader"/>
              <w:rPr>
                <w:snapToGrid w:val="0"/>
                <w:lang w:val="fr-FR"/>
              </w:rPr>
            </w:pPr>
            <w:r w:rsidRPr="00547603">
              <w:rPr>
                <w:snapToGrid w:val="0"/>
                <w:lang w:val="fr-FR"/>
              </w:rPr>
              <w:t>O=Oui</w:t>
            </w:r>
          </w:p>
          <w:p w:rsidR="00C946FF" w:rsidRPr="00547603" w:rsidRDefault="00C946FF" w:rsidP="00C946FF">
            <w:pPr>
              <w:pStyle w:val="TableHeader"/>
              <w:rPr>
                <w:snapToGrid w:val="0"/>
                <w:lang w:val="fr-FR"/>
              </w:rPr>
            </w:pPr>
            <w:r w:rsidRPr="00547603">
              <w:rPr>
                <w:snapToGrid w:val="0"/>
                <w:lang w:val="fr-FR"/>
              </w:rPr>
              <w:t>N=Non</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Code enregistrement</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03 »</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Identifiant client</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32</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Unique</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35</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Identifiant message</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proofErr w:type="spellStart"/>
            <w:r w:rsidRPr="00AE4199">
              <w:rPr>
                <w:snapToGrid w:val="0"/>
                <w:lang w:val="fr-FR"/>
              </w:rPr>
              <w:t>SSAAMMJJnnnnnnn</w:t>
            </w:r>
            <w:proofErr w:type="spellEnd"/>
            <w:r w:rsidRPr="00AE4199">
              <w:rPr>
                <w:snapToGrid w:val="0"/>
                <w:lang w:val="fr-FR"/>
              </w:rPr>
              <w:t xml:space="preserve"> avec</w:t>
            </w:r>
          </w:p>
          <w:p w:rsidR="00C946FF" w:rsidRPr="00AE4199" w:rsidRDefault="00C946FF" w:rsidP="00C946FF">
            <w:pPr>
              <w:pStyle w:val="Table"/>
              <w:rPr>
                <w:snapToGrid w:val="0"/>
                <w:lang w:val="fr-FR"/>
              </w:rPr>
            </w:pPr>
            <w:r w:rsidRPr="00AE4199">
              <w:rPr>
                <w:snapToGrid w:val="0"/>
                <w:lang w:val="fr-FR"/>
              </w:rPr>
              <w:t>0000000 à 7999999 SG</w:t>
            </w:r>
          </w:p>
          <w:p w:rsidR="00C946FF" w:rsidRPr="00AE4199" w:rsidRDefault="00C946FF" w:rsidP="00C946FF">
            <w:pPr>
              <w:pStyle w:val="Table"/>
              <w:rPr>
                <w:snapToGrid w:val="0"/>
                <w:lang w:val="fr-FR"/>
              </w:rPr>
            </w:pPr>
            <w:r w:rsidRPr="00AE4199">
              <w:rPr>
                <w:snapToGrid w:val="0"/>
                <w:lang w:val="fr-FR"/>
              </w:rPr>
              <w:t>8000000 à 9999999 réservé</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50</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Catégorie message</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10" w:type="dxa"/>
            <w:shd w:val="clear" w:color="auto" w:fill="auto"/>
            <w:tcMar>
              <w:top w:w="28" w:type="dxa"/>
              <w:left w:w="85" w:type="dxa"/>
              <w:right w:w="85" w:type="dxa"/>
            </w:tcMar>
          </w:tcPr>
          <w:p w:rsidR="00C946FF" w:rsidRPr="00AE4199" w:rsidRDefault="00C946FF" w:rsidP="00403FE1">
            <w:pPr>
              <w:pStyle w:val="Table"/>
              <w:rPr>
                <w:snapToGrid w:val="0"/>
                <w:lang w:val="fr-FR"/>
              </w:rPr>
            </w:pPr>
            <w:r w:rsidRPr="00AE4199">
              <w:rPr>
                <w:snapToGrid w:val="0"/>
                <w:lang w:val="fr-FR"/>
              </w:rPr>
              <w:t xml:space="preserve"> AC, DE</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52</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Type de masque</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4</w:t>
            </w:r>
          </w:p>
        </w:tc>
        <w:tc>
          <w:tcPr>
            <w:tcW w:w="2410" w:type="dxa"/>
            <w:shd w:val="clear" w:color="auto" w:fill="auto"/>
            <w:tcMar>
              <w:top w:w="28" w:type="dxa"/>
              <w:left w:w="85" w:type="dxa"/>
              <w:right w:w="85" w:type="dxa"/>
            </w:tcMar>
          </w:tcPr>
          <w:p w:rsidR="00C946FF" w:rsidRPr="00AE4199" w:rsidRDefault="00C946FF" w:rsidP="00403FE1">
            <w:pPr>
              <w:pStyle w:val="Table"/>
              <w:rPr>
                <w:snapToGrid w:val="0"/>
                <w:lang w:val="fr-FR"/>
              </w:rPr>
            </w:pPr>
            <w:r w:rsidRPr="00AE4199">
              <w:rPr>
                <w:snapToGrid w:val="0"/>
                <w:lang w:val="fr-FR"/>
              </w:rPr>
              <w:t xml:space="preserve"> ACSM, DESM, </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56</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Evénement déclencheur</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S, Q, H, A, D, R, M, G</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57</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Indicateur média</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1=Sms</w:t>
            </w:r>
            <w:proofErr w:type="gramStart"/>
            <w:r w:rsidRPr="00AE4199">
              <w:rPr>
                <w:snapToGrid w:val="0"/>
                <w:lang w:val="fr-FR"/>
              </w:rPr>
              <w:t>,2</w:t>
            </w:r>
            <w:proofErr w:type="gramEnd"/>
            <w:r w:rsidRPr="00AE4199">
              <w:rPr>
                <w:snapToGrid w:val="0"/>
                <w:lang w:val="fr-FR"/>
              </w:rPr>
              <w:t>=Email,3=Fax,4=Vocal</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58</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Longueur adresse</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xml:space="preserve">10 si </w:t>
            </w:r>
            <w:proofErr w:type="gramStart"/>
            <w:r w:rsidRPr="00AE4199">
              <w:rPr>
                <w:snapToGrid w:val="0"/>
                <w:lang w:val="fr-FR"/>
              </w:rPr>
              <w:t>téléphone</w:t>
            </w:r>
            <w:proofErr w:type="gramEnd"/>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60</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Adresse</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60</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N° téléphone, adresse Email</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120</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Heure souhaitée envoi</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HH (09, 12, 16), immédiat sinon</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122</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Durée péremption</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HHH, durée par défaut si non renseigné (3 jours)</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125</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Top écrasement</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O/N, N par défaut (non utilisé)</w:t>
            </w: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126</w:t>
            </w:r>
          </w:p>
        </w:tc>
        <w:tc>
          <w:tcPr>
            <w:tcW w:w="1984"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Filler</w:t>
            </w:r>
          </w:p>
        </w:tc>
        <w:tc>
          <w:tcPr>
            <w:tcW w:w="1276"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150</w:t>
            </w:r>
          </w:p>
        </w:tc>
        <w:tc>
          <w:tcPr>
            <w:tcW w:w="2410" w:type="dxa"/>
            <w:shd w:val="clear" w:color="auto" w:fill="auto"/>
            <w:tcMar>
              <w:top w:w="28" w:type="dxa"/>
              <w:left w:w="85" w:type="dxa"/>
              <w:right w:w="85" w:type="dxa"/>
            </w:tcMar>
          </w:tcPr>
          <w:p w:rsidR="00C946FF" w:rsidRPr="00AE4199" w:rsidRDefault="00C946FF" w:rsidP="00C946FF">
            <w:pPr>
              <w:pStyle w:val="Table"/>
              <w:rPr>
                <w:snapToGrid w:val="0"/>
                <w:lang w:val="fr-FR"/>
              </w:rPr>
            </w:pPr>
          </w:p>
        </w:tc>
        <w:tc>
          <w:tcPr>
            <w:tcW w:w="1701"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C946FF" w:rsidTr="00607D89">
        <w:tblPrEx>
          <w:tblLook w:val="0600" w:firstRow="0" w:lastRow="0" w:firstColumn="0" w:lastColumn="0" w:noHBand="1" w:noVBand="1"/>
        </w:tblPrEx>
        <w:trPr>
          <w:trHeight w:val="160"/>
        </w:trPr>
        <w:tc>
          <w:tcPr>
            <w:tcW w:w="936"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p>
        </w:tc>
        <w:tc>
          <w:tcPr>
            <w:tcW w:w="1984"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p>
        </w:tc>
        <w:tc>
          <w:tcPr>
            <w:tcW w:w="1276"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r w:rsidRPr="00C946FF">
              <w:rPr>
                <w:b/>
                <w:snapToGrid w:val="0"/>
                <w:lang w:val="fr-FR"/>
              </w:rPr>
              <w:t>285</w:t>
            </w:r>
          </w:p>
        </w:tc>
        <w:tc>
          <w:tcPr>
            <w:tcW w:w="2410"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p>
        </w:tc>
        <w:tc>
          <w:tcPr>
            <w:tcW w:w="1701"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p>
        </w:tc>
        <w:tc>
          <w:tcPr>
            <w:tcW w:w="1417" w:type="dxa"/>
            <w:shd w:val="clear" w:color="auto" w:fill="DBE5F1" w:themeFill="accent1" w:themeFillTint="33"/>
            <w:tcMar>
              <w:top w:w="28" w:type="dxa"/>
              <w:left w:w="85" w:type="dxa"/>
              <w:right w:w="85" w:type="dxa"/>
            </w:tcMar>
          </w:tcPr>
          <w:p w:rsidR="00C946FF" w:rsidRPr="00C946FF" w:rsidRDefault="00C946FF" w:rsidP="00607D89">
            <w:pPr>
              <w:pStyle w:val="Table"/>
              <w:jc w:val="center"/>
              <w:rPr>
                <w:b/>
                <w:snapToGrid w:val="0"/>
                <w:lang w:val="fr-FR"/>
              </w:rPr>
            </w:pPr>
          </w:p>
        </w:tc>
      </w:tr>
    </w:tbl>
    <w:p w:rsidR="007F1D10" w:rsidRDefault="00A20C20" w:rsidP="007F1D10">
      <w:pPr>
        <w:pStyle w:val="Titre4"/>
        <w:rPr>
          <w:snapToGrid w:val="0"/>
          <w:lang w:val="fr-FR"/>
        </w:rPr>
      </w:pPr>
      <w:r>
        <w:rPr>
          <w:snapToGrid w:val="0"/>
          <w:lang w:val="fr-FR"/>
        </w:rPr>
        <w:t>Message de type plafond carte</w:t>
      </w:r>
    </w:p>
    <w:tbl>
      <w:tblPr>
        <w:tblW w:w="9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36"/>
        <w:gridCol w:w="1981"/>
        <w:gridCol w:w="22"/>
        <w:gridCol w:w="1292"/>
        <w:gridCol w:w="2375"/>
        <w:gridCol w:w="1701"/>
        <w:gridCol w:w="34"/>
        <w:gridCol w:w="1355"/>
      </w:tblGrid>
      <w:tr w:rsidR="00942AD3" w:rsidRPr="00942AD3" w:rsidTr="003F7818">
        <w:trPr>
          <w:trHeight w:val="160"/>
          <w:tblHeader/>
        </w:trPr>
        <w:tc>
          <w:tcPr>
            <w:tcW w:w="936" w:type="dxa"/>
            <w:tcBorders>
              <w:righ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lang w:val="fr-FR"/>
              </w:rPr>
              <w:br w:type="page"/>
            </w:r>
            <w:r w:rsidRPr="00547603">
              <w:rPr>
                <w:snapToGrid w:val="0"/>
                <w:lang w:val="fr-FR"/>
              </w:rPr>
              <w:t>N° Zone</w:t>
            </w:r>
          </w:p>
        </w:tc>
        <w:tc>
          <w:tcPr>
            <w:tcW w:w="2003"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snapToGrid w:val="0"/>
                <w:lang w:val="fr-FR"/>
              </w:rPr>
              <w:t>Libellé</w:t>
            </w:r>
          </w:p>
        </w:tc>
        <w:tc>
          <w:tcPr>
            <w:tcW w:w="1292" w:type="dxa"/>
            <w:tcBorders>
              <w:left w:val="single" w:sz="4" w:space="0" w:color="FFFFFF"/>
              <w:righ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snapToGrid w:val="0"/>
                <w:lang w:val="fr-FR"/>
              </w:rPr>
              <w:t>Longueur</w:t>
            </w:r>
          </w:p>
        </w:tc>
        <w:tc>
          <w:tcPr>
            <w:tcW w:w="2375" w:type="dxa"/>
            <w:tcBorders>
              <w:left w:val="single" w:sz="4" w:space="0" w:color="FFFFFF"/>
              <w:righ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snapToGrid w:val="0"/>
                <w:lang w:val="fr-FR"/>
              </w:rPr>
              <w:t>Format/Contenu</w:t>
            </w:r>
          </w:p>
        </w:tc>
        <w:tc>
          <w:tcPr>
            <w:tcW w:w="1735"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snapToGrid w:val="0"/>
                <w:lang w:val="fr-FR"/>
              </w:rPr>
              <w:t>Type</w:t>
            </w:r>
          </w:p>
          <w:p w:rsidR="00942AD3" w:rsidRPr="00547603" w:rsidRDefault="00942AD3" w:rsidP="003F7818">
            <w:pPr>
              <w:pStyle w:val="TableHeader"/>
              <w:rPr>
                <w:snapToGrid w:val="0"/>
                <w:lang w:val="fr-FR"/>
              </w:rPr>
            </w:pPr>
            <w:r w:rsidRPr="00547603">
              <w:rPr>
                <w:snapToGrid w:val="0"/>
                <w:lang w:val="fr-FR"/>
              </w:rPr>
              <w:t>N = numérique</w:t>
            </w:r>
          </w:p>
          <w:p w:rsidR="00942AD3" w:rsidRPr="00547603" w:rsidRDefault="00942AD3" w:rsidP="003F7818">
            <w:pPr>
              <w:pStyle w:val="TableHeader"/>
              <w:rPr>
                <w:snapToGrid w:val="0"/>
                <w:lang w:val="fr-FR"/>
              </w:rPr>
            </w:pPr>
            <w:r w:rsidRPr="00547603">
              <w:rPr>
                <w:snapToGrid w:val="0"/>
                <w:lang w:val="fr-FR"/>
              </w:rPr>
              <w:t>X = alpha - numérique</w:t>
            </w:r>
          </w:p>
        </w:tc>
        <w:tc>
          <w:tcPr>
            <w:tcW w:w="1355" w:type="dxa"/>
            <w:tcBorders>
              <w:left w:val="single" w:sz="4" w:space="0" w:color="FFFFFF"/>
            </w:tcBorders>
            <w:shd w:val="clear" w:color="auto" w:fill="0066A2"/>
            <w:tcMar>
              <w:top w:w="57" w:type="dxa"/>
              <w:left w:w="85" w:type="dxa"/>
              <w:right w:w="85" w:type="dxa"/>
            </w:tcMar>
            <w:vAlign w:val="center"/>
          </w:tcPr>
          <w:p w:rsidR="00942AD3" w:rsidRPr="00547603" w:rsidRDefault="00942AD3" w:rsidP="003F7818">
            <w:pPr>
              <w:pStyle w:val="TableHeader"/>
              <w:rPr>
                <w:snapToGrid w:val="0"/>
                <w:lang w:val="fr-FR"/>
              </w:rPr>
            </w:pPr>
            <w:r w:rsidRPr="00547603">
              <w:rPr>
                <w:snapToGrid w:val="0"/>
                <w:lang w:val="fr-FR"/>
              </w:rPr>
              <w:t>Obligatoire</w:t>
            </w:r>
          </w:p>
          <w:p w:rsidR="00942AD3" w:rsidRPr="00547603" w:rsidRDefault="00942AD3" w:rsidP="003F7818">
            <w:pPr>
              <w:pStyle w:val="TableHeader"/>
              <w:rPr>
                <w:snapToGrid w:val="0"/>
                <w:lang w:val="fr-FR"/>
              </w:rPr>
            </w:pPr>
            <w:r w:rsidRPr="00547603">
              <w:rPr>
                <w:snapToGrid w:val="0"/>
                <w:lang w:val="fr-FR"/>
              </w:rPr>
              <w:t>O=Oui</w:t>
            </w:r>
          </w:p>
          <w:p w:rsidR="00942AD3" w:rsidRPr="00547603" w:rsidRDefault="00942AD3" w:rsidP="003F7818">
            <w:pPr>
              <w:pStyle w:val="TableHeader"/>
              <w:rPr>
                <w:snapToGrid w:val="0"/>
                <w:lang w:val="fr-FR"/>
              </w:rPr>
            </w:pPr>
            <w:r w:rsidRPr="00547603">
              <w:rPr>
                <w:snapToGrid w:val="0"/>
                <w:lang w:val="fr-FR"/>
              </w:rPr>
              <w:t>N=Non</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Code enregistrement</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942AD3" w:rsidRPr="00AE4199" w:rsidRDefault="00942AD3" w:rsidP="006368BF">
            <w:pPr>
              <w:pStyle w:val="Table"/>
              <w:rPr>
                <w:snapToGrid w:val="0"/>
                <w:lang w:val="fr-FR"/>
              </w:rPr>
            </w:pPr>
            <w:r w:rsidRPr="00AE4199">
              <w:rPr>
                <w:snapToGrid w:val="0"/>
                <w:lang w:val="fr-FR"/>
              </w:rPr>
              <w:t>« 0</w:t>
            </w:r>
            <w:r>
              <w:rPr>
                <w:snapToGrid w:val="0"/>
                <w:lang w:val="fr-FR"/>
              </w:rPr>
              <w:t>4</w:t>
            </w:r>
            <w:r w:rsidRPr="00AE4199">
              <w:rPr>
                <w:snapToGrid w:val="0"/>
                <w:lang w:val="fr-FR"/>
              </w:rPr>
              <w:t> »</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3</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Identifiant client</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32</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Unique</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35</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Identifiant message</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15</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proofErr w:type="spellStart"/>
            <w:r w:rsidRPr="00AE4199">
              <w:rPr>
                <w:snapToGrid w:val="0"/>
                <w:lang w:val="fr-FR"/>
              </w:rPr>
              <w:t>SSAAMMJJnnnnnnn</w:t>
            </w:r>
            <w:proofErr w:type="spellEnd"/>
            <w:r w:rsidRPr="00AE4199">
              <w:rPr>
                <w:snapToGrid w:val="0"/>
                <w:lang w:val="fr-FR"/>
              </w:rPr>
              <w:t xml:space="preserve"> avec</w:t>
            </w:r>
          </w:p>
          <w:p w:rsidR="00942AD3" w:rsidRPr="00AE4199" w:rsidRDefault="00942AD3" w:rsidP="003F7818">
            <w:pPr>
              <w:pStyle w:val="Table"/>
              <w:rPr>
                <w:snapToGrid w:val="0"/>
                <w:lang w:val="fr-FR"/>
              </w:rPr>
            </w:pPr>
            <w:r w:rsidRPr="00AE4199">
              <w:rPr>
                <w:snapToGrid w:val="0"/>
                <w:lang w:val="fr-FR"/>
              </w:rPr>
              <w:t>0000000 à 7999999 SG</w:t>
            </w:r>
          </w:p>
          <w:p w:rsidR="00942AD3" w:rsidRPr="00AE4199" w:rsidRDefault="00942AD3" w:rsidP="003F7818">
            <w:pPr>
              <w:pStyle w:val="Table"/>
              <w:rPr>
                <w:snapToGrid w:val="0"/>
                <w:lang w:val="fr-FR"/>
              </w:rPr>
            </w:pPr>
            <w:r w:rsidRPr="00AE4199">
              <w:rPr>
                <w:snapToGrid w:val="0"/>
                <w:lang w:val="fr-FR"/>
              </w:rPr>
              <w:t>8000000 à 9999999 réservé</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50</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Catégorie message</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Pr>
                <w:snapToGrid w:val="0"/>
                <w:lang w:val="fr-FR"/>
              </w:rPr>
              <w:t>PL</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52</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Type de masque</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4</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Pr>
                <w:snapToGrid w:val="0"/>
                <w:lang w:val="fr-FR"/>
              </w:rPr>
              <w:t>PLSM</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56</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Evénement déclencheur</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S, Q, H, A, D, R, M, G</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57</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Indicateur média</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1=Sms</w:t>
            </w:r>
            <w:proofErr w:type="gramStart"/>
            <w:r w:rsidRPr="00AE4199">
              <w:rPr>
                <w:snapToGrid w:val="0"/>
                <w:lang w:val="fr-FR"/>
              </w:rPr>
              <w:t>,2</w:t>
            </w:r>
            <w:proofErr w:type="gramEnd"/>
            <w:r w:rsidRPr="00AE4199">
              <w:rPr>
                <w:snapToGrid w:val="0"/>
                <w:lang w:val="fr-FR"/>
              </w:rPr>
              <w:t>=Email,3=Fax,4=Vocal</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58</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Longueur adresse</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 xml:space="preserve">10 si </w:t>
            </w:r>
            <w:proofErr w:type="gramStart"/>
            <w:r w:rsidRPr="00AE4199">
              <w:rPr>
                <w:snapToGrid w:val="0"/>
                <w:lang w:val="fr-FR"/>
              </w:rPr>
              <w:t>téléphone</w:t>
            </w:r>
            <w:proofErr w:type="gramEnd"/>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60</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Adresse</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60</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N° téléphone, adresse Email</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120</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Heure souhaitée envoi</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2</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HH (09, 12, 16), immédiat sinon</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122</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Durée péremption</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3</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HHH, durée par défaut si non renseigné (3 jours)</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N</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125</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Top écrasement</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O/N, N par défaut (non utilisé)</w:t>
            </w: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AE4199" w:rsidTr="003F7818">
        <w:tblPrEx>
          <w:tblLook w:val="0600" w:firstRow="0" w:lastRow="0" w:firstColumn="0" w:lastColumn="0" w:noHBand="1" w:noVBand="1"/>
        </w:tblPrEx>
        <w:trPr>
          <w:trHeight w:val="160"/>
        </w:trPr>
        <w:tc>
          <w:tcPr>
            <w:tcW w:w="936"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126</w:t>
            </w:r>
          </w:p>
        </w:tc>
        <w:tc>
          <w:tcPr>
            <w:tcW w:w="1981" w:type="dxa"/>
            <w:shd w:val="clear" w:color="auto" w:fill="auto"/>
            <w:tcMar>
              <w:top w:w="28" w:type="dxa"/>
              <w:left w:w="85" w:type="dxa"/>
              <w:right w:w="85" w:type="dxa"/>
            </w:tcMar>
          </w:tcPr>
          <w:p w:rsidR="00942AD3" w:rsidRPr="00AE4199" w:rsidRDefault="00942AD3" w:rsidP="003F7818">
            <w:pPr>
              <w:pStyle w:val="Table"/>
              <w:rPr>
                <w:snapToGrid w:val="0"/>
                <w:lang w:val="fr-FR"/>
              </w:rPr>
            </w:pPr>
            <w:r w:rsidRPr="00AE4199">
              <w:rPr>
                <w:snapToGrid w:val="0"/>
                <w:lang w:val="fr-FR"/>
              </w:rPr>
              <w:t xml:space="preserve">Texte message </w:t>
            </w:r>
          </w:p>
        </w:tc>
        <w:tc>
          <w:tcPr>
            <w:tcW w:w="1314"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Pr>
                <w:snapToGrid w:val="0"/>
                <w:lang w:val="fr-FR"/>
              </w:rPr>
              <w:t>160</w:t>
            </w:r>
          </w:p>
        </w:tc>
        <w:tc>
          <w:tcPr>
            <w:tcW w:w="2375" w:type="dxa"/>
            <w:shd w:val="clear" w:color="auto" w:fill="auto"/>
            <w:tcMar>
              <w:top w:w="28" w:type="dxa"/>
              <w:left w:w="85" w:type="dxa"/>
              <w:right w:w="85" w:type="dxa"/>
            </w:tcMar>
          </w:tcPr>
          <w:p w:rsidR="00942AD3" w:rsidRPr="00AE4199" w:rsidRDefault="00942AD3" w:rsidP="003F7818">
            <w:pPr>
              <w:pStyle w:val="Table"/>
              <w:rPr>
                <w:snapToGrid w:val="0"/>
                <w:lang w:val="fr-FR"/>
              </w:rPr>
            </w:pPr>
          </w:p>
        </w:tc>
        <w:tc>
          <w:tcPr>
            <w:tcW w:w="1701" w:type="dxa"/>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X</w:t>
            </w:r>
          </w:p>
        </w:tc>
        <w:tc>
          <w:tcPr>
            <w:tcW w:w="1389" w:type="dxa"/>
            <w:gridSpan w:val="2"/>
            <w:shd w:val="clear" w:color="auto" w:fill="auto"/>
            <w:tcMar>
              <w:top w:w="28" w:type="dxa"/>
              <w:left w:w="85" w:type="dxa"/>
              <w:right w:w="85" w:type="dxa"/>
            </w:tcMar>
          </w:tcPr>
          <w:p w:rsidR="00942AD3" w:rsidRPr="00AE4199" w:rsidRDefault="00942AD3" w:rsidP="003F7818">
            <w:pPr>
              <w:pStyle w:val="Table"/>
              <w:jc w:val="center"/>
              <w:rPr>
                <w:snapToGrid w:val="0"/>
                <w:lang w:val="fr-FR"/>
              </w:rPr>
            </w:pPr>
            <w:r w:rsidRPr="00AE4199">
              <w:rPr>
                <w:snapToGrid w:val="0"/>
                <w:lang w:val="fr-FR"/>
              </w:rPr>
              <w:t>O</w:t>
            </w:r>
          </w:p>
        </w:tc>
      </w:tr>
      <w:tr w:rsidR="00942AD3" w:rsidRPr="00C946FF" w:rsidTr="003F7818">
        <w:tblPrEx>
          <w:tblLook w:val="0600" w:firstRow="0" w:lastRow="0" w:firstColumn="0" w:lastColumn="0" w:noHBand="1" w:noVBand="1"/>
        </w:tblPrEx>
        <w:trPr>
          <w:trHeight w:val="160"/>
        </w:trPr>
        <w:tc>
          <w:tcPr>
            <w:tcW w:w="936" w:type="dxa"/>
            <w:shd w:val="clear" w:color="auto" w:fill="C6D9F1" w:themeFill="text2" w:themeFillTint="33"/>
            <w:tcMar>
              <w:top w:w="28" w:type="dxa"/>
              <w:left w:w="85" w:type="dxa"/>
              <w:right w:w="85" w:type="dxa"/>
            </w:tcMar>
          </w:tcPr>
          <w:p w:rsidR="00942AD3" w:rsidRPr="00C946FF" w:rsidRDefault="00942AD3" w:rsidP="003F7818">
            <w:pPr>
              <w:pStyle w:val="Table"/>
              <w:jc w:val="center"/>
              <w:rPr>
                <w:b/>
                <w:snapToGrid w:val="0"/>
                <w:lang w:val="fr-FR"/>
              </w:rPr>
            </w:pPr>
          </w:p>
        </w:tc>
        <w:tc>
          <w:tcPr>
            <w:tcW w:w="1981" w:type="dxa"/>
            <w:shd w:val="clear" w:color="auto" w:fill="C6D9F1" w:themeFill="text2" w:themeFillTint="33"/>
            <w:tcMar>
              <w:top w:w="28" w:type="dxa"/>
              <w:left w:w="85" w:type="dxa"/>
              <w:right w:w="85" w:type="dxa"/>
            </w:tcMar>
          </w:tcPr>
          <w:p w:rsidR="00942AD3" w:rsidRPr="00C946FF" w:rsidRDefault="00942AD3" w:rsidP="003F7818">
            <w:pPr>
              <w:pStyle w:val="Table"/>
              <w:rPr>
                <w:b/>
                <w:snapToGrid w:val="0"/>
                <w:lang w:val="fr-FR"/>
              </w:rPr>
            </w:pPr>
          </w:p>
        </w:tc>
        <w:tc>
          <w:tcPr>
            <w:tcW w:w="1314" w:type="dxa"/>
            <w:gridSpan w:val="2"/>
            <w:shd w:val="clear" w:color="auto" w:fill="C6D9F1" w:themeFill="text2" w:themeFillTint="33"/>
            <w:tcMar>
              <w:top w:w="28" w:type="dxa"/>
              <w:left w:w="85" w:type="dxa"/>
              <w:right w:w="85" w:type="dxa"/>
            </w:tcMar>
          </w:tcPr>
          <w:p w:rsidR="00942AD3" w:rsidRPr="00C946FF" w:rsidRDefault="00942AD3" w:rsidP="003F7818">
            <w:pPr>
              <w:pStyle w:val="Table"/>
              <w:jc w:val="center"/>
              <w:rPr>
                <w:b/>
                <w:snapToGrid w:val="0"/>
                <w:lang w:val="fr-FR"/>
              </w:rPr>
            </w:pPr>
            <w:r w:rsidRPr="00C946FF">
              <w:rPr>
                <w:b/>
                <w:snapToGrid w:val="0"/>
                <w:lang w:val="fr-FR"/>
              </w:rPr>
              <w:t>285</w:t>
            </w:r>
          </w:p>
        </w:tc>
        <w:tc>
          <w:tcPr>
            <w:tcW w:w="2375" w:type="dxa"/>
            <w:shd w:val="clear" w:color="auto" w:fill="C6D9F1" w:themeFill="text2" w:themeFillTint="33"/>
            <w:tcMar>
              <w:top w:w="28" w:type="dxa"/>
              <w:left w:w="85" w:type="dxa"/>
              <w:right w:w="85" w:type="dxa"/>
            </w:tcMar>
          </w:tcPr>
          <w:p w:rsidR="00942AD3" w:rsidRPr="00C946FF" w:rsidRDefault="00942AD3" w:rsidP="003F7818">
            <w:pPr>
              <w:pStyle w:val="Table"/>
              <w:rPr>
                <w:b/>
                <w:snapToGrid w:val="0"/>
                <w:lang w:val="fr-FR"/>
              </w:rPr>
            </w:pPr>
          </w:p>
        </w:tc>
        <w:tc>
          <w:tcPr>
            <w:tcW w:w="1701" w:type="dxa"/>
            <w:shd w:val="clear" w:color="auto" w:fill="C6D9F1" w:themeFill="text2" w:themeFillTint="33"/>
            <w:tcMar>
              <w:top w:w="28" w:type="dxa"/>
              <w:left w:w="85" w:type="dxa"/>
              <w:right w:w="85" w:type="dxa"/>
            </w:tcMar>
          </w:tcPr>
          <w:p w:rsidR="00942AD3" w:rsidRPr="00C946FF" w:rsidRDefault="00942AD3" w:rsidP="003F7818">
            <w:pPr>
              <w:pStyle w:val="Table"/>
              <w:jc w:val="center"/>
              <w:rPr>
                <w:b/>
                <w:snapToGrid w:val="0"/>
                <w:lang w:val="fr-FR"/>
              </w:rPr>
            </w:pPr>
          </w:p>
        </w:tc>
        <w:tc>
          <w:tcPr>
            <w:tcW w:w="1389" w:type="dxa"/>
            <w:gridSpan w:val="2"/>
            <w:shd w:val="clear" w:color="auto" w:fill="C6D9F1" w:themeFill="text2" w:themeFillTint="33"/>
            <w:tcMar>
              <w:top w:w="28" w:type="dxa"/>
              <w:left w:w="85" w:type="dxa"/>
              <w:right w:w="85" w:type="dxa"/>
            </w:tcMar>
          </w:tcPr>
          <w:p w:rsidR="00942AD3" w:rsidRPr="00C946FF" w:rsidRDefault="00942AD3" w:rsidP="003F7818">
            <w:pPr>
              <w:pStyle w:val="Table"/>
              <w:jc w:val="center"/>
              <w:rPr>
                <w:b/>
                <w:snapToGrid w:val="0"/>
                <w:lang w:val="fr-FR"/>
              </w:rPr>
            </w:pPr>
          </w:p>
        </w:tc>
      </w:tr>
    </w:tbl>
    <w:p w:rsidR="00942AD3" w:rsidRPr="006368BF" w:rsidRDefault="00942AD3" w:rsidP="006368BF">
      <w:pPr>
        <w:pStyle w:val="Corpsdetexte"/>
        <w:rPr>
          <w:lang w:val="fr-FR"/>
        </w:rPr>
      </w:pPr>
    </w:p>
    <w:p w:rsidR="00C946FF" w:rsidRDefault="00C946FF" w:rsidP="00C946FF">
      <w:pPr>
        <w:pStyle w:val="Titre3"/>
        <w:rPr>
          <w:lang w:val="fr-FR"/>
        </w:rPr>
      </w:pPr>
      <w:bookmarkStart w:id="102" w:name="_Toc385324818"/>
      <w:bookmarkStart w:id="103" w:name="_Toc385324819"/>
      <w:bookmarkEnd w:id="102"/>
      <w:r>
        <w:rPr>
          <w:lang w:val="fr-FR"/>
        </w:rPr>
        <w:t>Enregistrement de fin de fichier</w:t>
      </w:r>
      <w:bookmarkEnd w:id="103"/>
    </w:p>
    <w:tbl>
      <w:tblPr>
        <w:tblW w:w="9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935"/>
        <w:gridCol w:w="2126"/>
        <w:gridCol w:w="1220"/>
        <w:gridCol w:w="2750"/>
        <w:gridCol w:w="1675"/>
        <w:gridCol w:w="26"/>
        <w:gridCol w:w="1251"/>
      </w:tblGrid>
      <w:tr w:rsidR="00C946FF" w:rsidRPr="00547603" w:rsidTr="00607D89">
        <w:trPr>
          <w:trHeight w:val="160"/>
          <w:tblHeader/>
        </w:trPr>
        <w:tc>
          <w:tcPr>
            <w:tcW w:w="935" w:type="dxa"/>
            <w:tcBorders>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lang w:val="fr-FR"/>
              </w:rPr>
              <w:br w:type="page"/>
            </w:r>
            <w:r w:rsidRPr="00547603">
              <w:rPr>
                <w:snapToGrid w:val="0"/>
                <w:lang w:val="fr-FR"/>
              </w:rPr>
              <w:t>N° Zone</w:t>
            </w:r>
          </w:p>
        </w:tc>
        <w:tc>
          <w:tcPr>
            <w:tcW w:w="2126"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Libellé</w:t>
            </w:r>
          </w:p>
        </w:tc>
        <w:tc>
          <w:tcPr>
            <w:tcW w:w="1220"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jc w:val="center"/>
              <w:rPr>
                <w:snapToGrid w:val="0"/>
                <w:lang w:val="fr-FR"/>
              </w:rPr>
            </w:pPr>
            <w:r w:rsidRPr="00547603">
              <w:rPr>
                <w:snapToGrid w:val="0"/>
                <w:lang w:val="fr-FR"/>
              </w:rPr>
              <w:t>Longueur</w:t>
            </w:r>
          </w:p>
        </w:tc>
        <w:tc>
          <w:tcPr>
            <w:tcW w:w="2750" w:type="dxa"/>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Format/Contenu</w:t>
            </w:r>
          </w:p>
        </w:tc>
        <w:tc>
          <w:tcPr>
            <w:tcW w:w="1701" w:type="dxa"/>
            <w:gridSpan w:val="2"/>
            <w:tcBorders>
              <w:left w:val="single" w:sz="4" w:space="0" w:color="FFFFFF"/>
              <w:righ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Type</w:t>
            </w:r>
          </w:p>
          <w:p w:rsidR="00C946FF" w:rsidRPr="00547603" w:rsidRDefault="00C946FF" w:rsidP="00C946FF">
            <w:pPr>
              <w:pStyle w:val="TableHeader"/>
              <w:rPr>
                <w:snapToGrid w:val="0"/>
                <w:lang w:val="fr-FR"/>
              </w:rPr>
            </w:pPr>
            <w:r w:rsidRPr="00547603">
              <w:rPr>
                <w:snapToGrid w:val="0"/>
                <w:lang w:val="fr-FR"/>
              </w:rPr>
              <w:t>N = numérique</w:t>
            </w:r>
          </w:p>
          <w:p w:rsidR="00C946FF" w:rsidRPr="00547603" w:rsidRDefault="00C946FF" w:rsidP="00C946FF">
            <w:pPr>
              <w:pStyle w:val="TableHeader"/>
              <w:rPr>
                <w:snapToGrid w:val="0"/>
                <w:lang w:val="fr-FR"/>
              </w:rPr>
            </w:pPr>
            <w:r w:rsidRPr="00547603">
              <w:rPr>
                <w:snapToGrid w:val="0"/>
                <w:lang w:val="fr-FR"/>
              </w:rPr>
              <w:t>X = alpha - numérique</w:t>
            </w:r>
          </w:p>
        </w:tc>
        <w:tc>
          <w:tcPr>
            <w:tcW w:w="1251" w:type="dxa"/>
            <w:tcBorders>
              <w:left w:val="single" w:sz="4" w:space="0" w:color="FFFFFF"/>
            </w:tcBorders>
            <w:shd w:val="clear" w:color="auto" w:fill="0066A2"/>
            <w:tcMar>
              <w:top w:w="57" w:type="dxa"/>
              <w:left w:w="85" w:type="dxa"/>
              <w:right w:w="85" w:type="dxa"/>
            </w:tcMar>
            <w:vAlign w:val="center"/>
          </w:tcPr>
          <w:p w:rsidR="00C946FF" w:rsidRPr="00547603" w:rsidRDefault="00C946FF" w:rsidP="00C946FF">
            <w:pPr>
              <w:pStyle w:val="TableHeader"/>
              <w:rPr>
                <w:snapToGrid w:val="0"/>
                <w:lang w:val="fr-FR"/>
              </w:rPr>
            </w:pPr>
            <w:r w:rsidRPr="00547603">
              <w:rPr>
                <w:snapToGrid w:val="0"/>
                <w:lang w:val="fr-FR"/>
              </w:rPr>
              <w:t>Obligatoire</w:t>
            </w:r>
          </w:p>
          <w:p w:rsidR="00C946FF" w:rsidRPr="00547603" w:rsidRDefault="00C946FF" w:rsidP="00C946FF">
            <w:pPr>
              <w:pStyle w:val="TableHeader"/>
              <w:rPr>
                <w:snapToGrid w:val="0"/>
                <w:lang w:val="fr-FR"/>
              </w:rPr>
            </w:pPr>
            <w:r w:rsidRPr="00547603">
              <w:rPr>
                <w:snapToGrid w:val="0"/>
                <w:lang w:val="fr-FR"/>
              </w:rPr>
              <w:t>O=Oui</w:t>
            </w:r>
          </w:p>
          <w:p w:rsidR="00C946FF" w:rsidRPr="00547603" w:rsidRDefault="00C946FF" w:rsidP="00C946FF">
            <w:pPr>
              <w:pStyle w:val="TableHeader"/>
              <w:rPr>
                <w:snapToGrid w:val="0"/>
                <w:lang w:val="fr-FR"/>
              </w:rPr>
            </w:pPr>
            <w:r w:rsidRPr="00547603">
              <w:rPr>
                <w:snapToGrid w:val="0"/>
                <w:lang w:val="fr-FR"/>
              </w:rPr>
              <w:t>N=Non</w:t>
            </w:r>
          </w:p>
        </w:tc>
      </w:tr>
      <w:tr w:rsidR="00C946FF" w:rsidRPr="00AE4199" w:rsidTr="00607D89">
        <w:tblPrEx>
          <w:tblLook w:val="0600" w:firstRow="0" w:lastRow="0" w:firstColumn="0" w:lastColumn="0" w:noHBand="1" w:noVBand="1"/>
        </w:tblPrEx>
        <w:trPr>
          <w:trHeight w:val="160"/>
        </w:trPr>
        <w:tc>
          <w:tcPr>
            <w:tcW w:w="93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w:t>
            </w:r>
          </w:p>
        </w:tc>
        <w:tc>
          <w:tcPr>
            <w:tcW w:w="2126"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Code enregistrement</w:t>
            </w:r>
          </w:p>
        </w:tc>
        <w:tc>
          <w:tcPr>
            <w:tcW w:w="1220"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w:t>
            </w:r>
          </w:p>
        </w:tc>
        <w:tc>
          <w:tcPr>
            <w:tcW w:w="275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 99 »</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7"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3</w:t>
            </w:r>
          </w:p>
        </w:tc>
        <w:tc>
          <w:tcPr>
            <w:tcW w:w="2126"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Nombre enregistrement</w:t>
            </w:r>
          </w:p>
        </w:tc>
        <w:tc>
          <w:tcPr>
            <w:tcW w:w="1220"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9</w:t>
            </w:r>
          </w:p>
        </w:tc>
        <w:tc>
          <w:tcPr>
            <w:tcW w:w="275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Entre 000000000 et 999999999</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N</w:t>
            </w:r>
          </w:p>
        </w:tc>
        <w:tc>
          <w:tcPr>
            <w:tcW w:w="1277"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AE4199" w:rsidTr="00607D89">
        <w:tblPrEx>
          <w:tblLook w:val="0600" w:firstRow="0" w:lastRow="0" w:firstColumn="0" w:lastColumn="0" w:noHBand="1" w:noVBand="1"/>
        </w:tblPrEx>
        <w:trPr>
          <w:trHeight w:val="160"/>
        </w:trPr>
        <w:tc>
          <w:tcPr>
            <w:tcW w:w="93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12</w:t>
            </w:r>
          </w:p>
        </w:tc>
        <w:tc>
          <w:tcPr>
            <w:tcW w:w="2126"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Filler</w:t>
            </w:r>
          </w:p>
        </w:tc>
        <w:tc>
          <w:tcPr>
            <w:tcW w:w="1220"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260</w:t>
            </w:r>
          </w:p>
        </w:tc>
        <w:tc>
          <w:tcPr>
            <w:tcW w:w="2750" w:type="dxa"/>
            <w:shd w:val="clear" w:color="auto" w:fill="auto"/>
            <w:tcMar>
              <w:top w:w="28" w:type="dxa"/>
              <w:left w:w="85" w:type="dxa"/>
              <w:right w:w="85" w:type="dxa"/>
            </w:tcMar>
          </w:tcPr>
          <w:p w:rsidR="00C946FF" w:rsidRPr="00AE4199" w:rsidRDefault="00C946FF" w:rsidP="00C946FF">
            <w:pPr>
              <w:pStyle w:val="Table"/>
              <w:rPr>
                <w:snapToGrid w:val="0"/>
                <w:lang w:val="fr-FR"/>
              </w:rPr>
            </w:pPr>
            <w:r w:rsidRPr="00AE4199">
              <w:rPr>
                <w:snapToGrid w:val="0"/>
                <w:lang w:val="fr-FR"/>
              </w:rPr>
              <w:t>Complété par des blancs</w:t>
            </w:r>
          </w:p>
        </w:tc>
        <w:tc>
          <w:tcPr>
            <w:tcW w:w="1675" w:type="dxa"/>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X</w:t>
            </w:r>
          </w:p>
        </w:tc>
        <w:tc>
          <w:tcPr>
            <w:tcW w:w="1277" w:type="dxa"/>
            <w:gridSpan w:val="2"/>
            <w:shd w:val="clear" w:color="auto" w:fill="auto"/>
            <w:tcMar>
              <w:top w:w="28" w:type="dxa"/>
              <w:left w:w="85" w:type="dxa"/>
              <w:right w:w="85" w:type="dxa"/>
            </w:tcMar>
          </w:tcPr>
          <w:p w:rsidR="00C946FF" w:rsidRPr="00AE4199" w:rsidRDefault="00C946FF" w:rsidP="00C946FF">
            <w:pPr>
              <w:pStyle w:val="Table"/>
              <w:jc w:val="center"/>
              <w:rPr>
                <w:snapToGrid w:val="0"/>
                <w:lang w:val="fr-FR"/>
              </w:rPr>
            </w:pPr>
            <w:r w:rsidRPr="00AE4199">
              <w:rPr>
                <w:snapToGrid w:val="0"/>
                <w:lang w:val="fr-FR"/>
              </w:rPr>
              <w:t>O</w:t>
            </w:r>
          </w:p>
        </w:tc>
      </w:tr>
      <w:tr w:rsidR="00C946FF" w:rsidRPr="00C946FF" w:rsidTr="00607D89">
        <w:tblPrEx>
          <w:tblLook w:val="0600" w:firstRow="0" w:lastRow="0" w:firstColumn="0" w:lastColumn="0" w:noHBand="1" w:noVBand="1"/>
        </w:tblPrEx>
        <w:trPr>
          <w:trHeight w:val="160"/>
        </w:trPr>
        <w:tc>
          <w:tcPr>
            <w:tcW w:w="935"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2126" w:type="dxa"/>
            <w:shd w:val="clear" w:color="auto" w:fill="C6D9F1" w:themeFill="text2" w:themeFillTint="33"/>
            <w:tcMar>
              <w:top w:w="28" w:type="dxa"/>
              <w:left w:w="85" w:type="dxa"/>
              <w:right w:w="85" w:type="dxa"/>
            </w:tcMar>
          </w:tcPr>
          <w:p w:rsidR="00C946FF" w:rsidRPr="00C946FF" w:rsidRDefault="00C946FF" w:rsidP="00C946FF">
            <w:pPr>
              <w:pStyle w:val="Table"/>
              <w:rPr>
                <w:b/>
                <w:snapToGrid w:val="0"/>
                <w:lang w:val="fr-FR"/>
              </w:rPr>
            </w:pPr>
          </w:p>
        </w:tc>
        <w:tc>
          <w:tcPr>
            <w:tcW w:w="1220"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r w:rsidRPr="00C946FF">
              <w:rPr>
                <w:b/>
                <w:snapToGrid w:val="0"/>
                <w:lang w:val="fr-FR"/>
              </w:rPr>
              <w:t>285</w:t>
            </w:r>
          </w:p>
        </w:tc>
        <w:tc>
          <w:tcPr>
            <w:tcW w:w="2750" w:type="dxa"/>
            <w:shd w:val="clear" w:color="auto" w:fill="C6D9F1" w:themeFill="text2" w:themeFillTint="33"/>
            <w:tcMar>
              <w:top w:w="28" w:type="dxa"/>
              <w:left w:w="85" w:type="dxa"/>
              <w:right w:w="85" w:type="dxa"/>
            </w:tcMar>
          </w:tcPr>
          <w:p w:rsidR="00C946FF" w:rsidRPr="00C946FF" w:rsidRDefault="00C946FF" w:rsidP="00C946FF">
            <w:pPr>
              <w:pStyle w:val="Table"/>
              <w:rPr>
                <w:b/>
                <w:snapToGrid w:val="0"/>
                <w:lang w:val="fr-FR"/>
              </w:rPr>
            </w:pPr>
          </w:p>
        </w:tc>
        <w:tc>
          <w:tcPr>
            <w:tcW w:w="1675" w:type="dxa"/>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c>
          <w:tcPr>
            <w:tcW w:w="1277" w:type="dxa"/>
            <w:gridSpan w:val="2"/>
            <w:shd w:val="clear" w:color="auto" w:fill="C6D9F1" w:themeFill="text2" w:themeFillTint="33"/>
            <w:tcMar>
              <w:top w:w="28" w:type="dxa"/>
              <w:left w:w="85" w:type="dxa"/>
              <w:right w:w="85" w:type="dxa"/>
            </w:tcMar>
          </w:tcPr>
          <w:p w:rsidR="00C946FF" w:rsidRPr="00C946FF" w:rsidRDefault="00C946FF" w:rsidP="00C946FF">
            <w:pPr>
              <w:pStyle w:val="Table"/>
              <w:jc w:val="center"/>
              <w:rPr>
                <w:b/>
                <w:snapToGrid w:val="0"/>
                <w:lang w:val="fr-FR"/>
              </w:rPr>
            </w:pPr>
          </w:p>
        </w:tc>
      </w:tr>
    </w:tbl>
    <w:p w:rsidR="00C946FF" w:rsidRPr="00C946FF" w:rsidRDefault="00C946FF" w:rsidP="00C946FF">
      <w:pPr>
        <w:pStyle w:val="Corpsdetexte"/>
        <w:rPr>
          <w:lang w:val="fr-FR"/>
        </w:rPr>
      </w:pPr>
    </w:p>
    <w:bookmarkEnd w:id="101"/>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 taille du fichier selon la volumétrie sera la suivante :</w:t>
      </w:r>
    </w:p>
    <w:p w:rsidR="00C461A7" w:rsidRPr="00AE4199" w:rsidRDefault="00C461A7" w:rsidP="00C461A7">
      <w:pPr>
        <w:pStyle w:val="Listepuces"/>
        <w:numPr>
          <w:ilvl w:val="0"/>
          <w:numId w:val="9"/>
        </w:numPr>
        <w:rPr>
          <w:lang w:val="fr-FR"/>
        </w:rPr>
      </w:pPr>
      <w:r w:rsidRPr="00AE4199">
        <w:rPr>
          <w:lang w:val="fr-FR"/>
        </w:rPr>
        <w:tab/>
        <w:t xml:space="preserve">32000 messages : </w:t>
      </w:r>
      <w:r w:rsidRPr="00AE4199">
        <w:rPr>
          <w:lang w:val="fr-FR"/>
        </w:rPr>
        <w:tab/>
        <w:t>32000 x 285 = ~9 Mo</w:t>
      </w:r>
    </w:p>
    <w:p w:rsidR="00C461A7" w:rsidRPr="00AE4199" w:rsidRDefault="00C461A7" w:rsidP="00C461A7">
      <w:pPr>
        <w:pStyle w:val="Listepuces"/>
        <w:numPr>
          <w:ilvl w:val="0"/>
          <w:numId w:val="9"/>
        </w:numPr>
        <w:rPr>
          <w:lang w:val="fr-FR"/>
        </w:rPr>
      </w:pPr>
      <w:r w:rsidRPr="00AE4199">
        <w:rPr>
          <w:lang w:val="fr-FR"/>
        </w:rPr>
        <w:tab/>
        <w:t xml:space="preserve">66000 messages : </w:t>
      </w:r>
      <w:r w:rsidRPr="00AE4199">
        <w:rPr>
          <w:lang w:val="fr-FR"/>
        </w:rPr>
        <w:tab/>
        <w:t>66000 x 285= ~18 Mo</w:t>
      </w:r>
    </w:p>
    <w:p w:rsidR="00C461A7" w:rsidRPr="00A46B87" w:rsidRDefault="00C461A7" w:rsidP="00C461A7">
      <w:pPr>
        <w:pStyle w:val="Listepuces"/>
        <w:numPr>
          <w:ilvl w:val="0"/>
          <w:numId w:val="9"/>
        </w:numPr>
        <w:jc w:val="both"/>
        <w:rPr>
          <w:lang w:val="fr-FR"/>
        </w:rPr>
      </w:pPr>
      <w:r w:rsidRPr="00A46B87">
        <w:rPr>
          <w:lang w:val="fr-FR"/>
        </w:rPr>
        <w:tab/>
        <w:t xml:space="preserve">80000 messages : </w:t>
      </w:r>
      <w:r w:rsidRPr="00A46B87">
        <w:rPr>
          <w:lang w:val="fr-FR"/>
        </w:rPr>
        <w:tab/>
        <w:t>80000 x 285 = ~22 Mo</w:t>
      </w:r>
      <w:r w:rsidRPr="00A46B87">
        <w:rPr>
          <w:lang w:val="fr-FR"/>
        </w:rPr>
        <w:br w:type="page"/>
      </w:r>
    </w:p>
    <w:p w:rsidR="00C461A7" w:rsidRPr="00AE4199" w:rsidRDefault="00C461A7" w:rsidP="00C461A7">
      <w:pPr>
        <w:pStyle w:val="Corpsdetexte"/>
        <w:jc w:val="both"/>
        <w:rPr>
          <w:lang w:val="fr-FR"/>
        </w:rPr>
      </w:pPr>
      <w:r w:rsidRPr="00AE4199">
        <w:rPr>
          <w:lang w:val="fr-FR"/>
        </w:rPr>
        <w:t>Ci-dessous des précisions sur certains champs :</w:t>
      </w:r>
    </w:p>
    <w:p w:rsidR="00C461A7" w:rsidRPr="00AE4199" w:rsidRDefault="00C461A7" w:rsidP="00C461A7">
      <w:pPr>
        <w:pStyle w:val="Corpsdetexte"/>
        <w:jc w:val="both"/>
        <w:rPr>
          <w:lang w:val="fr-FR"/>
        </w:rPr>
      </w:pPr>
      <w:r w:rsidRPr="00AE4199">
        <w:rPr>
          <w:lang w:val="fr-FR"/>
        </w:rPr>
        <w:t>Entête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113"/>
        <w:gridCol w:w="7477"/>
      </w:tblGrid>
      <w:tr w:rsidR="00A46B87" w:rsidRPr="00AE4199" w:rsidTr="00A46B87">
        <w:trPr>
          <w:tblHeader/>
        </w:trPr>
        <w:tc>
          <w:tcPr>
            <w:tcW w:w="1089" w:type="dxa"/>
            <w:tcBorders>
              <w:righ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Propriété</w:t>
            </w:r>
          </w:p>
        </w:tc>
        <w:tc>
          <w:tcPr>
            <w:tcW w:w="7477" w:type="dxa"/>
            <w:tcBorders>
              <w:lef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Valeurs</w:t>
            </w:r>
          </w:p>
        </w:tc>
      </w:tr>
      <w:tr w:rsidR="00A46B87" w:rsidRPr="003F7818" w:rsidTr="00A46B87">
        <w:tc>
          <w:tcPr>
            <w:tcW w:w="1089"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Nom de fichier</w:t>
            </w:r>
          </w:p>
        </w:tc>
        <w:tc>
          <w:tcPr>
            <w:tcW w:w="7477" w:type="dxa"/>
            <w:shd w:val="clear" w:color="auto" w:fill="auto"/>
            <w:tcMar>
              <w:top w:w="28" w:type="dxa"/>
              <w:left w:w="85" w:type="dxa"/>
              <w:right w:w="85" w:type="dxa"/>
            </w:tcMar>
          </w:tcPr>
          <w:p w:rsidR="00C461A7" w:rsidRPr="00AE4199" w:rsidRDefault="00C461A7" w:rsidP="00A46B87">
            <w:pPr>
              <w:pStyle w:val="Table"/>
              <w:rPr>
                <w:lang w:val="fr-FR"/>
              </w:rPr>
            </w:pPr>
            <w:r w:rsidRPr="00AE4199">
              <w:rPr>
                <w:b/>
                <w:lang w:val="fr-FR"/>
              </w:rPr>
              <w:t>CRDEMSVC</w:t>
            </w:r>
            <w:r w:rsidRPr="00AE4199">
              <w:rPr>
                <w:lang w:val="fr-FR"/>
              </w:rPr>
              <w:t xml:space="preserve"> : Pour le flux </w:t>
            </w:r>
            <w:proofErr w:type="spellStart"/>
            <w:r w:rsidRPr="00AE4199">
              <w:rPr>
                <w:u w:val="single"/>
                <w:lang w:val="fr-FR"/>
              </w:rPr>
              <w:t>Messalia</w:t>
            </w:r>
            <w:proofErr w:type="spellEnd"/>
          </w:p>
          <w:p w:rsidR="00C461A7" w:rsidRPr="00AE4199" w:rsidRDefault="00C461A7" w:rsidP="00A46B87">
            <w:pPr>
              <w:pStyle w:val="Table"/>
              <w:rPr>
                <w:lang w:val="fr-FR"/>
              </w:rPr>
            </w:pPr>
            <w:r w:rsidRPr="00AE4199">
              <w:rPr>
                <w:b/>
                <w:lang w:val="fr-FR"/>
              </w:rPr>
              <w:t>CONFRVAL</w:t>
            </w:r>
            <w:r w:rsidRPr="00AE4199">
              <w:rPr>
                <w:lang w:val="fr-FR"/>
              </w:rPr>
              <w:t xml:space="preserve"> : Pour le flux de </w:t>
            </w:r>
            <w:r w:rsidRPr="00AE4199">
              <w:rPr>
                <w:u w:val="single"/>
                <w:lang w:val="fr-FR"/>
              </w:rPr>
              <w:t>Confirmation de rendez-vous</w:t>
            </w:r>
          </w:p>
          <w:p w:rsidR="00C461A7" w:rsidRPr="00AE4199" w:rsidRDefault="00C461A7" w:rsidP="00A46B87">
            <w:pPr>
              <w:pStyle w:val="Table"/>
              <w:rPr>
                <w:lang w:val="fr-FR"/>
              </w:rPr>
            </w:pPr>
            <w:r w:rsidRPr="00AE4199">
              <w:rPr>
                <w:b/>
                <w:lang w:val="fr-FR"/>
              </w:rPr>
              <w:t>CNFEXVIR</w:t>
            </w:r>
            <w:r w:rsidRPr="00AE4199">
              <w:rPr>
                <w:lang w:val="fr-FR"/>
              </w:rPr>
              <w:t xml:space="preserve"> : Pour le flux de </w:t>
            </w:r>
            <w:r w:rsidRPr="00AE4199">
              <w:rPr>
                <w:u w:val="single"/>
                <w:lang w:val="fr-FR"/>
              </w:rPr>
              <w:t>Confirmation de virements</w:t>
            </w:r>
            <w:r w:rsidRPr="00AE4199">
              <w:rPr>
                <w:lang w:val="fr-FR"/>
              </w:rPr>
              <w:t xml:space="preserve"> (</w:t>
            </w:r>
            <w:proofErr w:type="spellStart"/>
            <w:r w:rsidRPr="00AE4199">
              <w:rPr>
                <w:lang w:val="fr-FR"/>
              </w:rPr>
              <w:t>iTransfert</w:t>
            </w:r>
            <w:proofErr w:type="spellEnd"/>
            <w:r w:rsidRPr="00AE4199">
              <w:rPr>
                <w:lang w:val="fr-FR"/>
              </w:rPr>
              <w:t xml:space="preserve">) </w:t>
            </w:r>
          </w:p>
        </w:tc>
      </w:tr>
    </w:tbl>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 xml:space="preserve">Détail (pour le flux </w:t>
      </w:r>
      <w:proofErr w:type="spellStart"/>
      <w:r w:rsidRPr="00AE4199">
        <w:rPr>
          <w:lang w:val="fr-FR"/>
        </w:rPr>
        <w:t>Messalia</w:t>
      </w:r>
      <w:proofErr w:type="spellEnd"/>
      <w:r w:rsidRPr="00AE4199">
        <w:rPr>
          <w:lang w:val="fr-FR"/>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139"/>
        <w:gridCol w:w="7477"/>
      </w:tblGrid>
      <w:tr w:rsidR="00A46B87" w:rsidRPr="00AE4199" w:rsidTr="00A46B87">
        <w:trPr>
          <w:tblHeader/>
        </w:trPr>
        <w:tc>
          <w:tcPr>
            <w:tcW w:w="1089" w:type="dxa"/>
            <w:tcBorders>
              <w:righ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Propriété</w:t>
            </w:r>
          </w:p>
        </w:tc>
        <w:tc>
          <w:tcPr>
            <w:tcW w:w="7477" w:type="dxa"/>
            <w:tcBorders>
              <w:left w:val="single" w:sz="4" w:space="0" w:color="FFFFFF"/>
            </w:tcBorders>
            <w:shd w:val="clear" w:color="auto" w:fill="0066A2"/>
            <w:tcMar>
              <w:top w:w="57" w:type="dxa"/>
              <w:left w:w="85" w:type="dxa"/>
              <w:right w:w="85" w:type="dxa"/>
            </w:tcMar>
          </w:tcPr>
          <w:p w:rsidR="00C461A7" w:rsidRPr="00AE4199" w:rsidRDefault="00C461A7" w:rsidP="00A46B87">
            <w:pPr>
              <w:pStyle w:val="TableHeader"/>
              <w:rPr>
                <w:lang w:val="fr-FR"/>
              </w:rPr>
            </w:pPr>
            <w:r w:rsidRPr="00AE4199">
              <w:rPr>
                <w:lang w:val="fr-FR"/>
              </w:rPr>
              <w:t>Valeurs</w:t>
            </w:r>
          </w:p>
        </w:tc>
      </w:tr>
      <w:tr w:rsidR="00A46B87" w:rsidRPr="003F7818" w:rsidTr="00A46B87">
        <w:tc>
          <w:tcPr>
            <w:tcW w:w="1089"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Catégorie de message</w:t>
            </w:r>
          </w:p>
        </w:tc>
        <w:tc>
          <w:tcPr>
            <w:tcW w:w="7477"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IC     = Info Compte</w:t>
            </w:r>
          </w:p>
          <w:p w:rsidR="00C461A7" w:rsidRPr="00AE4199" w:rsidRDefault="00C461A7" w:rsidP="00A46B87">
            <w:pPr>
              <w:pStyle w:val="Table"/>
              <w:rPr>
                <w:lang w:val="fr-FR"/>
              </w:rPr>
            </w:pPr>
            <w:r w:rsidRPr="00AE4199">
              <w:rPr>
                <w:lang w:val="fr-FR"/>
              </w:rPr>
              <w:t>MA   = Marketing</w:t>
            </w:r>
          </w:p>
          <w:p w:rsidR="00C461A7" w:rsidRPr="00AE4199" w:rsidRDefault="00C461A7" w:rsidP="00A46B87">
            <w:pPr>
              <w:pStyle w:val="Table"/>
              <w:rPr>
                <w:lang w:val="fr-FR"/>
              </w:rPr>
            </w:pPr>
            <w:r w:rsidRPr="00AE4199">
              <w:rPr>
                <w:lang w:val="fr-FR"/>
              </w:rPr>
              <w:t>AC    = Accueil</w:t>
            </w:r>
          </w:p>
          <w:p w:rsidR="00C461A7" w:rsidRPr="00AE4199" w:rsidRDefault="00C461A7" w:rsidP="00A46B87">
            <w:pPr>
              <w:pStyle w:val="Table"/>
              <w:rPr>
                <w:lang w:val="fr-FR"/>
              </w:rPr>
            </w:pPr>
            <w:r w:rsidRPr="00AE4199">
              <w:rPr>
                <w:lang w:val="fr-FR"/>
              </w:rPr>
              <w:t>DE    = Démo</w:t>
            </w:r>
          </w:p>
          <w:p w:rsidR="00C461A7" w:rsidRPr="00AE4199" w:rsidRDefault="00C461A7" w:rsidP="00A46B87">
            <w:pPr>
              <w:pStyle w:val="Table"/>
              <w:rPr>
                <w:lang w:val="fr-FR"/>
              </w:rPr>
            </w:pPr>
            <w:r w:rsidRPr="00AE4199">
              <w:rPr>
                <w:lang w:val="fr-FR"/>
              </w:rPr>
              <w:t>PL    = Plafond</w:t>
            </w:r>
          </w:p>
          <w:p w:rsidR="00C461A7" w:rsidRPr="00AE4199" w:rsidRDefault="00C461A7" w:rsidP="00A46B87">
            <w:pPr>
              <w:pStyle w:val="Table"/>
              <w:rPr>
                <w:lang w:val="fr-FR"/>
              </w:rPr>
            </w:pPr>
            <w:r w:rsidRPr="00AE4199">
              <w:rPr>
                <w:lang w:val="fr-FR"/>
              </w:rPr>
              <w:t>WEL = Bienvenue</w:t>
            </w:r>
          </w:p>
          <w:p w:rsidR="00C461A7" w:rsidRPr="00704F83" w:rsidRDefault="00C461A7" w:rsidP="00A46B87">
            <w:pPr>
              <w:pStyle w:val="Table"/>
              <w:ind w:left="142" w:hanging="142"/>
              <w:rPr>
                <w:lang w:val="de-DE"/>
              </w:rPr>
            </w:pPr>
            <w:r w:rsidRPr="00704F83">
              <w:rPr>
                <w:lang w:val="de-DE"/>
              </w:rPr>
              <w:t xml:space="preserve">PRI   = Alerte </w:t>
            </w:r>
            <w:proofErr w:type="spellStart"/>
            <w:r w:rsidRPr="00704F83">
              <w:rPr>
                <w:lang w:val="de-DE"/>
              </w:rPr>
              <w:t>Pri</w:t>
            </w:r>
            <w:proofErr w:type="spellEnd"/>
          </w:p>
          <w:p w:rsidR="00C461A7" w:rsidRPr="00704F83" w:rsidRDefault="00C461A7" w:rsidP="00A46B87">
            <w:pPr>
              <w:pStyle w:val="Table"/>
              <w:rPr>
                <w:lang w:val="de-DE"/>
              </w:rPr>
            </w:pPr>
            <w:r w:rsidRPr="00704F83">
              <w:rPr>
                <w:lang w:val="de-DE"/>
              </w:rPr>
              <w:t>PRO = Alerte Pro</w:t>
            </w:r>
          </w:p>
          <w:p w:rsidR="00C461A7" w:rsidRDefault="00C461A7" w:rsidP="00A46B87">
            <w:pPr>
              <w:pStyle w:val="Table"/>
              <w:rPr>
                <w:lang w:val="fr-FR"/>
              </w:rPr>
            </w:pPr>
            <w:r w:rsidRPr="00AE4199">
              <w:rPr>
                <w:lang w:val="fr-FR"/>
              </w:rPr>
              <w:t xml:space="preserve">AG    = Sms </w:t>
            </w:r>
            <w:proofErr w:type="spellStart"/>
            <w:r w:rsidRPr="00AE4199">
              <w:rPr>
                <w:lang w:val="fr-FR"/>
              </w:rPr>
              <w:t>Généris</w:t>
            </w:r>
            <w:proofErr w:type="spellEnd"/>
          </w:p>
          <w:p w:rsidR="00AD7C22" w:rsidRPr="00AE4199" w:rsidRDefault="00AD7C22" w:rsidP="00A46B87">
            <w:pPr>
              <w:pStyle w:val="Table"/>
              <w:rPr>
                <w:lang w:val="fr-FR"/>
              </w:rPr>
            </w:pPr>
            <w:r>
              <w:rPr>
                <w:lang w:val="fr-FR"/>
              </w:rPr>
              <w:t>CH = Mise à disposition de chéquier</w:t>
            </w:r>
          </w:p>
        </w:tc>
      </w:tr>
      <w:tr w:rsidR="00A46B87" w:rsidRPr="00AE4199" w:rsidTr="00A46B87">
        <w:tc>
          <w:tcPr>
            <w:tcW w:w="1089" w:type="dxa"/>
            <w:shd w:val="clear" w:color="auto" w:fill="auto"/>
            <w:tcMar>
              <w:top w:w="28" w:type="dxa"/>
              <w:left w:w="85" w:type="dxa"/>
              <w:right w:w="85" w:type="dxa"/>
            </w:tcMar>
          </w:tcPr>
          <w:p w:rsidR="00C461A7" w:rsidRPr="00AE4199" w:rsidRDefault="00C461A7" w:rsidP="00A46B87">
            <w:pPr>
              <w:pStyle w:val="Table"/>
              <w:rPr>
                <w:snapToGrid w:val="0"/>
                <w:lang w:val="fr-FR"/>
              </w:rPr>
            </w:pPr>
            <w:r w:rsidRPr="00AE4199">
              <w:rPr>
                <w:snapToGrid w:val="0"/>
                <w:lang w:val="fr-FR"/>
              </w:rPr>
              <w:t>Type de masque</w:t>
            </w:r>
          </w:p>
        </w:tc>
        <w:tc>
          <w:tcPr>
            <w:tcW w:w="7477" w:type="dxa"/>
            <w:shd w:val="clear" w:color="auto" w:fill="auto"/>
            <w:tcMar>
              <w:top w:w="28" w:type="dxa"/>
              <w:left w:w="85" w:type="dxa"/>
              <w:right w:w="85" w:type="dxa"/>
            </w:tcMar>
          </w:tcPr>
          <w:p w:rsidR="00AD7C22" w:rsidRDefault="00AD7C22" w:rsidP="00A46B87">
            <w:pPr>
              <w:pStyle w:val="Table"/>
              <w:rPr>
                <w:snapToGrid w:val="0"/>
                <w:u w:val="single"/>
                <w:lang w:val="fr-FR"/>
              </w:rPr>
            </w:pPr>
            <w:r w:rsidRPr="00740ED1">
              <w:rPr>
                <w:b/>
                <w:snapToGrid w:val="0"/>
                <w:u w:val="single"/>
                <w:lang w:val="fr-FR"/>
              </w:rPr>
              <w:t>CHSM</w:t>
            </w:r>
            <w:r>
              <w:rPr>
                <w:snapToGrid w:val="0"/>
                <w:u w:val="single"/>
                <w:lang w:val="fr-FR"/>
              </w:rPr>
              <w:t> :</w:t>
            </w:r>
            <w:r w:rsidRPr="00AD7C22">
              <w:rPr>
                <w:snapToGrid w:val="0"/>
                <w:lang w:val="fr-FR"/>
              </w:rPr>
              <w:t xml:space="preserve"> </w:t>
            </w:r>
            <w:proofErr w:type="spellStart"/>
            <w:r w:rsidR="00B45247">
              <w:rPr>
                <w:snapToGrid w:val="0"/>
                <w:lang w:val="fr-FR"/>
              </w:rPr>
              <w:t>maquette</w:t>
            </w:r>
            <w:r w:rsidR="00B45247">
              <w:rPr>
                <w:snapToGrid w:val="0"/>
                <w:u w:val="single"/>
                <w:lang w:val="fr-FR"/>
              </w:rPr>
              <w:t>MESSALIA</w:t>
            </w:r>
            <w:proofErr w:type="spellEnd"/>
          </w:p>
          <w:p w:rsidR="00B45247" w:rsidRPr="00740ED1" w:rsidRDefault="00704F83" w:rsidP="00A46B87">
            <w:pPr>
              <w:pStyle w:val="Table"/>
              <w:rPr>
                <w:snapToGrid w:val="0"/>
                <w:lang w:val="fr-FR"/>
              </w:rPr>
            </w:pPr>
            <w:r w:rsidRPr="00740ED1">
              <w:rPr>
                <w:snapToGrid w:val="0"/>
                <w:lang w:val="fr-FR"/>
              </w:rPr>
              <w:t>__</w:t>
            </w:r>
            <w:proofErr w:type="spellStart"/>
            <w:r w:rsidR="00B45247" w:rsidRPr="00740ED1">
              <w:rPr>
                <w:snapToGrid w:val="0"/>
                <w:lang w:val="fr-FR"/>
              </w:rPr>
              <w:t>typeChequier</w:t>
            </w:r>
            <w:proofErr w:type="spellEnd"/>
            <w:r w:rsidR="00B45247" w:rsidRPr="00740ED1">
              <w:rPr>
                <w:snapToGrid w:val="0"/>
                <w:lang w:val="fr-FR"/>
              </w:rPr>
              <w:t>__=</w:t>
            </w:r>
            <w:r w:rsidR="006433AB" w:rsidRPr="00740ED1">
              <w:rPr>
                <w:lang w:val="fr-FR"/>
              </w:rPr>
              <w:t>UN CHEQUIER EST DISPONIBLE A VOTRE AGENCE </w:t>
            </w:r>
            <w:r w:rsidR="00B45247" w:rsidRPr="00740ED1">
              <w:rPr>
                <w:snapToGrid w:val="0"/>
                <w:lang w:val="fr-FR"/>
              </w:rPr>
              <w:t xml:space="preserve"> si A</w:t>
            </w:r>
          </w:p>
          <w:p w:rsidR="00B45247" w:rsidRPr="00740ED1" w:rsidRDefault="006433AB" w:rsidP="00A46B87">
            <w:pPr>
              <w:pStyle w:val="Table"/>
              <w:rPr>
                <w:lang w:val="fr-FR"/>
              </w:rPr>
            </w:pPr>
            <w:r w:rsidRPr="00740ED1">
              <w:rPr>
                <w:snapToGrid w:val="0"/>
                <w:lang w:val="fr-FR"/>
              </w:rPr>
              <w:t xml:space="preserve">                             </w:t>
            </w:r>
            <w:r w:rsidRPr="00740ED1">
              <w:rPr>
                <w:lang w:val="fr-FR"/>
              </w:rPr>
              <w:t>CHEQUIER ENVOYE JJ/MM LETTRE SUIVIE si L</w:t>
            </w:r>
          </w:p>
          <w:p w:rsidR="006433AB" w:rsidRPr="00740ED1" w:rsidRDefault="006433AB" w:rsidP="00A46B87">
            <w:pPr>
              <w:pStyle w:val="Table"/>
              <w:rPr>
                <w:lang w:val="fr-FR"/>
              </w:rPr>
            </w:pPr>
            <w:r w:rsidRPr="00740ED1">
              <w:rPr>
                <w:lang w:val="fr-FR"/>
              </w:rPr>
              <w:t xml:space="preserve">                             CHEQUIER ENVOYE JJ/MM LETTRE RECOMMANDEE SIMPLE Si R</w:t>
            </w:r>
          </w:p>
          <w:p w:rsidR="006433AB" w:rsidRPr="006433AB" w:rsidRDefault="006433AB" w:rsidP="00A46B87">
            <w:pPr>
              <w:pStyle w:val="Table"/>
              <w:rPr>
                <w:snapToGrid w:val="0"/>
                <w:u w:val="single"/>
                <w:lang w:val="fr-FR"/>
              </w:rPr>
            </w:pPr>
          </w:p>
          <w:p w:rsidR="00C461A7" w:rsidRPr="00AD7C22" w:rsidRDefault="00C461A7" w:rsidP="00A46B87">
            <w:pPr>
              <w:pStyle w:val="Table"/>
              <w:rPr>
                <w:snapToGrid w:val="0"/>
                <w:u w:val="single"/>
                <w:lang w:val="fr-FR"/>
              </w:rPr>
            </w:pPr>
            <w:r w:rsidRPr="00740ED1">
              <w:rPr>
                <w:b/>
                <w:snapToGrid w:val="0"/>
                <w:u w:val="single"/>
                <w:lang w:val="fr-FR"/>
              </w:rPr>
              <w:t>ICSM</w:t>
            </w:r>
            <w:r w:rsidRPr="00AD7C22">
              <w:rPr>
                <w:snapToGrid w:val="0"/>
                <w:u w:val="single"/>
                <w:lang w:val="fr-FR"/>
              </w:rPr>
              <w:t> : maquette</w:t>
            </w:r>
          </w:p>
          <w:p w:rsidR="00C461A7" w:rsidRPr="00AE4199" w:rsidRDefault="00C461A7" w:rsidP="00A46B87">
            <w:pPr>
              <w:pStyle w:val="Table"/>
              <w:rPr>
                <w:snapToGrid w:val="0"/>
                <w:lang w:val="fr-FR"/>
              </w:rPr>
            </w:pPr>
            <w:r w:rsidRPr="00AE4199">
              <w:rPr>
                <w:snapToGrid w:val="0"/>
                <w:lang w:val="fr-FR"/>
              </w:rPr>
              <w:t>MESSALIA __</w:t>
            </w:r>
            <w:proofErr w:type="spellStart"/>
            <w:r w:rsidRPr="00AE4199">
              <w:rPr>
                <w:snapToGrid w:val="0"/>
                <w:lang w:val="fr-FR"/>
              </w:rPr>
              <w:t>dateSolde</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SOLDE</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montantSolde</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ENCOURS CB</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montantEncCarte</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DERNIER DEBIT</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plusGrandDebit</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DERNIER CREDIT</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plusGrandCredit</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chequierDispo</w:t>
            </w:r>
            <w:proofErr w:type="spellEnd"/>
            <w:r w:rsidRPr="00AE4199">
              <w:rPr>
                <w:snapToGrid w:val="0"/>
                <w:lang w:val="fr-FR"/>
              </w:rPr>
              <w:t>__ __</w:t>
            </w:r>
            <w:proofErr w:type="spellStart"/>
            <w:r w:rsidRPr="00AE4199">
              <w:rPr>
                <w:snapToGrid w:val="0"/>
                <w:lang w:val="fr-FR"/>
              </w:rPr>
              <w:t>jourEnvoiChq</w:t>
            </w:r>
            <w:proofErr w:type="spellEnd"/>
            <w:r w:rsidRPr="00AE4199">
              <w:rPr>
                <w:snapToGrid w:val="0"/>
                <w:lang w:val="fr-FR"/>
              </w:rPr>
              <w:t>__ __</w:t>
            </w:r>
            <w:proofErr w:type="spellStart"/>
            <w:r w:rsidRPr="00AE4199">
              <w:rPr>
                <w:snapToGrid w:val="0"/>
                <w:lang w:val="fr-FR"/>
              </w:rPr>
              <w:t>msgFin</w:t>
            </w:r>
            <w:proofErr w:type="spellEnd"/>
            <w:r w:rsidRPr="00AE4199">
              <w:rPr>
                <w:snapToGrid w:val="0"/>
                <w:lang w:val="fr-FR"/>
              </w:rPr>
              <w:t>__</w:t>
            </w:r>
          </w:p>
          <w:p w:rsidR="00C461A7" w:rsidRPr="00AE4199" w:rsidRDefault="00C461A7" w:rsidP="00A46B87">
            <w:pPr>
              <w:pStyle w:val="Table"/>
              <w:rPr>
                <w:snapToGrid w:val="0"/>
                <w:lang w:val="fr-FR"/>
              </w:rPr>
            </w:pPr>
            <w:r w:rsidRPr="00AE4199">
              <w:rPr>
                <w:b/>
                <w:snapToGrid w:val="0"/>
                <w:lang w:val="fr-FR"/>
              </w:rPr>
              <w:t>__</w:t>
            </w:r>
            <w:proofErr w:type="spellStart"/>
            <w:r w:rsidRPr="00AE4199">
              <w:rPr>
                <w:b/>
                <w:snapToGrid w:val="0"/>
                <w:lang w:val="fr-FR"/>
              </w:rPr>
              <w:t>msgFin</w:t>
            </w:r>
            <w:proofErr w:type="spellEnd"/>
            <w:r w:rsidRPr="00AE4199">
              <w:rPr>
                <w:b/>
                <w:snapToGrid w:val="0"/>
                <w:lang w:val="fr-FR"/>
              </w:rPr>
              <w:t>__</w:t>
            </w:r>
            <w:r w:rsidRPr="00AE4199">
              <w:rPr>
                <w:snapToGrid w:val="0"/>
                <w:lang w:val="fr-FR"/>
              </w:rPr>
              <w:t xml:space="preserve"> = </w:t>
            </w:r>
            <w:r w:rsidRPr="00AE4199">
              <w:rPr>
                <w:snapToGrid w:val="0"/>
                <w:lang w:val="fr-FR"/>
              </w:rPr>
              <w:tab/>
              <w:t xml:space="preserve">« Votre banque au 3933 » ou « Votre banque par </w:t>
            </w:r>
            <w:proofErr w:type="spellStart"/>
            <w:r w:rsidRPr="00AE4199">
              <w:rPr>
                <w:snapToGrid w:val="0"/>
                <w:lang w:val="fr-FR"/>
              </w:rPr>
              <w:t>telephone</w:t>
            </w:r>
            <w:proofErr w:type="spellEnd"/>
            <w:r w:rsidRPr="00AE4199">
              <w:rPr>
                <w:snapToGrid w:val="0"/>
                <w:lang w:val="fr-FR"/>
              </w:rPr>
              <w:t xml:space="preserve"> au 3933 » selon la longueur du message</w:t>
            </w:r>
          </w:p>
          <w:p w:rsidR="00C461A7" w:rsidRPr="00AE4199" w:rsidRDefault="00C461A7" w:rsidP="00A46B87">
            <w:pPr>
              <w:pStyle w:val="Table"/>
              <w:rPr>
                <w:snapToGrid w:val="0"/>
                <w:lang w:val="fr-FR"/>
              </w:rPr>
            </w:pPr>
            <w:r w:rsidRPr="00AE4199">
              <w:rPr>
                <w:b/>
                <w:snapToGrid w:val="0"/>
                <w:lang w:val="fr-FR"/>
              </w:rPr>
              <w:t>__</w:t>
            </w:r>
            <w:proofErr w:type="spellStart"/>
            <w:r w:rsidRPr="00AE4199">
              <w:rPr>
                <w:b/>
                <w:snapToGrid w:val="0"/>
                <w:lang w:val="fr-FR"/>
              </w:rPr>
              <w:t>jourEnvoiChq</w:t>
            </w:r>
            <w:proofErr w:type="spellEnd"/>
            <w:r w:rsidRPr="00AE4199">
              <w:rPr>
                <w:b/>
                <w:snapToGrid w:val="0"/>
                <w:lang w:val="fr-FR"/>
              </w:rPr>
              <w:t>__</w:t>
            </w:r>
            <w:r w:rsidRPr="00AE4199">
              <w:rPr>
                <w:snapToGrid w:val="0"/>
                <w:lang w:val="fr-FR"/>
              </w:rPr>
              <w:t xml:space="preserve"> = jour d’envoi si « </w:t>
            </w:r>
            <w:proofErr w:type="spellStart"/>
            <w:r w:rsidRPr="00AE4199">
              <w:rPr>
                <w:snapToGrid w:val="0"/>
                <w:lang w:val="fr-FR"/>
              </w:rPr>
              <w:t>chequierDispo</w:t>
            </w:r>
            <w:proofErr w:type="spellEnd"/>
            <w:r w:rsidRPr="00AE4199">
              <w:rPr>
                <w:snapToGrid w:val="0"/>
                <w:lang w:val="fr-FR"/>
              </w:rPr>
              <w:t> »  vaut « </w:t>
            </w:r>
            <w:r w:rsidRPr="00AE4199">
              <w:rPr>
                <w:bCs/>
                <w:lang w:val="fr-FR"/>
              </w:rPr>
              <w:t>CHEQUIER ENVOYE » sinon vide</w:t>
            </w:r>
          </w:p>
          <w:p w:rsidR="00C461A7" w:rsidRPr="00AE4199" w:rsidRDefault="00C461A7" w:rsidP="00A46B87">
            <w:pPr>
              <w:pStyle w:val="Table"/>
              <w:rPr>
                <w:snapToGrid w:val="0"/>
                <w:lang w:val="fr-FR"/>
              </w:rPr>
            </w:pPr>
          </w:p>
          <w:p w:rsidR="00C461A7" w:rsidRPr="00892C46" w:rsidRDefault="00C461A7" w:rsidP="00A46B87">
            <w:pPr>
              <w:pStyle w:val="Table"/>
              <w:rPr>
                <w:snapToGrid w:val="0"/>
                <w:lang w:val="fr-FR"/>
              </w:rPr>
            </w:pPr>
            <w:r w:rsidRPr="00740ED1">
              <w:rPr>
                <w:b/>
                <w:snapToGrid w:val="0"/>
                <w:u w:val="single"/>
                <w:lang w:val="fr-FR"/>
              </w:rPr>
              <w:t>ICDI</w:t>
            </w:r>
            <w:r w:rsidRPr="00AD7C22">
              <w:rPr>
                <w:snapToGrid w:val="0"/>
                <w:u w:val="single"/>
                <w:lang w:val="fr-FR"/>
              </w:rPr>
              <w:t xml:space="preserve"> (Info Compte Débit Immédiat) : </w:t>
            </w:r>
            <w:r w:rsidRPr="00892C46">
              <w:rPr>
                <w:snapToGrid w:val="0"/>
                <w:lang w:val="fr-FR"/>
              </w:rPr>
              <w:t>maquette</w:t>
            </w:r>
          </w:p>
          <w:p w:rsidR="00C461A7" w:rsidRPr="00AE4199" w:rsidRDefault="00C461A7" w:rsidP="00A46B87">
            <w:pPr>
              <w:pStyle w:val="Table"/>
              <w:rPr>
                <w:snapToGrid w:val="0"/>
                <w:lang w:val="fr-FR"/>
              </w:rPr>
            </w:pPr>
            <w:r w:rsidRPr="00AE4199">
              <w:rPr>
                <w:snapToGrid w:val="0"/>
                <w:lang w:val="fr-FR"/>
              </w:rPr>
              <w:t>MESSALIA __</w:t>
            </w:r>
            <w:proofErr w:type="spellStart"/>
            <w:r w:rsidRPr="00AE4199">
              <w:rPr>
                <w:snapToGrid w:val="0"/>
                <w:lang w:val="fr-FR"/>
              </w:rPr>
              <w:t>dateSolde</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SOLDE</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montantSolde</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DERNIER DEBIT</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plusGrandDebit</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DERNIER CREDIT</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plusGrandCredit</w:t>
            </w:r>
            <w:proofErr w:type="spellEnd"/>
            <w:r w:rsidRPr="00AE4199">
              <w:rPr>
                <w:snapToGrid w:val="0"/>
                <w:lang w:val="fr-FR"/>
              </w:rPr>
              <w:t>__</w:t>
            </w:r>
          </w:p>
          <w:p w:rsidR="00C461A7" w:rsidRPr="00AE4199" w:rsidRDefault="00C461A7" w:rsidP="00A46B87">
            <w:pPr>
              <w:pStyle w:val="Table"/>
              <w:rPr>
                <w:snapToGrid w:val="0"/>
                <w:lang w:val="fr-FR"/>
              </w:rPr>
            </w:pPr>
            <w:r w:rsidRPr="00AE4199">
              <w:rPr>
                <w:snapToGrid w:val="0"/>
                <w:lang w:val="fr-FR"/>
              </w:rPr>
              <w:t>__</w:t>
            </w:r>
            <w:proofErr w:type="spellStart"/>
            <w:r w:rsidRPr="00AE4199">
              <w:rPr>
                <w:snapToGrid w:val="0"/>
                <w:lang w:val="fr-FR"/>
              </w:rPr>
              <w:t>chequierDispo</w:t>
            </w:r>
            <w:proofErr w:type="spellEnd"/>
            <w:r w:rsidRPr="00AE4199">
              <w:rPr>
                <w:snapToGrid w:val="0"/>
                <w:lang w:val="fr-FR"/>
              </w:rPr>
              <w:t>__ __</w:t>
            </w:r>
            <w:proofErr w:type="spellStart"/>
            <w:r w:rsidRPr="00AE4199">
              <w:rPr>
                <w:snapToGrid w:val="0"/>
                <w:lang w:val="fr-FR"/>
              </w:rPr>
              <w:t>jourEnvoiChq</w:t>
            </w:r>
            <w:proofErr w:type="spellEnd"/>
            <w:r w:rsidRPr="00AE4199">
              <w:rPr>
                <w:snapToGrid w:val="0"/>
                <w:lang w:val="fr-FR"/>
              </w:rPr>
              <w:t>__ __</w:t>
            </w:r>
            <w:proofErr w:type="spellStart"/>
            <w:r w:rsidRPr="00AE4199">
              <w:rPr>
                <w:snapToGrid w:val="0"/>
                <w:lang w:val="fr-FR"/>
              </w:rPr>
              <w:t>msgFin</w:t>
            </w:r>
            <w:proofErr w:type="spellEnd"/>
            <w:r w:rsidRPr="00AE4199">
              <w:rPr>
                <w:snapToGrid w:val="0"/>
                <w:lang w:val="fr-FR"/>
              </w:rPr>
              <w:t>__</w:t>
            </w:r>
          </w:p>
          <w:p w:rsidR="00C461A7" w:rsidRPr="00AE4199" w:rsidRDefault="00C461A7" w:rsidP="00A46B87">
            <w:pPr>
              <w:pStyle w:val="Table"/>
              <w:rPr>
                <w:snapToGrid w:val="0"/>
                <w:lang w:val="fr-FR"/>
              </w:rPr>
            </w:pPr>
            <w:r w:rsidRPr="00AE4199">
              <w:rPr>
                <w:b/>
                <w:snapToGrid w:val="0"/>
                <w:lang w:val="fr-FR"/>
              </w:rPr>
              <w:t>__</w:t>
            </w:r>
            <w:proofErr w:type="spellStart"/>
            <w:r w:rsidRPr="00AE4199">
              <w:rPr>
                <w:b/>
                <w:snapToGrid w:val="0"/>
                <w:lang w:val="fr-FR"/>
              </w:rPr>
              <w:t>msgFin</w:t>
            </w:r>
            <w:proofErr w:type="spellEnd"/>
            <w:r w:rsidRPr="00AE4199">
              <w:rPr>
                <w:b/>
                <w:snapToGrid w:val="0"/>
                <w:lang w:val="fr-FR"/>
              </w:rPr>
              <w:t>__</w:t>
            </w:r>
            <w:r w:rsidRPr="00AE4199">
              <w:rPr>
                <w:snapToGrid w:val="0"/>
                <w:lang w:val="fr-FR"/>
              </w:rPr>
              <w:t xml:space="preserve"> = </w:t>
            </w:r>
            <w:r w:rsidRPr="00AE4199">
              <w:rPr>
                <w:snapToGrid w:val="0"/>
                <w:lang w:val="fr-FR"/>
              </w:rPr>
              <w:tab/>
              <w:t xml:space="preserve">« Votre banque au 3933 » ou « Votre banque par </w:t>
            </w:r>
            <w:proofErr w:type="spellStart"/>
            <w:r w:rsidRPr="00AE4199">
              <w:rPr>
                <w:snapToGrid w:val="0"/>
                <w:lang w:val="fr-FR"/>
              </w:rPr>
              <w:t>telephone</w:t>
            </w:r>
            <w:proofErr w:type="spellEnd"/>
            <w:r w:rsidRPr="00AE4199">
              <w:rPr>
                <w:snapToGrid w:val="0"/>
                <w:lang w:val="fr-FR"/>
              </w:rPr>
              <w:t xml:space="preserve"> au 3933 » selon la longueur du message</w:t>
            </w:r>
          </w:p>
          <w:p w:rsidR="00C461A7" w:rsidRDefault="00C461A7" w:rsidP="00A46B87">
            <w:pPr>
              <w:pStyle w:val="Table"/>
              <w:rPr>
                <w:bCs/>
                <w:lang w:val="fr-FR"/>
              </w:rPr>
            </w:pPr>
            <w:r w:rsidRPr="00AE4199">
              <w:rPr>
                <w:b/>
                <w:snapToGrid w:val="0"/>
                <w:lang w:val="fr-FR"/>
              </w:rPr>
              <w:t>__</w:t>
            </w:r>
            <w:proofErr w:type="spellStart"/>
            <w:r w:rsidRPr="00AE4199">
              <w:rPr>
                <w:b/>
                <w:snapToGrid w:val="0"/>
                <w:lang w:val="fr-FR"/>
              </w:rPr>
              <w:t>jourEnvoiChq</w:t>
            </w:r>
            <w:proofErr w:type="spellEnd"/>
            <w:r w:rsidRPr="00AE4199">
              <w:rPr>
                <w:b/>
                <w:snapToGrid w:val="0"/>
                <w:lang w:val="fr-FR"/>
              </w:rPr>
              <w:t>__</w:t>
            </w:r>
            <w:r w:rsidRPr="00AE4199">
              <w:rPr>
                <w:snapToGrid w:val="0"/>
                <w:lang w:val="fr-FR"/>
              </w:rPr>
              <w:t xml:space="preserve"> = jour d’envoi si « </w:t>
            </w:r>
            <w:proofErr w:type="spellStart"/>
            <w:r w:rsidRPr="00AE4199">
              <w:rPr>
                <w:snapToGrid w:val="0"/>
                <w:lang w:val="fr-FR"/>
              </w:rPr>
              <w:t>chequierDispo</w:t>
            </w:r>
            <w:proofErr w:type="spellEnd"/>
            <w:r w:rsidRPr="00AE4199">
              <w:rPr>
                <w:snapToGrid w:val="0"/>
                <w:lang w:val="fr-FR"/>
              </w:rPr>
              <w:t> »  vaut « </w:t>
            </w:r>
            <w:r w:rsidRPr="00AE4199">
              <w:rPr>
                <w:bCs/>
                <w:lang w:val="fr-FR"/>
              </w:rPr>
              <w:t>CHEQUIER ENVOYE » sinon vide</w:t>
            </w:r>
          </w:p>
          <w:p w:rsidR="00C8227E" w:rsidRDefault="00C8227E" w:rsidP="00A46B87">
            <w:pPr>
              <w:pStyle w:val="Table"/>
              <w:rPr>
                <w:bCs/>
                <w:lang w:val="fr-FR"/>
              </w:rPr>
            </w:pPr>
          </w:p>
          <w:p w:rsidR="00C8227E" w:rsidRDefault="00C8227E" w:rsidP="00A46B87">
            <w:pPr>
              <w:pStyle w:val="Table"/>
              <w:rPr>
                <w:bCs/>
                <w:lang w:val="fr-FR"/>
              </w:rPr>
            </w:pPr>
            <w:r>
              <w:rPr>
                <w:bCs/>
                <w:lang w:val="fr-FR"/>
              </w:rPr>
              <w:t>ICPD : maquette</w:t>
            </w:r>
          </w:p>
          <w:p w:rsidR="00C8227E" w:rsidRPr="00AE4199" w:rsidRDefault="00C8227E" w:rsidP="00C8227E">
            <w:pPr>
              <w:pStyle w:val="Table"/>
              <w:rPr>
                <w:snapToGrid w:val="0"/>
                <w:lang w:val="fr-FR"/>
              </w:rPr>
            </w:pPr>
            <w:r w:rsidRPr="00AE4199">
              <w:rPr>
                <w:snapToGrid w:val="0"/>
                <w:lang w:val="fr-FR"/>
              </w:rPr>
              <w:t>MESSALIA __</w:t>
            </w:r>
            <w:proofErr w:type="spellStart"/>
            <w:r w:rsidRPr="00AE4199">
              <w:rPr>
                <w:snapToGrid w:val="0"/>
                <w:lang w:val="fr-FR"/>
              </w:rPr>
              <w:t>dateSolde</w:t>
            </w:r>
            <w:proofErr w:type="spellEnd"/>
            <w:r w:rsidRPr="00AE4199">
              <w:rPr>
                <w:snapToGrid w:val="0"/>
                <w:lang w:val="fr-FR"/>
              </w:rPr>
              <w:t>__</w:t>
            </w:r>
          </w:p>
          <w:p w:rsidR="00C8227E" w:rsidRPr="00AE4199" w:rsidRDefault="00C8227E" w:rsidP="00C8227E">
            <w:pPr>
              <w:pStyle w:val="Table"/>
              <w:rPr>
                <w:snapToGrid w:val="0"/>
                <w:lang w:val="fr-FR"/>
              </w:rPr>
            </w:pPr>
            <w:r w:rsidRPr="00AE4199">
              <w:rPr>
                <w:snapToGrid w:val="0"/>
                <w:lang w:val="fr-FR"/>
              </w:rPr>
              <w:t>SOLDE</w:t>
            </w:r>
          </w:p>
          <w:p w:rsidR="00C8227E" w:rsidRPr="00AE4199" w:rsidRDefault="00C8227E" w:rsidP="00C8227E">
            <w:pPr>
              <w:pStyle w:val="Table"/>
              <w:rPr>
                <w:snapToGrid w:val="0"/>
                <w:lang w:val="fr-FR"/>
              </w:rPr>
            </w:pPr>
            <w:r w:rsidRPr="00AE4199">
              <w:rPr>
                <w:snapToGrid w:val="0"/>
                <w:lang w:val="fr-FR"/>
              </w:rPr>
              <w:t>__</w:t>
            </w:r>
            <w:proofErr w:type="spellStart"/>
            <w:r w:rsidRPr="00AE4199">
              <w:rPr>
                <w:snapToGrid w:val="0"/>
                <w:lang w:val="fr-FR"/>
              </w:rPr>
              <w:t>montantSolde</w:t>
            </w:r>
            <w:proofErr w:type="spellEnd"/>
            <w:r w:rsidRPr="00AE4199">
              <w:rPr>
                <w:snapToGrid w:val="0"/>
                <w:lang w:val="fr-FR"/>
              </w:rPr>
              <w:t>__</w:t>
            </w:r>
          </w:p>
          <w:p w:rsidR="00C8227E" w:rsidRPr="00740ED1" w:rsidRDefault="00C8227E" w:rsidP="00740ED1">
            <w:pPr>
              <w:rPr>
                <w:bCs/>
                <w:lang w:val="fr-FR"/>
              </w:rPr>
            </w:pPr>
            <w:r w:rsidRPr="00740ED1">
              <w:rPr>
                <w:bCs/>
                <w:lang w:val="fr-FR"/>
              </w:rPr>
              <w:t xml:space="preserve">En traitement : </w:t>
            </w:r>
          </w:p>
          <w:p w:rsidR="00C8227E" w:rsidRPr="00740ED1" w:rsidRDefault="00C8227E" w:rsidP="00740ED1">
            <w:pPr>
              <w:rPr>
                <w:bCs/>
                <w:lang w:val="fr-FR"/>
              </w:rPr>
            </w:pPr>
            <w:r w:rsidRPr="00740ED1">
              <w:rPr>
                <w:bCs/>
                <w:lang w:val="fr-FR"/>
              </w:rPr>
              <w:t>__</w:t>
            </w:r>
            <w:proofErr w:type="spellStart"/>
            <w:r w:rsidRPr="00740ED1">
              <w:rPr>
                <w:bCs/>
                <w:lang w:val="fr-FR"/>
              </w:rPr>
              <w:t>Debit</w:t>
            </w:r>
            <w:proofErr w:type="spellEnd"/>
            <w:r w:rsidR="0053767C" w:rsidRPr="00740ED1">
              <w:rPr>
                <w:bCs/>
                <w:lang w:val="fr-FR"/>
              </w:rPr>
              <w:t>__</w:t>
            </w:r>
            <w:r w:rsidRPr="00740ED1">
              <w:rPr>
                <w:bCs/>
                <w:lang w:val="fr-FR"/>
              </w:rPr>
              <w:t xml:space="preserve">= </w:t>
            </w:r>
            <w:proofErr w:type="spellStart"/>
            <w:r w:rsidRPr="00740ED1">
              <w:rPr>
                <w:bCs/>
                <w:lang w:val="fr-FR"/>
              </w:rPr>
              <w:t>depend</w:t>
            </w:r>
            <w:proofErr w:type="spellEnd"/>
            <w:r w:rsidRPr="00740ED1">
              <w:rPr>
                <w:bCs/>
                <w:lang w:val="fr-FR"/>
              </w:rPr>
              <w:t xml:space="preserve"> de la valeur de </w:t>
            </w:r>
            <w:r w:rsidR="0053767C" w:rsidRPr="00740ED1">
              <w:rPr>
                <w:bCs/>
                <w:lang w:val="fr-FR"/>
              </w:rPr>
              <w:t>top opération</w:t>
            </w:r>
          </w:p>
          <w:p w:rsidR="0053767C" w:rsidRPr="00740ED1" w:rsidRDefault="00C8227E" w:rsidP="0053767C">
            <w:pPr>
              <w:rPr>
                <w:bCs/>
                <w:lang w:val="fr-FR"/>
              </w:rPr>
            </w:pPr>
            <w:r w:rsidRPr="00740ED1">
              <w:rPr>
                <w:bCs/>
                <w:lang w:val="fr-FR"/>
              </w:rPr>
              <w:t>__</w:t>
            </w:r>
            <w:proofErr w:type="spellStart"/>
            <w:r w:rsidRPr="00740ED1">
              <w:rPr>
                <w:bCs/>
                <w:lang w:val="fr-FR"/>
              </w:rPr>
              <w:t>Credit</w:t>
            </w:r>
            <w:proofErr w:type="spellEnd"/>
            <w:r w:rsidR="0053767C" w:rsidRPr="00740ED1">
              <w:rPr>
                <w:bCs/>
                <w:lang w:val="fr-FR"/>
              </w:rPr>
              <w:t xml:space="preserve">__= </w:t>
            </w:r>
            <w:proofErr w:type="spellStart"/>
            <w:r w:rsidR="0053767C" w:rsidRPr="00740ED1">
              <w:rPr>
                <w:bCs/>
                <w:lang w:val="fr-FR"/>
              </w:rPr>
              <w:t>depend</w:t>
            </w:r>
            <w:proofErr w:type="spellEnd"/>
            <w:r w:rsidR="0053767C" w:rsidRPr="00740ED1">
              <w:rPr>
                <w:bCs/>
                <w:lang w:val="fr-FR"/>
              </w:rPr>
              <w:t xml:space="preserve"> de la valeur de top opération</w:t>
            </w:r>
          </w:p>
          <w:p w:rsidR="00C8227E" w:rsidRPr="00740ED1" w:rsidRDefault="00C8227E" w:rsidP="00740ED1">
            <w:pPr>
              <w:rPr>
                <w:bCs/>
                <w:lang w:val="fr-FR"/>
              </w:rPr>
            </w:pPr>
            <w:r w:rsidRPr="00740ED1">
              <w:rPr>
                <w:bCs/>
                <w:lang w:val="fr-FR"/>
              </w:rPr>
              <w:t>Encours CB</w:t>
            </w:r>
          </w:p>
          <w:p w:rsidR="0053767C" w:rsidRPr="00704F83" w:rsidRDefault="0053767C" w:rsidP="0053767C">
            <w:pPr>
              <w:pStyle w:val="Table"/>
              <w:rPr>
                <w:snapToGrid w:val="0"/>
                <w:lang w:val="fr-FR"/>
              </w:rPr>
            </w:pPr>
            <w:r w:rsidRPr="00704F83">
              <w:rPr>
                <w:snapToGrid w:val="0"/>
                <w:lang w:val="fr-FR"/>
              </w:rPr>
              <w:t>__</w:t>
            </w:r>
            <w:proofErr w:type="spellStart"/>
            <w:r w:rsidRPr="00704F83">
              <w:rPr>
                <w:snapToGrid w:val="0"/>
                <w:lang w:val="fr-FR"/>
              </w:rPr>
              <w:t>montantEncCarte</w:t>
            </w:r>
            <w:proofErr w:type="spellEnd"/>
            <w:r w:rsidRPr="00704F83">
              <w:rPr>
                <w:snapToGrid w:val="0"/>
                <w:lang w:val="fr-FR"/>
              </w:rPr>
              <w:t>__</w:t>
            </w:r>
          </w:p>
          <w:p w:rsidR="0053767C" w:rsidRPr="00740ED1" w:rsidRDefault="0053767C" w:rsidP="00740ED1">
            <w:pPr>
              <w:rPr>
                <w:bCs/>
                <w:color w:val="632423"/>
                <w:lang w:val="fr-FR"/>
              </w:rPr>
            </w:pPr>
          </w:p>
          <w:p w:rsidR="0053767C" w:rsidRDefault="0053767C" w:rsidP="0053767C">
            <w:pPr>
              <w:pStyle w:val="Table"/>
              <w:rPr>
                <w:bCs/>
                <w:lang w:val="fr-FR"/>
              </w:rPr>
            </w:pPr>
            <w:r w:rsidRPr="00740ED1">
              <w:rPr>
                <w:b/>
                <w:bCs/>
                <w:u w:val="single"/>
                <w:lang w:val="fr-FR"/>
              </w:rPr>
              <w:t>ICPI :</w:t>
            </w:r>
            <w:r>
              <w:rPr>
                <w:bCs/>
                <w:lang w:val="fr-FR"/>
              </w:rPr>
              <w:t xml:space="preserve"> maquette</w:t>
            </w:r>
          </w:p>
          <w:p w:rsidR="0053767C" w:rsidRPr="00AE4199" w:rsidRDefault="0053767C" w:rsidP="0053767C">
            <w:pPr>
              <w:pStyle w:val="Table"/>
              <w:rPr>
                <w:snapToGrid w:val="0"/>
                <w:lang w:val="fr-FR"/>
              </w:rPr>
            </w:pPr>
            <w:r w:rsidRPr="00AE4199">
              <w:rPr>
                <w:snapToGrid w:val="0"/>
                <w:lang w:val="fr-FR"/>
              </w:rPr>
              <w:t>MESSALIA __</w:t>
            </w:r>
            <w:proofErr w:type="spellStart"/>
            <w:r w:rsidRPr="00AE4199">
              <w:rPr>
                <w:snapToGrid w:val="0"/>
                <w:lang w:val="fr-FR"/>
              </w:rPr>
              <w:t>dateSolde</w:t>
            </w:r>
            <w:proofErr w:type="spellEnd"/>
            <w:r w:rsidRPr="00AE4199">
              <w:rPr>
                <w:snapToGrid w:val="0"/>
                <w:lang w:val="fr-FR"/>
              </w:rPr>
              <w:t>__</w:t>
            </w:r>
          </w:p>
          <w:p w:rsidR="0053767C" w:rsidRPr="00AE4199" w:rsidRDefault="0053767C" w:rsidP="0053767C">
            <w:pPr>
              <w:pStyle w:val="Table"/>
              <w:rPr>
                <w:snapToGrid w:val="0"/>
                <w:lang w:val="fr-FR"/>
              </w:rPr>
            </w:pPr>
            <w:r w:rsidRPr="00AE4199">
              <w:rPr>
                <w:snapToGrid w:val="0"/>
                <w:lang w:val="fr-FR"/>
              </w:rPr>
              <w:t>SOLDE</w:t>
            </w:r>
          </w:p>
          <w:p w:rsidR="0053767C" w:rsidRPr="00704F83" w:rsidRDefault="0053767C" w:rsidP="0053767C">
            <w:pPr>
              <w:pStyle w:val="Table"/>
              <w:rPr>
                <w:snapToGrid w:val="0"/>
                <w:lang w:val="fr-FR"/>
              </w:rPr>
            </w:pPr>
            <w:r w:rsidRPr="00AE4199">
              <w:rPr>
                <w:snapToGrid w:val="0"/>
                <w:lang w:val="fr-FR"/>
              </w:rPr>
              <w:t>__</w:t>
            </w:r>
            <w:proofErr w:type="spellStart"/>
            <w:r w:rsidRPr="00704F83">
              <w:rPr>
                <w:snapToGrid w:val="0"/>
                <w:lang w:val="fr-FR"/>
              </w:rPr>
              <w:t>montantSolde</w:t>
            </w:r>
            <w:proofErr w:type="spellEnd"/>
            <w:r w:rsidRPr="00704F83">
              <w:rPr>
                <w:snapToGrid w:val="0"/>
                <w:lang w:val="fr-FR"/>
              </w:rPr>
              <w:t>__</w:t>
            </w:r>
          </w:p>
          <w:p w:rsidR="0053767C" w:rsidRPr="00740ED1" w:rsidRDefault="0053767C" w:rsidP="0053767C">
            <w:pPr>
              <w:rPr>
                <w:bCs/>
                <w:lang w:val="fr-FR"/>
              </w:rPr>
            </w:pPr>
            <w:r w:rsidRPr="00740ED1">
              <w:rPr>
                <w:bCs/>
                <w:lang w:val="fr-FR"/>
              </w:rPr>
              <w:t xml:space="preserve">En traitement : </w:t>
            </w:r>
          </w:p>
          <w:p w:rsidR="0053767C" w:rsidRPr="00740ED1" w:rsidRDefault="0053767C" w:rsidP="0053767C">
            <w:pPr>
              <w:rPr>
                <w:bCs/>
                <w:lang w:val="fr-FR"/>
              </w:rPr>
            </w:pPr>
            <w:r w:rsidRPr="00740ED1">
              <w:rPr>
                <w:bCs/>
                <w:lang w:val="fr-FR"/>
              </w:rPr>
              <w:t>__</w:t>
            </w:r>
            <w:proofErr w:type="spellStart"/>
            <w:r w:rsidRPr="00740ED1">
              <w:rPr>
                <w:bCs/>
                <w:lang w:val="fr-FR"/>
              </w:rPr>
              <w:t>Debit</w:t>
            </w:r>
            <w:proofErr w:type="spellEnd"/>
            <w:r w:rsidRPr="00740ED1">
              <w:rPr>
                <w:bCs/>
                <w:lang w:val="fr-FR"/>
              </w:rPr>
              <w:t xml:space="preserve">___= </w:t>
            </w:r>
            <w:proofErr w:type="spellStart"/>
            <w:r w:rsidRPr="00740ED1">
              <w:rPr>
                <w:bCs/>
                <w:lang w:val="fr-FR"/>
              </w:rPr>
              <w:t>depend</w:t>
            </w:r>
            <w:proofErr w:type="spellEnd"/>
            <w:r w:rsidRPr="00740ED1">
              <w:rPr>
                <w:bCs/>
                <w:lang w:val="fr-FR"/>
              </w:rPr>
              <w:t xml:space="preserve"> de la valeur de top opération</w:t>
            </w:r>
          </w:p>
          <w:p w:rsidR="00C461A7" w:rsidRDefault="0053767C" w:rsidP="00A46B87">
            <w:pPr>
              <w:pStyle w:val="Table"/>
              <w:rPr>
                <w:bCs/>
                <w:lang w:val="fr-FR"/>
              </w:rPr>
            </w:pPr>
            <w:r w:rsidRPr="00740ED1">
              <w:rPr>
                <w:bCs/>
                <w:lang w:val="fr-FR"/>
              </w:rPr>
              <w:t>__</w:t>
            </w:r>
            <w:proofErr w:type="spellStart"/>
            <w:r w:rsidRPr="00740ED1">
              <w:rPr>
                <w:bCs/>
                <w:lang w:val="fr-FR"/>
              </w:rPr>
              <w:t>Credit</w:t>
            </w:r>
            <w:proofErr w:type="spellEnd"/>
            <w:r w:rsidRPr="00740ED1">
              <w:rPr>
                <w:bCs/>
                <w:lang w:val="fr-FR"/>
              </w:rPr>
              <w:t xml:space="preserve">___= </w:t>
            </w:r>
            <w:proofErr w:type="spellStart"/>
            <w:r w:rsidRPr="00740ED1">
              <w:rPr>
                <w:bCs/>
                <w:lang w:val="fr-FR"/>
              </w:rPr>
              <w:t>depend</w:t>
            </w:r>
            <w:proofErr w:type="spellEnd"/>
            <w:r w:rsidRPr="00740ED1">
              <w:rPr>
                <w:bCs/>
                <w:lang w:val="fr-FR"/>
              </w:rPr>
              <w:t xml:space="preserve"> de la valeur de top opération</w:t>
            </w:r>
          </w:p>
          <w:p w:rsidR="00704F83" w:rsidRPr="00704F83" w:rsidRDefault="00704F83" w:rsidP="00A46B87">
            <w:pPr>
              <w:pStyle w:val="Table"/>
              <w:rPr>
                <w:snapToGrid w:val="0"/>
                <w:lang w:val="fr-FR"/>
              </w:rPr>
            </w:pPr>
          </w:p>
          <w:p w:rsidR="00C461A7" w:rsidRPr="00AD7C22" w:rsidRDefault="00C461A7" w:rsidP="00A46B87">
            <w:pPr>
              <w:pStyle w:val="Table"/>
              <w:rPr>
                <w:snapToGrid w:val="0"/>
                <w:u w:val="single"/>
                <w:lang w:val="fr-FR"/>
              </w:rPr>
            </w:pPr>
            <w:r w:rsidRPr="00740ED1">
              <w:rPr>
                <w:b/>
                <w:snapToGrid w:val="0"/>
                <w:u w:val="single"/>
                <w:lang w:val="fr-FR"/>
              </w:rPr>
              <w:t>ACSM </w:t>
            </w:r>
            <w:r w:rsidRPr="00AD7C22">
              <w:rPr>
                <w:snapToGrid w:val="0"/>
                <w:u w:val="single"/>
                <w:lang w:val="fr-FR"/>
              </w:rPr>
              <w:t>:</w:t>
            </w:r>
            <w:r w:rsidRPr="00AD7C22">
              <w:rPr>
                <w:snapToGrid w:val="0"/>
                <w:lang w:val="fr-FR"/>
              </w:rPr>
              <w:t xml:space="preserve"> maquette</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La SOCIETE GENERALE vous souhaite la bienvenue sur le service MESSALIA.</w:t>
            </w:r>
          </w:p>
          <w:p w:rsidR="00C461A7" w:rsidRPr="00AE4199" w:rsidRDefault="00C461A7" w:rsidP="00A46B87">
            <w:pPr>
              <w:pStyle w:val="Table"/>
              <w:rPr>
                <w:snapToGrid w:val="0"/>
                <w:lang w:val="fr-FR"/>
              </w:rPr>
            </w:pPr>
          </w:p>
          <w:p w:rsidR="00C461A7" w:rsidRPr="00AD7C22" w:rsidRDefault="00C461A7" w:rsidP="00A46B87">
            <w:pPr>
              <w:pStyle w:val="Table"/>
              <w:rPr>
                <w:snapToGrid w:val="0"/>
                <w:u w:val="single"/>
                <w:lang w:val="fr-FR"/>
              </w:rPr>
            </w:pPr>
            <w:r w:rsidRPr="00740ED1">
              <w:rPr>
                <w:b/>
                <w:snapToGrid w:val="0"/>
                <w:u w:val="single"/>
                <w:lang w:val="fr-FR"/>
              </w:rPr>
              <w:t>DESM </w:t>
            </w:r>
            <w:r w:rsidRPr="00AD7C22">
              <w:rPr>
                <w:snapToGrid w:val="0"/>
                <w:u w:val="single"/>
                <w:lang w:val="fr-FR"/>
              </w:rPr>
              <w:t>:</w:t>
            </w:r>
            <w:r w:rsidRPr="00AD7C22">
              <w:rPr>
                <w:snapToGrid w:val="0"/>
                <w:lang w:val="fr-FR"/>
              </w:rPr>
              <w:t xml:space="preserve"> maquette</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Ceci est un message de démo (données fictives)</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ESSALIA</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23.12.2003</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SOLDE</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+1 095 EUR</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ENCOURS CB</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-167 EUR</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DERNIER</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DEBIT</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-98 EUR</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DERNIER</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CREDIT</w:t>
            </w:r>
          </w:p>
          <w:p w:rsidR="00C461A7" w:rsidRPr="00AE4199" w:rsidRDefault="00C461A7" w:rsidP="00AD7C22">
            <w:pPr>
              <w:pStyle w:val="Table"/>
              <w:shd w:val="clear" w:color="auto" w:fill="D9D9D9" w:themeFill="background1" w:themeFillShade="D9"/>
              <w:rPr>
                <w:snapToGrid w:val="0"/>
                <w:lang w:val="fr-FR"/>
              </w:rPr>
            </w:pPr>
            <w:r w:rsidRPr="00AE4199">
              <w:rPr>
                <w:snapToGrid w:val="0"/>
                <w:lang w:val="fr-FR"/>
              </w:rPr>
              <w:t>+935 EUR</w:t>
            </w:r>
          </w:p>
          <w:p w:rsidR="00C461A7" w:rsidRPr="00AE4199" w:rsidRDefault="00C461A7" w:rsidP="00A46B87">
            <w:pPr>
              <w:pStyle w:val="Table"/>
              <w:rPr>
                <w:snapToGrid w:val="0"/>
                <w:lang w:val="fr-FR"/>
              </w:rPr>
            </w:pPr>
            <w:r w:rsidRPr="00AD7C22">
              <w:rPr>
                <w:snapToGrid w:val="0"/>
                <w:u w:val="single"/>
                <w:lang w:val="fr-FR"/>
              </w:rPr>
              <w:t>MASM</w:t>
            </w:r>
            <w:r w:rsidRPr="00AE4199">
              <w:rPr>
                <w:snapToGrid w:val="0"/>
                <w:lang w:val="fr-FR"/>
              </w:rPr>
              <w:t>: Pas de maquette</w:t>
            </w:r>
          </w:p>
          <w:p w:rsidR="00C461A7" w:rsidRPr="00AE4199" w:rsidRDefault="00C461A7" w:rsidP="00A46B87">
            <w:pPr>
              <w:pStyle w:val="Table"/>
              <w:rPr>
                <w:snapToGrid w:val="0"/>
                <w:lang w:val="fr-FR"/>
              </w:rPr>
            </w:pPr>
            <w:r w:rsidRPr="00AD7C22">
              <w:rPr>
                <w:snapToGrid w:val="0"/>
                <w:u w:val="single"/>
                <w:lang w:val="fr-FR"/>
              </w:rPr>
              <w:t>PLSM</w:t>
            </w:r>
            <w:r w:rsidRPr="00AE4199">
              <w:rPr>
                <w:snapToGrid w:val="0"/>
                <w:lang w:val="fr-FR"/>
              </w:rPr>
              <w:t xml:space="preserve"> : Pas de maquette</w:t>
            </w:r>
          </w:p>
          <w:p w:rsidR="00C461A7" w:rsidRPr="00AE4199" w:rsidRDefault="00C461A7" w:rsidP="00A46B87">
            <w:pPr>
              <w:pStyle w:val="Table"/>
              <w:rPr>
                <w:snapToGrid w:val="0"/>
                <w:lang w:val="fr-FR"/>
              </w:rPr>
            </w:pPr>
            <w:r w:rsidRPr="00AD7C22">
              <w:rPr>
                <w:snapToGrid w:val="0"/>
                <w:u w:val="single"/>
                <w:lang w:val="fr-FR"/>
              </w:rPr>
              <w:t>AGSM</w:t>
            </w:r>
            <w:r w:rsidRPr="00AE4199">
              <w:rPr>
                <w:snapToGrid w:val="0"/>
                <w:lang w:val="fr-FR"/>
              </w:rPr>
              <w:t> : Pas de maquette</w:t>
            </w:r>
          </w:p>
        </w:tc>
      </w:tr>
      <w:tr w:rsidR="00A46B87" w:rsidRPr="003F7818" w:rsidTr="00A46B87">
        <w:tc>
          <w:tcPr>
            <w:tcW w:w="1089"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Evènement déclencheur</w:t>
            </w:r>
          </w:p>
        </w:tc>
        <w:tc>
          <w:tcPr>
            <w:tcW w:w="7477"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S = Seuil atteint</w:t>
            </w:r>
          </w:p>
          <w:p w:rsidR="00C461A7" w:rsidRPr="00AE4199" w:rsidRDefault="00C461A7" w:rsidP="00A46B87">
            <w:pPr>
              <w:pStyle w:val="Table"/>
              <w:rPr>
                <w:lang w:val="fr-FR"/>
              </w:rPr>
            </w:pPr>
            <w:r w:rsidRPr="00AE4199">
              <w:rPr>
                <w:lang w:val="fr-FR"/>
              </w:rPr>
              <w:t>Q = Quotidien</w:t>
            </w:r>
          </w:p>
          <w:p w:rsidR="00C461A7" w:rsidRPr="00AE4199" w:rsidRDefault="00C461A7" w:rsidP="00A46B87">
            <w:pPr>
              <w:pStyle w:val="Table"/>
              <w:rPr>
                <w:lang w:val="fr-FR"/>
              </w:rPr>
            </w:pPr>
            <w:r w:rsidRPr="00AE4199">
              <w:rPr>
                <w:lang w:val="fr-FR"/>
              </w:rPr>
              <w:t>H = Hebdomadaire</w:t>
            </w:r>
          </w:p>
          <w:p w:rsidR="00C461A7" w:rsidRPr="00AE4199" w:rsidRDefault="00C461A7" w:rsidP="00A46B87">
            <w:pPr>
              <w:pStyle w:val="Table"/>
              <w:rPr>
                <w:lang w:val="fr-FR"/>
              </w:rPr>
            </w:pPr>
            <w:r w:rsidRPr="00AE4199">
              <w:rPr>
                <w:lang w:val="fr-FR"/>
              </w:rPr>
              <w:t>A = Accueil</w:t>
            </w:r>
          </w:p>
          <w:p w:rsidR="00C461A7" w:rsidRPr="00AE4199" w:rsidRDefault="00C461A7" w:rsidP="00A46B87">
            <w:pPr>
              <w:pStyle w:val="Table"/>
              <w:rPr>
                <w:lang w:val="fr-FR"/>
              </w:rPr>
            </w:pPr>
            <w:r w:rsidRPr="00AE4199">
              <w:rPr>
                <w:lang w:val="fr-FR"/>
              </w:rPr>
              <w:t>D = Démonstration</w:t>
            </w:r>
          </w:p>
          <w:p w:rsidR="00C461A7" w:rsidRPr="00AE4199" w:rsidRDefault="00C461A7" w:rsidP="00A46B87">
            <w:pPr>
              <w:pStyle w:val="Table"/>
              <w:rPr>
                <w:lang w:val="fr-FR"/>
              </w:rPr>
            </w:pPr>
            <w:r w:rsidRPr="00AE4199">
              <w:rPr>
                <w:lang w:val="fr-FR"/>
              </w:rPr>
              <w:t xml:space="preserve">R = </w:t>
            </w:r>
            <w:proofErr w:type="spellStart"/>
            <w:r w:rsidRPr="00AE4199">
              <w:rPr>
                <w:lang w:val="fr-FR"/>
              </w:rPr>
              <w:t>Ré-émission</w:t>
            </w:r>
            <w:proofErr w:type="spellEnd"/>
          </w:p>
          <w:p w:rsidR="00C461A7" w:rsidRPr="00AE4199" w:rsidRDefault="00C461A7" w:rsidP="00A46B87">
            <w:pPr>
              <w:pStyle w:val="Table"/>
              <w:rPr>
                <w:lang w:val="fr-FR"/>
              </w:rPr>
            </w:pPr>
            <w:r w:rsidRPr="00AE4199">
              <w:rPr>
                <w:lang w:val="fr-FR"/>
              </w:rPr>
              <w:t>M = Marketing</w:t>
            </w:r>
          </w:p>
          <w:p w:rsidR="00C461A7" w:rsidRPr="00AE4199" w:rsidRDefault="00C461A7" w:rsidP="00A46B87">
            <w:pPr>
              <w:pStyle w:val="Table"/>
              <w:rPr>
                <w:lang w:val="fr-FR"/>
              </w:rPr>
            </w:pPr>
            <w:r w:rsidRPr="00AE4199">
              <w:rPr>
                <w:lang w:val="fr-FR"/>
              </w:rPr>
              <w:t>P = Plafond atteint</w:t>
            </w:r>
          </w:p>
          <w:p w:rsidR="00C461A7" w:rsidRPr="00AE4199" w:rsidRDefault="00C461A7" w:rsidP="00A46B87">
            <w:pPr>
              <w:pStyle w:val="Table"/>
              <w:rPr>
                <w:lang w:val="fr-FR"/>
              </w:rPr>
            </w:pPr>
            <w:r w:rsidRPr="00AE4199">
              <w:rPr>
                <w:lang w:val="fr-FR"/>
              </w:rPr>
              <w:t xml:space="preserve">G = </w:t>
            </w:r>
            <w:proofErr w:type="spellStart"/>
            <w:r w:rsidRPr="00AE4199">
              <w:rPr>
                <w:lang w:val="fr-FR"/>
              </w:rPr>
              <w:t>Généris</w:t>
            </w:r>
            <w:proofErr w:type="spellEnd"/>
          </w:p>
        </w:tc>
      </w:tr>
      <w:tr w:rsidR="00A46B87" w:rsidRPr="003F7818" w:rsidTr="00A46B87">
        <w:tc>
          <w:tcPr>
            <w:tcW w:w="1089"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Présence chéquier dispo.</w:t>
            </w:r>
          </w:p>
        </w:tc>
        <w:tc>
          <w:tcPr>
            <w:tcW w:w="7477" w:type="dxa"/>
            <w:shd w:val="clear" w:color="auto" w:fill="auto"/>
            <w:tcMar>
              <w:top w:w="28" w:type="dxa"/>
              <w:left w:w="85" w:type="dxa"/>
              <w:right w:w="85" w:type="dxa"/>
            </w:tcMar>
          </w:tcPr>
          <w:p w:rsidR="00C461A7" w:rsidRPr="00AE4199" w:rsidRDefault="00C461A7" w:rsidP="00A46B87">
            <w:pPr>
              <w:pStyle w:val="Table"/>
              <w:rPr>
                <w:lang w:val="fr-FR"/>
              </w:rPr>
            </w:pPr>
            <w:r w:rsidRPr="00AE4199">
              <w:rPr>
                <w:lang w:val="fr-FR"/>
              </w:rPr>
              <w:t>N =  ne pas restituer cette zone dans le SMS</w:t>
            </w:r>
          </w:p>
          <w:p w:rsidR="00C461A7" w:rsidRPr="00AE4199" w:rsidRDefault="00C461A7" w:rsidP="00A46B87">
            <w:pPr>
              <w:pStyle w:val="Table"/>
              <w:rPr>
                <w:lang w:val="fr-FR"/>
              </w:rPr>
            </w:pPr>
            <w:r w:rsidRPr="00AE4199">
              <w:rPr>
                <w:bCs/>
                <w:lang w:val="fr-FR"/>
              </w:rPr>
              <w:t>O</w:t>
            </w:r>
            <w:r w:rsidRPr="00AE4199">
              <w:rPr>
                <w:lang w:val="fr-FR"/>
              </w:rPr>
              <w:t xml:space="preserve"> = ajouter à la fin  </w:t>
            </w:r>
            <w:r w:rsidRPr="00AE4199">
              <w:rPr>
                <w:bCs/>
                <w:lang w:val="fr-FR"/>
              </w:rPr>
              <w:t>"</w:t>
            </w:r>
            <w:r w:rsidRPr="00AE4199">
              <w:rPr>
                <w:b/>
                <w:bCs/>
                <w:lang w:val="fr-FR"/>
              </w:rPr>
              <w:t>CHEQUIER DISPO AGENCE</w:t>
            </w:r>
            <w:r w:rsidRPr="00AE4199">
              <w:rPr>
                <w:bCs/>
                <w:lang w:val="fr-FR"/>
              </w:rPr>
              <w:t>"</w:t>
            </w:r>
            <w:r w:rsidRPr="00AE4199">
              <w:rPr>
                <w:lang w:val="fr-FR"/>
              </w:rPr>
              <w:t> (masques ICDI et ICSM)</w:t>
            </w:r>
          </w:p>
          <w:p w:rsidR="00C461A7" w:rsidRPr="00AE4199" w:rsidRDefault="00C461A7" w:rsidP="00A46B87">
            <w:pPr>
              <w:pStyle w:val="Table"/>
              <w:rPr>
                <w:rFonts w:ascii="Arial" w:hAnsi="Arial" w:cs="Arial"/>
                <w:color w:val="666666"/>
                <w:lang w:val="fr-FR"/>
              </w:rPr>
            </w:pPr>
            <w:r w:rsidRPr="00AE4199">
              <w:rPr>
                <w:lang w:val="fr-FR"/>
              </w:rPr>
              <w:t>C = ajouter à la fin  "</w:t>
            </w:r>
            <w:r w:rsidRPr="00AE4199">
              <w:rPr>
                <w:b/>
                <w:lang w:val="fr-FR"/>
              </w:rPr>
              <w:t>CHEQUIER ENVOYE JJ/MM</w:t>
            </w:r>
            <w:r w:rsidRPr="00AE4199">
              <w:rPr>
                <w:lang w:val="fr-FR"/>
              </w:rPr>
              <w:t>"  (avec champ «</w:t>
            </w:r>
            <w:r w:rsidRPr="00AE4199">
              <w:rPr>
                <w:snapToGrid w:val="0"/>
                <w:lang w:val="fr-FR"/>
              </w:rPr>
              <w:t>Jour Envoi</w:t>
            </w:r>
            <w:r w:rsidRPr="00AE4199">
              <w:rPr>
                <w:lang w:val="fr-FR"/>
              </w:rPr>
              <w:t>» JJ/MM = Jour envoi)</w:t>
            </w:r>
          </w:p>
        </w:tc>
      </w:tr>
    </w:tbl>
    <w:p w:rsidR="00C461A7" w:rsidRPr="00AE4199" w:rsidRDefault="00C461A7" w:rsidP="00C461A7">
      <w:pPr>
        <w:pStyle w:val="Corpsdetexte"/>
        <w:jc w:val="both"/>
        <w:rPr>
          <w:lang w:val="fr-FR"/>
        </w:rPr>
      </w:pPr>
      <w:bookmarkStart w:id="104" w:name="_Toc477600203"/>
      <w:bookmarkEnd w:id="68"/>
    </w:p>
    <w:p w:rsidR="00C461A7" w:rsidRPr="00740ED1" w:rsidRDefault="00C461A7" w:rsidP="00C461A7">
      <w:pPr>
        <w:pStyle w:val="Titre2"/>
        <w:rPr>
          <w:lang w:val="fr-FR"/>
        </w:rPr>
      </w:pPr>
      <w:r w:rsidRPr="00740ED1">
        <w:rPr>
          <w:lang w:val="fr-FR"/>
        </w:rPr>
        <w:br w:type="page"/>
        <w:t xml:space="preserve"> </w:t>
      </w:r>
      <w:bookmarkStart w:id="105" w:name="_Toc292988765"/>
      <w:bookmarkStart w:id="106" w:name="_Toc316305267"/>
      <w:bookmarkStart w:id="107" w:name="_Toc385324820"/>
      <w:r w:rsidRPr="00740ED1">
        <w:rPr>
          <w:lang w:val="fr-FR"/>
        </w:rPr>
        <w:t>Format et structure des fichiers de compte - rendus</w:t>
      </w:r>
      <w:bookmarkEnd w:id="104"/>
      <w:bookmarkEnd w:id="105"/>
      <w:bookmarkEnd w:id="106"/>
      <w:bookmarkEnd w:id="107"/>
    </w:p>
    <w:p w:rsidR="00C461A7" w:rsidRPr="00AE4199" w:rsidRDefault="00C461A7" w:rsidP="00C461A7">
      <w:pPr>
        <w:pStyle w:val="Corpsdetexte"/>
        <w:jc w:val="both"/>
        <w:rPr>
          <w:lang w:val="fr-FR"/>
        </w:rPr>
      </w:pPr>
      <w:r w:rsidRPr="00AE4199">
        <w:rPr>
          <w:lang w:val="fr-FR"/>
        </w:rPr>
        <w:t>Le fichier de présente sous la forme d’enregistrement de longueur fixe (80 caractères).</w:t>
      </w:r>
    </w:p>
    <w:p w:rsidR="00C461A7" w:rsidRPr="00AE4199" w:rsidRDefault="00C461A7" w:rsidP="00C461A7">
      <w:pPr>
        <w:pStyle w:val="Corpsdetexte"/>
        <w:jc w:val="both"/>
        <w:rPr>
          <w:lang w:val="fr-FR"/>
        </w:rPr>
      </w:pPr>
      <w:r w:rsidRPr="00AE4199">
        <w:rPr>
          <w:lang w:val="fr-FR"/>
        </w:rPr>
        <w:t>Il contient un enregistrement d’en-tête et de fin de fichier.</w:t>
      </w:r>
    </w:p>
    <w:p w:rsidR="00C461A7" w:rsidRPr="00AE4199" w:rsidRDefault="00C461A7" w:rsidP="00C461A7">
      <w:pPr>
        <w:pStyle w:val="Corpsdetexte"/>
        <w:jc w:val="both"/>
        <w:rPr>
          <w:lang w:val="fr-FR"/>
        </w:rPr>
      </w:pPr>
      <w:r w:rsidRPr="00AE4199">
        <w:rPr>
          <w:lang w:val="fr-FR"/>
        </w:rPr>
        <w:t>On trouve dans le reste du fichier un enregistrement par message dont l’état a changé depuis l’envoi du dernier compte-rendu.</w:t>
      </w:r>
    </w:p>
    <w:p w:rsidR="00C461A7" w:rsidRPr="00AE4199" w:rsidRDefault="00AD7C22" w:rsidP="00AD7C22">
      <w:pPr>
        <w:pStyle w:val="Titre3"/>
        <w:rPr>
          <w:lang w:val="fr-FR"/>
        </w:rPr>
      </w:pPr>
      <w:bookmarkStart w:id="108" w:name="_Toc385324821"/>
      <w:r w:rsidRPr="00AE4199">
        <w:rPr>
          <w:snapToGrid w:val="0"/>
          <w:lang w:val="fr-FR"/>
        </w:rPr>
        <w:t>Enregistrement d'en-tête du fichier</w:t>
      </w:r>
      <w:bookmarkEnd w:id="108"/>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794"/>
        <w:gridCol w:w="2268"/>
        <w:gridCol w:w="1134"/>
        <w:gridCol w:w="2268"/>
        <w:gridCol w:w="1985"/>
        <w:gridCol w:w="1469"/>
      </w:tblGrid>
      <w:tr w:rsidR="00730440" w:rsidRPr="00AE4199" w:rsidTr="00730440">
        <w:trPr>
          <w:trHeight w:val="160"/>
          <w:tblHeader/>
        </w:trPr>
        <w:tc>
          <w:tcPr>
            <w:tcW w:w="794" w:type="dxa"/>
            <w:tcBorders>
              <w:righ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jc w:val="center"/>
              <w:rPr>
                <w:snapToGrid w:val="0"/>
                <w:lang w:val="fr-FR"/>
              </w:rPr>
            </w:pPr>
            <w:r w:rsidRPr="00AE4199">
              <w:rPr>
                <w:snapToGrid w:val="0"/>
                <w:lang w:val="fr-FR"/>
              </w:rPr>
              <w:t>N° Zone</w:t>
            </w:r>
          </w:p>
        </w:tc>
        <w:tc>
          <w:tcPr>
            <w:tcW w:w="2268"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rPr>
                <w:snapToGrid w:val="0"/>
                <w:lang w:val="fr-FR"/>
              </w:rPr>
            </w:pPr>
            <w:r w:rsidRPr="00AE4199">
              <w:rPr>
                <w:snapToGrid w:val="0"/>
                <w:lang w:val="fr-FR"/>
              </w:rPr>
              <w:t>Libellé</w:t>
            </w:r>
          </w:p>
        </w:tc>
        <w:tc>
          <w:tcPr>
            <w:tcW w:w="1134"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jc w:val="center"/>
              <w:rPr>
                <w:snapToGrid w:val="0"/>
                <w:lang w:val="fr-FR"/>
              </w:rPr>
            </w:pPr>
            <w:r w:rsidRPr="00AE4199">
              <w:rPr>
                <w:snapToGrid w:val="0"/>
                <w:lang w:val="fr-FR"/>
              </w:rPr>
              <w:t>Longueur</w:t>
            </w:r>
          </w:p>
        </w:tc>
        <w:tc>
          <w:tcPr>
            <w:tcW w:w="2268"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rPr>
                <w:snapToGrid w:val="0"/>
                <w:lang w:val="fr-FR"/>
              </w:rPr>
            </w:pPr>
            <w:r w:rsidRPr="00AE4199">
              <w:rPr>
                <w:snapToGrid w:val="0"/>
                <w:lang w:val="fr-FR"/>
              </w:rPr>
              <w:t>Format/Contenu</w:t>
            </w:r>
          </w:p>
        </w:tc>
        <w:tc>
          <w:tcPr>
            <w:tcW w:w="1985" w:type="dxa"/>
            <w:tcBorders>
              <w:left w:val="single" w:sz="4" w:space="0" w:color="FFFFFF"/>
              <w:righ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rPr>
                <w:snapToGrid w:val="0"/>
                <w:lang w:val="fr-FR"/>
              </w:rPr>
            </w:pPr>
            <w:r w:rsidRPr="00AE4199">
              <w:rPr>
                <w:snapToGrid w:val="0"/>
                <w:lang w:val="fr-FR"/>
              </w:rPr>
              <w:t>Type</w:t>
            </w:r>
          </w:p>
          <w:p w:rsidR="00C461A7" w:rsidRPr="00AE4199" w:rsidRDefault="00C461A7" w:rsidP="00730440">
            <w:pPr>
              <w:pStyle w:val="TableHeader"/>
              <w:rPr>
                <w:snapToGrid w:val="0"/>
                <w:sz w:val="14"/>
                <w:lang w:val="fr-FR"/>
              </w:rPr>
            </w:pPr>
            <w:r w:rsidRPr="00AE4199">
              <w:rPr>
                <w:snapToGrid w:val="0"/>
                <w:sz w:val="14"/>
                <w:lang w:val="fr-FR"/>
              </w:rPr>
              <w:t xml:space="preserve">N = </w:t>
            </w:r>
            <w:r w:rsidRPr="00AE4199">
              <w:rPr>
                <w:snapToGrid w:val="0"/>
                <w:lang w:val="fr-FR"/>
              </w:rPr>
              <w:t>numérique</w:t>
            </w:r>
          </w:p>
          <w:p w:rsidR="00C461A7" w:rsidRPr="00AE4199" w:rsidRDefault="00C461A7" w:rsidP="00730440">
            <w:pPr>
              <w:pStyle w:val="TableHeader"/>
              <w:rPr>
                <w:snapToGrid w:val="0"/>
                <w:sz w:val="14"/>
                <w:lang w:val="fr-FR"/>
              </w:rPr>
            </w:pPr>
            <w:r w:rsidRPr="00AE4199">
              <w:rPr>
                <w:snapToGrid w:val="0"/>
                <w:sz w:val="14"/>
                <w:lang w:val="fr-FR"/>
              </w:rPr>
              <w:t xml:space="preserve">X = </w:t>
            </w:r>
            <w:r w:rsidRPr="00AE4199">
              <w:rPr>
                <w:snapToGrid w:val="0"/>
                <w:lang w:val="fr-FR"/>
              </w:rPr>
              <w:t>alpha - numérique</w:t>
            </w:r>
          </w:p>
        </w:tc>
        <w:tc>
          <w:tcPr>
            <w:tcW w:w="1469" w:type="dxa"/>
            <w:tcBorders>
              <w:left w:val="single" w:sz="4" w:space="0" w:color="FFFFFF"/>
            </w:tcBorders>
            <w:shd w:val="clear" w:color="auto" w:fill="0066A2"/>
            <w:tcMar>
              <w:top w:w="57" w:type="dxa"/>
              <w:left w:w="85" w:type="dxa"/>
              <w:right w:w="85" w:type="dxa"/>
            </w:tcMar>
            <w:vAlign w:val="center"/>
          </w:tcPr>
          <w:p w:rsidR="00C461A7" w:rsidRPr="00AE4199" w:rsidRDefault="00C461A7" w:rsidP="00730440">
            <w:pPr>
              <w:pStyle w:val="TableHeader"/>
              <w:rPr>
                <w:snapToGrid w:val="0"/>
                <w:lang w:val="fr-FR"/>
              </w:rPr>
            </w:pPr>
            <w:r w:rsidRPr="00AE4199">
              <w:rPr>
                <w:snapToGrid w:val="0"/>
                <w:lang w:val="fr-FR"/>
              </w:rPr>
              <w:t>Obligatoire</w:t>
            </w:r>
          </w:p>
          <w:p w:rsidR="00C461A7" w:rsidRPr="00AE4199" w:rsidRDefault="00C461A7" w:rsidP="00730440">
            <w:pPr>
              <w:pStyle w:val="TableHeader"/>
              <w:rPr>
                <w:snapToGrid w:val="0"/>
                <w:lang w:val="fr-FR"/>
              </w:rPr>
            </w:pPr>
            <w:r w:rsidRPr="00AE4199">
              <w:rPr>
                <w:snapToGrid w:val="0"/>
                <w:lang w:val="fr-FR"/>
              </w:rPr>
              <w:t>O=Oui</w:t>
            </w:r>
          </w:p>
          <w:p w:rsidR="00C461A7" w:rsidRPr="00AE4199" w:rsidRDefault="00C461A7" w:rsidP="00730440">
            <w:pPr>
              <w:pStyle w:val="TableHeader"/>
              <w:rPr>
                <w:snapToGrid w:val="0"/>
                <w:lang w:val="fr-FR"/>
              </w:rPr>
            </w:pPr>
            <w:r w:rsidRPr="00AE4199">
              <w:rPr>
                <w:snapToGrid w:val="0"/>
                <w:lang w:val="fr-FR"/>
              </w:rPr>
              <w:t>N=Non</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1</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Code enregistrement</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2</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 00 »</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N</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3</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Nom fichier</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8</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 CRSTMSVC »</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X</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11</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Date/Heure création fichier</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14</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SSAAMMJJHHMMSS (date/heure système)</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N</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25</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Date/Heure début période</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14</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SSAAMMJJHHMMSS</w:t>
            </w:r>
          </w:p>
          <w:p w:rsidR="00C461A7" w:rsidRPr="00AE4199" w:rsidRDefault="00C461A7" w:rsidP="00730440">
            <w:pPr>
              <w:pStyle w:val="Table"/>
              <w:rPr>
                <w:snapToGrid w:val="0"/>
                <w:lang w:val="fr-FR"/>
              </w:rPr>
            </w:pPr>
            <w:r w:rsidRPr="00AE4199">
              <w:rPr>
                <w:snapToGrid w:val="0"/>
                <w:lang w:val="fr-FR"/>
              </w:rPr>
              <w:t>(Date/Heure premier message)</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N</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39</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Date/Heure fin période</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14</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SSAAMMJJHHMMSS</w:t>
            </w:r>
          </w:p>
          <w:p w:rsidR="00C461A7" w:rsidRPr="00AE4199" w:rsidRDefault="00C461A7" w:rsidP="00730440">
            <w:pPr>
              <w:pStyle w:val="Table"/>
              <w:rPr>
                <w:snapToGrid w:val="0"/>
                <w:lang w:val="fr-FR"/>
              </w:rPr>
            </w:pPr>
            <w:r w:rsidRPr="00AE4199">
              <w:rPr>
                <w:snapToGrid w:val="0"/>
                <w:lang w:val="fr-FR"/>
              </w:rPr>
              <w:t>(Date/Heure dernier message)</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N</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53</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Version protocole</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2</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N</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55</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Filler</w:t>
            </w:r>
          </w:p>
        </w:tc>
        <w:tc>
          <w:tcPr>
            <w:tcW w:w="1134"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26</w:t>
            </w:r>
          </w:p>
        </w:tc>
        <w:tc>
          <w:tcPr>
            <w:tcW w:w="2268" w:type="dxa"/>
            <w:shd w:val="clear" w:color="auto" w:fill="auto"/>
            <w:tcMar>
              <w:top w:w="28" w:type="dxa"/>
              <w:left w:w="85" w:type="dxa"/>
              <w:right w:w="85" w:type="dxa"/>
            </w:tcMar>
          </w:tcPr>
          <w:p w:rsidR="00C461A7" w:rsidRPr="00AE4199" w:rsidRDefault="00C461A7" w:rsidP="00730440">
            <w:pPr>
              <w:pStyle w:val="Table"/>
              <w:rPr>
                <w:snapToGrid w:val="0"/>
                <w:lang w:val="fr-FR"/>
              </w:rPr>
            </w:pPr>
            <w:r w:rsidRPr="00AE4199">
              <w:rPr>
                <w:snapToGrid w:val="0"/>
                <w:lang w:val="fr-FR"/>
              </w:rPr>
              <w:t>Complété par des blancs</w:t>
            </w:r>
          </w:p>
        </w:tc>
        <w:tc>
          <w:tcPr>
            <w:tcW w:w="1985"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X</w:t>
            </w:r>
          </w:p>
        </w:tc>
        <w:tc>
          <w:tcPr>
            <w:tcW w:w="1469" w:type="dxa"/>
            <w:shd w:val="clear" w:color="auto" w:fill="auto"/>
            <w:tcMar>
              <w:top w:w="28" w:type="dxa"/>
              <w:left w:w="85" w:type="dxa"/>
              <w:right w:w="85" w:type="dxa"/>
            </w:tcMar>
          </w:tcPr>
          <w:p w:rsidR="00C461A7" w:rsidRPr="00AE4199" w:rsidRDefault="00C461A7" w:rsidP="00730440">
            <w:pPr>
              <w:pStyle w:val="Table"/>
              <w:jc w:val="center"/>
              <w:rPr>
                <w:snapToGrid w:val="0"/>
                <w:lang w:val="fr-FR"/>
              </w:rPr>
            </w:pPr>
            <w:r w:rsidRPr="00AE4199">
              <w:rPr>
                <w:snapToGrid w:val="0"/>
                <w:lang w:val="fr-FR"/>
              </w:rPr>
              <w:t>O</w:t>
            </w:r>
          </w:p>
        </w:tc>
      </w:tr>
      <w:tr w:rsidR="00730440" w:rsidRPr="00730440" w:rsidTr="00730440">
        <w:trPr>
          <w:trHeight w:val="160"/>
        </w:trPr>
        <w:tc>
          <w:tcPr>
            <w:tcW w:w="794" w:type="dxa"/>
            <w:shd w:val="clear" w:color="auto" w:fill="DBE5F1" w:themeFill="accent1" w:themeFillTint="33"/>
            <w:tcMar>
              <w:top w:w="28" w:type="dxa"/>
              <w:left w:w="85" w:type="dxa"/>
              <w:right w:w="85" w:type="dxa"/>
            </w:tcMar>
          </w:tcPr>
          <w:p w:rsidR="00C461A7" w:rsidRPr="00730440" w:rsidRDefault="00C461A7" w:rsidP="00730440">
            <w:pPr>
              <w:pStyle w:val="Table"/>
              <w:jc w:val="center"/>
              <w:rPr>
                <w:b/>
                <w:snapToGrid w:val="0"/>
                <w:lang w:val="fr-FR"/>
              </w:rPr>
            </w:pPr>
          </w:p>
        </w:tc>
        <w:tc>
          <w:tcPr>
            <w:tcW w:w="2268" w:type="dxa"/>
            <w:shd w:val="clear" w:color="auto" w:fill="DBE5F1" w:themeFill="accent1" w:themeFillTint="33"/>
            <w:tcMar>
              <w:top w:w="28" w:type="dxa"/>
              <w:left w:w="85" w:type="dxa"/>
              <w:right w:w="85" w:type="dxa"/>
            </w:tcMar>
          </w:tcPr>
          <w:p w:rsidR="00C461A7" w:rsidRPr="00730440" w:rsidRDefault="00C461A7" w:rsidP="00730440">
            <w:pPr>
              <w:pStyle w:val="Table"/>
              <w:rPr>
                <w:b/>
                <w:snapToGrid w:val="0"/>
                <w:lang w:val="fr-FR"/>
              </w:rPr>
            </w:pPr>
          </w:p>
        </w:tc>
        <w:tc>
          <w:tcPr>
            <w:tcW w:w="1134" w:type="dxa"/>
            <w:shd w:val="clear" w:color="auto" w:fill="DBE5F1" w:themeFill="accent1" w:themeFillTint="33"/>
            <w:tcMar>
              <w:top w:w="28" w:type="dxa"/>
              <w:left w:w="85" w:type="dxa"/>
              <w:right w:w="85" w:type="dxa"/>
            </w:tcMar>
          </w:tcPr>
          <w:p w:rsidR="00C461A7" w:rsidRPr="00730440" w:rsidRDefault="00C461A7" w:rsidP="00730440">
            <w:pPr>
              <w:pStyle w:val="Table"/>
              <w:jc w:val="center"/>
              <w:rPr>
                <w:b/>
                <w:snapToGrid w:val="0"/>
                <w:lang w:val="fr-FR"/>
              </w:rPr>
            </w:pPr>
            <w:r w:rsidRPr="00730440">
              <w:rPr>
                <w:b/>
                <w:snapToGrid w:val="0"/>
                <w:lang w:val="fr-FR"/>
              </w:rPr>
              <w:t>80</w:t>
            </w:r>
          </w:p>
        </w:tc>
        <w:tc>
          <w:tcPr>
            <w:tcW w:w="2268" w:type="dxa"/>
            <w:shd w:val="clear" w:color="auto" w:fill="DBE5F1" w:themeFill="accent1" w:themeFillTint="33"/>
            <w:tcMar>
              <w:top w:w="28" w:type="dxa"/>
              <w:left w:w="85" w:type="dxa"/>
              <w:right w:w="85" w:type="dxa"/>
            </w:tcMar>
          </w:tcPr>
          <w:p w:rsidR="00C461A7" w:rsidRPr="00730440" w:rsidRDefault="00C461A7" w:rsidP="00730440">
            <w:pPr>
              <w:pStyle w:val="Table"/>
              <w:rPr>
                <w:b/>
                <w:snapToGrid w:val="0"/>
                <w:lang w:val="fr-FR"/>
              </w:rPr>
            </w:pPr>
          </w:p>
        </w:tc>
        <w:tc>
          <w:tcPr>
            <w:tcW w:w="1985" w:type="dxa"/>
            <w:shd w:val="clear" w:color="auto" w:fill="DBE5F1" w:themeFill="accent1" w:themeFillTint="33"/>
            <w:tcMar>
              <w:top w:w="28" w:type="dxa"/>
              <w:left w:w="85" w:type="dxa"/>
              <w:right w:w="85" w:type="dxa"/>
            </w:tcMar>
          </w:tcPr>
          <w:p w:rsidR="00C461A7" w:rsidRPr="00730440" w:rsidRDefault="00C461A7" w:rsidP="00730440">
            <w:pPr>
              <w:pStyle w:val="Table"/>
              <w:rPr>
                <w:b/>
                <w:snapToGrid w:val="0"/>
                <w:lang w:val="fr-FR"/>
              </w:rPr>
            </w:pPr>
          </w:p>
        </w:tc>
        <w:tc>
          <w:tcPr>
            <w:tcW w:w="1469" w:type="dxa"/>
            <w:shd w:val="clear" w:color="auto" w:fill="DBE5F1" w:themeFill="accent1" w:themeFillTint="33"/>
            <w:tcMar>
              <w:top w:w="28" w:type="dxa"/>
              <w:left w:w="85" w:type="dxa"/>
              <w:right w:w="85" w:type="dxa"/>
            </w:tcMar>
          </w:tcPr>
          <w:p w:rsidR="00C461A7" w:rsidRPr="00730440" w:rsidRDefault="00C461A7" w:rsidP="00730440">
            <w:pPr>
              <w:pStyle w:val="Table"/>
              <w:rPr>
                <w:b/>
                <w:snapToGrid w:val="0"/>
                <w:lang w:val="fr-FR"/>
              </w:rPr>
            </w:pPr>
          </w:p>
        </w:tc>
      </w:tr>
    </w:tbl>
    <w:p w:rsidR="00AD7C22" w:rsidRDefault="00AD7C22" w:rsidP="00AD7C22">
      <w:pPr>
        <w:pStyle w:val="Titre3"/>
        <w:rPr>
          <w:lang w:val="fr-FR"/>
        </w:rPr>
      </w:pPr>
      <w:bookmarkStart w:id="109" w:name="_Toc385324822"/>
      <w:r>
        <w:rPr>
          <w:lang w:val="fr-FR"/>
        </w:rPr>
        <w:t>Corps du texte</w:t>
      </w:r>
      <w:bookmarkEnd w:id="109"/>
    </w:p>
    <w:tbl>
      <w:tblPr>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794"/>
        <w:gridCol w:w="2268"/>
        <w:gridCol w:w="1134"/>
        <w:gridCol w:w="2552"/>
        <w:gridCol w:w="1701"/>
        <w:gridCol w:w="1417"/>
      </w:tblGrid>
      <w:tr w:rsidR="00730440" w:rsidRPr="00740ED1" w:rsidTr="00730440">
        <w:trPr>
          <w:trHeight w:val="160"/>
          <w:tblHeader/>
        </w:trPr>
        <w:tc>
          <w:tcPr>
            <w:tcW w:w="794" w:type="dxa"/>
            <w:tcBorders>
              <w:right w:val="single" w:sz="4" w:space="0" w:color="FFFFFF"/>
            </w:tcBorders>
            <w:shd w:val="clear" w:color="auto" w:fill="0066A2"/>
            <w:tcMar>
              <w:top w:w="57" w:type="dxa"/>
              <w:left w:w="85" w:type="dxa"/>
              <w:right w:w="85" w:type="dxa"/>
            </w:tcMar>
            <w:vAlign w:val="center"/>
          </w:tcPr>
          <w:p w:rsidR="00AD7C22" w:rsidRPr="00AE4199" w:rsidRDefault="00AD7C22" w:rsidP="00730440">
            <w:pPr>
              <w:pStyle w:val="TableHeader"/>
              <w:jc w:val="center"/>
              <w:rPr>
                <w:snapToGrid w:val="0"/>
                <w:lang w:val="fr-FR"/>
              </w:rPr>
            </w:pPr>
            <w:r w:rsidRPr="00AE4199">
              <w:rPr>
                <w:snapToGrid w:val="0"/>
                <w:lang w:val="fr-FR"/>
              </w:rPr>
              <w:t>N° Zone</w:t>
            </w:r>
          </w:p>
        </w:tc>
        <w:tc>
          <w:tcPr>
            <w:tcW w:w="2268"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730440">
            <w:pPr>
              <w:pStyle w:val="TableHeader"/>
              <w:rPr>
                <w:snapToGrid w:val="0"/>
                <w:lang w:val="fr-FR"/>
              </w:rPr>
            </w:pPr>
            <w:r w:rsidRPr="00AE4199">
              <w:rPr>
                <w:snapToGrid w:val="0"/>
                <w:lang w:val="fr-FR"/>
              </w:rPr>
              <w:t>Libellé</w:t>
            </w:r>
          </w:p>
        </w:tc>
        <w:tc>
          <w:tcPr>
            <w:tcW w:w="1134"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730440">
            <w:pPr>
              <w:pStyle w:val="TableHeader"/>
              <w:rPr>
                <w:snapToGrid w:val="0"/>
                <w:lang w:val="fr-FR"/>
              </w:rPr>
            </w:pPr>
            <w:r w:rsidRPr="00AE4199">
              <w:rPr>
                <w:snapToGrid w:val="0"/>
                <w:lang w:val="fr-FR"/>
              </w:rPr>
              <w:t>Longueur</w:t>
            </w:r>
          </w:p>
        </w:tc>
        <w:tc>
          <w:tcPr>
            <w:tcW w:w="2552"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730440">
            <w:pPr>
              <w:pStyle w:val="TableHeader"/>
              <w:rPr>
                <w:snapToGrid w:val="0"/>
                <w:lang w:val="fr-FR"/>
              </w:rPr>
            </w:pPr>
            <w:r w:rsidRPr="00AE4199">
              <w:rPr>
                <w:snapToGrid w:val="0"/>
                <w:lang w:val="fr-FR"/>
              </w:rPr>
              <w:t>Format/Contenu</w:t>
            </w:r>
          </w:p>
        </w:tc>
        <w:tc>
          <w:tcPr>
            <w:tcW w:w="1701"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730440">
            <w:pPr>
              <w:pStyle w:val="TableHeader"/>
              <w:rPr>
                <w:snapToGrid w:val="0"/>
                <w:lang w:val="fr-FR"/>
              </w:rPr>
            </w:pPr>
            <w:r w:rsidRPr="00AE4199">
              <w:rPr>
                <w:snapToGrid w:val="0"/>
                <w:lang w:val="fr-FR"/>
              </w:rPr>
              <w:t>Type</w:t>
            </w:r>
          </w:p>
          <w:p w:rsidR="00AD7C22" w:rsidRPr="00AE4199" w:rsidRDefault="00AD7C22" w:rsidP="00730440">
            <w:pPr>
              <w:pStyle w:val="TableHeader"/>
              <w:rPr>
                <w:snapToGrid w:val="0"/>
                <w:sz w:val="14"/>
                <w:lang w:val="fr-FR"/>
              </w:rPr>
            </w:pPr>
            <w:r w:rsidRPr="00AE4199">
              <w:rPr>
                <w:snapToGrid w:val="0"/>
                <w:sz w:val="14"/>
                <w:lang w:val="fr-FR"/>
              </w:rPr>
              <w:t xml:space="preserve">N = </w:t>
            </w:r>
            <w:r w:rsidRPr="00AE4199">
              <w:rPr>
                <w:snapToGrid w:val="0"/>
                <w:lang w:val="fr-FR"/>
              </w:rPr>
              <w:t>numérique</w:t>
            </w:r>
          </w:p>
          <w:p w:rsidR="00AD7C22" w:rsidRPr="00AE4199" w:rsidRDefault="00AD7C22" w:rsidP="00730440">
            <w:pPr>
              <w:pStyle w:val="TableHeader"/>
              <w:rPr>
                <w:snapToGrid w:val="0"/>
                <w:sz w:val="14"/>
                <w:lang w:val="fr-FR"/>
              </w:rPr>
            </w:pPr>
            <w:r w:rsidRPr="00AE4199">
              <w:rPr>
                <w:snapToGrid w:val="0"/>
                <w:sz w:val="14"/>
                <w:lang w:val="fr-FR"/>
              </w:rPr>
              <w:t xml:space="preserve">X = </w:t>
            </w:r>
            <w:r w:rsidRPr="00AE4199">
              <w:rPr>
                <w:snapToGrid w:val="0"/>
                <w:lang w:val="fr-FR"/>
              </w:rPr>
              <w:t>alpha - numérique</w:t>
            </w:r>
          </w:p>
        </w:tc>
        <w:tc>
          <w:tcPr>
            <w:tcW w:w="1417" w:type="dxa"/>
            <w:tcBorders>
              <w:left w:val="single" w:sz="4" w:space="0" w:color="FFFFFF"/>
            </w:tcBorders>
            <w:shd w:val="clear" w:color="auto" w:fill="0066A2"/>
            <w:tcMar>
              <w:top w:w="57" w:type="dxa"/>
              <w:left w:w="85" w:type="dxa"/>
              <w:right w:w="85" w:type="dxa"/>
            </w:tcMar>
            <w:vAlign w:val="center"/>
          </w:tcPr>
          <w:p w:rsidR="00730440" w:rsidRDefault="00AD7C22" w:rsidP="00730440">
            <w:pPr>
              <w:pStyle w:val="TableHeader"/>
              <w:rPr>
                <w:snapToGrid w:val="0"/>
                <w:lang w:val="fr-FR"/>
              </w:rPr>
            </w:pPr>
            <w:r w:rsidRPr="00AE4199">
              <w:rPr>
                <w:snapToGrid w:val="0"/>
                <w:lang w:val="fr-FR"/>
              </w:rPr>
              <w:t>Obligatoire</w:t>
            </w:r>
          </w:p>
          <w:p w:rsidR="00AD7C22" w:rsidRPr="00AE4199" w:rsidRDefault="00AD7C22" w:rsidP="00730440">
            <w:pPr>
              <w:pStyle w:val="TableHeader"/>
              <w:rPr>
                <w:snapToGrid w:val="0"/>
                <w:lang w:val="fr-FR"/>
              </w:rPr>
            </w:pPr>
            <w:r w:rsidRPr="00AE4199">
              <w:rPr>
                <w:snapToGrid w:val="0"/>
                <w:lang w:val="fr-FR"/>
              </w:rPr>
              <w:t>O=Oui</w:t>
            </w:r>
          </w:p>
          <w:p w:rsidR="00AD7C22" w:rsidRPr="00AE4199" w:rsidRDefault="00AD7C22" w:rsidP="00730440">
            <w:pPr>
              <w:pStyle w:val="TableHeader"/>
              <w:rPr>
                <w:snapToGrid w:val="0"/>
                <w:lang w:val="fr-FR"/>
              </w:rPr>
            </w:pPr>
            <w:r w:rsidRPr="00AE4199">
              <w:rPr>
                <w:snapToGrid w:val="0"/>
                <w:lang w:val="fr-FR"/>
              </w:rPr>
              <w:t>N=Non</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1</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Code enregistrement</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2</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 01 »</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3</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Identifiant client</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32</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Unique</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35</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Identifiant message</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15</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proofErr w:type="spellStart"/>
            <w:r w:rsidRPr="00AE4199">
              <w:rPr>
                <w:snapToGrid w:val="0"/>
                <w:lang w:val="fr-FR"/>
              </w:rPr>
              <w:t>SSAAMMJJnnnnnnn</w:t>
            </w:r>
            <w:proofErr w:type="spellEnd"/>
            <w:r w:rsidRPr="00AE4199">
              <w:rPr>
                <w:snapToGrid w:val="0"/>
                <w:lang w:val="fr-FR"/>
              </w:rPr>
              <w:t xml:space="preserve"> avec</w:t>
            </w:r>
          </w:p>
          <w:p w:rsidR="00AD7C22" w:rsidRPr="00AE4199" w:rsidRDefault="00AD7C22" w:rsidP="00730440">
            <w:pPr>
              <w:pStyle w:val="Table"/>
              <w:rPr>
                <w:snapToGrid w:val="0"/>
                <w:lang w:val="fr-FR"/>
              </w:rPr>
            </w:pPr>
            <w:r w:rsidRPr="00AE4199">
              <w:rPr>
                <w:snapToGrid w:val="0"/>
                <w:lang w:val="fr-FR"/>
              </w:rPr>
              <w:t>0000000 à 7999999 SG</w:t>
            </w:r>
          </w:p>
          <w:p w:rsidR="00AD7C22" w:rsidRPr="00AE4199" w:rsidRDefault="00AD7C22" w:rsidP="00730440">
            <w:pPr>
              <w:pStyle w:val="Table"/>
              <w:rPr>
                <w:snapToGrid w:val="0"/>
                <w:lang w:val="fr-FR"/>
              </w:rPr>
            </w:pPr>
            <w:r w:rsidRPr="00AE4199">
              <w:rPr>
                <w:snapToGrid w:val="0"/>
                <w:lang w:val="fr-FR"/>
              </w:rPr>
              <w:t>8000000 à 9999999 réservé</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50</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Etat message</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2</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52</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Date/Heure changement état</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14</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SSAAMMJJHHMMSS</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66</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Date/Heure soumission opérateur</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14</w:t>
            </w: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SSAAMMJJHHMMSS</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p>
        </w:tc>
        <w:tc>
          <w:tcPr>
            <w:tcW w:w="2552" w:type="dxa"/>
            <w:shd w:val="clear" w:color="auto" w:fill="auto"/>
            <w:tcMar>
              <w:top w:w="28" w:type="dxa"/>
              <w:left w:w="85" w:type="dxa"/>
              <w:right w:w="85" w:type="dxa"/>
            </w:tcMar>
          </w:tcPr>
          <w:p w:rsidR="00AD7C22" w:rsidRPr="00AE4199" w:rsidRDefault="00AD7C22" w:rsidP="00730440">
            <w:pPr>
              <w:pStyle w:val="Table"/>
              <w:rPr>
                <w:snapToGrid w:val="0"/>
                <w:lang w:val="fr-FR"/>
              </w:rPr>
            </w:pP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p>
        </w:tc>
      </w:tr>
      <w:tr w:rsidR="00730440" w:rsidRPr="00AE4199" w:rsidTr="00730440">
        <w:trPr>
          <w:trHeight w:val="160"/>
        </w:trPr>
        <w:tc>
          <w:tcPr>
            <w:tcW w:w="79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80</w:t>
            </w:r>
          </w:p>
        </w:tc>
        <w:tc>
          <w:tcPr>
            <w:tcW w:w="2268" w:type="dxa"/>
            <w:shd w:val="clear" w:color="auto" w:fill="auto"/>
            <w:tcMar>
              <w:top w:w="28" w:type="dxa"/>
              <w:left w:w="85" w:type="dxa"/>
              <w:right w:w="85" w:type="dxa"/>
            </w:tcMar>
          </w:tcPr>
          <w:p w:rsidR="00AD7C22" w:rsidRPr="00AE4199" w:rsidRDefault="00AD7C22" w:rsidP="00730440">
            <w:pPr>
              <w:pStyle w:val="Table"/>
              <w:rPr>
                <w:snapToGrid w:val="0"/>
                <w:lang w:val="fr-FR"/>
              </w:rPr>
            </w:pPr>
            <w:r w:rsidRPr="00AE4199">
              <w:rPr>
                <w:snapToGrid w:val="0"/>
                <w:lang w:val="fr-FR"/>
              </w:rPr>
              <w:t>Identifiant opérateur</w:t>
            </w:r>
          </w:p>
        </w:tc>
        <w:tc>
          <w:tcPr>
            <w:tcW w:w="1134"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1</w:t>
            </w:r>
          </w:p>
        </w:tc>
        <w:tc>
          <w:tcPr>
            <w:tcW w:w="2552" w:type="dxa"/>
            <w:shd w:val="clear" w:color="auto" w:fill="auto"/>
            <w:tcMar>
              <w:top w:w="28" w:type="dxa"/>
              <w:left w:w="85" w:type="dxa"/>
              <w:right w:w="85" w:type="dxa"/>
            </w:tcMar>
          </w:tcPr>
          <w:p w:rsidR="00AD7C22" w:rsidRPr="00740ED1" w:rsidRDefault="00AD7C22" w:rsidP="00730440">
            <w:pPr>
              <w:pStyle w:val="Table"/>
              <w:ind w:left="142" w:hanging="142"/>
              <w:rPr>
                <w:snapToGrid w:val="0"/>
              </w:rPr>
            </w:pPr>
            <w:r w:rsidRPr="00740ED1">
              <w:rPr>
                <w:snapToGrid w:val="0"/>
              </w:rPr>
              <w:t>0=</w:t>
            </w:r>
            <w:proofErr w:type="spellStart"/>
            <w:r w:rsidRPr="00740ED1">
              <w:rPr>
                <w:snapToGrid w:val="0"/>
              </w:rPr>
              <w:t>Autre</w:t>
            </w:r>
            <w:proofErr w:type="spellEnd"/>
            <w:r w:rsidRPr="00740ED1">
              <w:rPr>
                <w:snapToGrid w:val="0"/>
              </w:rPr>
              <w:t>, 1=Orange, 2=SFR, 3=BGT, 4= Free Mobile, 5=Full MVNO</w:t>
            </w:r>
          </w:p>
        </w:tc>
        <w:tc>
          <w:tcPr>
            <w:tcW w:w="1701"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730440">
            <w:pPr>
              <w:pStyle w:val="Table"/>
              <w:jc w:val="center"/>
              <w:rPr>
                <w:snapToGrid w:val="0"/>
                <w:lang w:val="fr-FR"/>
              </w:rPr>
            </w:pPr>
            <w:r w:rsidRPr="00AE4199">
              <w:rPr>
                <w:snapToGrid w:val="0"/>
                <w:lang w:val="fr-FR"/>
              </w:rPr>
              <w:t>O</w:t>
            </w:r>
          </w:p>
        </w:tc>
      </w:tr>
      <w:tr w:rsidR="00730440" w:rsidRPr="00730440" w:rsidTr="00730440">
        <w:trPr>
          <w:trHeight w:val="160"/>
        </w:trPr>
        <w:tc>
          <w:tcPr>
            <w:tcW w:w="794" w:type="dxa"/>
            <w:shd w:val="clear" w:color="auto" w:fill="DBE5F1" w:themeFill="accent1" w:themeFillTint="33"/>
            <w:tcMar>
              <w:top w:w="28" w:type="dxa"/>
              <w:left w:w="85" w:type="dxa"/>
              <w:right w:w="85" w:type="dxa"/>
            </w:tcMar>
          </w:tcPr>
          <w:p w:rsidR="00AD7C22" w:rsidRPr="00730440" w:rsidRDefault="00AD7C22" w:rsidP="00730440">
            <w:pPr>
              <w:pStyle w:val="Table"/>
              <w:jc w:val="center"/>
              <w:rPr>
                <w:b/>
                <w:snapToGrid w:val="0"/>
                <w:lang w:val="fr-FR"/>
              </w:rPr>
            </w:pPr>
          </w:p>
        </w:tc>
        <w:tc>
          <w:tcPr>
            <w:tcW w:w="2268" w:type="dxa"/>
            <w:shd w:val="clear" w:color="auto" w:fill="DBE5F1" w:themeFill="accent1" w:themeFillTint="33"/>
            <w:tcMar>
              <w:top w:w="28" w:type="dxa"/>
              <w:left w:w="85" w:type="dxa"/>
              <w:right w:w="85" w:type="dxa"/>
            </w:tcMar>
          </w:tcPr>
          <w:p w:rsidR="00AD7C22" w:rsidRPr="00730440" w:rsidRDefault="00AD7C22" w:rsidP="00730440">
            <w:pPr>
              <w:pStyle w:val="Table"/>
              <w:rPr>
                <w:b/>
                <w:snapToGrid w:val="0"/>
                <w:lang w:val="fr-FR"/>
              </w:rPr>
            </w:pPr>
          </w:p>
        </w:tc>
        <w:tc>
          <w:tcPr>
            <w:tcW w:w="1134" w:type="dxa"/>
            <w:shd w:val="clear" w:color="auto" w:fill="DBE5F1" w:themeFill="accent1" w:themeFillTint="33"/>
            <w:tcMar>
              <w:top w:w="28" w:type="dxa"/>
              <w:left w:w="85" w:type="dxa"/>
              <w:right w:w="85" w:type="dxa"/>
            </w:tcMar>
          </w:tcPr>
          <w:p w:rsidR="00AD7C22" w:rsidRPr="00730440" w:rsidRDefault="00AD7C22" w:rsidP="00730440">
            <w:pPr>
              <w:pStyle w:val="Table"/>
              <w:jc w:val="center"/>
              <w:rPr>
                <w:b/>
                <w:snapToGrid w:val="0"/>
                <w:lang w:val="fr-FR"/>
              </w:rPr>
            </w:pPr>
            <w:r w:rsidRPr="00730440">
              <w:rPr>
                <w:b/>
                <w:snapToGrid w:val="0"/>
                <w:lang w:val="fr-FR"/>
              </w:rPr>
              <w:t>80</w:t>
            </w:r>
          </w:p>
        </w:tc>
        <w:tc>
          <w:tcPr>
            <w:tcW w:w="2552" w:type="dxa"/>
            <w:shd w:val="clear" w:color="auto" w:fill="DBE5F1" w:themeFill="accent1" w:themeFillTint="33"/>
            <w:tcMar>
              <w:top w:w="28" w:type="dxa"/>
              <w:left w:w="85" w:type="dxa"/>
              <w:right w:w="85" w:type="dxa"/>
            </w:tcMar>
          </w:tcPr>
          <w:p w:rsidR="00AD7C22" w:rsidRPr="00730440" w:rsidRDefault="00AD7C22" w:rsidP="00730440">
            <w:pPr>
              <w:pStyle w:val="Table"/>
              <w:rPr>
                <w:b/>
                <w:snapToGrid w:val="0"/>
                <w:lang w:val="fr-FR"/>
              </w:rPr>
            </w:pPr>
          </w:p>
        </w:tc>
        <w:tc>
          <w:tcPr>
            <w:tcW w:w="1701" w:type="dxa"/>
            <w:shd w:val="clear" w:color="auto" w:fill="DBE5F1" w:themeFill="accent1" w:themeFillTint="33"/>
            <w:tcMar>
              <w:top w:w="28" w:type="dxa"/>
              <w:left w:w="85" w:type="dxa"/>
              <w:right w:w="85" w:type="dxa"/>
            </w:tcMar>
          </w:tcPr>
          <w:p w:rsidR="00AD7C22" w:rsidRPr="00730440" w:rsidRDefault="00AD7C22" w:rsidP="00730440">
            <w:pPr>
              <w:pStyle w:val="Table"/>
              <w:rPr>
                <w:b/>
                <w:snapToGrid w:val="0"/>
                <w:lang w:val="fr-FR"/>
              </w:rPr>
            </w:pPr>
          </w:p>
        </w:tc>
        <w:tc>
          <w:tcPr>
            <w:tcW w:w="1417" w:type="dxa"/>
            <w:shd w:val="clear" w:color="auto" w:fill="DBE5F1" w:themeFill="accent1" w:themeFillTint="33"/>
            <w:tcMar>
              <w:top w:w="28" w:type="dxa"/>
              <w:left w:w="85" w:type="dxa"/>
              <w:right w:w="85" w:type="dxa"/>
            </w:tcMar>
          </w:tcPr>
          <w:p w:rsidR="00AD7C22" w:rsidRPr="00730440" w:rsidRDefault="00AD7C22" w:rsidP="00730440">
            <w:pPr>
              <w:pStyle w:val="Table"/>
              <w:rPr>
                <w:b/>
                <w:snapToGrid w:val="0"/>
                <w:lang w:val="fr-FR"/>
              </w:rPr>
            </w:pPr>
          </w:p>
        </w:tc>
      </w:tr>
    </w:tbl>
    <w:p w:rsidR="00AD7C22" w:rsidRPr="00AD7C22" w:rsidRDefault="00AD7C22" w:rsidP="00AD7C22">
      <w:pPr>
        <w:pStyle w:val="Corpsdetexte"/>
        <w:rPr>
          <w:lang w:val="fr-FR"/>
        </w:rPr>
      </w:pPr>
    </w:p>
    <w:p w:rsidR="00C461A7" w:rsidRDefault="00AD7C22" w:rsidP="00AD7C22">
      <w:pPr>
        <w:pStyle w:val="Titre3"/>
        <w:rPr>
          <w:lang w:val="fr-FR"/>
        </w:rPr>
      </w:pPr>
      <w:bookmarkStart w:id="110" w:name="_Toc385324823"/>
      <w:r>
        <w:rPr>
          <w:lang w:val="fr-FR"/>
        </w:rPr>
        <w:t>Enregistrement de fin de fichier</w:t>
      </w:r>
      <w:bookmarkEnd w:id="110"/>
    </w:p>
    <w:tbl>
      <w:tblPr>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794"/>
        <w:gridCol w:w="2268"/>
        <w:gridCol w:w="1134"/>
        <w:gridCol w:w="2474"/>
        <w:gridCol w:w="1779"/>
        <w:gridCol w:w="1417"/>
      </w:tblGrid>
      <w:tr w:rsidR="00AD7C22" w:rsidRPr="00AE4199" w:rsidTr="00730440">
        <w:trPr>
          <w:trHeight w:val="160"/>
          <w:tblHeader/>
        </w:trPr>
        <w:tc>
          <w:tcPr>
            <w:tcW w:w="794" w:type="dxa"/>
            <w:tcBorders>
              <w:righ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jc w:val="center"/>
              <w:rPr>
                <w:snapToGrid w:val="0"/>
                <w:lang w:val="fr-FR"/>
              </w:rPr>
            </w:pPr>
            <w:r w:rsidRPr="00AE4199">
              <w:rPr>
                <w:snapToGrid w:val="0"/>
                <w:lang w:val="fr-FR"/>
              </w:rPr>
              <w:t>N° Zone</w:t>
            </w:r>
          </w:p>
        </w:tc>
        <w:tc>
          <w:tcPr>
            <w:tcW w:w="2268"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rPr>
                <w:snapToGrid w:val="0"/>
                <w:lang w:val="fr-FR"/>
              </w:rPr>
            </w:pPr>
            <w:r w:rsidRPr="00AE4199">
              <w:rPr>
                <w:snapToGrid w:val="0"/>
                <w:lang w:val="fr-FR"/>
              </w:rPr>
              <w:t>Libellé</w:t>
            </w:r>
          </w:p>
        </w:tc>
        <w:tc>
          <w:tcPr>
            <w:tcW w:w="1134"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jc w:val="center"/>
              <w:rPr>
                <w:snapToGrid w:val="0"/>
                <w:lang w:val="fr-FR"/>
              </w:rPr>
            </w:pPr>
            <w:r w:rsidRPr="00AE4199">
              <w:rPr>
                <w:snapToGrid w:val="0"/>
                <w:lang w:val="fr-FR"/>
              </w:rPr>
              <w:t>Longueur</w:t>
            </w:r>
          </w:p>
        </w:tc>
        <w:tc>
          <w:tcPr>
            <w:tcW w:w="2474"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rPr>
                <w:snapToGrid w:val="0"/>
                <w:lang w:val="fr-FR"/>
              </w:rPr>
            </w:pPr>
            <w:r w:rsidRPr="00AE4199">
              <w:rPr>
                <w:snapToGrid w:val="0"/>
                <w:lang w:val="fr-FR"/>
              </w:rPr>
              <w:t>Format/Contenu</w:t>
            </w:r>
          </w:p>
        </w:tc>
        <w:tc>
          <w:tcPr>
            <w:tcW w:w="1779" w:type="dxa"/>
            <w:tcBorders>
              <w:left w:val="single" w:sz="4" w:space="0" w:color="FFFFFF"/>
              <w:righ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rPr>
                <w:snapToGrid w:val="0"/>
                <w:lang w:val="fr-FR"/>
              </w:rPr>
            </w:pPr>
            <w:r w:rsidRPr="00AE4199">
              <w:rPr>
                <w:snapToGrid w:val="0"/>
                <w:lang w:val="fr-FR"/>
              </w:rPr>
              <w:t>Type</w:t>
            </w:r>
          </w:p>
          <w:p w:rsidR="00AD7C22" w:rsidRPr="00AE4199" w:rsidRDefault="00AD7C22" w:rsidP="00AD7C22">
            <w:pPr>
              <w:pStyle w:val="TableHeader"/>
              <w:rPr>
                <w:snapToGrid w:val="0"/>
                <w:sz w:val="14"/>
                <w:lang w:val="fr-FR"/>
              </w:rPr>
            </w:pPr>
            <w:r w:rsidRPr="00AE4199">
              <w:rPr>
                <w:snapToGrid w:val="0"/>
                <w:sz w:val="14"/>
                <w:lang w:val="fr-FR"/>
              </w:rPr>
              <w:t xml:space="preserve">N = </w:t>
            </w:r>
            <w:r w:rsidRPr="00AE4199">
              <w:rPr>
                <w:snapToGrid w:val="0"/>
                <w:lang w:val="fr-FR"/>
              </w:rPr>
              <w:t>numérique</w:t>
            </w:r>
          </w:p>
          <w:p w:rsidR="00AD7C22" w:rsidRPr="00AE4199" w:rsidRDefault="00AD7C22" w:rsidP="00AD7C22">
            <w:pPr>
              <w:pStyle w:val="TableHeader"/>
              <w:rPr>
                <w:snapToGrid w:val="0"/>
                <w:sz w:val="14"/>
                <w:lang w:val="fr-FR"/>
              </w:rPr>
            </w:pPr>
            <w:r w:rsidRPr="00AE4199">
              <w:rPr>
                <w:snapToGrid w:val="0"/>
                <w:sz w:val="14"/>
                <w:lang w:val="fr-FR"/>
              </w:rPr>
              <w:t xml:space="preserve">X = </w:t>
            </w:r>
            <w:r w:rsidRPr="00AE4199">
              <w:rPr>
                <w:snapToGrid w:val="0"/>
                <w:lang w:val="fr-FR"/>
              </w:rPr>
              <w:t>alpha - numérique</w:t>
            </w:r>
          </w:p>
        </w:tc>
        <w:tc>
          <w:tcPr>
            <w:tcW w:w="1417" w:type="dxa"/>
            <w:tcBorders>
              <w:left w:val="single" w:sz="4" w:space="0" w:color="FFFFFF"/>
            </w:tcBorders>
            <w:shd w:val="clear" w:color="auto" w:fill="0066A2"/>
            <w:tcMar>
              <w:top w:w="57" w:type="dxa"/>
              <w:left w:w="85" w:type="dxa"/>
              <w:right w:w="85" w:type="dxa"/>
            </w:tcMar>
            <w:vAlign w:val="center"/>
          </w:tcPr>
          <w:p w:rsidR="00AD7C22" w:rsidRPr="00AE4199" w:rsidRDefault="00AD7C22" w:rsidP="00AD7C22">
            <w:pPr>
              <w:pStyle w:val="TableHeader"/>
              <w:rPr>
                <w:snapToGrid w:val="0"/>
                <w:lang w:val="fr-FR"/>
              </w:rPr>
            </w:pPr>
            <w:r w:rsidRPr="00AE4199">
              <w:rPr>
                <w:snapToGrid w:val="0"/>
                <w:lang w:val="fr-FR"/>
              </w:rPr>
              <w:t>Obligatoire</w:t>
            </w:r>
          </w:p>
          <w:p w:rsidR="00AD7C22" w:rsidRPr="00AE4199" w:rsidRDefault="00AD7C22" w:rsidP="00AD7C22">
            <w:pPr>
              <w:pStyle w:val="TableHeader"/>
              <w:rPr>
                <w:snapToGrid w:val="0"/>
                <w:lang w:val="fr-FR"/>
              </w:rPr>
            </w:pPr>
            <w:r w:rsidRPr="00AE4199">
              <w:rPr>
                <w:snapToGrid w:val="0"/>
                <w:lang w:val="fr-FR"/>
              </w:rPr>
              <w:t>O=Oui</w:t>
            </w:r>
          </w:p>
          <w:p w:rsidR="00AD7C22" w:rsidRPr="00AE4199" w:rsidRDefault="00AD7C22" w:rsidP="00AD7C22">
            <w:pPr>
              <w:pStyle w:val="TableHeader"/>
              <w:rPr>
                <w:snapToGrid w:val="0"/>
                <w:lang w:val="fr-FR"/>
              </w:rPr>
            </w:pPr>
            <w:r w:rsidRPr="00AE4199">
              <w:rPr>
                <w:snapToGrid w:val="0"/>
                <w:lang w:val="fr-FR"/>
              </w:rPr>
              <w:t>N=Non</w:t>
            </w:r>
          </w:p>
        </w:tc>
      </w:tr>
      <w:tr w:rsidR="00AD7C22" w:rsidRPr="00AE4199" w:rsidTr="00730440">
        <w:tblPrEx>
          <w:tblLook w:val="0600" w:firstRow="0" w:lastRow="0" w:firstColumn="0" w:lastColumn="0" w:noHBand="1" w:noVBand="1"/>
        </w:tblPrEx>
        <w:trPr>
          <w:trHeight w:val="160"/>
        </w:trPr>
        <w:tc>
          <w:tcPr>
            <w:tcW w:w="79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1</w:t>
            </w:r>
          </w:p>
        </w:tc>
        <w:tc>
          <w:tcPr>
            <w:tcW w:w="2268"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Code enregistrement</w:t>
            </w:r>
          </w:p>
        </w:tc>
        <w:tc>
          <w:tcPr>
            <w:tcW w:w="113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2</w:t>
            </w:r>
          </w:p>
        </w:tc>
        <w:tc>
          <w:tcPr>
            <w:tcW w:w="2474"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 99 »</w:t>
            </w:r>
          </w:p>
        </w:tc>
        <w:tc>
          <w:tcPr>
            <w:tcW w:w="1779"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O</w:t>
            </w:r>
          </w:p>
        </w:tc>
      </w:tr>
      <w:tr w:rsidR="00AD7C22" w:rsidRPr="00AE4199" w:rsidTr="00730440">
        <w:tblPrEx>
          <w:tblLook w:val="0600" w:firstRow="0" w:lastRow="0" w:firstColumn="0" w:lastColumn="0" w:noHBand="1" w:noVBand="1"/>
        </w:tblPrEx>
        <w:trPr>
          <w:trHeight w:val="160"/>
        </w:trPr>
        <w:tc>
          <w:tcPr>
            <w:tcW w:w="79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3</w:t>
            </w:r>
          </w:p>
        </w:tc>
        <w:tc>
          <w:tcPr>
            <w:tcW w:w="2268"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Nombre enregistrement</w:t>
            </w:r>
          </w:p>
        </w:tc>
        <w:tc>
          <w:tcPr>
            <w:tcW w:w="113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9</w:t>
            </w:r>
          </w:p>
        </w:tc>
        <w:tc>
          <w:tcPr>
            <w:tcW w:w="2474"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Entre 000000000 et 999999999</w:t>
            </w:r>
          </w:p>
        </w:tc>
        <w:tc>
          <w:tcPr>
            <w:tcW w:w="1779"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N</w:t>
            </w:r>
          </w:p>
        </w:tc>
        <w:tc>
          <w:tcPr>
            <w:tcW w:w="1417"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O</w:t>
            </w:r>
          </w:p>
        </w:tc>
      </w:tr>
      <w:tr w:rsidR="00AD7C22" w:rsidRPr="00AE4199" w:rsidTr="00730440">
        <w:tblPrEx>
          <w:tblLook w:val="0600" w:firstRow="0" w:lastRow="0" w:firstColumn="0" w:lastColumn="0" w:noHBand="1" w:noVBand="1"/>
        </w:tblPrEx>
        <w:trPr>
          <w:trHeight w:val="160"/>
        </w:trPr>
        <w:tc>
          <w:tcPr>
            <w:tcW w:w="79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12</w:t>
            </w:r>
          </w:p>
        </w:tc>
        <w:tc>
          <w:tcPr>
            <w:tcW w:w="2268"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Filler</w:t>
            </w:r>
          </w:p>
        </w:tc>
        <w:tc>
          <w:tcPr>
            <w:tcW w:w="1134"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69</w:t>
            </w:r>
          </w:p>
        </w:tc>
        <w:tc>
          <w:tcPr>
            <w:tcW w:w="2474" w:type="dxa"/>
            <w:shd w:val="clear" w:color="auto" w:fill="auto"/>
            <w:tcMar>
              <w:top w:w="28" w:type="dxa"/>
              <w:left w:w="85" w:type="dxa"/>
              <w:right w:w="85" w:type="dxa"/>
            </w:tcMar>
          </w:tcPr>
          <w:p w:rsidR="00AD7C22" w:rsidRPr="00AE4199" w:rsidRDefault="00AD7C22" w:rsidP="00AD7C22">
            <w:pPr>
              <w:pStyle w:val="Table"/>
              <w:rPr>
                <w:snapToGrid w:val="0"/>
                <w:lang w:val="fr-FR"/>
              </w:rPr>
            </w:pPr>
            <w:r w:rsidRPr="00AE4199">
              <w:rPr>
                <w:snapToGrid w:val="0"/>
                <w:lang w:val="fr-FR"/>
              </w:rPr>
              <w:t>Complété par des blancs</w:t>
            </w:r>
          </w:p>
        </w:tc>
        <w:tc>
          <w:tcPr>
            <w:tcW w:w="1779"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X</w:t>
            </w:r>
          </w:p>
        </w:tc>
        <w:tc>
          <w:tcPr>
            <w:tcW w:w="1417" w:type="dxa"/>
            <w:shd w:val="clear" w:color="auto" w:fill="auto"/>
            <w:tcMar>
              <w:top w:w="28" w:type="dxa"/>
              <w:left w:w="85" w:type="dxa"/>
              <w:right w:w="85" w:type="dxa"/>
            </w:tcMar>
          </w:tcPr>
          <w:p w:rsidR="00AD7C22" w:rsidRPr="00AE4199" w:rsidRDefault="00AD7C22" w:rsidP="00AD7C22">
            <w:pPr>
              <w:pStyle w:val="Table"/>
              <w:jc w:val="center"/>
              <w:rPr>
                <w:snapToGrid w:val="0"/>
                <w:lang w:val="fr-FR"/>
              </w:rPr>
            </w:pPr>
            <w:r w:rsidRPr="00AE4199">
              <w:rPr>
                <w:snapToGrid w:val="0"/>
                <w:lang w:val="fr-FR"/>
              </w:rPr>
              <w:t>O</w:t>
            </w:r>
          </w:p>
        </w:tc>
      </w:tr>
      <w:tr w:rsidR="00AD7C22" w:rsidRPr="00AD7C22" w:rsidTr="00730440">
        <w:tblPrEx>
          <w:tblLook w:val="0600" w:firstRow="0" w:lastRow="0" w:firstColumn="0" w:lastColumn="0" w:noHBand="1" w:noVBand="1"/>
        </w:tblPrEx>
        <w:trPr>
          <w:trHeight w:val="160"/>
        </w:trPr>
        <w:tc>
          <w:tcPr>
            <w:tcW w:w="794" w:type="dxa"/>
            <w:shd w:val="clear" w:color="auto" w:fill="DBE5F1" w:themeFill="accent1" w:themeFillTint="33"/>
            <w:tcMar>
              <w:top w:w="28" w:type="dxa"/>
              <w:left w:w="85" w:type="dxa"/>
              <w:right w:w="85" w:type="dxa"/>
            </w:tcMar>
          </w:tcPr>
          <w:p w:rsidR="00AD7C22" w:rsidRPr="00AD7C22" w:rsidRDefault="00AD7C22" w:rsidP="00AD7C22">
            <w:pPr>
              <w:pStyle w:val="Table"/>
              <w:jc w:val="center"/>
              <w:rPr>
                <w:b/>
                <w:snapToGrid w:val="0"/>
                <w:lang w:val="fr-FR"/>
              </w:rPr>
            </w:pPr>
          </w:p>
        </w:tc>
        <w:tc>
          <w:tcPr>
            <w:tcW w:w="2268" w:type="dxa"/>
            <w:shd w:val="clear" w:color="auto" w:fill="DBE5F1" w:themeFill="accent1" w:themeFillTint="33"/>
            <w:tcMar>
              <w:top w:w="28" w:type="dxa"/>
              <w:left w:w="85" w:type="dxa"/>
              <w:right w:w="85" w:type="dxa"/>
            </w:tcMar>
          </w:tcPr>
          <w:p w:rsidR="00AD7C22" w:rsidRPr="00AD7C22" w:rsidRDefault="00AD7C22" w:rsidP="00AD7C22">
            <w:pPr>
              <w:pStyle w:val="Table"/>
              <w:rPr>
                <w:b/>
                <w:snapToGrid w:val="0"/>
                <w:lang w:val="fr-FR"/>
              </w:rPr>
            </w:pPr>
          </w:p>
        </w:tc>
        <w:tc>
          <w:tcPr>
            <w:tcW w:w="1134" w:type="dxa"/>
            <w:shd w:val="clear" w:color="auto" w:fill="DBE5F1" w:themeFill="accent1" w:themeFillTint="33"/>
            <w:tcMar>
              <w:top w:w="28" w:type="dxa"/>
              <w:left w:w="85" w:type="dxa"/>
              <w:right w:w="85" w:type="dxa"/>
            </w:tcMar>
          </w:tcPr>
          <w:p w:rsidR="00AD7C22" w:rsidRPr="00AD7C22" w:rsidRDefault="00AD7C22" w:rsidP="00AD7C22">
            <w:pPr>
              <w:pStyle w:val="Table"/>
              <w:jc w:val="center"/>
              <w:rPr>
                <w:b/>
                <w:snapToGrid w:val="0"/>
                <w:lang w:val="fr-FR"/>
              </w:rPr>
            </w:pPr>
            <w:r w:rsidRPr="00AD7C22">
              <w:rPr>
                <w:b/>
                <w:snapToGrid w:val="0"/>
                <w:lang w:val="fr-FR"/>
              </w:rPr>
              <w:t>80</w:t>
            </w:r>
          </w:p>
        </w:tc>
        <w:tc>
          <w:tcPr>
            <w:tcW w:w="2474" w:type="dxa"/>
            <w:shd w:val="clear" w:color="auto" w:fill="DBE5F1" w:themeFill="accent1" w:themeFillTint="33"/>
            <w:tcMar>
              <w:top w:w="28" w:type="dxa"/>
              <w:left w:w="85" w:type="dxa"/>
              <w:right w:w="85" w:type="dxa"/>
            </w:tcMar>
          </w:tcPr>
          <w:p w:rsidR="00AD7C22" w:rsidRPr="00AD7C22" w:rsidRDefault="00AD7C22" w:rsidP="00AD7C22">
            <w:pPr>
              <w:pStyle w:val="Table"/>
              <w:rPr>
                <w:b/>
                <w:snapToGrid w:val="0"/>
                <w:lang w:val="fr-FR"/>
              </w:rPr>
            </w:pPr>
          </w:p>
        </w:tc>
        <w:tc>
          <w:tcPr>
            <w:tcW w:w="1779" w:type="dxa"/>
            <w:shd w:val="clear" w:color="auto" w:fill="DBE5F1" w:themeFill="accent1" w:themeFillTint="33"/>
            <w:tcMar>
              <w:top w:w="28" w:type="dxa"/>
              <w:left w:w="85" w:type="dxa"/>
              <w:right w:w="85" w:type="dxa"/>
            </w:tcMar>
          </w:tcPr>
          <w:p w:rsidR="00AD7C22" w:rsidRPr="00AD7C22" w:rsidRDefault="00AD7C22" w:rsidP="00AD7C22">
            <w:pPr>
              <w:pStyle w:val="Table"/>
              <w:rPr>
                <w:b/>
                <w:snapToGrid w:val="0"/>
                <w:lang w:val="fr-FR"/>
              </w:rPr>
            </w:pPr>
          </w:p>
        </w:tc>
        <w:tc>
          <w:tcPr>
            <w:tcW w:w="1417" w:type="dxa"/>
            <w:shd w:val="clear" w:color="auto" w:fill="DBE5F1" w:themeFill="accent1" w:themeFillTint="33"/>
            <w:tcMar>
              <w:top w:w="28" w:type="dxa"/>
              <w:left w:w="85" w:type="dxa"/>
              <w:right w:w="85" w:type="dxa"/>
            </w:tcMar>
          </w:tcPr>
          <w:p w:rsidR="00AD7C22" w:rsidRPr="00AD7C22" w:rsidRDefault="00AD7C22" w:rsidP="00AD7C22">
            <w:pPr>
              <w:pStyle w:val="Table"/>
              <w:rPr>
                <w:b/>
                <w:snapToGrid w:val="0"/>
                <w:lang w:val="fr-FR"/>
              </w:rPr>
            </w:pPr>
          </w:p>
        </w:tc>
      </w:tr>
    </w:tbl>
    <w:p w:rsidR="00AD7C22" w:rsidRPr="00AD7C22" w:rsidRDefault="00AD7C22" w:rsidP="00AD7C22">
      <w:pPr>
        <w:pStyle w:val="Corpsdetexte"/>
        <w:rPr>
          <w:lang w:val="fr-FR"/>
        </w:rPr>
      </w:pPr>
    </w:p>
    <w:p w:rsidR="00C461A7" w:rsidRPr="00AE4199" w:rsidRDefault="00C461A7" w:rsidP="00C461A7">
      <w:pPr>
        <w:pStyle w:val="Corpsdetexte"/>
        <w:jc w:val="both"/>
        <w:rPr>
          <w:lang w:val="fr-FR"/>
        </w:rPr>
      </w:pPr>
      <w:r w:rsidRPr="00AE4199">
        <w:rPr>
          <w:lang w:val="fr-FR"/>
        </w:rPr>
        <w:t xml:space="preserve"> </w:t>
      </w:r>
    </w:p>
    <w:p w:rsidR="00C461A7" w:rsidRPr="00AE4199" w:rsidRDefault="00C461A7" w:rsidP="00C461A7">
      <w:pPr>
        <w:pStyle w:val="Corpsdetexte"/>
        <w:jc w:val="both"/>
        <w:rPr>
          <w:lang w:val="fr-FR"/>
        </w:rPr>
      </w:pPr>
      <w:r w:rsidRPr="00AE4199">
        <w:rPr>
          <w:lang w:val="fr-FR"/>
        </w:rPr>
        <w:t>La taille du fichier selon la volumétrie sera la suivante :</w:t>
      </w:r>
    </w:p>
    <w:p w:rsidR="00C461A7" w:rsidRPr="00AE4199" w:rsidRDefault="00C461A7" w:rsidP="00C461A7">
      <w:pPr>
        <w:pStyle w:val="Corpsdetexte"/>
        <w:jc w:val="both"/>
        <w:rPr>
          <w:lang w:val="fr-FR"/>
        </w:rPr>
      </w:pPr>
    </w:p>
    <w:p w:rsidR="00C461A7" w:rsidRPr="00AE4199" w:rsidRDefault="00C461A7" w:rsidP="00C461A7">
      <w:pPr>
        <w:pStyle w:val="Listepuces"/>
        <w:numPr>
          <w:ilvl w:val="0"/>
          <w:numId w:val="9"/>
        </w:numPr>
        <w:rPr>
          <w:lang w:val="fr-FR"/>
        </w:rPr>
      </w:pPr>
      <w:r w:rsidRPr="00AE4199">
        <w:rPr>
          <w:lang w:val="fr-FR"/>
        </w:rPr>
        <w:t>32000 messages :</w:t>
      </w:r>
      <w:r w:rsidRPr="00AE4199">
        <w:rPr>
          <w:lang w:val="fr-FR"/>
        </w:rPr>
        <w:tab/>
        <w:t>32000 x 80 = ~3 Mo</w:t>
      </w:r>
    </w:p>
    <w:p w:rsidR="00C461A7" w:rsidRPr="00AE4199" w:rsidRDefault="00C461A7" w:rsidP="00C461A7">
      <w:pPr>
        <w:pStyle w:val="Listepuces"/>
        <w:numPr>
          <w:ilvl w:val="0"/>
          <w:numId w:val="9"/>
        </w:numPr>
        <w:rPr>
          <w:lang w:val="fr-FR"/>
        </w:rPr>
      </w:pPr>
      <w:r w:rsidRPr="00AE4199">
        <w:rPr>
          <w:lang w:val="fr-FR"/>
        </w:rPr>
        <w:t>66000 messages :</w:t>
      </w:r>
      <w:r w:rsidRPr="00AE4199">
        <w:rPr>
          <w:lang w:val="fr-FR"/>
        </w:rPr>
        <w:tab/>
        <w:t>66000 x 80 = ~5 Mo</w:t>
      </w:r>
    </w:p>
    <w:p w:rsidR="00C461A7" w:rsidRPr="00AE4199" w:rsidRDefault="00C461A7" w:rsidP="00C461A7">
      <w:pPr>
        <w:pStyle w:val="Listepuces"/>
        <w:numPr>
          <w:ilvl w:val="0"/>
          <w:numId w:val="9"/>
        </w:numPr>
        <w:rPr>
          <w:lang w:val="fr-FR"/>
        </w:rPr>
      </w:pPr>
      <w:r w:rsidRPr="00AE4199">
        <w:rPr>
          <w:lang w:val="fr-FR"/>
        </w:rPr>
        <w:t>80000 messages :</w:t>
      </w:r>
      <w:r w:rsidRPr="00AE4199">
        <w:rPr>
          <w:lang w:val="fr-FR"/>
        </w:rPr>
        <w:tab/>
        <w:t>80000 x 80 = ~6 Mo</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Remarque : les enregistrements des fichiers de compte-rendu seront triés dans l’ordre croissant des « identifiants message ».</w:t>
      </w:r>
    </w:p>
    <w:p w:rsidR="00C461A7" w:rsidRPr="00C461A7" w:rsidRDefault="00C461A7" w:rsidP="00C461A7">
      <w:pPr>
        <w:pStyle w:val="Titre1"/>
      </w:pPr>
      <w:bookmarkStart w:id="111" w:name="_Toc477600204"/>
      <w:bookmarkStart w:id="112" w:name="_Toc479397356"/>
      <w:bookmarkStart w:id="113" w:name="_Toc292988766"/>
      <w:bookmarkStart w:id="114" w:name="_Toc316305268"/>
      <w:bookmarkStart w:id="115" w:name="_Toc385324824"/>
      <w:r w:rsidRPr="00C461A7">
        <w:rPr>
          <w:noProof/>
          <w:lang w:val="fr-FR" w:eastAsia="fr-FR"/>
        </w:rPr>
        <mc:AlternateContent>
          <mc:Choice Requires="wpg">
            <w:drawing>
              <wp:anchor distT="0" distB="0" distL="114300" distR="114300" simplePos="0" relativeHeight="251686912" behindDoc="0" locked="0" layoutInCell="1" allowOverlap="1" wp14:anchorId="5E71793F" wp14:editId="4245571B">
                <wp:simplePos x="0" y="0"/>
                <wp:positionH relativeFrom="column">
                  <wp:posOffset>635</wp:posOffset>
                </wp:positionH>
                <wp:positionV relativeFrom="paragraph">
                  <wp:posOffset>193675</wp:posOffset>
                </wp:positionV>
                <wp:extent cx="6063615" cy="7280275"/>
                <wp:effectExtent l="0" t="0" r="13335" b="15875"/>
                <wp:wrapNone/>
                <wp:docPr id="57" name="Groupe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3615" cy="7280275"/>
                          <a:chOff x="1418" y="2542"/>
                          <a:chExt cx="9792" cy="11919"/>
                        </a:xfrm>
                      </wpg:grpSpPr>
                      <wps:wsp>
                        <wps:cNvPr id="58" name="Freeform 27"/>
                        <wps:cNvSpPr>
                          <a:spLocks/>
                        </wps:cNvSpPr>
                        <wps:spPr bwMode="auto">
                          <a:xfrm>
                            <a:off x="1770" y="4359"/>
                            <a:ext cx="5948" cy="3076"/>
                          </a:xfrm>
                          <a:custGeom>
                            <a:avLst/>
                            <a:gdLst>
                              <a:gd name="T0" fmla="*/ 5857 w 5948"/>
                              <a:gd name="T1" fmla="*/ 166 h 3076"/>
                              <a:gd name="T2" fmla="*/ 5711 w 5948"/>
                              <a:gd name="T3" fmla="*/ 86 h 3076"/>
                              <a:gd name="T4" fmla="*/ 5543 w 5948"/>
                              <a:gd name="T5" fmla="*/ 31 h 3076"/>
                              <a:gd name="T6" fmla="*/ 5363 w 5948"/>
                              <a:gd name="T7" fmla="*/ 2 h 3076"/>
                              <a:gd name="T8" fmla="*/ 5176 w 5948"/>
                              <a:gd name="T9" fmla="*/ 2 h 3076"/>
                              <a:gd name="T10" fmla="*/ 4991 w 5948"/>
                              <a:gd name="T11" fmla="*/ 26 h 3076"/>
                              <a:gd name="T12" fmla="*/ 4811 w 5948"/>
                              <a:gd name="T13" fmla="*/ 79 h 3076"/>
                              <a:gd name="T14" fmla="*/ 4646 w 5948"/>
                              <a:gd name="T15" fmla="*/ 158 h 3076"/>
                              <a:gd name="T16" fmla="*/ 4487 w 5948"/>
                              <a:gd name="T17" fmla="*/ 273 h 3076"/>
                              <a:gd name="T18" fmla="*/ 4346 w 5948"/>
                              <a:gd name="T19" fmla="*/ 432 h 3076"/>
                              <a:gd name="T20" fmla="*/ 4233 w 5948"/>
                              <a:gd name="T21" fmla="*/ 617 h 3076"/>
                              <a:gd name="T22" fmla="*/ 4142 w 5948"/>
                              <a:gd name="T23" fmla="*/ 821 h 3076"/>
                              <a:gd name="T24" fmla="*/ 4070 w 5948"/>
                              <a:gd name="T25" fmla="*/ 1034 h 3076"/>
                              <a:gd name="T26" fmla="*/ 4015 w 5948"/>
                              <a:gd name="T27" fmla="*/ 1250 h 3076"/>
                              <a:gd name="T28" fmla="*/ 3974 w 5948"/>
                              <a:gd name="T29" fmla="*/ 1461 h 3076"/>
                              <a:gd name="T30" fmla="*/ 3938 w 5948"/>
                              <a:gd name="T31" fmla="*/ 1660 h 3076"/>
                              <a:gd name="T32" fmla="*/ 3909 w 5948"/>
                              <a:gd name="T33" fmla="*/ 1826 h 3076"/>
                              <a:gd name="T34" fmla="*/ 3890 w 5948"/>
                              <a:gd name="T35" fmla="*/ 1939 h 3076"/>
                              <a:gd name="T36" fmla="*/ 3866 w 5948"/>
                              <a:gd name="T37" fmla="*/ 2042 h 3076"/>
                              <a:gd name="T38" fmla="*/ 3840 w 5948"/>
                              <a:gd name="T39" fmla="*/ 2138 h 3076"/>
                              <a:gd name="T40" fmla="*/ 3806 w 5948"/>
                              <a:gd name="T41" fmla="*/ 2227 h 3076"/>
                              <a:gd name="T42" fmla="*/ 3765 w 5948"/>
                              <a:gd name="T43" fmla="*/ 2316 h 3076"/>
                              <a:gd name="T44" fmla="*/ 3705 w 5948"/>
                              <a:gd name="T45" fmla="*/ 2414 h 3076"/>
                              <a:gd name="T46" fmla="*/ 3619 w 5948"/>
                              <a:gd name="T47" fmla="*/ 2522 h 3076"/>
                              <a:gd name="T48" fmla="*/ 3516 w 5948"/>
                              <a:gd name="T49" fmla="*/ 2625 h 3076"/>
                              <a:gd name="T50" fmla="*/ 3401 w 5948"/>
                              <a:gd name="T51" fmla="*/ 2719 h 3076"/>
                              <a:gd name="T52" fmla="*/ 3269 w 5948"/>
                              <a:gd name="T53" fmla="*/ 2798 h 3076"/>
                              <a:gd name="T54" fmla="*/ 3127 w 5948"/>
                              <a:gd name="T55" fmla="*/ 2858 h 3076"/>
                              <a:gd name="T56" fmla="*/ 2976 w 5948"/>
                              <a:gd name="T57" fmla="*/ 2894 h 3076"/>
                              <a:gd name="T58" fmla="*/ 2818 w 5948"/>
                              <a:gd name="T59" fmla="*/ 2903 h 3076"/>
                              <a:gd name="T60" fmla="*/ 2624 w 5948"/>
                              <a:gd name="T61" fmla="*/ 2877 h 3076"/>
                              <a:gd name="T62" fmla="*/ 2420 w 5948"/>
                              <a:gd name="T63" fmla="*/ 2817 h 3076"/>
                              <a:gd name="T64" fmla="*/ 2206 w 5948"/>
                              <a:gd name="T65" fmla="*/ 2731 h 3076"/>
                              <a:gd name="T66" fmla="*/ 1988 w 5948"/>
                              <a:gd name="T67" fmla="*/ 2630 h 3076"/>
                              <a:gd name="T68" fmla="*/ 1763 w 5948"/>
                              <a:gd name="T69" fmla="*/ 2527 h 3076"/>
                              <a:gd name="T70" fmla="*/ 1532 w 5948"/>
                              <a:gd name="T71" fmla="*/ 2426 h 3076"/>
                              <a:gd name="T72" fmla="*/ 1295 w 5948"/>
                              <a:gd name="T73" fmla="*/ 2340 h 3076"/>
                              <a:gd name="T74" fmla="*/ 1117 w 5948"/>
                              <a:gd name="T75" fmla="*/ 2292 h 3076"/>
                              <a:gd name="T76" fmla="*/ 1005 w 5948"/>
                              <a:gd name="T77" fmla="*/ 2270 h 3076"/>
                              <a:gd name="T78" fmla="*/ 894 w 5948"/>
                              <a:gd name="T79" fmla="*/ 2256 h 3076"/>
                              <a:gd name="T80" fmla="*/ 784 w 5948"/>
                              <a:gd name="T81" fmla="*/ 2253 h 3076"/>
                              <a:gd name="T82" fmla="*/ 676 w 5948"/>
                              <a:gd name="T83" fmla="*/ 2263 h 3076"/>
                              <a:gd name="T84" fmla="*/ 575 w 5948"/>
                              <a:gd name="T85" fmla="*/ 2284 h 3076"/>
                              <a:gd name="T86" fmla="*/ 451 w 5948"/>
                              <a:gd name="T87" fmla="*/ 2335 h 3076"/>
                              <a:gd name="T88" fmla="*/ 314 w 5948"/>
                              <a:gd name="T89" fmla="*/ 2428 h 3076"/>
                              <a:gd name="T90" fmla="*/ 196 w 5948"/>
                              <a:gd name="T91" fmla="*/ 2551 h 3076"/>
                              <a:gd name="T92" fmla="*/ 105 w 5948"/>
                              <a:gd name="T93" fmla="*/ 2695 h 3076"/>
                              <a:gd name="T94" fmla="*/ 40 w 5948"/>
                              <a:gd name="T95" fmla="*/ 2846 h 3076"/>
                              <a:gd name="T96" fmla="*/ 4 w 5948"/>
                              <a:gd name="T97" fmla="*/ 3002 h 307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948" h="3076">
                                <a:moveTo>
                                  <a:pt x="5948" y="242"/>
                                </a:moveTo>
                                <a:lnTo>
                                  <a:pt x="5919" y="216"/>
                                </a:lnTo>
                                <a:lnTo>
                                  <a:pt x="5888" y="190"/>
                                </a:lnTo>
                                <a:lnTo>
                                  <a:pt x="5857" y="166"/>
                                </a:lnTo>
                                <a:lnTo>
                                  <a:pt x="5821" y="144"/>
                                </a:lnTo>
                                <a:lnTo>
                                  <a:pt x="5785" y="122"/>
                                </a:lnTo>
                                <a:lnTo>
                                  <a:pt x="5749" y="103"/>
                                </a:lnTo>
                                <a:lnTo>
                                  <a:pt x="5711" y="86"/>
                                </a:lnTo>
                                <a:lnTo>
                                  <a:pt x="5670" y="70"/>
                                </a:lnTo>
                                <a:lnTo>
                                  <a:pt x="5629" y="55"/>
                                </a:lnTo>
                                <a:lnTo>
                                  <a:pt x="5586" y="43"/>
                                </a:lnTo>
                                <a:lnTo>
                                  <a:pt x="5543" y="31"/>
                                </a:lnTo>
                                <a:lnTo>
                                  <a:pt x="5500" y="22"/>
                                </a:lnTo>
                                <a:lnTo>
                                  <a:pt x="5454" y="14"/>
                                </a:lnTo>
                                <a:lnTo>
                                  <a:pt x="5408" y="7"/>
                                </a:lnTo>
                                <a:lnTo>
                                  <a:pt x="5363" y="2"/>
                                </a:lnTo>
                                <a:lnTo>
                                  <a:pt x="5317" y="0"/>
                                </a:lnTo>
                                <a:lnTo>
                                  <a:pt x="5269" y="0"/>
                                </a:lnTo>
                                <a:lnTo>
                                  <a:pt x="5224" y="0"/>
                                </a:lnTo>
                                <a:lnTo>
                                  <a:pt x="5176" y="2"/>
                                </a:lnTo>
                                <a:lnTo>
                                  <a:pt x="5130" y="5"/>
                                </a:lnTo>
                                <a:lnTo>
                                  <a:pt x="5082" y="12"/>
                                </a:lnTo>
                                <a:lnTo>
                                  <a:pt x="5037" y="19"/>
                                </a:lnTo>
                                <a:lnTo>
                                  <a:pt x="4991" y="26"/>
                                </a:lnTo>
                                <a:lnTo>
                                  <a:pt x="4945" y="38"/>
                                </a:lnTo>
                                <a:lnTo>
                                  <a:pt x="4900" y="50"/>
                                </a:lnTo>
                                <a:lnTo>
                                  <a:pt x="4854" y="65"/>
                                </a:lnTo>
                                <a:lnTo>
                                  <a:pt x="4811" y="79"/>
                                </a:lnTo>
                                <a:lnTo>
                                  <a:pt x="4768" y="96"/>
                                </a:lnTo>
                                <a:lnTo>
                                  <a:pt x="4725" y="115"/>
                                </a:lnTo>
                                <a:lnTo>
                                  <a:pt x="4684" y="137"/>
                                </a:lnTo>
                                <a:lnTo>
                                  <a:pt x="4646" y="158"/>
                                </a:lnTo>
                                <a:lnTo>
                                  <a:pt x="4607" y="182"/>
                                </a:lnTo>
                                <a:lnTo>
                                  <a:pt x="4569" y="209"/>
                                </a:lnTo>
                                <a:lnTo>
                                  <a:pt x="4528" y="240"/>
                                </a:lnTo>
                                <a:lnTo>
                                  <a:pt x="4487" y="273"/>
                                </a:lnTo>
                                <a:lnTo>
                                  <a:pt x="4449" y="312"/>
                                </a:lnTo>
                                <a:lnTo>
                                  <a:pt x="4413" y="350"/>
                                </a:lnTo>
                                <a:lnTo>
                                  <a:pt x="4379" y="391"/>
                                </a:lnTo>
                                <a:lnTo>
                                  <a:pt x="4346" y="432"/>
                                </a:lnTo>
                                <a:lnTo>
                                  <a:pt x="4315" y="477"/>
                                </a:lnTo>
                                <a:lnTo>
                                  <a:pt x="4286" y="523"/>
                                </a:lnTo>
                                <a:lnTo>
                                  <a:pt x="4257" y="569"/>
                                </a:lnTo>
                                <a:lnTo>
                                  <a:pt x="4233" y="617"/>
                                </a:lnTo>
                                <a:lnTo>
                                  <a:pt x="4207" y="667"/>
                                </a:lnTo>
                                <a:lnTo>
                                  <a:pt x="4185" y="717"/>
                                </a:lnTo>
                                <a:lnTo>
                                  <a:pt x="4161" y="768"/>
                                </a:lnTo>
                                <a:lnTo>
                                  <a:pt x="4142" y="821"/>
                                </a:lnTo>
                                <a:lnTo>
                                  <a:pt x="4123" y="873"/>
                                </a:lnTo>
                                <a:lnTo>
                                  <a:pt x="4104" y="926"/>
                                </a:lnTo>
                                <a:lnTo>
                                  <a:pt x="4087" y="979"/>
                                </a:lnTo>
                                <a:lnTo>
                                  <a:pt x="4070" y="1034"/>
                                </a:lnTo>
                                <a:lnTo>
                                  <a:pt x="4056" y="1087"/>
                                </a:lnTo>
                                <a:lnTo>
                                  <a:pt x="4041" y="1142"/>
                                </a:lnTo>
                                <a:lnTo>
                                  <a:pt x="4029" y="1195"/>
                                </a:lnTo>
                                <a:lnTo>
                                  <a:pt x="4015" y="1250"/>
                                </a:lnTo>
                                <a:lnTo>
                                  <a:pt x="4005" y="1303"/>
                                </a:lnTo>
                                <a:lnTo>
                                  <a:pt x="3993" y="1356"/>
                                </a:lnTo>
                                <a:lnTo>
                                  <a:pt x="3984" y="1408"/>
                                </a:lnTo>
                                <a:lnTo>
                                  <a:pt x="3974" y="1461"/>
                                </a:lnTo>
                                <a:lnTo>
                                  <a:pt x="3964" y="1512"/>
                                </a:lnTo>
                                <a:lnTo>
                                  <a:pt x="3955" y="1562"/>
                                </a:lnTo>
                                <a:lnTo>
                                  <a:pt x="3948" y="1612"/>
                                </a:lnTo>
                                <a:lnTo>
                                  <a:pt x="3938" y="1660"/>
                                </a:lnTo>
                                <a:lnTo>
                                  <a:pt x="3931" y="1706"/>
                                </a:lnTo>
                                <a:lnTo>
                                  <a:pt x="3924" y="1752"/>
                                </a:lnTo>
                                <a:lnTo>
                                  <a:pt x="3916" y="1795"/>
                                </a:lnTo>
                                <a:lnTo>
                                  <a:pt x="3909" y="1826"/>
                                </a:lnTo>
                                <a:lnTo>
                                  <a:pt x="3904" y="1855"/>
                                </a:lnTo>
                                <a:lnTo>
                                  <a:pt x="3900" y="1884"/>
                                </a:lnTo>
                                <a:lnTo>
                                  <a:pt x="3895" y="1912"/>
                                </a:lnTo>
                                <a:lnTo>
                                  <a:pt x="3890" y="1939"/>
                                </a:lnTo>
                                <a:lnTo>
                                  <a:pt x="3883" y="1965"/>
                                </a:lnTo>
                                <a:lnTo>
                                  <a:pt x="3878" y="1992"/>
                                </a:lnTo>
                                <a:lnTo>
                                  <a:pt x="3873" y="2018"/>
                                </a:lnTo>
                                <a:lnTo>
                                  <a:pt x="3866" y="2042"/>
                                </a:lnTo>
                                <a:lnTo>
                                  <a:pt x="3861" y="2066"/>
                                </a:lnTo>
                                <a:lnTo>
                                  <a:pt x="3854" y="2090"/>
                                </a:lnTo>
                                <a:lnTo>
                                  <a:pt x="3847" y="2114"/>
                                </a:lnTo>
                                <a:lnTo>
                                  <a:pt x="3840" y="2138"/>
                                </a:lnTo>
                                <a:lnTo>
                                  <a:pt x="3832" y="2162"/>
                                </a:lnTo>
                                <a:lnTo>
                                  <a:pt x="3825" y="2184"/>
                                </a:lnTo>
                                <a:lnTo>
                                  <a:pt x="3816" y="2205"/>
                                </a:lnTo>
                                <a:lnTo>
                                  <a:pt x="3806" y="2227"/>
                                </a:lnTo>
                                <a:lnTo>
                                  <a:pt x="3797" y="2251"/>
                                </a:lnTo>
                                <a:lnTo>
                                  <a:pt x="3787" y="2272"/>
                                </a:lnTo>
                                <a:lnTo>
                                  <a:pt x="3777" y="2294"/>
                                </a:lnTo>
                                <a:lnTo>
                                  <a:pt x="3765" y="2316"/>
                                </a:lnTo>
                                <a:lnTo>
                                  <a:pt x="3753" y="2337"/>
                                </a:lnTo>
                                <a:lnTo>
                                  <a:pt x="3741" y="2356"/>
                                </a:lnTo>
                                <a:lnTo>
                                  <a:pt x="3722" y="2385"/>
                                </a:lnTo>
                                <a:lnTo>
                                  <a:pt x="3705" y="2414"/>
                                </a:lnTo>
                                <a:lnTo>
                                  <a:pt x="3684" y="2440"/>
                                </a:lnTo>
                                <a:lnTo>
                                  <a:pt x="3665" y="2467"/>
                                </a:lnTo>
                                <a:lnTo>
                                  <a:pt x="3643" y="2495"/>
                                </a:lnTo>
                                <a:lnTo>
                                  <a:pt x="3619" y="2522"/>
                                </a:lnTo>
                                <a:lnTo>
                                  <a:pt x="3595" y="2548"/>
                                </a:lnTo>
                                <a:lnTo>
                                  <a:pt x="3571" y="2575"/>
                                </a:lnTo>
                                <a:lnTo>
                                  <a:pt x="3545" y="2601"/>
                                </a:lnTo>
                                <a:lnTo>
                                  <a:pt x="3516" y="2625"/>
                                </a:lnTo>
                                <a:lnTo>
                                  <a:pt x="3489" y="2649"/>
                                </a:lnTo>
                                <a:lnTo>
                                  <a:pt x="3461" y="2673"/>
                                </a:lnTo>
                                <a:lnTo>
                                  <a:pt x="3430" y="2697"/>
                                </a:lnTo>
                                <a:lnTo>
                                  <a:pt x="3401" y="2719"/>
                                </a:lnTo>
                                <a:lnTo>
                                  <a:pt x="3367" y="2740"/>
                                </a:lnTo>
                                <a:lnTo>
                                  <a:pt x="3336" y="2759"/>
                                </a:lnTo>
                                <a:lnTo>
                                  <a:pt x="3302" y="2779"/>
                                </a:lnTo>
                                <a:lnTo>
                                  <a:pt x="3269" y="2798"/>
                                </a:lnTo>
                                <a:lnTo>
                                  <a:pt x="3235" y="2815"/>
                                </a:lnTo>
                                <a:lnTo>
                                  <a:pt x="3199" y="2829"/>
                                </a:lnTo>
                                <a:lnTo>
                                  <a:pt x="3163" y="2843"/>
                                </a:lnTo>
                                <a:lnTo>
                                  <a:pt x="3127" y="2858"/>
                                </a:lnTo>
                                <a:lnTo>
                                  <a:pt x="3091" y="2870"/>
                                </a:lnTo>
                                <a:lnTo>
                                  <a:pt x="3053" y="2879"/>
                                </a:lnTo>
                                <a:lnTo>
                                  <a:pt x="3015" y="2887"/>
                                </a:lnTo>
                                <a:lnTo>
                                  <a:pt x="2976" y="2894"/>
                                </a:lnTo>
                                <a:lnTo>
                                  <a:pt x="2938" y="2899"/>
                                </a:lnTo>
                                <a:lnTo>
                                  <a:pt x="2899" y="2903"/>
                                </a:lnTo>
                                <a:lnTo>
                                  <a:pt x="2859" y="2906"/>
                                </a:lnTo>
                                <a:lnTo>
                                  <a:pt x="2818" y="2903"/>
                                </a:lnTo>
                                <a:lnTo>
                                  <a:pt x="2770" y="2901"/>
                                </a:lnTo>
                                <a:lnTo>
                                  <a:pt x="2722" y="2896"/>
                                </a:lnTo>
                                <a:lnTo>
                                  <a:pt x="2672" y="2889"/>
                                </a:lnTo>
                                <a:lnTo>
                                  <a:pt x="2624" y="2877"/>
                                </a:lnTo>
                                <a:lnTo>
                                  <a:pt x="2573" y="2865"/>
                                </a:lnTo>
                                <a:lnTo>
                                  <a:pt x="2520" y="2851"/>
                                </a:lnTo>
                                <a:lnTo>
                                  <a:pt x="2470" y="2836"/>
                                </a:lnTo>
                                <a:lnTo>
                                  <a:pt x="2420" y="2817"/>
                                </a:lnTo>
                                <a:lnTo>
                                  <a:pt x="2367" y="2798"/>
                                </a:lnTo>
                                <a:lnTo>
                                  <a:pt x="2314" y="2776"/>
                                </a:lnTo>
                                <a:lnTo>
                                  <a:pt x="2261" y="2755"/>
                                </a:lnTo>
                                <a:lnTo>
                                  <a:pt x="2206" y="2731"/>
                                </a:lnTo>
                                <a:lnTo>
                                  <a:pt x="2153" y="2707"/>
                                </a:lnTo>
                                <a:lnTo>
                                  <a:pt x="2098" y="2683"/>
                                </a:lnTo>
                                <a:lnTo>
                                  <a:pt x="2043" y="2656"/>
                                </a:lnTo>
                                <a:lnTo>
                                  <a:pt x="1988" y="2630"/>
                                </a:lnTo>
                                <a:lnTo>
                                  <a:pt x="1933" y="2606"/>
                                </a:lnTo>
                                <a:lnTo>
                                  <a:pt x="1878" y="2579"/>
                                </a:lnTo>
                                <a:lnTo>
                                  <a:pt x="1820" y="2551"/>
                                </a:lnTo>
                                <a:lnTo>
                                  <a:pt x="1763" y="2527"/>
                                </a:lnTo>
                                <a:lnTo>
                                  <a:pt x="1705" y="2500"/>
                                </a:lnTo>
                                <a:lnTo>
                                  <a:pt x="1647" y="2474"/>
                                </a:lnTo>
                                <a:lnTo>
                                  <a:pt x="1590" y="2450"/>
                                </a:lnTo>
                                <a:lnTo>
                                  <a:pt x="1532" y="2426"/>
                                </a:lnTo>
                                <a:lnTo>
                                  <a:pt x="1472" y="2402"/>
                                </a:lnTo>
                                <a:lnTo>
                                  <a:pt x="1412" y="2380"/>
                                </a:lnTo>
                                <a:lnTo>
                                  <a:pt x="1355" y="2359"/>
                                </a:lnTo>
                                <a:lnTo>
                                  <a:pt x="1295" y="2340"/>
                                </a:lnTo>
                                <a:lnTo>
                                  <a:pt x="1232" y="2320"/>
                                </a:lnTo>
                                <a:lnTo>
                                  <a:pt x="1172" y="2304"/>
                                </a:lnTo>
                                <a:lnTo>
                                  <a:pt x="1144" y="2296"/>
                                </a:lnTo>
                                <a:lnTo>
                                  <a:pt x="1117" y="2292"/>
                                </a:lnTo>
                                <a:lnTo>
                                  <a:pt x="1089" y="2284"/>
                                </a:lnTo>
                                <a:lnTo>
                                  <a:pt x="1060" y="2280"/>
                                </a:lnTo>
                                <a:lnTo>
                                  <a:pt x="1033" y="2275"/>
                                </a:lnTo>
                                <a:lnTo>
                                  <a:pt x="1005" y="2270"/>
                                </a:lnTo>
                                <a:lnTo>
                                  <a:pt x="976" y="2265"/>
                                </a:lnTo>
                                <a:lnTo>
                                  <a:pt x="949" y="2260"/>
                                </a:lnTo>
                                <a:lnTo>
                                  <a:pt x="921" y="2258"/>
                                </a:lnTo>
                                <a:lnTo>
                                  <a:pt x="894" y="2256"/>
                                </a:lnTo>
                                <a:lnTo>
                                  <a:pt x="865" y="2256"/>
                                </a:lnTo>
                                <a:lnTo>
                                  <a:pt x="839" y="2253"/>
                                </a:lnTo>
                                <a:lnTo>
                                  <a:pt x="810" y="2253"/>
                                </a:lnTo>
                                <a:lnTo>
                                  <a:pt x="784" y="2253"/>
                                </a:lnTo>
                                <a:lnTo>
                                  <a:pt x="758" y="2253"/>
                                </a:lnTo>
                                <a:lnTo>
                                  <a:pt x="729" y="2256"/>
                                </a:lnTo>
                                <a:lnTo>
                                  <a:pt x="702" y="2258"/>
                                </a:lnTo>
                                <a:lnTo>
                                  <a:pt x="676" y="2263"/>
                                </a:lnTo>
                                <a:lnTo>
                                  <a:pt x="652" y="2265"/>
                                </a:lnTo>
                                <a:lnTo>
                                  <a:pt x="626" y="2270"/>
                                </a:lnTo>
                                <a:lnTo>
                                  <a:pt x="599" y="2277"/>
                                </a:lnTo>
                                <a:lnTo>
                                  <a:pt x="575" y="2284"/>
                                </a:lnTo>
                                <a:lnTo>
                                  <a:pt x="551" y="2292"/>
                                </a:lnTo>
                                <a:lnTo>
                                  <a:pt x="527" y="2301"/>
                                </a:lnTo>
                                <a:lnTo>
                                  <a:pt x="489" y="2316"/>
                                </a:lnTo>
                                <a:lnTo>
                                  <a:pt x="451" y="2335"/>
                                </a:lnTo>
                                <a:lnTo>
                                  <a:pt x="415" y="2354"/>
                                </a:lnTo>
                                <a:lnTo>
                                  <a:pt x="379" y="2378"/>
                                </a:lnTo>
                                <a:lnTo>
                                  <a:pt x="345" y="2402"/>
                                </a:lnTo>
                                <a:lnTo>
                                  <a:pt x="314" y="2428"/>
                                </a:lnTo>
                                <a:lnTo>
                                  <a:pt x="283" y="2457"/>
                                </a:lnTo>
                                <a:lnTo>
                                  <a:pt x="251" y="2488"/>
                                </a:lnTo>
                                <a:lnTo>
                                  <a:pt x="223" y="2519"/>
                                </a:lnTo>
                                <a:lnTo>
                                  <a:pt x="196" y="2551"/>
                                </a:lnTo>
                                <a:lnTo>
                                  <a:pt x="172" y="2587"/>
                                </a:lnTo>
                                <a:lnTo>
                                  <a:pt x="148" y="2620"/>
                                </a:lnTo>
                                <a:lnTo>
                                  <a:pt x="124" y="2656"/>
                                </a:lnTo>
                                <a:lnTo>
                                  <a:pt x="105" y="2695"/>
                                </a:lnTo>
                                <a:lnTo>
                                  <a:pt x="86" y="2731"/>
                                </a:lnTo>
                                <a:lnTo>
                                  <a:pt x="69" y="2769"/>
                                </a:lnTo>
                                <a:lnTo>
                                  <a:pt x="52" y="2807"/>
                                </a:lnTo>
                                <a:lnTo>
                                  <a:pt x="40" y="2846"/>
                                </a:lnTo>
                                <a:lnTo>
                                  <a:pt x="28" y="2884"/>
                                </a:lnTo>
                                <a:lnTo>
                                  <a:pt x="19" y="2925"/>
                                </a:lnTo>
                                <a:lnTo>
                                  <a:pt x="9" y="2963"/>
                                </a:lnTo>
                                <a:lnTo>
                                  <a:pt x="4" y="3002"/>
                                </a:lnTo>
                                <a:lnTo>
                                  <a:pt x="2" y="3040"/>
                                </a:lnTo>
                                <a:lnTo>
                                  <a:pt x="0" y="3076"/>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9" name="Group 28"/>
                        <wpg:cNvGrpSpPr>
                          <a:grpSpLocks/>
                        </wpg:cNvGrpSpPr>
                        <wpg:grpSpPr bwMode="auto">
                          <a:xfrm>
                            <a:off x="2426" y="10305"/>
                            <a:ext cx="7761" cy="679"/>
                            <a:chOff x="1792" y="7620"/>
                            <a:chExt cx="7761" cy="679"/>
                          </a:xfrm>
                        </wpg:grpSpPr>
                        <wps:wsp>
                          <wps:cNvPr id="60" name="Line 29"/>
                          <wps:cNvCnPr>
                            <a:cxnSpLocks noChangeShapeType="1"/>
                          </wps:cNvCnPr>
                          <wps:spPr bwMode="auto">
                            <a:xfrm>
                              <a:off x="1792" y="7730"/>
                              <a:ext cx="7761" cy="1"/>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1" name="Freeform 30"/>
                          <wps:cNvSpPr>
                            <a:spLocks/>
                          </wps:cNvSpPr>
                          <wps:spPr bwMode="auto">
                            <a:xfrm>
                              <a:off x="2811" y="7960"/>
                              <a:ext cx="2861" cy="310"/>
                            </a:xfrm>
                            <a:custGeom>
                              <a:avLst/>
                              <a:gdLst>
                                <a:gd name="T0" fmla="*/ 0 w 2861"/>
                                <a:gd name="T1" fmla="*/ 310 h 310"/>
                                <a:gd name="T2" fmla="*/ 0 w 2861"/>
                                <a:gd name="T3" fmla="*/ 0 h 310"/>
                                <a:gd name="T4" fmla="*/ 2861 w 2861"/>
                                <a:gd name="T5" fmla="*/ 0 h 310"/>
                                <a:gd name="T6" fmla="*/ 0 60000 65536"/>
                                <a:gd name="T7" fmla="*/ 0 60000 65536"/>
                                <a:gd name="T8" fmla="*/ 0 60000 65536"/>
                              </a:gdLst>
                              <a:ahLst/>
                              <a:cxnLst>
                                <a:cxn ang="T6">
                                  <a:pos x="T0" y="T1"/>
                                </a:cxn>
                                <a:cxn ang="T7">
                                  <a:pos x="T2" y="T3"/>
                                </a:cxn>
                                <a:cxn ang="T8">
                                  <a:pos x="T4" y="T5"/>
                                </a:cxn>
                              </a:cxnLst>
                              <a:rect l="0" t="0" r="r" b="b"/>
                              <a:pathLst>
                                <a:path w="2861" h="310">
                                  <a:moveTo>
                                    <a:pt x="0" y="310"/>
                                  </a:moveTo>
                                  <a:lnTo>
                                    <a:pt x="0" y="0"/>
                                  </a:lnTo>
                                  <a:lnTo>
                                    <a:pt x="2861"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1"/>
                          <wps:cNvSpPr>
                            <a:spLocks/>
                          </wps:cNvSpPr>
                          <wps:spPr bwMode="auto">
                            <a:xfrm>
                              <a:off x="5672" y="7960"/>
                              <a:ext cx="1399" cy="339"/>
                            </a:xfrm>
                            <a:custGeom>
                              <a:avLst/>
                              <a:gdLst>
                                <a:gd name="T0" fmla="*/ 1399 w 1399"/>
                                <a:gd name="T1" fmla="*/ 339 h 339"/>
                                <a:gd name="T2" fmla="*/ 1399 w 1399"/>
                                <a:gd name="T3" fmla="*/ 0 h 339"/>
                                <a:gd name="T4" fmla="*/ 0 w 1399"/>
                                <a:gd name="T5" fmla="*/ 0 h 339"/>
                                <a:gd name="T6" fmla="*/ 0 60000 65536"/>
                                <a:gd name="T7" fmla="*/ 0 60000 65536"/>
                                <a:gd name="T8" fmla="*/ 0 60000 65536"/>
                              </a:gdLst>
                              <a:ahLst/>
                              <a:cxnLst>
                                <a:cxn ang="T6">
                                  <a:pos x="T0" y="T1"/>
                                </a:cxn>
                                <a:cxn ang="T7">
                                  <a:pos x="T2" y="T3"/>
                                </a:cxn>
                                <a:cxn ang="T8">
                                  <a:pos x="T4" y="T5"/>
                                </a:cxn>
                              </a:cxnLst>
                              <a:rect l="0" t="0" r="r" b="b"/>
                              <a:pathLst>
                                <a:path w="1399" h="339">
                                  <a:moveTo>
                                    <a:pt x="1399" y="339"/>
                                  </a:moveTo>
                                  <a:lnTo>
                                    <a:pt x="1399" y="0"/>
                                  </a:lnTo>
                                  <a:lnTo>
                                    <a:pt x="0" y="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Line 32"/>
                          <wps:cNvCnPr>
                            <a:cxnSpLocks noChangeShapeType="1"/>
                          </wps:cNvCnPr>
                          <wps:spPr bwMode="auto">
                            <a:xfrm>
                              <a:off x="5672" y="7620"/>
                              <a:ext cx="1" cy="34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64" name="Freeform 33"/>
                          <wps:cNvSpPr>
                            <a:spLocks/>
                          </wps:cNvSpPr>
                          <wps:spPr bwMode="auto">
                            <a:xfrm>
                              <a:off x="5672" y="7620"/>
                              <a:ext cx="2639" cy="340"/>
                            </a:xfrm>
                            <a:custGeom>
                              <a:avLst/>
                              <a:gdLst>
                                <a:gd name="T0" fmla="*/ 2639 w 2639"/>
                                <a:gd name="T1" fmla="*/ 0 h 340"/>
                                <a:gd name="T2" fmla="*/ 2639 w 2639"/>
                                <a:gd name="T3" fmla="*/ 340 h 340"/>
                                <a:gd name="T4" fmla="*/ 0 w 2639"/>
                                <a:gd name="T5" fmla="*/ 340 h 340"/>
                                <a:gd name="T6" fmla="*/ 0 60000 65536"/>
                                <a:gd name="T7" fmla="*/ 0 60000 65536"/>
                                <a:gd name="T8" fmla="*/ 0 60000 65536"/>
                              </a:gdLst>
                              <a:ahLst/>
                              <a:cxnLst>
                                <a:cxn ang="T6">
                                  <a:pos x="T0" y="T1"/>
                                </a:cxn>
                                <a:cxn ang="T7">
                                  <a:pos x="T2" y="T3"/>
                                </a:cxn>
                                <a:cxn ang="T8">
                                  <a:pos x="T4" y="T5"/>
                                </a:cxn>
                              </a:cxnLst>
                              <a:rect l="0" t="0" r="r" b="b"/>
                              <a:pathLst>
                                <a:path w="2639" h="340">
                                  <a:moveTo>
                                    <a:pt x="2639" y="0"/>
                                  </a:moveTo>
                                  <a:lnTo>
                                    <a:pt x="2639" y="340"/>
                                  </a:lnTo>
                                  <a:lnTo>
                                    <a:pt x="0" y="340"/>
                                  </a:lnTo>
                                </a:path>
                              </a:pathLst>
                            </a:custGeom>
                            <a:noFill/>
                            <a:ln w="152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5" name="Freeform 34"/>
                        <wps:cNvSpPr>
                          <a:spLocks/>
                        </wps:cNvSpPr>
                        <wps:spPr bwMode="auto">
                          <a:xfrm>
                            <a:off x="4998" y="4999"/>
                            <a:ext cx="2041" cy="393"/>
                          </a:xfrm>
                          <a:custGeom>
                            <a:avLst/>
                            <a:gdLst>
                              <a:gd name="T0" fmla="*/ 0 w 2041"/>
                              <a:gd name="T1" fmla="*/ 381 h 393"/>
                              <a:gd name="T2" fmla="*/ 1159 w 2041"/>
                              <a:gd name="T3" fmla="*/ 0 h 393"/>
                              <a:gd name="T4" fmla="*/ 1075 w 2041"/>
                              <a:gd name="T5" fmla="*/ 256 h 393"/>
                              <a:gd name="T6" fmla="*/ 2041 w 2041"/>
                              <a:gd name="T7" fmla="*/ 12 h 393"/>
                              <a:gd name="T8" fmla="*/ 883 w 2041"/>
                              <a:gd name="T9" fmla="*/ 393 h 393"/>
                              <a:gd name="T10" fmla="*/ 967 w 2041"/>
                              <a:gd name="T11" fmla="*/ 136 h 393"/>
                              <a:gd name="T12" fmla="*/ 0 w 2041"/>
                              <a:gd name="T13" fmla="*/ 381 h 39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041" h="393">
                                <a:moveTo>
                                  <a:pt x="0" y="381"/>
                                </a:moveTo>
                                <a:lnTo>
                                  <a:pt x="1159" y="0"/>
                                </a:lnTo>
                                <a:lnTo>
                                  <a:pt x="1075" y="256"/>
                                </a:lnTo>
                                <a:lnTo>
                                  <a:pt x="2041" y="12"/>
                                </a:lnTo>
                                <a:lnTo>
                                  <a:pt x="883" y="393"/>
                                </a:lnTo>
                                <a:lnTo>
                                  <a:pt x="967" y="136"/>
                                </a:lnTo>
                                <a:lnTo>
                                  <a:pt x="0" y="381"/>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66" name="Freeform 35"/>
                        <wps:cNvSpPr>
                          <a:spLocks/>
                        </wps:cNvSpPr>
                        <wps:spPr bwMode="auto">
                          <a:xfrm>
                            <a:off x="5804" y="5380"/>
                            <a:ext cx="552" cy="310"/>
                          </a:xfrm>
                          <a:custGeom>
                            <a:avLst/>
                            <a:gdLst>
                              <a:gd name="T0" fmla="*/ 0 w 552"/>
                              <a:gd name="T1" fmla="*/ 94 h 310"/>
                              <a:gd name="T2" fmla="*/ 38 w 552"/>
                              <a:gd name="T3" fmla="*/ 310 h 310"/>
                              <a:gd name="T4" fmla="*/ 552 w 552"/>
                              <a:gd name="T5" fmla="*/ 219 h 310"/>
                              <a:gd name="T6" fmla="*/ 513 w 552"/>
                              <a:gd name="T7" fmla="*/ 0 h 310"/>
                              <a:gd name="T8" fmla="*/ 0 w 552"/>
                              <a:gd name="T9" fmla="*/ 94 h 3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52" h="310">
                                <a:moveTo>
                                  <a:pt x="0" y="94"/>
                                </a:moveTo>
                                <a:lnTo>
                                  <a:pt x="38" y="310"/>
                                </a:lnTo>
                                <a:lnTo>
                                  <a:pt x="552" y="219"/>
                                </a:lnTo>
                                <a:lnTo>
                                  <a:pt x="513" y="0"/>
                                </a:lnTo>
                                <a:lnTo>
                                  <a:pt x="0" y="9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36"/>
                        <wps:cNvSpPr>
                          <a:spLocks noChangeArrowheads="1"/>
                        </wps:cNvSpPr>
                        <wps:spPr bwMode="auto">
                          <a:xfrm rot="-660000">
                            <a:off x="5882" y="5325"/>
                            <a:ext cx="1020" cy="3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r>
                                <w:rPr>
                                  <w:b/>
                                  <w:snapToGrid w:val="0"/>
                                  <w:sz w:val="16"/>
                                </w:rPr>
                                <w:t xml:space="preserve">    INTERNET</w:t>
                              </w:r>
                            </w:p>
                          </w:txbxContent>
                        </wps:txbx>
                        <wps:bodyPr rot="0" vert="horz" wrap="square" lIns="0" tIns="0" rIns="0" bIns="0" anchor="t" anchorCtr="0" upright="1">
                          <a:noAutofit/>
                        </wps:bodyPr>
                      </wps:wsp>
                      <wps:wsp>
                        <wps:cNvPr id="68" name="Rectangle 37"/>
                        <wps:cNvSpPr>
                          <a:spLocks noChangeArrowheads="1"/>
                        </wps:cNvSpPr>
                        <wps:spPr bwMode="auto">
                          <a:xfrm>
                            <a:off x="3895" y="5239"/>
                            <a:ext cx="530" cy="283"/>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69" name="Rectangle 38"/>
                        <wps:cNvSpPr>
                          <a:spLocks noChangeArrowheads="1"/>
                        </wps:cNvSpPr>
                        <wps:spPr bwMode="auto">
                          <a:xfrm>
                            <a:off x="4425" y="5239"/>
                            <a:ext cx="319" cy="283"/>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70" name="Freeform 39"/>
                        <wps:cNvSpPr>
                          <a:spLocks noEditPoints="1"/>
                        </wps:cNvSpPr>
                        <wps:spPr bwMode="auto">
                          <a:xfrm>
                            <a:off x="3895" y="5284"/>
                            <a:ext cx="849" cy="190"/>
                          </a:xfrm>
                          <a:custGeom>
                            <a:avLst/>
                            <a:gdLst>
                              <a:gd name="T0" fmla="*/ 0 w 849"/>
                              <a:gd name="T1" fmla="*/ 190 h 190"/>
                              <a:gd name="T2" fmla="*/ 503 w 849"/>
                              <a:gd name="T3" fmla="*/ 190 h 190"/>
                              <a:gd name="T4" fmla="*/ 503 w 849"/>
                              <a:gd name="T5" fmla="*/ 0 h 190"/>
                              <a:gd name="T6" fmla="*/ 0 w 849"/>
                              <a:gd name="T7" fmla="*/ 0 h 190"/>
                              <a:gd name="T8" fmla="*/ 0 w 849"/>
                              <a:gd name="T9" fmla="*/ 190 h 190"/>
                              <a:gd name="T10" fmla="*/ 561 w 849"/>
                              <a:gd name="T11" fmla="*/ 190 h 190"/>
                              <a:gd name="T12" fmla="*/ 849 w 849"/>
                              <a:gd name="T13" fmla="*/ 190 h 190"/>
                              <a:gd name="T14" fmla="*/ 849 w 849"/>
                              <a:gd name="T15" fmla="*/ 0 h 190"/>
                              <a:gd name="T16" fmla="*/ 561 w 849"/>
                              <a:gd name="T17" fmla="*/ 0 h 190"/>
                              <a:gd name="T18" fmla="*/ 561 w 849"/>
                              <a:gd name="T19" fmla="*/ 190 h 1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49" h="190">
                                <a:moveTo>
                                  <a:pt x="0" y="190"/>
                                </a:moveTo>
                                <a:lnTo>
                                  <a:pt x="503" y="190"/>
                                </a:lnTo>
                                <a:lnTo>
                                  <a:pt x="503" y="0"/>
                                </a:lnTo>
                                <a:lnTo>
                                  <a:pt x="0" y="0"/>
                                </a:lnTo>
                                <a:lnTo>
                                  <a:pt x="0" y="190"/>
                                </a:lnTo>
                                <a:close/>
                                <a:moveTo>
                                  <a:pt x="561" y="190"/>
                                </a:moveTo>
                                <a:lnTo>
                                  <a:pt x="849" y="190"/>
                                </a:lnTo>
                                <a:lnTo>
                                  <a:pt x="849" y="0"/>
                                </a:lnTo>
                                <a:lnTo>
                                  <a:pt x="561" y="0"/>
                                </a:lnTo>
                                <a:lnTo>
                                  <a:pt x="561" y="190"/>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71" name="Freeform 40"/>
                        <wps:cNvSpPr>
                          <a:spLocks noEditPoints="1"/>
                        </wps:cNvSpPr>
                        <wps:spPr bwMode="auto">
                          <a:xfrm>
                            <a:off x="3921" y="5251"/>
                            <a:ext cx="811" cy="21"/>
                          </a:xfrm>
                          <a:custGeom>
                            <a:avLst/>
                            <a:gdLst>
                              <a:gd name="T0" fmla="*/ 782 w 811"/>
                              <a:gd name="T1" fmla="*/ 21 h 21"/>
                              <a:gd name="T2" fmla="*/ 811 w 811"/>
                              <a:gd name="T3" fmla="*/ 21 h 21"/>
                              <a:gd name="T4" fmla="*/ 811 w 811"/>
                              <a:gd name="T5" fmla="*/ 0 h 21"/>
                              <a:gd name="T6" fmla="*/ 782 w 811"/>
                              <a:gd name="T7" fmla="*/ 0 h 21"/>
                              <a:gd name="T8" fmla="*/ 782 w 811"/>
                              <a:gd name="T9" fmla="*/ 21 h 21"/>
                              <a:gd name="T10" fmla="*/ 79 w 811"/>
                              <a:gd name="T11" fmla="*/ 16 h 21"/>
                              <a:gd name="T12" fmla="*/ 106 w 811"/>
                              <a:gd name="T13" fmla="*/ 16 h 21"/>
                              <a:gd name="T14" fmla="*/ 106 w 811"/>
                              <a:gd name="T15" fmla="*/ 4 h 21"/>
                              <a:gd name="T16" fmla="*/ 79 w 811"/>
                              <a:gd name="T17" fmla="*/ 4 h 21"/>
                              <a:gd name="T18" fmla="*/ 79 w 811"/>
                              <a:gd name="T19" fmla="*/ 16 h 21"/>
                              <a:gd name="T20" fmla="*/ 38 w 811"/>
                              <a:gd name="T21" fmla="*/ 16 h 21"/>
                              <a:gd name="T22" fmla="*/ 67 w 811"/>
                              <a:gd name="T23" fmla="*/ 16 h 21"/>
                              <a:gd name="T24" fmla="*/ 67 w 811"/>
                              <a:gd name="T25" fmla="*/ 4 h 21"/>
                              <a:gd name="T26" fmla="*/ 38 w 811"/>
                              <a:gd name="T27" fmla="*/ 4 h 21"/>
                              <a:gd name="T28" fmla="*/ 38 w 811"/>
                              <a:gd name="T29" fmla="*/ 16 h 21"/>
                              <a:gd name="T30" fmla="*/ 0 w 811"/>
                              <a:gd name="T31" fmla="*/ 16 h 21"/>
                              <a:gd name="T32" fmla="*/ 26 w 811"/>
                              <a:gd name="T33" fmla="*/ 16 h 21"/>
                              <a:gd name="T34" fmla="*/ 26 w 811"/>
                              <a:gd name="T35" fmla="*/ 4 h 21"/>
                              <a:gd name="T36" fmla="*/ 0 w 811"/>
                              <a:gd name="T37" fmla="*/ 4 h 21"/>
                              <a:gd name="T38" fmla="*/ 0 w 811"/>
                              <a:gd name="T39" fmla="*/ 16 h 21"/>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811" h="21">
                                <a:moveTo>
                                  <a:pt x="782" y="21"/>
                                </a:moveTo>
                                <a:lnTo>
                                  <a:pt x="811" y="21"/>
                                </a:lnTo>
                                <a:lnTo>
                                  <a:pt x="811" y="0"/>
                                </a:lnTo>
                                <a:lnTo>
                                  <a:pt x="782" y="0"/>
                                </a:lnTo>
                                <a:lnTo>
                                  <a:pt x="782" y="21"/>
                                </a:lnTo>
                                <a:close/>
                                <a:moveTo>
                                  <a:pt x="79" y="16"/>
                                </a:moveTo>
                                <a:lnTo>
                                  <a:pt x="106" y="16"/>
                                </a:lnTo>
                                <a:lnTo>
                                  <a:pt x="106" y="4"/>
                                </a:lnTo>
                                <a:lnTo>
                                  <a:pt x="79" y="4"/>
                                </a:lnTo>
                                <a:lnTo>
                                  <a:pt x="79" y="16"/>
                                </a:lnTo>
                                <a:close/>
                                <a:moveTo>
                                  <a:pt x="38" y="16"/>
                                </a:moveTo>
                                <a:lnTo>
                                  <a:pt x="67" y="16"/>
                                </a:lnTo>
                                <a:lnTo>
                                  <a:pt x="67" y="4"/>
                                </a:lnTo>
                                <a:lnTo>
                                  <a:pt x="38" y="4"/>
                                </a:lnTo>
                                <a:lnTo>
                                  <a:pt x="38" y="16"/>
                                </a:lnTo>
                                <a:close/>
                                <a:moveTo>
                                  <a:pt x="0" y="16"/>
                                </a:moveTo>
                                <a:lnTo>
                                  <a:pt x="26" y="16"/>
                                </a:lnTo>
                                <a:lnTo>
                                  <a:pt x="26" y="4"/>
                                </a:lnTo>
                                <a:lnTo>
                                  <a:pt x="0" y="4"/>
                                </a:lnTo>
                                <a:lnTo>
                                  <a:pt x="0" y="16"/>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72" name="Line 41"/>
                        <wps:cNvCnPr>
                          <a:cxnSpLocks noChangeShapeType="1"/>
                        </wps:cNvCnPr>
                        <wps:spPr bwMode="auto">
                          <a:xfrm>
                            <a:off x="4398" y="5239"/>
                            <a:ext cx="1" cy="28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3" name="Line 42"/>
                        <wps:cNvCnPr>
                          <a:cxnSpLocks noChangeShapeType="1"/>
                        </wps:cNvCnPr>
                        <wps:spPr bwMode="auto">
                          <a:xfrm flipV="1">
                            <a:off x="4451" y="5239"/>
                            <a:ext cx="1" cy="28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43"/>
                        <wps:cNvSpPr>
                          <a:spLocks noChangeArrowheads="1"/>
                        </wps:cNvSpPr>
                        <wps:spPr bwMode="auto">
                          <a:xfrm>
                            <a:off x="4019" y="5587"/>
                            <a:ext cx="598" cy="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44"/>
                        <wps:cNvSpPr>
                          <a:spLocks noChangeArrowheads="1"/>
                        </wps:cNvSpPr>
                        <wps:spPr bwMode="auto">
                          <a:xfrm>
                            <a:off x="4034" y="5601"/>
                            <a:ext cx="65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roofErr w:type="spellStart"/>
                              <w:r>
                                <w:rPr>
                                  <w:snapToGrid w:val="0"/>
                                  <w:sz w:val="16"/>
                                </w:rPr>
                                <w:t>Routeur</w:t>
                              </w:r>
                              <w:proofErr w:type="spellEnd"/>
                            </w:p>
                          </w:txbxContent>
                        </wps:txbx>
                        <wps:bodyPr rot="0" vert="horz" wrap="square" lIns="0" tIns="0" rIns="0" bIns="0" anchor="t" anchorCtr="0" upright="1">
                          <a:noAutofit/>
                        </wps:bodyPr>
                      </wps:wsp>
                      <wpg:grpSp>
                        <wpg:cNvPr id="76" name="Group 45"/>
                        <wpg:cNvGrpSpPr>
                          <a:grpSpLocks/>
                        </wpg:cNvGrpSpPr>
                        <wpg:grpSpPr bwMode="auto">
                          <a:xfrm>
                            <a:off x="1657" y="4811"/>
                            <a:ext cx="1132" cy="852"/>
                            <a:chOff x="2255" y="4526"/>
                            <a:chExt cx="1132" cy="852"/>
                          </a:xfrm>
                        </wpg:grpSpPr>
                        <wps:wsp>
                          <wps:cNvPr id="77" name="Freeform 46"/>
                          <wps:cNvSpPr>
                            <a:spLocks noEditPoints="1"/>
                          </wps:cNvSpPr>
                          <wps:spPr bwMode="auto">
                            <a:xfrm>
                              <a:off x="2255" y="4526"/>
                              <a:ext cx="1132" cy="852"/>
                            </a:xfrm>
                            <a:custGeom>
                              <a:avLst/>
                              <a:gdLst>
                                <a:gd name="T0" fmla="*/ 0 w 1132"/>
                                <a:gd name="T1" fmla="*/ 852 h 852"/>
                                <a:gd name="T2" fmla="*/ 0 w 1132"/>
                                <a:gd name="T3" fmla="*/ 833 h 852"/>
                                <a:gd name="T4" fmla="*/ 113 w 1132"/>
                                <a:gd name="T5" fmla="*/ 780 h 852"/>
                                <a:gd name="T6" fmla="*/ 113 w 1132"/>
                                <a:gd name="T7" fmla="*/ 0 h 852"/>
                                <a:gd name="T8" fmla="*/ 415 w 1132"/>
                                <a:gd name="T9" fmla="*/ 0 h 852"/>
                                <a:gd name="T10" fmla="*/ 415 w 1132"/>
                                <a:gd name="T11" fmla="*/ 780 h 852"/>
                                <a:gd name="T12" fmla="*/ 537 w 1132"/>
                                <a:gd name="T13" fmla="*/ 833 h 852"/>
                                <a:gd name="T14" fmla="*/ 537 w 1132"/>
                                <a:gd name="T15" fmla="*/ 852 h 852"/>
                                <a:gd name="T16" fmla="*/ 0 w 1132"/>
                                <a:gd name="T17" fmla="*/ 852 h 852"/>
                                <a:gd name="T18" fmla="*/ 453 w 1132"/>
                                <a:gd name="T19" fmla="*/ 732 h 852"/>
                                <a:gd name="T20" fmla="*/ 559 w 1132"/>
                                <a:gd name="T21" fmla="*/ 732 h 852"/>
                                <a:gd name="T22" fmla="*/ 676 w 1132"/>
                                <a:gd name="T23" fmla="*/ 761 h 852"/>
                                <a:gd name="T24" fmla="*/ 676 w 1132"/>
                                <a:gd name="T25" fmla="*/ 821 h 852"/>
                                <a:gd name="T26" fmla="*/ 559 w 1132"/>
                                <a:gd name="T27" fmla="*/ 821 h 852"/>
                                <a:gd name="T28" fmla="*/ 559 w 1132"/>
                                <a:gd name="T29" fmla="*/ 852 h 852"/>
                                <a:gd name="T30" fmla="*/ 1026 w 1132"/>
                                <a:gd name="T31" fmla="*/ 852 h 852"/>
                                <a:gd name="T32" fmla="*/ 1026 w 1132"/>
                                <a:gd name="T33" fmla="*/ 821 h 852"/>
                                <a:gd name="T34" fmla="*/ 909 w 1132"/>
                                <a:gd name="T35" fmla="*/ 821 h 852"/>
                                <a:gd name="T36" fmla="*/ 909 w 1132"/>
                                <a:gd name="T37" fmla="*/ 761 h 852"/>
                                <a:gd name="T38" fmla="*/ 1026 w 1132"/>
                                <a:gd name="T39" fmla="*/ 732 h 852"/>
                                <a:gd name="T40" fmla="*/ 1132 w 1132"/>
                                <a:gd name="T41" fmla="*/ 732 h 852"/>
                                <a:gd name="T42" fmla="*/ 1132 w 1132"/>
                                <a:gd name="T43" fmla="*/ 214 h 852"/>
                                <a:gd name="T44" fmla="*/ 453 w 1132"/>
                                <a:gd name="T45" fmla="*/ 214 h 852"/>
                                <a:gd name="T46" fmla="*/ 453 w 1132"/>
                                <a:gd name="T47" fmla="*/ 732 h 852"/>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132" h="852">
                                  <a:moveTo>
                                    <a:pt x="0" y="852"/>
                                  </a:moveTo>
                                  <a:lnTo>
                                    <a:pt x="0" y="833"/>
                                  </a:lnTo>
                                  <a:lnTo>
                                    <a:pt x="113" y="780"/>
                                  </a:lnTo>
                                  <a:lnTo>
                                    <a:pt x="113" y="0"/>
                                  </a:lnTo>
                                  <a:lnTo>
                                    <a:pt x="415" y="0"/>
                                  </a:lnTo>
                                  <a:lnTo>
                                    <a:pt x="415" y="780"/>
                                  </a:lnTo>
                                  <a:lnTo>
                                    <a:pt x="537" y="833"/>
                                  </a:lnTo>
                                  <a:lnTo>
                                    <a:pt x="537" y="852"/>
                                  </a:lnTo>
                                  <a:lnTo>
                                    <a:pt x="0" y="852"/>
                                  </a:lnTo>
                                  <a:close/>
                                  <a:moveTo>
                                    <a:pt x="453" y="732"/>
                                  </a:moveTo>
                                  <a:lnTo>
                                    <a:pt x="559" y="732"/>
                                  </a:lnTo>
                                  <a:lnTo>
                                    <a:pt x="676" y="761"/>
                                  </a:lnTo>
                                  <a:lnTo>
                                    <a:pt x="676" y="821"/>
                                  </a:lnTo>
                                  <a:lnTo>
                                    <a:pt x="559" y="821"/>
                                  </a:lnTo>
                                  <a:lnTo>
                                    <a:pt x="559" y="852"/>
                                  </a:lnTo>
                                  <a:lnTo>
                                    <a:pt x="1026" y="852"/>
                                  </a:lnTo>
                                  <a:lnTo>
                                    <a:pt x="1026" y="821"/>
                                  </a:lnTo>
                                  <a:lnTo>
                                    <a:pt x="909" y="821"/>
                                  </a:lnTo>
                                  <a:lnTo>
                                    <a:pt x="909" y="761"/>
                                  </a:lnTo>
                                  <a:lnTo>
                                    <a:pt x="1026" y="732"/>
                                  </a:lnTo>
                                  <a:lnTo>
                                    <a:pt x="1132" y="732"/>
                                  </a:lnTo>
                                  <a:lnTo>
                                    <a:pt x="1132" y="214"/>
                                  </a:lnTo>
                                  <a:lnTo>
                                    <a:pt x="453" y="214"/>
                                  </a:lnTo>
                                  <a:lnTo>
                                    <a:pt x="453" y="732"/>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78" name="Line 47"/>
                          <wps:cNvCnPr>
                            <a:cxnSpLocks noChangeShapeType="1"/>
                          </wps:cNvCnPr>
                          <wps:spPr bwMode="auto">
                            <a:xfrm>
                              <a:off x="2368" y="5306"/>
                              <a:ext cx="1" cy="72"/>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9" name="Line 48"/>
                          <wps:cNvCnPr>
                            <a:cxnSpLocks noChangeShapeType="1"/>
                          </wps:cNvCnPr>
                          <wps:spPr bwMode="auto">
                            <a:xfrm>
                              <a:off x="2670" y="5306"/>
                              <a:ext cx="1" cy="72"/>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0" name="Line 49"/>
                          <wps:cNvCnPr>
                            <a:cxnSpLocks noChangeShapeType="1"/>
                          </wps:cNvCnPr>
                          <wps:spPr bwMode="auto">
                            <a:xfrm>
                              <a:off x="2461" y="4793"/>
                              <a:ext cx="115"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1" name="Line 50"/>
                          <wps:cNvCnPr>
                            <a:cxnSpLocks noChangeShapeType="1"/>
                          </wps:cNvCnPr>
                          <wps:spPr bwMode="auto">
                            <a:xfrm>
                              <a:off x="2442" y="4704"/>
                              <a:ext cx="15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51"/>
                          <wps:cNvSpPr>
                            <a:spLocks noChangeArrowheads="1"/>
                          </wps:cNvSpPr>
                          <wps:spPr bwMode="auto">
                            <a:xfrm>
                              <a:off x="2406" y="4562"/>
                              <a:ext cx="225" cy="497"/>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Line 52"/>
                          <wps:cNvCnPr>
                            <a:cxnSpLocks noChangeShapeType="1"/>
                          </wps:cNvCnPr>
                          <wps:spPr bwMode="auto">
                            <a:xfrm>
                              <a:off x="2931" y="5347"/>
                              <a:ext cx="23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4" name="Line 53"/>
                          <wps:cNvCnPr>
                            <a:cxnSpLocks noChangeShapeType="1"/>
                          </wps:cNvCnPr>
                          <wps:spPr bwMode="auto">
                            <a:xfrm>
                              <a:off x="2931" y="5287"/>
                              <a:ext cx="23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5" name="Line 54"/>
                          <wps:cNvCnPr>
                            <a:cxnSpLocks noChangeShapeType="1"/>
                          </wps:cNvCnPr>
                          <wps:spPr bwMode="auto">
                            <a:xfrm>
                              <a:off x="2814" y="5258"/>
                              <a:ext cx="467"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86" name="Freeform 55"/>
                          <wps:cNvSpPr>
                            <a:spLocks noEditPoints="1"/>
                          </wps:cNvSpPr>
                          <wps:spPr bwMode="auto">
                            <a:xfrm>
                              <a:off x="2396" y="5095"/>
                              <a:ext cx="245" cy="231"/>
                            </a:xfrm>
                            <a:custGeom>
                              <a:avLst/>
                              <a:gdLst>
                                <a:gd name="T0" fmla="*/ 20 w 245"/>
                                <a:gd name="T1" fmla="*/ 142 h 231"/>
                                <a:gd name="T2" fmla="*/ 0 w 245"/>
                                <a:gd name="T3" fmla="*/ 0 h 231"/>
                                <a:gd name="T4" fmla="*/ 36 w 245"/>
                                <a:gd name="T5" fmla="*/ 142 h 231"/>
                                <a:gd name="T6" fmla="*/ 56 w 245"/>
                                <a:gd name="T7" fmla="*/ 0 h 231"/>
                                <a:gd name="T8" fmla="*/ 36 w 245"/>
                                <a:gd name="T9" fmla="*/ 142 h 231"/>
                                <a:gd name="T10" fmla="*/ 94 w 245"/>
                                <a:gd name="T11" fmla="*/ 142 h 231"/>
                                <a:gd name="T12" fmla="*/ 75 w 245"/>
                                <a:gd name="T13" fmla="*/ 0 h 231"/>
                                <a:gd name="T14" fmla="*/ 113 w 245"/>
                                <a:gd name="T15" fmla="*/ 142 h 231"/>
                                <a:gd name="T16" fmla="*/ 132 w 245"/>
                                <a:gd name="T17" fmla="*/ 0 h 231"/>
                                <a:gd name="T18" fmla="*/ 113 w 245"/>
                                <a:gd name="T19" fmla="*/ 142 h 231"/>
                                <a:gd name="T20" fmla="*/ 171 w 245"/>
                                <a:gd name="T21" fmla="*/ 142 h 231"/>
                                <a:gd name="T22" fmla="*/ 151 w 245"/>
                                <a:gd name="T23" fmla="*/ 0 h 231"/>
                                <a:gd name="T24" fmla="*/ 187 w 245"/>
                                <a:gd name="T25" fmla="*/ 142 h 231"/>
                                <a:gd name="T26" fmla="*/ 207 w 245"/>
                                <a:gd name="T27" fmla="*/ 0 h 231"/>
                                <a:gd name="T28" fmla="*/ 187 w 245"/>
                                <a:gd name="T29" fmla="*/ 142 h 231"/>
                                <a:gd name="T30" fmla="*/ 245 w 245"/>
                                <a:gd name="T31" fmla="*/ 142 h 231"/>
                                <a:gd name="T32" fmla="*/ 226 w 245"/>
                                <a:gd name="T33" fmla="*/ 0 h 231"/>
                                <a:gd name="T34" fmla="*/ 226 w 245"/>
                                <a:gd name="T35" fmla="*/ 231 h 231"/>
                                <a:gd name="T36" fmla="*/ 245 w 245"/>
                                <a:gd name="T37" fmla="*/ 159 h 231"/>
                                <a:gd name="T38" fmla="*/ 226 w 245"/>
                                <a:gd name="T39" fmla="*/ 231 h 231"/>
                                <a:gd name="T40" fmla="*/ 207 w 245"/>
                                <a:gd name="T41" fmla="*/ 231 h 231"/>
                                <a:gd name="T42" fmla="*/ 187 w 245"/>
                                <a:gd name="T43" fmla="*/ 159 h 231"/>
                                <a:gd name="T44" fmla="*/ 151 w 245"/>
                                <a:gd name="T45" fmla="*/ 231 h 231"/>
                                <a:gd name="T46" fmla="*/ 171 w 245"/>
                                <a:gd name="T47" fmla="*/ 159 h 231"/>
                                <a:gd name="T48" fmla="*/ 151 w 245"/>
                                <a:gd name="T49" fmla="*/ 231 h 231"/>
                                <a:gd name="T50" fmla="*/ 132 w 245"/>
                                <a:gd name="T51" fmla="*/ 231 h 231"/>
                                <a:gd name="T52" fmla="*/ 113 w 245"/>
                                <a:gd name="T53" fmla="*/ 159 h 231"/>
                                <a:gd name="T54" fmla="*/ 75 w 245"/>
                                <a:gd name="T55" fmla="*/ 231 h 231"/>
                                <a:gd name="T56" fmla="*/ 94 w 245"/>
                                <a:gd name="T57" fmla="*/ 159 h 231"/>
                                <a:gd name="T58" fmla="*/ 75 w 245"/>
                                <a:gd name="T59" fmla="*/ 231 h 231"/>
                                <a:gd name="T60" fmla="*/ 56 w 245"/>
                                <a:gd name="T61" fmla="*/ 231 h 231"/>
                                <a:gd name="T62" fmla="*/ 36 w 245"/>
                                <a:gd name="T63" fmla="*/ 159 h 231"/>
                                <a:gd name="T64" fmla="*/ 0 w 245"/>
                                <a:gd name="T65" fmla="*/ 231 h 231"/>
                                <a:gd name="T66" fmla="*/ 20 w 245"/>
                                <a:gd name="T67" fmla="*/ 159 h 231"/>
                                <a:gd name="T68" fmla="*/ 0 w 245"/>
                                <a:gd name="T69" fmla="*/ 231 h 23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45" h="231">
                                  <a:moveTo>
                                    <a:pt x="0" y="142"/>
                                  </a:moveTo>
                                  <a:lnTo>
                                    <a:pt x="20" y="142"/>
                                  </a:lnTo>
                                  <a:lnTo>
                                    <a:pt x="20" y="0"/>
                                  </a:lnTo>
                                  <a:lnTo>
                                    <a:pt x="0" y="0"/>
                                  </a:lnTo>
                                  <a:lnTo>
                                    <a:pt x="0" y="142"/>
                                  </a:lnTo>
                                  <a:close/>
                                  <a:moveTo>
                                    <a:pt x="36" y="142"/>
                                  </a:moveTo>
                                  <a:lnTo>
                                    <a:pt x="56" y="142"/>
                                  </a:lnTo>
                                  <a:lnTo>
                                    <a:pt x="56" y="0"/>
                                  </a:lnTo>
                                  <a:lnTo>
                                    <a:pt x="36" y="0"/>
                                  </a:lnTo>
                                  <a:lnTo>
                                    <a:pt x="36" y="142"/>
                                  </a:lnTo>
                                  <a:close/>
                                  <a:moveTo>
                                    <a:pt x="75" y="142"/>
                                  </a:moveTo>
                                  <a:lnTo>
                                    <a:pt x="94" y="142"/>
                                  </a:lnTo>
                                  <a:lnTo>
                                    <a:pt x="94" y="0"/>
                                  </a:lnTo>
                                  <a:lnTo>
                                    <a:pt x="75" y="0"/>
                                  </a:lnTo>
                                  <a:lnTo>
                                    <a:pt x="75" y="142"/>
                                  </a:lnTo>
                                  <a:close/>
                                  <a:moveTo>
                                    <a:pt x="113" y="142"/>
                                  </a:moveTo>
                                  <a:lnTo>
                                    <a:pt x="132" y="142"/>
                                  </a:lnTo>
                                  <a:lnTo>
                                    <a:pt x="132" y="0"/>
                                  </a:lnTo>
                                  <a:lnTo>
                                    <a:pt x="113" y="0"/>
                                  </a:lnTo>
                                  <a:lnTo>
                                    <a:pt x="113" y="142"/>
                                  </a:lnTo>
                                  <a:close/>
                                  <a:moveTo>
                                    <a:pt x="151" y="142"/>
                                  </a:moveTo>
                                  <a:lnTo>
                                    <a:pt x="171" y="142"/>
                                  </a:lnTo>
                                  <a:lnTo>
                                    <a:pt x="171" y="0"/>
                                  </a:lnTo>
                                  <a:lnTo>
                                    <a:pt x="151" y="0"/>
                                  </a:lnTo>
                                  <a:lnTo>
                                    <a:pt x="151" y="142"/>
                                  </a:lnTo>
                                  <a:close/>
                                  <a:moveTo>
                                    <a:pt x="187" y="142"/>
                                  </a:moveTo>
                                  <a:lnTo>
                                    <a:pt x="207" y="142"/>
                                  </a:lnTo>
                                  <a:lnTo>
                                    <a:pt x="207" y="0"/>
                                  </a:lnTo>
                                  <a:lnTo>
                                    <a:pt x="187" y="0"/>
                                  </a:lnTo>
                                  <a:lnTo>
                                    <a:pt x="187" y="142"/>
                                  </a:lnTo>
                                  <a:close/>
                                  <a:moveTo>
                                    <a:pt x="226" y="142"/>
                                  </a:moveTo>
                                  <a:lnTo>
                                    <a:pt x="245" y="142"/>
                                  </a:lnTo>
                                  <a:lnTo>
                                    <a:pt x="245" y="0"/>
                                  </a:lnTo>
                                  <a:lnTo>
                                    <a:pt x="226" y="0"/>
                                  </a:lnTo>
                                  <a:lnTo>
                                    <a:pt x="226" y="142"/>
                                  </a:lnTo>
                                  <a:close/>
                                  <a:moveTo>
                                    <a:pt x="226" y="231"/>
                                  </a:moveTo>
                                  <a:lnTo>
                                    <a:pt x="245" y="231"/>
                                  </a:lnTo>
                                  <a:lnTo>
                                    <a:pt x="245" y="159"/>
                                  </a:lnTo>
                                  <a:lnTo>
                                    <a:pt x="226" y="159"/>
                                  </a:lnTo>
                                  <a:lnTo>
                                    <a:pt x="226" y="231"/>
                                  </a:lnTo>
                                  <a:close/>
                                  <a:moveTo>
                                    <a:pt x="187" y="231"/>
                                  </a:moveTo>
                                  <a:lnTo>
                                    <a:pt x="207" y="231"/>
                                  </a:lnTo>
                                  <a:lnTo>
                                    <a:pt x="207" y="159"/>
                                  </a:lnTo>
                                  <a:lnTo>
                                    <a:pt x="187" y="159"/>
                                  </a:lnTo>
                                  <a:lnTo>
                                    <a:pt x="187" y="231"/>
                                  </a:lnTo>
                                  <a:close/>
                                  <a:moveTo>
                                    <a:pt x="151" y="231"/>
                                  </a:moveTo>
                                  <a:lnTo>
                                    <a:pt x="171" y="231"/>
                                  </a:lnTo>
                                  <a:lnTo>
                                    <a:pt x="171" y="159"/>
                                  </a:lnTo>
                                  <a:lnTo>
                                    <a:pt x="151" y="159"/>
                                  </a:lnTo>
                                  <a:lnTo>
                                    <a:pt x="151" y="231"/>
                                  </a:lnTo>
                                  <a:close/>
                                  <a:moveTo>
                                    <a:pt x="113" y="231"/>
                                  </a:moveTo>
                                  <a:lnTo>
                                    <a:pt x="132" y="231"/>
                                  </a:lnTo>
                                  <a:lnTo>
                                    <a:pt x="132" y="159"/>
                                  </a:lnTo>
                                  <a:lnTo>
                                    <a:pt x="113" y="159"/>
                                  </a:lnTo>
                                  <a:lnTo>
                                    <a:pt x="113" y="231"/>
                                  </a:lnTo>
                                  <a:close/>
                                  <a:moveTo>
                                    <a:pt x="75" y="231"/>
                                  </a:moveTo>
                                  <a:lnTo>
                                    <a:pt x="94" y="231"/>
                                  </a:lnTo>
                                  <a:lnTo>
                                    <a:pt x="94" y="159"/>
                                  </a:lnTo>
                                  <a:lnTo>
                                    <a:pt x="75" y="159"/>
                                  </a:lnTo>
                                  <a:lnTo>
                                    <a:pt x="75" y="231"/>
                                  </a:lnTo>
                                  <a:close/>
                                  <a:moveTo>
                                    <a:pt x="36" y="231"/>
                                  </a:moveTo>
                                  <a:lnTo>
                                    <a:pt x="56" y="231"/>
                                  </a:lnTo>
                                  <a:lnTo>
                                    <a:pt x="56" y="159"/>
                                  </a:lnTo>
                                  <a:lnTo>
                                    <a:pt x="36" y="159"/>
                                  </a:lnTo>
                                  <a:lnTo>
                                    <a:pt x="36" y="231"/>
                                  </a:lnTo>
                                  <a:close/>
                                  <a:moveTo>
                                    <a:pt x="0" y="231"/>
                                  </a:moveTo>
                                  <a:lnTo>
                                    <a:pt x="20" y="231"/>
                                  </a:lnTo>
                                  <a:lnTo>
                                    <a:pt x="20" y="159"/>
                                  </a:lnTo>
                                  <a:lnTo>
                                    <a:pt x="0" y="159"/>
                                  </a:lnTo>
                                  <a:lnTo>
                                    <a:pt x="0" y="231"/>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87" name="Rectangle 56"/>
                          <wps:cNvSpPr>
                            <a:spLocks noChangeArrowheads="1"/>
                          </wps:cNvSpPr>
                          <wps:spPr bwMode="auto">
                            <a:xfrm>
                              <a:off x="2425" y="4582"/>
                              <a:ext cx="187" cy="6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57"/>
                          <wps:cNvSpPr>
                            <a:spLocks/>
                          </wps:cNvSpPr>
                          <wps:spPr bwMode="auto">
                            <a:xfrm>
                              <a:off x="2425" y="4582"/>
                              <a:ext cx="187" cy="16"/>
                            </a:xfrm>
                            <a:custGeom>
                              <a:avLst/>
                              <a:gdLst>
                                <a:gd name="T0" fmla="*/ 0 w 187"/>
                                <a:gd name="T1" fmla="*/ 0 h 16"/>
                                <a:gd name="T2" fmla="*/ 17 w 187"/>
                                <a:gd name="T3" fmla="*/ 16 h 16"/>
                                <a:gd name="T4" fmla="*/ 168 w 187"/>
                                <a:gd name="T5" fmla="*/ 16 h 16"/>
                                <a:gd name="T6" fmla="*/ 187 w 187"/>
                                <a:gd name="T7" fmla="*/ 0 h 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7" h="16">
                                  <a:moveTo>
                                    <a:pt x="0" y="0"/>
                                  </a:moveTo>
                                  <a:lnTo>
                                    <a:pt x="17" y="16"/>
                                  </a:lnTo>
                                  <a:lnTo>
                                    <a:pt x="168" y="16"/>
                                  </a:lnTo>
                                  <a:lnTo>
                                    <a:pt x="187"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58"/>
                          <wps:cNvSpPr>
                            <a:spLocks noChangeArrowheads="1"/>
                          </wps:cNvSpPr>
                          <wps:spPr bwMode="auto">
                            <a:xfrm>
                              <a:off x="2425" y="4670"/>
                              <a:ext cx="187" cy="7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59"/>
                          <wps:cNvSpPr>
                            <a:spLocks noChangeArrowheads="1"/>
                          </wps:cNvSpPr>
                          <wps:spPr bwMode="auto">
                            <a:xfrm>
                              <a:off x="2425" y="4757"/>
                              <a:ext cx="187"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Rectangle 60"/>
                          <wps:cNvSpPr>
                            <a:spLocks noChangeArrowheads="1"/>
                          </wps:cNvSpPr>
                          <wps:spPr bwMode="auto">
                            <a:xfrm>
                              <a:off x="2425" y="4846"/>
                              <a:ext cx="187"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Rectangle 61"/>
                          <wps:cNvSpPr>
                            <a:spLocks noChangeArrowheads="1"/>
                          </wps:cNvSpPr>
                          <wps:spPr bwMode="auto">
                            <a:xfrm>
                              <a:off x="2425" y="4934"/>
                              <a:ext cx="187"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62"/>
                          <wps:cNvCnPr>
                            <a:cxnSpLocks noChangeShapeType="1"/>
                          </wps:cNvCnPr>
                          <wps:spPr bwMode="auto">
                            <a:xfrm flipV="1">
                              <a:off x="2425" y="4598"/>
                              <a:ext cx="17"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4" name="Line 63"/>
                          <wps:cNvCnPr>
                            <a:cxnSpLocks noChangeShapeType="1"/>
                          </wps:cNvCnPr>
                          <wps:spPr bwMode="auto">
                            <a:xfrm>
                              <a:off x="2593" y="4598"/>
                              <a:ext cx="19"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5" name="Line 64"/>
                          <wps:cNvCnPr>
                            <a:cxnSpLocks noChangeShapeType="1"/>
                          </wps:cNvCnPr>
                          <wps:spPr bwMode="auto">
                            <a:xfrm>
                              <a:off x="2432" y="4908"/>
                              <a:ext cx="125"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6" name="Line 65"/>
                          <wps:cNvCnPr>
                            <a:cxnSpLocks noChangeShapeType="1"/>
                          </wps:cNvCnPr>
                          <wps:spPr bwMode="auto">
                            <a:xfrm>
                              <a:off x="2432" y="4896"/>
                              <a:ext cx="125"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7" name="Line 66"/>
                          <wps:cNvCnPr>
                            <a:cxnSpLocks noChangeShapeType="1"/>
                          </wps:cNvCnPr>
                          <wps:spPr bwMode="auto">
                            <a:xfrm>
                              <a:off x="2432" y="4882"/>
                              <a:ext cx="125"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8" name="Line 67"/>
                          <wps:cNvCnPr>
                            <a:cxnSpLocks noChangeShapeType="1"/>
                          </wps:cNvCnPr>
                          <wps:spPr bwMode="auto">
                            <a:xfrm>
                              <a:off x="2432" y="4870"/>
                              <a:ext cx="125"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9" name="Line 68"/>
                          <wps:cNvCnPr>
                            <a:cxnSpLocks noChangeShapeType="1"/>
                          </wps:cNvCnPr>
                          <wps:spPr bwMode="auto">
                            <a:xfrm>
                              <a:off x="2432" y="4855"/>
                              <a:ext cx="125"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0" name="Rectangle 69"/>
                          <wps:cNvSpPr>
                            <a:spLocks noChangeArrowheads="1"/>
                          </wps:cNvSpPr>
                          <wps:spPr bwMode="auto">
                            <a:xfrm>
                              <a:off x="2519" y="4687"/>
                              <a:ext cx="57" cy="36"/>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70"/>
                          <wps:cNvSpPr>
                            <a:spLocks noChangeArrowheads="1"/>
                          </wps:cNvSpPr>
                          <wps:spPr bwMode="auto">
                            <a:xfrm>
                              <a:off x="2571" y="4807"/>
                              <a:ext cx="27" cy="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71"/>
                          <wps:cNvSpPr>
                            <a:spLocks noChangeArrowheads="1"/>
                          </wps:cNvSpPr>
                          <wps:spPr bwMode="auto">
                            <a:xfrm>
                              <a:off x="2571" y="4855"/>
                              <a:ext cx="27"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72"/>
                          <wps:cNvSpPr>
                            <a:spLocks noChangeArrowheads="1"/>
                          </wps:cNvSpPr>
                          <wps:spPr bwMode="auto">
                            <a:xfrm>
                              <a:off x="2571" y="4874"/>
                              <a:ext cx="27" cy="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73"/>
                          <wps:cNvSpPr>
                            <a:spLocks noEditPoints="1"/>
                          </wps:cNvSpPr>
                          <wps:spPr bwMode="auto">
                            <a:xfrm>
                              <a:off x="2490" y="4783"/>
                              <a:ext cx="875" cy="456"/>
                            </a:xfrm>
                            <a:custGeom>
                              <a:avLst/>
                              <a:gdLst>
                                <a:gd name="T0" fmla="*/ 0 w 875"/>
                                <a:gd name="T1" fmla="*/ 19 h 456"/>
                                <a:gd name="T2" fmla="*/ 57 w 875"/>
                                <a:gd name="T3" fmla="*/ 19 h 456"/>
                                <a:gd name="T4" fmla="*/ 57 w 875"/>
                                <a:gd name="T5" fmla="*/ 0 h 456"/>
                                <a:gd name="T6" fmla="*/ 0 w 875"/>
                                <a:gd name="T7" fmla="*/ 0 h 456"/>
                                <a:gd name="T8" fmla="*/ 0 w 875"/>
                                <a:gd name="T9" fmla="*/ 19 h 456"/>
                                <a:gd name="T10" fmla="*/ 844 w 875"/>
                                <a:gd name="T11" fmla="*/ 456 h 456"/>
                                <a:gd name="T12" fmla="*/ 875 w 875"/>
                                <a:gd name="T13" fmla="*/ 456 h 456"/>
                                <a:gd name="T14" fmla="*/ 875 w 875"/>
                                <a:gd name="T15" fmla="*/ 447 h 456"/>
                                <a:gd name="T16" fmla="*/ 844 w 875"/>
                                <a:gd name="T17" fmla="*/ 447 h 456"/>
                                <a:gd name="T18" fmla="*/ 844 w 875"/>
                                <a:gd name="T19" fmla="*/ 456 h 456"/>
                                <a:gd name="T20" fmla="*/ 324 w 875"/>
                                <a:gd name="T21" fmla="*/ 355 h 456"/>
                                <a:gd name="T22" fmla="*/ 324 w 875"/>
                                <a:gd name="T23" fmla="*/ 58 h 456"/>
                                <a:gd name="T24" fmla="*/ 791 w 875"/>
                                <a:gd name="T25" fmla="*/ 58 h 456"/>
                                <a:gd name="T26" fmla="*/ 791 w 875"/>
                                <a:gd name="T27" fmla="*/ 355 h 456"/>
                                <a:gd name="T28" fmla="*/ 324 w 875"/>
                                <a:gd name="T29" fmla="*/ 355 h 456"/>
                                <a:gd name="T30" fmla="*/ 302 w 875"/>
                                <a:gd name="T31" fmla="*/ 375 h 456"/>
                                <a:gd name="T32" fmla="*/ 813 w 875"/>
                                <a:gd name="T33" fmla="*/ 375 h 456"/>
                                <a:gd name="T34" fmla="*/ 813 w 875"/>
                                <a:gd name="T35" fmla="*/ 36 h 456"/>
                                <a:gd name="T36" fmla="*/ 835 w 875"/>
                                <a:gd name="T37" fmla="*/ 36 h 456"/>
                                <a:gd name="T38" fmla="*/ 835 w 875"/>
                                <a:gd name="T39" fmla="*/ 17 h 456"/>
                                <a:gd name="T40" fmla="*/ 281 w 875"/>
                                <a:gd name="T41" fmla="*/ 17 h 456"/>
                                <a:gd name="T42" fmla="*/ 281 w 875"/>
                                <a:gd name="T43" fmla="*/ 34 h 456"/>
                                <a:gd name="T44" fmla="*/ 281 w 875"/>
                                <a:gd name="T45" fmla="*/ 396 h 456"/>
                                <a:gd name="T46" fmla="*/ 302 w 875"/>
                                <a:gd name="T47" fmla="*/ 396 h 456"/>
                                <a:gd name="T48" fmla="*/ 302 w 875"/>
                                <a:gd name="T49" fmla="*/ 375 h 45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5" h="456">
                                  <a:moveTo>
                                    <a:pt x="0" y="19"/>
                                  </a:moveTo>
                                  <a:lnTo>
                                    <a:pt x="57" y="19"/>
                                  </a:lnTo>
                                  <a:lnTo>
                                    <a:pt x="57" y="0"/>
                                  </a:lnTo>
                                  <a:lnTo>
                                    <a:pt x="0" y="0"/>
                                  </a:lnTo>
                                  <a:lnTo>
                                    <a:pt x="0" y="19"/>
                                  </a:lnTo>
                                  <a:close/>
                                  <a:moveTo>
                                    <a:pt x="844" y="456"/>
                                  </a:moveTo>
                                  <a:lnTo>
                                    <a:pt x="875" y="456"/>
                                  </a:lnTo>
                                  <a:lnTo>
                                    <a:pt x="875" y="447"/>
                                  </a:lnTo>
                                  <a:lnTo>
                                    <a:pt x="844" y="447"/>
                                  </a:lnTo>
                                  <a:lnTo>
                                    <a:pt x="844" y="456"/>
                                  </a:lnTo>
                                  <a:close/>
                                  <a:moveTo>
                                    <a:pt x="324" y="355"/>
                                  </a:moveTo>
                                  <a:lnTo>
                                    <a:pt x="324" y="58"/>
                                  </a:lnTo>
                                  <a:lnTo>
                                    <a:pt x="791" y="58"/>
                                  </a:lnTo>
                                  <a:lnTo>
                                    <a:pt x="791" y="355"/>
                                  </a:lnTo>
                                  <a:lnTo>
                                    <a:pt x="324" y="355"/>
                                  </a:lnTo>
                                  <a:close/>
                                  <a:moveTo>
                                    <a:pt x="302" y="375"/>
                                  </a:moveTo>
                                  <a:lnTo>
                                    <a:pt x="813" y="375"/>
                                  </a:lnTo>
                                  <a:lnTo>
                                    <a:pt x="813" y="36"/>
                                  </a:lnTo>
                                  <a:lnTo>
                                    <a:pt x="835" y="36"/>
                                  </a:lnTo>
                                  <a:lnTo>
                                    <a:pt x="835" y="17"/>
                                  </a:lnTo>
                                  <a:lnTo>
                                    <a:pt x="281" y="17"/>
                                  </a:lnTo>
                                  <a:lnTo>
                                    <a:pt x="281" y="34"/>
                                  </a:lnTo>
                                  <a:lnTo>
                                    <a:pt x="281" y="396"/>
                                  </a:lnTo>
                                  <a:lnTo>
                                    <a:pt x="302" y="396"/>
                                  </a:lnTo>
                                  <a:lnTo>
                                    <a:pt x="302" y="375"/>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105" name="Freeform 74"/>
                          <wps:cNvSpPr>
                            <a:spLocks/>
                          </wps:cNvSpPr>
                          <wps:spPr bwMode="auto">
                            <a:xfrm>
                              <a:off x="2708" y="5230"/>
                              <a:ext cx="338" cy="28"/>
                            </a:xfrm>
                            <a:custGeom>
                              <a:avLst/>
                              <a:gdLst>
                                <a:gd name="T0" fmla="*/ 0 w 338"/>
                                <a:gd name="T1" fmla="*/ 0 h 28"/>
                                <a:gd name="T2" fmla="*/ 338 w 338"/>
                                <a:gd name="T3" fmla="*/ 0 h 28"/>
                                <a:gd name="T4" fmla="*/ 338 w 338"/>
                                <a:gd name="T5" fmla="*/ 28 h 28"/>
                                <a:gd name="T6" fmla="*/ 0 60000 65536"/>
                                <a:gd name="T7" fmla="*/ 0 60000 65536"/>
                                <a:gd name="T8" fmla="*/ 0 60000 65536"/>
                              </a:gdLst>
                              <a:ahLst/>
                              <a:cxnLst>
                                <a:cxn ang="T6">
                                  <a:pos x="T0" y="T1"/>
                                </a:cxn>
                                <a:cxn ang="T7">
                                  <a:pos x="T2" y="T3"/>
                                </a:cxn>
                                <a:cxn ang="T8">
                                  <a:pos x="T4" y="T5"/>
                                </a:cxn>
                              </a:cxnLst>
                              <a:rect l="0" t="0" r="r" b="b"/>
                              <a:pathLst>
                                <a:path w="338" h="28">
                                  <a:moveTo>
                                    <a:pt x="0" y="0"/>
                                  </a:moveTo>
                                  <a:lnTo>
                                    <a:pt x="338" y="0"/>
                                  </a:lnTo>
                                  <a:lnTo>
                                    <a:pt x="338" y="28"/>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Line 75"/>
                          <wps:cNvCnPr>
                            <a:cxnSpLocks noChangeShapeType="1"/>
                          </wps:cNvCnPr>
                          <wps:spPr bwMode="auto">
                            <a:xfrm flipV="1">
                              <a:off x="2878" y="5230"/>
                              <a:ext cx="1" cy="2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Rectangle 76"/>
                        <wps:cNvSpPr>
                          <a:spLocks noChangeArrowheads="1"/>
                        </wps:cNvSpPr>
                        <wps:spPr bwMode="auto">
                          <a:xfrm>
                            <a:off x="1873" y="5728"/>
                            <a:ext cx="698"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77"/>
                        <wps:cNvSpPr>
                          <a:spLocks noChangeArrowheads="1"/>
                        </wps:cNvSpPr>
                        <wps:spPr bwMode="auto">
                          <a:xfrm>
                            <a:off x="1418" y="5757"/>
                            <a:ext cx="158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pStyle w:val="Listepuces2"/>
                                <w:numPr>
                                  <w:ilvl w:val="0"/>
                                  <w:numId w:val="11"/>
                                </w:numPr>
                              </w:pPr>
                              <w:proofErr w:type="spellStart"/>
                              <w:r>
                                <w:t>Société</w:t>
                              </w:r>
                              <w:proofErr w:type="spellEnd"/>
                              <w:r>
                                <w:t xml:space="preserve"> </w:t>
                              </w:r>
                              <w:proofErr w:type="spellStart"/>
                              <w:r>
                                <w:t>Générale</w:t>
                              </w:r>
                              <w:proofErr w:type="spellEnd"/>
                            </w:p>
                            <w:p w:rsidR="003F7818" w:rsidRDefault="003F7818" w:rsidP="00C461A7">
                              <w:pPr>
                                <w:pStyle w:val="Listepuces2"/>
                                <w:numPr>
                                  <w:ilvl w:val="0"/>
                                  <w:numId w:val="11"/>
                                </w:numPr>
                              </w:pPr>
                              <w:proofErr w:type="spellStart"/>
                              <w:r>
                                <w:t>gestionnaire</w:t>
                              </w:r>
                              <w:proofErr w:type="spellEnd"/>
                            </w:p>
                          </w:txbxContent>
                        </wps:txbx>
                        <wps:bodyPr rot="0" vert="horz" wrap="square" lIns="0" tIns="0" rIns="0" bIns="0" anchor="t" anchorCtr="0" upright="1">
                          <a:noAutofit/>
                        </wps:bodyPr>
                      </wps:wsp>
                      <wps:wsp>
                        <wps:cNvPr id="109" name="Freeform 78"/>
                        <wps:cNvSpPr>
                          <a:spLocks/>
                        </wps:cNvSpPr>
                        <wps:spPr bwMode="auto">
                          <a:xfrm>
                            <a:off x="2902" y="5380"/>
                            <a:ext cx="770" cy="142"/>
                          </a:xfrm>
                          <a:custGeom>
                            <a:avLst/>
                            <a:gdLst>
                              <a:gd name="T0" fmla="*/ 0 w 770"/>
                              <a:gd name="T1" fmla="*/ 0 h 142"/>
                              <a:gd name="T2" fmla="*/ 69 w 770"/>
                              <a:gd name="T3" fmla="*/ 46 h 142"/>
                              <a:gd name="T4" fmla="*/ 141 w 770"/>
                              <a:gd name="T5" fmla="*/ 82 h 142"/>
                              <a:gd name="T6" fmla="*/ 218 w 770"/>
                              <a:gd name="T7" fmla="*/ 111 h 142"/>
                              <a:gd name="T8" fmla="*/ 297 w 770"/>
                              <a:gd name="T9" fmla="*/ 130 h 142"/>
                              <a:gd name="T10" fmla="*/ 376 w 770"/>
                              <a:gd name="T11" fmla="*/ 139 h 142"/>
                              <a:gd name="T12" fmla="*/ 458 w 770"/>
                              <a:gd name="T13" fmla="*/ 142 h 142"/>
                              <a:gd name="T14" fmla="*/ 539 w 770"/>
                              <a:gd name="T15" fmla="*/ 132 h 142"/>
                              <a:gd name="T16" fmla="*/ 619 w 770"/>
                              <a:gd name="T17" fmla="*/ 115 h 142"/>
                              <a:gd name="T18" fmla="*/ 695 w 770"/>
                              <a:gd name="T19" fmla="*/ 87 h 142"/>
                              <a:gd name="T20" fmla="*/ 770 w 770"/>
                              <a:gd name="T21" fmla="*/ 53 h 14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770" h="142">
                                <a:moveTo>
                                  <a:pt x="0" y="0"/>
                                </a:moveTo>
                                <a:lnTo>
                                  <a:pt x="69" y="46"/>
                                </a:lnTo>
                                <a:lnTo>
                                  <a:pt x="141" y="82"/>
                                </a:lnTo>
                                <a:lnTo>
                                  <a:pt x="218" y="111"/>
                                </a:lnTo>
                                <a:lnTo>
                                  <a:pt x="297" y="130"/>
                                </a:lnTo>
                                <a:lnTo>
                                  <a:pt x="376" y="139"/>
                                </a:lnTo>
                                <a:lnTo>
                                  <a:pt x="458" y="142"/>
                                </a:lnTo>
                                <a:lnTo>
                                  <a:pt x="539" y="132"/>
                                </a:lnTo>
                                <a:lnTo>
                                  <a:pt x="619" y="115"/>
                                </a:lnTo>
                                <a:lnTo>
                                  <a:pt x="695" y="87"/>
                                </a:lnTo>
                                <a:lnTo>
                                  <a:pt x="770" y="53"/>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79"/>
                        <wps:cNvSpPr>
                          <a:spLocks/>
                        </wps:cNvSpPr>
                        <wps:spPr bwMode="auto">
                          <a:xfrm>
                            <a:off x="3631" y="5380"/>
                            <a:ext cx="122" cy="106"/>
                          </a:xfrm>
                          <a:custGeom>
                            <a:avLst/>
                            <a:gdLst>
                              <a:gd name="T0" fmla="*/ 0 w 122"/>
                              <a:gd name="T1" fmla="*/ 15 h 106"/>
                              <a:gd name="T2" fmla="*/ 122 w 122"/>
                              <a:gd name="T3" fmla="*/ 0 h 106"/>
                              <a:gd name="T4" fmla="*/ 60 w 122"/>
                              <a:gd name="T5" fmla="*/ 106 h 106"/>
                              <a:gd name="T6" fmla="*/ 0 w 122"/>
                              <a:gd name="T7" fmla="*/ 15 h 10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2" h="106">
                                <a:moveTo>
                                  <a:pt x="0" y="15"/>
                                </a:moveTo>
                                <a:lnTo>
                                  <a:pt x="122" y="0"/>
                                </a:lnTo>
                                <a:lnTo>
                                  <a:pt x="60" y="106"/>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Rectangle 80"/>
                        <wps:cNvSpPr>
                          <a:spLocks noChangeArrowheads="1"/>
                        </wps:cNvSpPr>
                        <wps:spPr bwMode="auto">
                          <a:xfrm>
                            <a:off x="7039" y="4869"/>
                            <a:ext cx="530" cy="283"/>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112" name="Rectangle 81"/>
                        <wps:cNvSpPr>
                          <a:spLocks noChangeArrowheads="1"/>
                        </wps:cNvSpPr>
                        <wps:spPr bwMode="auto">
                          <a:xfrm>
                            <a:off x="7569" y="4869"/>
                            <a:ext cx="319" cy="283"/>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113" name="Freeform 82"/>
                        <wps:cNvSpPr>
                          <a:spLocks noEditPoints="1"/>
                        </wps:cNvSpPr>
                        <wps:spPr bwMode="auto">
                          <a:xfrm>
                            <a:off x="7039" y="4917"/>
                            <a:ext cx="849" cy="190"/>
                          </a:xfrm>
                          <a:custGeom>
                            <a:avLst/>
                            <a:gdLst>
                              <a:gd name="T0" fmla="*/ 0 w 849"/>
                              <a:gd name="T1" fmla="*/ 190 h 190"/>
                              <a:gd name="T2" fmla="*/ 504 w 849"/>
                              <a:gd name="T3" fmla="*/ 190 h 190"/>
                              <a:gd name="T4" fmla="*/ 504 w 849"/>
                              <a:gd name="T5" fmla="*/ 0 h 190"/>
                              <a:gd name="T6" fmla="*/ 0 w 849"/>
                              <a:gd name="T7" fmla="*/ 0 h 190"/>
                              <a:gd name="T8" fmla="*/ 0 w 849"/>
                              <a:gd name="T9" fmla="*/ 190 h 190"/>
                              <a:gd name="T10" fmla="*/ 562 w 849"/>
                              <a:gd name="T11" fmla="*/ 190 h 190"/>
                              <a:gd name="T12" fmla="*/ 849 w 849"/>
                              <a:gd name="T13" fmla="*/ 190 h 190"/>
                              <a:gd name="T14" fmla="*/ 849 w 849"/>
                              <a:gd name="T15" fmla="*/ 0 h 190"/>
                              <a:gd name="T16" fmla="*/ 562 w 849"/>
                              <a:gd name="T17" fmla="*/ 0 h 190"/>
                              <a:gd name="T18" fmla="*/ 562 w 849"/>
                              <a:gd name="T19" fmla="*/ 190 h 1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849" h="190">
                                <a:moveTo>
                                  <a:pt x="0" y="190"/>
                                </a:moveTo>
                                <a:lnTo>
                                  <a:pt x="504" y="190"/>
                                </a:lnTo>
                                <a:lnTo>
                                  <a:pt x="504" y="0"/>
                                </a:lnTo>
                                <a:lnTo>
                                  <a:pt x="0" y="0"/>
                                </a:lnTo>
                                <a:lnTo>
                                  <a:pt x="0" y="190"/>
                                </a:lnTo>
                                <a:close/>
                                <a:moveTo>
                                  <a:pt x="562" y="190"/>
                                </a:moveTo>
                                <a:lnTo>
                                  <a:pt x="849" y="190"/>
                                </a:lnTo>
                                <a:lnTo>
                                  <a:pt x="849" y="0"/>
                                </a:lnTo>
                                <a:lnTo>
                                  <a:pt x="562" y="0"/>
                                </a:lnTo>
                                <a:lnTo>
                                  <a:pt x="562" y="190"/>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114" name="Freeform 83"/>
                        <wps:cNvSpPr>
                          <a:spLocks noEditPoints="1"/>
                        </wps:cNvSpPr>
                        <wps:spPr bwMode="auto">
                          <a:xfrm>
                            <a:off x="7066" y="4881"/>
                            <a:ext cx="810" cy="24"/>
                          </a:xfrm>
                          <a:custGeom>
                            <a:avLst/>
                            <a:gdLst>
                              <a:gd name="T0" fmla="*/ 784 w 810"/>
                              <a:gd name="T1" fmla="*/ 24 h 24"/>
                              <a:gd name="T2" fmla="*/ 810 w 810"/>
                              <a:gd name="T3" fmla="*/ 24 h 24"/>
                              <a:gd name="T4" fmla="*/ 810 w 810"/>
                              <a:gd name="T5" fmla="*/ 0 h 24"/>
                              <a:gd name="T6" fmla="*/ 784 w 810"/>
                              <a:gd name="T7" fmla="*/ 0 h 24"/>
                              <a:gd name="T8" fmla="*/ 784 w 810"/>
                              <a:gd name="T9" fmla="*/ 24 h 24"/>
                              <a:gd name="T10" fmla="*/ 79 w 810"/>
                              <a:gd name="T11" fmla="*/ 17 h 24"/>
                              <a:gd name="T12" fmla="*/ 105 w 810"/>
                              <a:gd name="T13" fmla="*/ 17 h 24"/>
                              <a:gd name="T14" fmla="*/ 105 w 810"/>
                              <a:gd name="T15" fmla="*/ 5 h 24"/>
                              <a:gd name="T16" fmla="*/ 79 w 810"/>
                              <a:gd name="T17" fmla="*/ 5 h 24"/>
                              <a:gd name="T18" fmla="*/ 79 w 810"/>
                              <a:gd name="T19" fmla="*/ 17 h 24"/>
                              <a:gd name="T20" fmla="*/ 38 w 810"/>
                              <a:gd name="T21" fmla="*/ 17 h 24"/>
                              <a:gd name="T22" fmla="*/ 67 w 810"/>
                              <a:gd name="T23" fmla="*/ 17 h 24"/>
                              <a:gd name="T24" fmla="*/ 67 w 810"/>
                              <a:gd name="T25" fmla="*/ 5 h 24"/>
                              <a:gd name="T26" fmla="*/ 38 w 810"/>
                              <a:gd name="T27" fmla="*/ 5 h 24"/>
                              <a:gd name="T28" fmla="*/ 38 w 810"/>
                              <a:gd name="T29" fmla="*/ 17 h 24"/>
                              <a:gd name="T30" fmla="*/ 0 w 810"/>
                              <a:gd name="T31" fmla="*/ 17 h 24"/>
                              <a:gd name="T32" fmla="*/ 26 w 810"/>
                              <a:gd name="T33" fmla="*/ 17 h 24"/>
                              <a:gd name="T34" fmla="*/ 26 w 810"/>
                              <a:gd name="T35" fmla="*/ 5 h 24"/>
                              <a:gd name="T36" fmla="*/ 0 w 810"/>
                              <a:gd name="T37" fmla="*/ 5 h 24"/>
                              <a:gd name="T38" fmla="*/ 0 w 810"/>
                              <a:gd name="T39" fmla="*/ 17 h 2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810" h="24">
                                <a:moveTo>
                                  <a:pt x="784" y="24"/>
                                </a:moveTo>
                                <a:lnTo>
                                  <a:pt x="810" y="24"/>
                                </a:lnTo>
                                <a:lnTo>
                                  <a:pt x="810" y="0"/>
                                </a:lnTo>
                                <a:lnTo>
                                  <a:pt x="784" y="0"/>
                                </a:lnTo>
                                <a:lnTo>
                                  <a:pt x="784" y="24"/>
                                </a:lnTo>
                                <a:close/>
                                <a:moveTo>
                                  <a:pt x="79" y="17"/>
                                </a:moveTo>
                                <a:lnTo>
                                  <a:pt x="105" y="17"/>
                                </a:lnTo>
                                <a:lnTo>
                                  <a:pt x="105" y="5"/>
                                </a:lnTo>
                                <a:lnTo>
                                  <a:pt x="79" y="5"/>
                                </a:lnTo>
                                <a:lnTo>
                                  <a:pt x="79" y="17"/>
                                </a:lnTo>
                                <a:close/>
                                <a:moveTo>
                                  <a:pt x="38" y="17"/>
                                </a:moveTo>
                                <a:lnTo>
                                  <a:pt x="67" y="17"/>
                                </a:lnTo>
                                <a:lnTo>
                                  <a:pt x="67" y="5"/>
                                </a:lnTo>
                                <a:lnTo>
                                  <a:pt x="38" y="5"/>
                                </a:lnTo>
                                <a:lnTo>
                                  <a:pt x="38" y="17"/>
                                </a:lnTo>
                                <a:close/>
                                <a:moveTo>
                                  <a:pt x="0" y="17"/>
                                </a:moveTo>
                                <a:lnTo>
                                  <a:pt x="26" y="17"/>
                                </a:lnTo>
                                <a:lnTo>
                                  <a:pt x="26" y="5"/>
                                </a:lnTo>
                                <a:lnTo>
                                  <a:pt x="0" y="5"/>
                                </a:lnTo>
                                <a:lnTo>
                                  <a:pt x="0" y="17"/>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115" name="Line 84"/>
                        <wps:cNvCnPr>
                          <a:cxnSpLocks noChangeShapeType="1"/>
                        </wps:cNvCnPr>
                        <wps:spPr bwMode="auto">
                          <a:xfrm>
                            <a:off x="7543" y="4869"/>
                            <a:ext cx="1" cy="28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 name="Line 85"/>
                        <wps:cNvCnPr>
                          <a:cxnSpLocks noChangeShapeType="1"/>
                        </wps:cNvCnPr>
                        <wps:spPr bwMode="auto">
                          <a:xfrm flipV="1">
                            <a:off x="7596" y="4869"/>
                            <a:ext cx="1" cy="28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86"/>
                        <wps:cNvSpPr>
                          <a:spLocks noChangeArrowheads="1"/>
                        </wps:cNvSpPr>
                        <wps:spPr bwMode="auto">
                          <a:xfrm>
                            <a:off x="7164" y="5219"/>
                            <a:ext cx="597"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87"/>
                        <wps:cNvSpPr>
                          <a:spLocks noChangeArrowheads="1"/>
                        </wps:cNvSpPr>
                        <wps:spPr bwMode="auto">
                          <a:xfrm>
                            <a:off x="7178" y="5234"/>
                            <a:ext cx="655"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roofErr w:type="spellStart"/>
                              <w:r>
                                <w:rPr>
                                  <w:snapToGrid w:val="0"/>
                                  <w:sz w:val="16"/>
                                </w:rPr>
                                <w:t>Routeur</w:t>
                              </w:r>
                              <w:proofErr w:type="spellEnd"/>
                            </w:p>
                          </w:txbxContent>
                        </wps:txbx>
                        <wps:bodyPr rot="0" vert="horz" wrap="square" lIns="0" tIns="0" rIns="0" bIns="0" anchor="t" anchorCtr="0" upright="1">
                          <a:noAutofit/>
                        </wps:bodyPr>
                      </wps:wsp>
                      <wpg:grpSp>
                        <wpg:cNvPr id="119" name="Group 88"/>
                        <wpg:cNvGrpSpPr>
                          <a:grpSpLocks/>
                        </wpg:cNvGrpSpPr>
                        <wpg:grpSpPr bwMode="auto">
                          <a:xfrm>
                            <a:off x="6890" y="5757"/>
                            <a:ext cx="1168" cy="1064"/>
                            <a:chOff x="6608" y="8440"/>
                            <a:chExt cx="1168" cy="1064"/>
                          </a:xfrm>
                        </wpg:grpSpPr>
                        <wps:wsp>
                          <wps:cNvPr id="120" name="Freeform 89"/>
                          <wps:cNvSpPr>
                            <a:spLocks noEditPoints="1"/>
                          </wps:cNvSpPr>
                          <wps:spPr bwMode="auto">
                            <a:xfrm>
                              <a:off x="6608" y="8440"/>
                              <a:ext cx="1019" cy="766"/>
                            </a:xfrm>
                            <a:custGeom>
                              <a:avLst/>
                              <a:gdLst>
                                <a:gd name="T0" fmla="*/ 0 w 1019"/>
                                <a:gd name="T1" fmla="*/ 766 h 766"/>
                                <a:gd name="T2" fmla="*/ 0 w 1019"/>
                                <a:gd name="T3" fmla="*/ 751 h 766"/>
                                <a:gd name="T4" fmla="*/ 101 w 1019"/>
                                <a:gd name="T5" fmla="*/ 703 h 766"/>
                                <a:gd name="T6" fmla="*/ 101 w 1019"/>
                                <a:gd name="T7" fmla="*/ 0 h 766"/>
                                <a:gd name="T8" fmla="*/ 374 w 1019"/>
                                <a:gd name="T9" fmla="*/ 0 h 766"/>
                                <a:gd name="T10" fmla="*/ 374 w 1019"/>
                                <a:gd name="T11" fmla="*/ 703 h 766"/>
                                <a:gd name="T12" fmla="*/ 484 w 1019"/>
                                <a:gd name="T13" fmla="*/ 751 h 766"/>
                                <a:gd name="T14" fmla="*/ 484 w 1019"/>
                                <a:gd name="T15" fmla="*/ 766 h 766"/>
                                <a:gd name="T16" fmla="*/ 0 w 1019"/>
                                <a:gd name="T17" fmla="*/ 766 h 766"/>
                                <a:gd name="T18" fmla="*/ 408 w 1019"/>
                                <a:gd name="T19" fmla="*/ 658 h 766"/>
                                <a:gd name="T20" fmla="*/ 504 w 1019"/>
                                <a:gd name="T21" fmla="*/ 658 h 766"/>
                                <a:gd name="T22" fmla="*/ 609 w 1019"/>
                                <a:gd name="T23" fmla="*/ 686 h 766"/>
                                <a:gd name="T24" fmla="*/ 609 w 1019"/>
                                <a:gd name="T25" fmla="*/ 739 h 766"/>
                                <a:gd name="T26" fmla="*/ 504 w 1019"/>
                                <a:gd name="T27" fmla="*/ 739 h 766"/>
                                <a:gd name="T28" fmla="*/ 504 w 1019"/>
                                <a:gd name="T29" fmla="*/ 766 h 766"/>
                                <a:gd name="T30" fmla="*/ 923 w 1019"/>
                                <a:gd name="T31" fmla="*/ 766 h 766"/>
                                <a:gd name="T32" fmla="*/ 923 w 1019"/>
                                <a:gd name="T33" fmla="*/ 739 h 766"/>
                                <a:gd name="T34" fmla="*/ 818 w 1019"/>
                                <a:gd name="T35" fmla="*/ 739 h 766"/>
                                <a:gd name="T36" fmla="*/ 818 w 1019"/>
                                <a:gd name="T37" fmla="*/ 686 h 766"/>
                                <a:gd name="T38" fmla="*/ 923 w 1019"/>
                                <a:gd name="T39" fmla="*/ 658 h 766"/>
                                <a:gd name="T40" fmla="*/ 1019 w 1019"/>
                                <a:gd name="T41" fmla="*/ 658 h 766"/>
                                <a:gd name="T42" fmla="*/ 1019 w 1019"/>
                                <a:gd name="T43" fmla="*/ 192 h 766"/>
                                <a:gd name="T44" fmla="*/ 408 w 1019"/>
                                <a:gd name="T45" fmla="*/ 192 h 766"/>
                                <a:gd name="T46" fmla="*/ 408 w 1019"/>
                                <a:gd name="T47" fmla="*/ 658 h 76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019" h="766">
                                  <a:moveTo>
                                    <a:pt x="0" y="766"/>
                                  </a:moveTo>
                                  <a:lnTo>
                                    <a:pt x="0" y="751"/>
                                  </a:lnTo>
                                  <a:lnTo>
                                    <a:pt x="101" y="703"/>
                                  </a:lnTo>
                                  <a:lnTo>
                                    <a:pt x="101" y="0"/>
                                  </a:lnTo>
                                  <a:lnTo>
                                    <a:pt x="374" y="0"/>
                                  </a:lnTo>
                                  <a:lnTo>
                                    <a:pt x="374" y="703"/>
                                  </a:lnTo>
                                  <a:lnTo>
                                    <a:pt x="484" y="751"/>
                                  </a:lnTo>
                                  <a:lnTo>
                                    <a:pt x="484" y="766"/>
                                  </a:lnTo>
                                  <a:lnTo>
                                    <a:pt x="0" y="766"/>
                                  </a:lnTo>
                                  <a:close/>
                                  <a:moveTo>
                                    <a:pt x="408" y="658"/>
                                  </a:moveTo>
                                  <a:lnTo>
                                    <a:pt x="504" y="658"/>
                                  </a:lnTo>
                                  <a:lnTo>
                                    <a:pt x="609" y="686"/>
                                  </a:lnTo>
                                  <a:lnTo>
                                    <a:pt x="609" y="739"/>
                                  </a:lnTo>
                                  <a:lnTo>
                                    <a:pt x="504" y="739"/>
                                  </a:lnTo>
                                  <a:lnTo>
                                    <a:pt x="504" y="766"/>
                                  </a:lnTo>
                                  <a:lnTo>
                                    <a:pt x="923" y="766"/>
                                  </a:lnTo>
                                  <a:lnTo>
                                    <a:pt x="923" y="739"/>
                                  </a:lnTo>
                                  <a:lnTo>
                                    <a:pt x="818" y="739"/>
                                  </a:lnTo>
                                  <a:lnTo>
                                    <a:pt x="818" y="686"/>
                                  </a:lnTo>
                                  <a:lnTo>
                                    <a:pt x="923" y="658"/>
                                  </a:lnTo>
                                  <a:lnTo>
                                    <a:pt x="1019" y="658"/>
                                  </a:lnTo>
                                  <a:lnTo>
                                    <a:pt x="1019" y="192"/>
                                  </a:lnTo>
                                  <a:lnTo>
                                    <a:pt x="408" y="192"/>
                                  </a:lnTo>
                                  <a:lnTo>
                                    <a:pt x="408" y="658"/>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21" name="Line 90"/>
                          <wps:cNvCnPr>
                            <a:cxnSpLocks noChangeShapeType="1"/>
                          </wps:cNvCnPr>
                          <wps:spPr bwMode="auto">
                            <a:xfrm>
                              <a:off x="6709" y="9143"/>
                              <a:ext cx="1"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 name="Line 91"/>
                          <wps:cNvCnPr>
                            <a:cxnSpLocks noChangeShapeType="1"/>
                          </wps:cNvCnPr>
                          <wps:spPr bwMode="auto">
                            <a:xfrm>
                              <a:off x="6982" y="9143"/>
                              <a:ext cx="1"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 name="Line 92"/>
                          <wps:cNvCnPr>
                            <a:cxnSpLocks noChangeShapeType="1"/>
                          </wps:cNvCnPr>
                          <wps:spPr bwMode="auto">
                            <a:xfrm>
                              <a:off x="6795" y="8680"/>
                              <a:ext cx="10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4" name="Line 93"/>
                          <wps:cNvCnPr>
                            <a:cxnSpLocks noChangeShapeType="1"/>
                          </wps:cNvCnPr>
                          <wps:spPr bwMode="auto">
                            <a:xfrm>
                              <a:off x="6778" y="8601"/>
                              <a:ext cx="135"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94"/>
                          <wps:cNvSpPr>
                            <a:spLocks noChangeArrowheads="1"/>
                          </wps:cNvSpPr>
                          <wps:spPr bwMode="auto">
                            <a:xfrm>
                              <a:off x="6742" y="8474"/>
                              <a:ext cx="207" cy="446"/>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Line 95"/>
                          <wps:cNvCnPr>
                            <a:cxnSpLocks noChangeShapeType="1"/>
                          </wps:cNvCnPr>
                          <wps:spPr bwMode="auto">
                            <a:xfrm>
                              <a:off x="7217" y="9179"/>
                              <a:ext cx="20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7" name="Line 96"/>
                          <wps:cNvCnPr>
                            <a:cxnSpLocks noChangeShapeType="1"/>
                          </wps:cNvCnPr>
                          <wps:spPr bwMode="auto">
                            <a:xfrm>
                              <a:off x="7217" y="9126"/>
                              <a:ext cx="20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 name="Line 97"/>
                          <wps:cNvCnPr>
                            <a:cxnSpLocks noChangeShapeType="1"/>
                          </wps:cNvCnPr>
                          <wps:spPr bwMode="auto">
                            <a:xfrm>
                              <a:off x="7112" y="9098"/>
                              <a:ext cx="41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 name="Freeform 98"/>
                          <wps:cNvSpPr>
                            <a:spLocks noEditPoints="1"/>
                          </wps:cNvSpPr>
                          <wps:spPr bwMode="auto">
                            <a:xfrm>
                              <a:off x="6735" y="8951"/>
                              <a:ext cx="221" cy="207"/>
                            </a:xfrm>
                            <a:custGeom>
                              <a:avLst/>
                              <a:gdLst>
                                <a:gd name="T0" fmla="*/ 17 w 221"/>
                                <a:gd name="T1" fmla="*/ 127 h 207"/>
                                <a:gd name="T2" fmla="*/ 0 w 221"/>
                                <a:gd name="T3" fmla="*/ 0 h 207"/>
                                <a:gd name="T4" fmla="*/ 34 w 221"/>
                                <a:gd name="T5" fmla="*/ 127 h 207"/>
                                <a:gd name="T6" fmla="*/ 50 w 221"/>
                                <a:gd name="T7" fmla="*/ 0 h 207"/>
                                <a:gd name="T8" fmla="*/ 34 w 221"/>
                                <a:gd name="T9" fmla="*/ 127 h 207"/>
                                <a:gd name="T10" fmla="*/ 84 w 221"/>
                                <a:gd name="T11" fmla="*/ 127 h 207"/>
                                <a:gd name="T12" fmla="*/ 67 w 221"/>
                                <a:gd name="T13" fmla="*/ 0 h 207"/>
                                <a:gd name="T14" fmla="*/ 101 w 221"/>
                                <a:gd name="T15" fmla="*/ 127 h 207"/>
                                <a:gd name="T16" fmla="*/ 120 w 221"/>
                                <a:gd name="T17" fmla="*/ 0 h 207"/>
                                <a:gd name="T18" fmla="*/ 101 w 221"/>
                                <a:gd name="T19" fmla="*/ 127 h 207"/>
                                <a:gd name="T20" fmla="*/ 154 w 221"/>
                                <a:gd name="T21" fmla="*/ 127 h 207"/>
                                <a:gd name="T22" fmla="*/ 137 w 221"/>
                                <a:gd name="T23" fmla="*/ 0 h 207"/>
                                <a:gd name="T24" fmla="*/ 170 w 221"/>
                                <a:gd name="T25" fmla="*/ 127 h 207"/>
                                <a:gd name="T26" fmla="*/ 187 w 221"/>
                                <a:gd name="T27" fmla="*/ 0 h 207"/>
                                <a:gd name="T28" fmla="*/ 170 w 221"/>
                                <a:gd name="T29" fmla="*/ 127 h 207"/>
                                <a:gd name="T30" fmla="*/ 221 w 221"/>
                                <a:gd name="T31" fmla="*/ 127 h 207"/>
                                <a:gd name="T32" fmla="*/ 204 w 221"/>
                                <a:gd name="T33" fmla="*/ 0 h 207"/>
                                <a:gd name="T34" fmla="*/ 204 w 221"/>
                                <a:gd name="T35" fmla="*/ 207 h 207"/>
                                <a:gd name="T36" fmla="*/ 221 w 221"/>
                                <a:gd name="T37" fmla="*/ 144 h 207"/>
                                <a:gd name="T38" fmla="*/ 204 w 221"/>
                                <a:gd name="T39" fmla="*/ 207 h 207"/>
                                <a:gd name="T40" fmla="*/ 187 w 221"/>
                                <a:gd name="T41" fmla="*/ 207 h 207"/>
                                <a:gd name="T42" fmla="*/ 170 w 221"/>
                                <a:gd name="T43" fmla="*/ 144 h 207"/>
                                <a:gd name="T44" fmla="*/ 137 w 221"/>
                                <a:gd name="T45" fmla="*/ 207 h 207"/>
                                <a:gd name="T46" fmla="*/ 154 w 221"/>
                                <a:gd name="T47" fmla="*/ 144 h 207"/>
                                <a:gd name="T48" fmla="*/ 137 w 221"/>
                                <a:gd name="T49" fmla="*/ 207 h 207"/>
                                <a:gd name="T50" fmla="*/ 120 w 221"/>
                                <a:gd name="T51" fmla="*/ 207 h 207"/>
                                <a:gd name="T52" fmla="*/ 101 w 221"/>
                                <a:gd name="T53" fmla="*/ 144 h 207"/>
                                <a:gd name="T54" fmla="*/ 67 w 221"/>
                                <a:gd name="T55" fmla="*/ 207 h 207"/>
                                <a:gd name="T56" fmla="*/ 84 w 221"/>
                                <a:gd name="T57" fmla="*/ 144 h 207"/>
                                <a:gd name="T58" fmla="*/ 67 w 221"/>
                                <a:gd name="T59" fmla="*/ 207 h 207"/>
                                <a:gd name="T60" fmla="*/ 50 w 221"/>
                                <a:gd name="T61" fmla="*/ 207 h 207"/>
                                <a:gd name="T62" fmla="*/ 34 w 221"/>
                                <a:gd name="T63" fmla="*/ 144 h 207"/>
                                <a:gd name="T64" fmla="*/ 0 w 221"/>
                                <a:gd name="T65" fmla="*/ 207 h 207"/>
                                <a:gd name="T66" fmla="*/ 17 w 221"/>
                                <a:gd name="T67" fmla="*/ 144 h 207"/>
                                <a:gd name="T68" fmla="*/ 0 w 221"/>
                                <a:gd name="T69" fmla="*/ 207 h 20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21" h="207">
                                  <a:moveTo>
                                    <a:pt x="0" y="127"/>
                                  </a:moveTo>
                                  <a:lnTo>
                                    <a:pt x="17" y="127"/>
                                  </a:lnTo>
                                  <a:lnTo>
                                    <a:pt x="17" y="0"/>
                                  </a:lnTo>
                                  <a:lnTo>
                                    <a:pt x="0" y="0"/>
                                  </a:lnTo>
                                  <a:lnTo>
                                    <a:pt x="0" y="127"/>
                                  </a:lnTo>
                                  <a:close/>
                                  <a:moveTo>
                                    <a:pt x="34" y="127"/>
                                  </a:moveTo>
                                  <a:lnTo>
                                    <a:pt x="50" y="127"/>
                                  </a:lnTo>
                                  <a:lnTo>
                                    <a:pt x="50" y="0"/>
                                  </a:lnTo>
                                  <a:lnTo>
                                    <a:pt x="34" y="0"/>
                                  </a:lnTo>
                                  <a:lnTo>
                                    <a:pt x="34" y="127"/>
                                  </a:lnTo>
                                  <a:close/>
                                  <a:moveTo>
                                    <a:pt x="67" y="127"/>
                                  </a:moveTo>
                                  <a:lnTo>
                                    <a:pt x="84" y="127"/>
                                  </a:lnTo>
                                  <a:lnTo>
                                    <a:pt x="84" y="0"/>
                                  </a:lnTo>
                                  <a:lnTo>
                                    <a:pt x="67" y="0"/>
                                  </a:lnTo>
                                  <a:lnTo>
                                    <a:pt x="67" y="127"/>
                                  </a:lnTo>
                                  <a:close/>
                                  <a:moveTo>
                                    <a:pt x="101" y="127"/>
                                  </a:moveTo>
                                  <a:lnTo>
                                    <a:pt x="120" y="127"/>
                                  </a:lnTo>
                                  <a:lnTo>
                                    <a:pt x="120" y="0"/>
                                  </a:lnTo>
                                  <a:lnTo>
                                    <a:pt x="101" y="0"/>
                                  </a:lnTo>
                                  <a:lnTo>
                                    <a:pt x="101" y="127"/>
                                  </a:lnTo>
                                  <a:close/>
                                  <a:moveTo>
                                    <a:pt x="137" y="127"/>
                                  </a:moveTo>
                                  <a:lnTo>
                                    <a:pt x="154" y="127"/>
                                  </a:lnTo>
                                  <a:lnTo>
                                    <a:pt x="154" y="0"/>
                                  </a:lnTo>
                                  <a:lnTo>
                                    <a:pt x="137" y="0"/>
                                  </a:lnTo>
                                  <a:lnTo>
                                    <a:pt x="137" y="127"/>
                                  </a:lnTo>
                                  <a:close/>
                                  <a:moveTo>
                                    <a:pt x="170" y="127"/>
                                  </a:moveTo>
                                  <a:lnTo>
                                    <a:pt x="187" y="127"/>
                                  </a:lnTo>
                                  <a:lnTo>
                                    <a:pt x="187" y="0"/>
                                  </a:lnTo>
                                  <a:lnTo>
                                    <a:pt x="170" y="0"/>
                                  </a:lnTo>
                                  <a:lnTo>
                                    <a:pt x="170" y="127"/>
                                  </a:lnTo>
                                  <a:close/>
                                  <a:moveTo>
                                    <a:pt x="204" y="127"/>
                                  </a:moveTo>
                                  <a:lnTo>
                                    <a:pt x="221" y="127"/>
                                  </a:lnTo>
                                  <a:lnTo>
                                    <a:pt x="221" y="0"/>
                                  </a:lnTo>
                                  <a:lnTo>
                                    <a:pt x="204" y="0"/>
                                  </a:lnTo>
                                  <a:lnTo>
                                    <a:pt x="204" y="127"/>
                                  </a:lnTo>
                                  <a:close/>
                                  <a:moveTo>
                                    <a:pt x="204" y="207"/>
                                  </a:moveTo>
                                  <a:lnTo>
                                    <a:pt x="221" y="207"/>
                                  </a:lnTo>
                                  <a:lnTo>
                                    <a:pt x="221" y="144"/>
                                  </a:lnTo>
                                  <a:lnTo>
                                    <a:pt x="204" y="144"/>
                                  </a:lnTo>
                                  <a:lnTo>
                                    <a:pt x="204" y="207"/>
                                  </a:lnTo>
                                  <a:close/>
                                  <a:moveTo>
                                    <a:pt x="170" y="207"/>
                                  </a:moveTo>
                                  <a:lnTo>
                                    <a:pt x="187" y="207"/>
                                  </a:lnTo>
                                  <a:lnTo>
                                    <a:pt x="187" y="144"/>
                                  </a:lnTo>
                                  <a:lnTo>
                                    <a:pt x="170" y="144"/>
                                  </a:lnTo>
                                  <a:lnTo>
                                    <a:pt x="170" y="207"/>
                                  </a:lnTo>
                                  <a:close/>
                                  <a:moveTo>
                                    <a:pt x="137" y="207"/>
                                  </a:moveTo>
                                  <a:lnTo>
                                    <a:pt x="154" y="207"/>
                                  </a:lnTo>
                                  <a:lnTo>
                                    <a:pt x="154" y="144"/>
                                  </a:lnTo>
                                  <a:lnTo>
                                    <a:pt x="137" y="144"/>
                                  </a:lnTo>
                                  <a:lnTo>
                                    <a:pt x="137" y="207"/>
                                  </a:lnTo>
                                  <a:close/>
                                  <a:moveTo>
                                    <a:pt x="101" y="207"/>
                                  </a:moveTo>
                                  <a:lnTo>
                                    <a:pt x="120" y="207"/>
                                  </a:lnTo>
                                  <a:lnTo>
                                    <a:pt x="120" y="144"/>
                                  </a:lnTo>
                                  <a:lnTo>
                                    <a:pt x="101" y="144"/>
                                  </a:lnTo>
                                  <a:lnTo>
                                    <a:pt x="101" y="207"/>
                                  </a:lnTo>
                                  <a:close/>
                                  <a:moveTo>
                                    <a:pt x="67" y="207"/>
                                  </a:moveTo>
                                  <a:lnTo>
                                    <a:pt x="84" y="207"/>
                                  </a:lnTo>
                                  <a:lnTo>
                                    <a:pt x="84" y="144"/>
                                  </a:lnTo>
                                  <a:lnTo>
                                    <a:pt x="67" y="144"/>
                                  </a:lnTo>
                                  <a:lnTo>
                                    <a:pt x="67" y="207"/>
                                  </a:lnTo>
                                  <a:close/>
                                  <a:moveTo>
                                    <a:pt x="34" y="207"/>
                                  </a:moveTo>
                                  <a:lnTo>
                                    <a:pt x="50" y="207"/>
                                  </a:lnTo>
                                  <a:lnTo>
                                    <a:pt x="50" y="144"/>
                                  </a:lnTo>
                                  <a:lnTo>
                                    <a:pt x="34" y="144"/>
                                  </a:lnTo>
                                  <a:lnTo>
                                    <a:pt x="34" y="207"/>
                                  </a:lnTo>
                                  <a:close/>
                                  <a:moveTo>
                                    <a:pt x="0" y="207"/>
                                  </a:moveTo>
                                  <a:lnTo>
                                    <a:pt x="17" y="207"/>
                                  </a:lnTo>
                                  <a:lnTo>
                                    <a:pt x="17" y="144"/>
                                  </a:lnTo>
                                  <a:lnTo>
                                    <a:pt x="0" y="144"/>
                                  </a:lnTo>
                                  <a:lnTo>
                                    <a:pt x="0" y="207"/>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130" name="Rectangle 99"/>
                          <wps:cNvSpPr>
                            <a:spLocks noChangeArrowheads="1"/>
                          </wps:cNvSpPr>
                          <wps:spPr bwMode="auto">
                            <a:xfrm>
                              <a:off x="6761" y="8488"/>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100"/>
                          <wps:cNvSpPr>
                            <a:spLocks/>
                          </wps:cNvSpPr>
                          <wps:spPr bwMode="auto">
                            <a:xfrm>
                              <a:off x="6761" y="8488"/>
                              <a:ext cx="168" cy="17"/>
                            </a:xfrm>
                            <a:custGeom>
                              <a:avLst/>
                              <a:gdLst>
                                <a:gd name="T0" fmla="*/ 0 w 168"/>
                                <a:gd name="T1" fmla="*/ 0 h 17"/>
                                <a:gd name="T2" fmla="*/ 17 w 168"/>
                                <a:gd name="T3" fmla="*/ 17 h 17"/>
                                <a:gd name="T4" fmla="*/ 152 w 168"/>
                                <a:gd name="T5" fmla="*/ 17 h 17"/>
                                <a:gd name="T6" fmla="*/ 168 w 168"/>
                                <a:gd name="T7" fmla="*/ 0 h 1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68" h="17">
                                  <a:moveTo>
                                    <a:pt x="0" y="0"/>
                                  </a:moveTo>
                                  <a:lnTo>
                                    <a:pt x="17" y="17"/>
                                  </a:lnTo>
                                  <a:lnTo>
                                    <a:pt x="152" y="17"/>
                                  </a:lnTo>
                                  <a:lnTo>
                                    <a:pt x="168"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01"/>
                          <wps:cNvSpPr>
                            <a:spLocks noChangeArrowheads="1"/>
                          </wps:cNvSpPr>
                          <wps:spPr bwMode="auto">
                            <a:xfrm>
                              <a:off x="6761" y="8567"/>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Rectangle 102"/>
                          <wps:cNvSpPr>
                            <a:spLocks noChangeArrowheads="1"/>
                          </wps:cNvSpPr>
                          <wps:spPr bwMode="auto">
                            <a:xfrm>
                              <a:off x="6761" y="8649"/>
                              <a:ext cx="168" cy="6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103"/>
                          <wps:cNvSpPr>
                            <a:spLocks noChangeArrowheads="1"/>
                          </wps:cNvSpPr>
                          <wps:spPr bwMode="auto">
                            <a:xfrm>
                              <a:off x="6761" y="8728"/>
                              <a:ext cx="168" cy="6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Rectangle 104"/>
                          <wps:cNvSpPr>
                            <a:spLocks noChangeArrowheads="1"/>
                          </wps:cNvSpPr>
                          <wps:spPr bwMode="auto">
                            <a:xfrm>
                              <a:off x="6761" y="8807"/>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Line 105"/>
                          <wps:cNvCnPr>
                            <a:cxnSpLocks noChangeShapeType="1"/>
                          </wps:cNvCnPr>
                          <wps:spPr bwMode="auto">
                            <a:xfrm flipV="1">
                              <a:off x="6761" y="8505"/>
                              <a:ext cx="17" cy="4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06"/>
                          <wps:cNvCnPr>
                            <a:cxnSpLocks noChangeShapeType="1"/>
                          </wps:cNvCnPr>
                          <wps:spPr bwMode="auto">
                            <a:xfrm>
                              <a:off x="6913" y="8505"/>
                              <a:ext cx="16" cy="4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07"/>
                          <wps:cNvCnPr>
                            <a:cxnSpLocks noChangeShapeType="1"/>
                          </wps:cNvCnPr>
                          <wps:spPr bwMode="auto">
                            <a:xfrm>
                              <a:off x="6769" y="8783"/>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08"/>
                          <wps:cNvCnPr>
                            <a:cxnSpLocks noChangeShapeType="1"/>
                          </wps:cNvCnPr>
                          <wps:spPr bwMode="auto">
                            <a:xfrm>
                              <a:off x="6769" y="8771"/>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09"/>
                          <wps:cNvCnPr>
                            <a:cxnSpLocks noChangeShapeType="1"/>
                          </wps:cNvCnPr>
                          <wps:spPr bwMode="auto">
                            <a:xfrm>
                              <a:off x="6769" y="8759"/>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1" name="Line 110"/>
                          <wps:cNvCnPr>
                            <a:cxnSpLocks noChangeShapeType="1"/>
                          </wps:cNvCnPr>
                          <wps:spPr bwMode="auto">
                            <a:xfrm>
                              <a:off x="6769" y="8747"/>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11"/>
                          <wps:cNvCnPr>
                            <a:cxnSpLocks noChangeShapeType="1"/>
                          </wps:cNvCnPr>
                          <wps:spPr bwMode="auto">
                            <a:xfrm>
                              <a:off x="6769" y="8735"/>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112"/>
                          <wps:cNvSpPr>
                            <a:spLocks noChangeArrowheads="1"/>
                          </wps:cNvSpPr>
                          <wps:spPr bwMode="auto">
                            <a:xfrm>
                              <a:off x="6845" y="8584"/>
                              <a:ext cx="51" cy="31"/>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13"/>
                          <wps:cNvSpPr>
                            <a:spLocks noChangeArrowheads="1"/>
                          </wps:cNvSpPr>
                          <wps:spPr bwMode="auto">
                            <a:xfrm>
                              <a:off x="6893" y="8692"/>
                              <a:ext cx="24" cy="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14"/>
                          <wps:cNvSpPr>
                            <a:spLocks noChangeArrowheads="1"/>
                          </wps:cNvSpPr>
                          <wps:spPr bwMode="auto">
                            <a:xfrm>
                              <a:off x="6893" y="8735"/>
                              <a:ext cx="24"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5"/>
                          <wps:cNvSpPr>
                            <a:spLocks noChangeArrowheads="1"/>
                          </wps:cNvSpPr>
                          <wps:spPr bwMode="auto">
                            <a:xfrm>
                              <a:off x="6893" y="8752"/>
                              <a:ext cx="24" cy="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116"/>
                          <wps:cNvSpPr>
                            <a:spLocks noEditPoints="1"/>
                          </wps:cNvSpPr>
                          <wps:spPr bwMode="auto">
                            <a:xfrm>
                              <a:off x="6819" y="8673"/>
                              <a:ext cx="789" cy="408"/>
                            </a:xfrm>
                            <a:custGeom>
                              <a:avLst/>
                              <a:gdLst>
                                <a:gd name="T0" fmla="*/ 0 w 789"/>
                                <a:gd name="T1" fmla="*/ 14 h 408"/>
                                <a:gd name="T2" fmla="*/ 53 w 789"/>
                                <a:gd name="T3" fmla="*/ 14 h 408"/>
                                <a:gd name="T4" fmla="*/ 53 w 789"/>
                                <a:gd name="T5" fmla="*/ 0 h 408"/>
                                <a:gd name="T6" fmla="*/ 0 w 789"/>
                                <a:gd name="T7" fmla="*/ 0 h 408"/>
                                <a:gd name="T8" fmla="*/ 0 w 789"/>
                                <a:gd name="T9" fmla="*/ 14 h 408"/>
                                <a:gd name="T10" fmla="*/ 760 w 789"/>
                                <a:gd name="T11" fmla="*/ 408 h 408"/>
                                <a:gd name="T12" fmla="*/ 789 w 789"/>
                                <a:gd name="T13" fmla="*/ 408 h 408"/>
                                <a:gd name="T14" fmla="*/ 789 w 789"/>
                                <a:gd name="T15" fmla="*/ 398 h 408"/>
                                <a:gd name="T16" fmla="*/ 760 w 789"/>
                                <a:gd name="T17" fmla="*/ 398 h 408"/>
                                <a:gd name="T18" fmla="*/ 760 w 789"/>
                                <a:gd name="T19" fmla="*/ 408 h 408"/>
                                <a:gd name="T20" fmla="*/ 293 w 789"/>
                                <a:gd name="T21" fmla="*/ 319 h 408"/>
                                <a:gd name="T22" fmla="*/ 293 w 789"/>
                                <a:gd name="T23" fmla="*/ 48 h 408"/>
                                <a:gd name="T24" fmla="*/ 712 w 789"/>
                                <a:gd name="T25" fmla="*/ 48 h 408"/>
                                <a:gd name="T26" fmla="*/ 712 w 789"/>
                                <a:gd name="T27" fmla="*/ 319 h 408"/>
                                <a:gd name="T28" fmla="*/ 293 w 789"/>
                                <a:gd name="T29" fmla="*/ 319 h 408"/>
                                <a:gd name="T30" fmla="*/ 273 w 789"/>
                                <a:gd name="T31" fmla="*/ 336 h 408"/>
                                <a:gd name="T32" fmla="*/ 732 w 789"/>
                                <a:gd name="T33" fmla="*/ 336 h 408"/>
                                <a:gd name="T34" fmla="*/ 732 w 789"/>
                                <a:gd name="T35" fmla="*/ 31 h 408"/>
                                <a:gd name="T36" fmla="*/ 751 w 789"/>
                                <a:gd name="T37" fmla="*/ 31 h 408"/>
                                <a:gd name="T38" fmla="*/ 751 w 789"/>
                                <a:gd name="T39" fmla="*/ 12 h 408"/>
                                <a:gd name="T40" fmla="*/ 254 w 789"/>
                                <a:gd name="T41" fmla="*/ 12 h 408"/>
                                <a:gd name="T42" fmla="*/ 254 w 789"/>
                                <a:gd name="T43" fmla="*/ 29 h 408"/>
                                <a:gd name="T44" fmla="*/ 254 w 789"/>
                                <a:gd name="T45" fmla="*/ 353 h 408"/>
                                <a:gd name="T46" fmla="*/ 273 w 789"/>
                                <a:gd name="T47" fmla="*/ 353 h 408"/>
                                <a:gd name="T48" fmla="*/ 273 w 789"/>
                                <a:gd name="T49" fmla="*/ 336 h 40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89" h="408">
                                  <a:moveTo>
                                    <a:pt x="0" y="14"/>
                                  </a:moveTo>
                                  <a:lnTo>
                                    <a:pt x="53" y="14"/>
                                  </a:lnTo>
                                  <a:lnTo>
                                    <a:pt x="53" y="0"/>
                                  </a:lnTo>
                                  <a:lnTo>
                                    <a:pt x="0" y="0"/>
                                  </a:lnTo>
                                  <a:lnTo>
                                    <a:pt x="0" y="14"/>
                                  </a:lnTo>
                                  <a:close/>
                                  <a:moveTo>
                                    <a:pt x="760" y="408"/>
                                  </a:moveTo>
                                  <a:lnTo>
                                    <a:pt x="789" y="408"/>
                                  </a:lnTo>
                                  <a:lnTo>
                                    <a:pt x="789" y="398"/>
                                  </a:lnTo>
                                  <a:lnTo>
                                    <a:pt x="760" y="398"/>
                                  </a:lnTo>
                                  <a:lnTo>
                                    <a:pt x="760" y="408"/>
                                  </a:lnTo>
                                  <a:close/>
                                  <a:moveTo>
                                    <a:pt x="293" y="319"/>
                                  </a:moveTo>
                                  <a:lnTo>
                                    <a:pt x="293" y="48"/>
                                  </a:lnTo>
                                  <a:lnTo>
                                    <a:pt x="712" y="48"/>
                                  </a:lnTo>
                                  <a:lnTo>
                                    <a:pt x="712" y="319"/>
                                  </a:lnTo>
                                  <a:lnTo>
                                    <a:pt x="293" y="319"/>
                                  </a:lnTo>
                                  <a:close/>
                                  <a:moveTo>
                                    <a:pt x="273" y="336"/>
                                  </a:moveTo>
                                  <a:lnTo>
                                    <a:pt x="732" y="336"/>
                                  </a:lnTo>
                                  <a:lnTo>
                                    <a:pt x="732" y="31"/>
                                  </a:lnTo>
                                  <a:lnTo>
                                    <a:pt x="751" y="31"/>
                                  </a:lnTo>
                                  <a:lnTo>
                                    <a:pt x="751" y="12"/>
                                  </a:lnTo>
                                  <a:lnTo>
                                    <a:pt x="254" y="12"/>
                                  </a:lnTo>
                                  <a:lnTo>
                                    <a:pt x="254" y="29"/>
                                  </a:lnTo>
                                  <a:lnTo>
                                    <a:pt x="254" y="353"/>
                                  </a:lnTo>
                                  <a:lnTo>
                                    <a:pt x="273" y="353"/>
                                  </a:lnTo>
                                  <a:lnTo>
                                    <a:pt x="273" y="336"/>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148" name="Freeform 117"/>
                          <wps:cNvSpPr>
                            <a:spLocks/>
                          </wps:cNvSpPr>
                          <wps:spPr bwMode="auto">
                            <a:xfrm>
                              <a:off x="7016" y="9071"/>
                              <a:ext cx="304" cy="27"/>
                            </a:xfrm>
                            <a:custGeom>
                              <a:avLst/>
                              <a:gdLst>
                                <a:gd name="T0" fmla="*/ 0 w 304"/>
                                <a:gd name="T1" fmla="*/ 0 h 27"/>
                                <a:gd name="T2" fmla="*/ 304 w 304"/>
                                <a:gd name="T3" fmla="*/ 0 h 27"/>
                                <a:gd name="T4" fmla="*/ 304 w 304"/>
                                <a:gd name="T5" fmla="*/ 27 h 27"/>
                                <a:gd name="T6" fmla="*/ 0 60000 65536"/>
                                <a:gd name="T7" fmla="*/ 0 60000 65536"/>
                                <a:gd name="T8" fmla="*/ 0 60000 65536"/>
                              </a:gdLst>
                              <a:ahLst/>
                              <a:cxnLst>
                                <a:cxn ang="T6">
                                  <a:pos x="T0" y="T1"/>
                                </a:cxn>
                                <a:cxn ang="T7">
                                  <a:pos x="T2" y="T3"/>
                                </a:cxn>
                                <a:cxn ang="T8">
                                  <a:pos x="T4" y="T5"/>
                                </a:cxn>
                              </a:cxnLst>
                              <a:rect l="0" t="0" r="r" b="b"/>
                              <a:pathLst>
                                <a:path w="304" h="27">
                                  <a:moveTo>
                                    <a:pt x="0" y="0"/>
                                  </a:moveTo>
                                  <a:lnTo>
                                    <a:pt x="304" y="0"/>
                                  </a:lnTo>
                                  <a:lnTo>
                                    <a:pt x="304" y="27"/>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Line 118"/>
                          <wps:cNvCnPr>
                            <a:cxnSpLocks noChangeShapeType="1"/>
                          </wps:cNvCnPr>
                          <wps:spPr bwMode="auto">
                            <a:xfrm flipV="1">
                              <a:off x="7169" y="9071"/>
                              <a:ext cx="1" cy="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0" name="Rectangle 119"/>
                          <wps:cNvSpPr>
                            <a:spLocks noChangeArrowheads="1"/>
                          </wps:cNvSpPr>
                          <wps:spPr bwMode="auto">
                            <a:xfrm>
                              <a:off x="6865" y="9273"/>
                              <a:ext cx="503"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20"/>
                          <wps:cNvSpPr>
                            <a:spLocks noChangeArrowheads="1"/>
                          </wps:cNvSpPr>
                          <wps:spPr bwMode="auto">
                            <a:xfrm>
                              <a:off x="6624" y="9282"/>
                              <a:ext cx="1152"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pPr>
                                <w:proofErr w:type="spellStart"/>
                                <w:r>
                                  <w:rPr>
                                    <w:b/>
                                    <w:snapToGrid w:val="0"/>
                                    <w:sz w:val="16"/>
                                  </w:rPr>
                                  <w:t>Serveur</w:t>
                                </w:r>
                                <w:proofErr w:type="spellEnd"/>
                                <w:r>
                                  <w:rPr>
                                    <w:b/>
                                    <w:snapToGrid w:val="0"/>
                                    <w:sz w:val="16"/>
                                  </w:rPr>
                                  <w:t xml:space="preserve"> Web</w:t>
                                </w:r>
                              </w:p>
                            </w:txbxContent>
                          </wps:txbx>
                          <wps:bodyPr rot="0" vert="horz" wrap="square" lIns="0" tIns="0" rIns="0" bIns="0" anchor="t" anchorCtr="0" upright="1">
                            <a:noAutofit/>
                          </wps:bodyPr>
                        </wps:wsp>
                      </wpg:grpSp>
                      <wps:wsp>
                        <wps:cNvPr id="152" name="Rectangle 121"/>
                        <wps:cNvSpPr>
                          <a:spLocks noChangeArrowheads="1"/>
                        </wps:cNvSpPr>
                        <wps:spPr bwMode="auto">
                          <a:xfrm>
                            <a:off x="2139" y="6724"/>
                            <a:ext cx="1192"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roofErr w:type="spellStart"/>
                              <w:r>
                                <w:rPr>
                                  <w:snapToGrid w:val="0"/>
                                  <w:sz w:val="16"/>
                                </w:rPr>
                                <w:t>Réseau</w:t>
                              </w:r>
                              <w:proofErr w:type="spellEnd"/>
                              <w:r>
                                <w:rPr>
                                  <w:snapToGrid w:val="0"/>
                                  <w:sz w:val="16"/>
                                </w:rPr>
                                <w:t xml:space="preserve"> Interne</w:t>
                              </w:r>
                            </w:p>
                          </w:txbxContent>
                        </wps:txbx>
                        <wps:bodyPr rot="0" vert="horz" wrap="square" lIns="0" tIns="0" rIns="0" bIns="0" anchor="t" anchorCtr="0" upright="1">
                          <a:noAutofit/>
                        </wps:bodyPr>
                      </wps:wsp>
                      <wps:wsp>
                        <wps:cNvPr id="153" name="Rectangle 122"/>
                        <wps:cNvSpPr>
                          <a:spLocks noChangeArrowheads="1"/>
                        </wps:cNvSpPr>
                        <wps:spPr bwMode="auto">
                          <a:xfrm>
                            <a:off x="2465" y="6916"/>
                            <a:ext cx="138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roofErr w:type="spellStart"/>
                              <w:r>
                                <w:rPr>
                                  <w:snapToGrid w:val="0"/>
                                  <w:sz w:val="16"/>
                                </w:rPr>
                                <w:t>Worldline</w:t>
                              </w:r>
                              <w:proofErr w:type="spellEnd"/>
                            </w:p>
                          </w:txbxContent>
                        </wps:txbx>
                        <wps:bodyPr rot="0" vert="horz" wrap="square" lIns="0" tIns="0" rIns="0" bIns="0" anchor="t" anchorCtr="0" upright="1">
                          <a:noAutofit/>
                        </wps:bodyPr>
                      </wps:wsp>
                      <wps:wsp>
                        <wps:cNvPr id="154" name="Line 123"/>
                        <wps:cNvCnPr>
                          <a:cxnSpLocks noChangeShapeType="1"/>
                        </wps:cNvCnPr>
                        <wps:spPr bwMode="auto">
                          <a:xfrm>
                            <a:off x="3434" y="12372"/>
                            <a:ext cx="0" cy="576"/>
                          </a:xfrm>
                          <a:prstGeom prst="line">
                            <a:avLst/>
                          </a:prstGeom>
                          <a:noFill/>
                          <a:ln w="889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155" name="Group 124"/>
                        <wpg:cNvGrpSpPr>
                          <a:grpSpLocks/>
                        </wpg:cNvGrpSpPr>
                        <wpg:grpSpPr bwMode="auto">
                          <a:xfrm>
                            <a:off x="7034" y="7757"/>
                            <a:ext cx="845" cy="919"/>
                            <a:chOff x="7056" y="5407"/>
                            <a:chExt cx="845" cy="919"/>
                          </a:xfrm>
                        </wpg:grpSpPr>
                        <wpg:grpSp>
                          <wpg:cNvPr id="156" name="Group 125"/>
                          <wpg:cNvGrpSpPr>
                            <a:grpSpLocks/>
                          </wpg:cNvGrpSpPr>
                          <wpg:grpSpPr bwMode="auto">
                            <a:xfrm>
                              <a:off x="7056" y="5407"/>
                              <a:ext cx="838" cy="876"/>
                              <a:chOff x="7056" y="5407"/>
                              <a:chExt cx="838" cy="876"/>
                            </a:xfrm>
                          </wpg:grpSpPr>
                          <wps:wsp>
                            <wps:cNvPr id="157" name="Rectangle 126"/>
                            <wps:cNvSpPr>
                              <a:spLocks noChangeArrowheads="1"/>
                            </wps:cNvSpPr>
                            <wps:spPr bwMode="auto">
                              <a:xfrm>
                                <a:off x="7056" y="5407"/>
                                <a:ext cx="417" cy="590"/>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158" name="Rectangle 127"/>
                            <wps:cNvSpPr>
                              <a:spLocks noChangeArrowheads="1"/>
                            </wps:cNvSpPr>
                            <wps:spPr bwMode="auto">
                              <a:xfrm>
                                <a:off x="7473" y="5407"/>
                                <a:ext cx="421" cy="590"/>
                              </a:xfrm>
                              <a:prstGeom prst="rect">
                                <a:avLst/>
                              </a:prstGeom>
                              <a:solidFill>
                                <a:srgbClr val="FFFFFF"/>
                              </a:solidFill>
                              <a:ln w="8890">
                                <a:solidFill>
                                  <a:srgbClr val="000000"/>
                                </a:solidFill>
                                <a:miter lim="800000"/>
                                <a:headEnd/>
                                <a:tailEnd/>
                              </a:ln>
                            </wps:spPr>
                            <wps:bodyPr rot="0" vert="horz" wrap="square" lIns="91440" tIns="45720" rIns="91440" bIns="45720" anchor="t" anchorCtr="0" upright="1">
                              <a:noAutofit/>
                            </wps:bodyPr>
                          </wps:wsp>
                          <wps:wsp>
                            <wps:cNvPr id="159" name="Rectangle 128"/>
                            <wps:cNvSpPr>
                              <a:spLocks noChangeArrowheads="1"/>
                            </wps:cNvSpPr>
                            <wps:spPr bwMode="auto">
                              <a:xfrm>
                                <a:off x="7594" y="5587"/>
                                <a:ext cx="103" cy="2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60" name="Rectangle 129"/>
                            <wps:cNvSpPr>
                              <a:spLocks noChangeArrowheads="1"/>
                            </wps:cNvSpPr>
                            <wps:spPr bwMode="auto">
                              <a:xfrm>
                                <a:off x="7473" y="5434"/>
                                <a:ext cx="342" cy="53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Rectangle 130"/>
                            <wps:cNvSpPr>
                              <a:spLocks noChangeArrowheads="1"/>
                            </wps:cNvSpPr>
                            <wps:spPr bwMode="auto">
                              <a:xfrm>
                                <a:off x="7409" y="5422"/>
                                <a:ext cx="54" cy="60"/>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62" name="Freeform 131"/>
                            <wps:cNvSpPr>
                              <a:spLocks noEditPoints="1"/>
                            </wps:cNvSpPr>
                            <wps:spPr bwMode="auto">
                              <a:xfrm>
                                <a:off x="7070" y="5690"/>
                                <a:ext cx="314" cy="271"/>
                              </a:xfrm>
                              <a:custGeom>
                                <a:avLst/>
                                <a:gdLst>
                                  <a:gd name="T0" fmla="*/ 0 w 276"/>
                                  <a:gd name="T1" fmla="*/ 12 h 271"/>
                                  <a:gd name="T2" fmla="*/ 11 w 276"/>
                                  <a:gd name="T3" fmla="*/ 12 h 271"/>
                                  <a:gd name="T4" fmla="*/ 11 w 276"/>
                                  <a:gd name="T5" fmla="*/ 0 h 271"/>
                                  <a:gd name="T6" fmla="*/ 0 w 276"/>
                                  <a:gd name="T7" fmla="*/ 0 h 271"/>
                                  <a:gd name="T8" fmla="*/ 0 w 276"/>
                                  <a:gd name="T9" fmla="*/ 12 h 271"/>
                                  <a:gd name="T10" fmla="*/ 287 w 276"/>
                                  <a:gd name="T11" fmla="*/ 271 h 271"/>
                                  <a:gd name="T12" fmla="*/ 314 w 276"/>
                                  <a:gd name="T13" fmla="*/ 271 h 271"/>
                                  <a:gd name="T14" fmla="*/ 314 w 276"/>
                                  <a:gd name="T15" fmla="*/ 245 h 271"/>
                                  <a:gd name="T16" fmla="*/ 287 w 276"/>
                                  <a:gd name="T17" fmla="*/ 245 h 271"/>
                                  <a:gd name="T18" fmla="*/ 287 w 276"/>
                                  <a:gd name="T19" fmla="*/ 271 h 271"/>
                                  <a:gd name="T20" fmla="*/ 25 w 276"/>
                                  <a:gd name="T21" fmla="*/ 271 h 271"/>
                                  <a:gd name="T22" fmla="*/ 273 w 276"/>
                                  <a:gd name="T23" fmla="*/ 271 h 271"/>
                                  <a:gd name="T24" fmla="*/ 273 w 276"/>
                                  <a:gd name="T25" fmla="*/ 245 h 271"/>
                                  <a:gd name="T26" fmla="*/ 25 w 276"/>
                                  <a:gd name="T27" fmla="*/ 245 h 271"/>
                                  <a:gd name="T28" fmla="*/ 25 w 276"/>
                                  <a:gd name="T29" fmla="*/ 271 h 271"/>
                                  <a:gd name="T30" fmla="*/ 0 w 276"/>
                                  <a:gd name="T31" fmla="*/ 259 h 271"/>
                                  <a:gd name="T32" fmla="*/ 11 w 276"/>
                                  <a:gd name="T33" fmla="*/ 259 h 271"/>
                                  <a:gd name="T34" fmla="*/ 11 w 276"/>
                                  <a:gd name="T35" fmla="*/ 247 h 271"/>
                                  <a:gd name="T36" fmla="*/ 0 w 276"/>
                                  <a:gd name="T37" fmla="*/ 247 h 271"/>
                                  <a:gd name="T38" fmla="*/ 0 w 276"/>
                                  <a:gd name="T39" fmla="*/ 259 h 271"/>
                                  <a:gd name="T40" fmla="*/ 287 w 276"/>
                                  <a:gd name="T41" fmla="*/ 221 h 271"/>
                                  <a:gd name="T42" fmla="*/ 314 w 276"/>
                                  <a:gd name="T43" fmla="*/ 221 h 271"/>
                                  <a:gd name="T44" fmla="*/ 314 w 276"/>
                                  <a:gd name="T45" fmla="*/ 197 h 271"/>
                                  <a:gd name="T46" fmla="*/ 287 w 276"/>
                                  <a:gd name="T47" fmla="*/ 197 h 271"/>
                                  <a:gd name="T48" fmla="*/ 287 w 276"/>
                                  <a:gd name="T49" fmla="*/ 221 h 271"/>
                                  <a:gd name="T50" fmla="*/ 25 w 276"/>
                                  <a:gd name="T51" fmla="*/ 221 h 271"/>
                                  <a:gd name="T52" fmla="*/ 273 w 276"/>
                                  <a:gd name="T53" fmla="*/ 221 h 271"/>
                                  <a:gd name="T54" fmla="*/ 273 w 276"/>
                                  <a:gd name="T55" fmla="*/ 197 h 271"/>
                                  <a:gd name="T56" fmla="*/ 25 w 276"/>
                                  <a:gd name="T57" fmla="*/ 197 h 271"/>
                                  <a:gd name="T58" fmla="*/ 25 w 276"/>
                                  <a:gd name="T59" fmla="*/ 221 h 271"/>
                                  <a:gd name="T60" fmla="*/ 0 w 276"/>
                                  <a:gd name="T61" fmla="*/ 209 h 271"/>
                                  <a:gd name="T62" fmla="*/ 11 w 276"/>
                                  <a:gd name="T63" fmla="*/ 209 h 271"/>
                                  <a:gd name="T64" fmla="*/ 11 w 276"/>
                                  <a:gd name="T65" fmla="*/ 197 h 271"/>
                                  <a:gd name="T66" fmla="*/ 0 w 276"/>
                                  <a:gd name="T67" fmla="*/ 197 h 271"/>
                                  <a:gd name="T68" fmla="*/ 0 w 276"/>
                                  <a:gd name="T69" fmla="*/ 209 h 271"/>
                                  <a:gd name="T70" fmla="*/ 25 w 276"/>
                                  <a:gd name="T71" fmla="*/ 75 h 271"/>
                                  <a:gd name="T72" fmla="*/ 236 w 276"/>
                                  <a:gd name="T73" fmla="*/ 75 h 271"/>
                                  <a:gd name="T74" fmla="*/ 236 w 276"/>
                                  <a:gd name="T75" fmla="*/ 0 h 271"/>
                                  <a:gd name="T76" fmla="*/ 25 w 276"/>
                                  <a:gd name="T77" fmla="*/ 0 h 271"/>
                                  <a:gd name="T78" fmla="*/ 25 w 276"/>
                                  <a:gd name="T79" fmla="*/ 75 h 271"/>
                                  <a:gd name="T80" fmla="*/ 249 w 276"/>
                                  <a:gd name="T81" fmla="*/ 75 h 271"/>
                                  <a:gd name="T82" fmla="*/ 314 w 276"/>
                                  <a:gd name="T83" fmla="*/ 75 h 271"/>
                                  <a:gd name="T84" fmla="*/ 314 w 276"/>
                                  <a:gd name="T85" fmla="*/ 36 h 271"/>
                                  <a:gd name="T86" fmla="*/ 249 w 276"/>
                                  <a:gd name="T87" fmla="*/ 36 h 271"/>
                                  <a:gd name="T88" fmla="*/ 249 w 276"/>
                                  <a:gd name="T89" fmla="*/ 75 h 271"/>
                                  <a:gd name="T90" fmla="*/ 249 w 276"/>
                                  <a:gd name="T91" fmla="*/ 24 h 271"/>
                                  <a:gd name="T92" fmla="*/ 314 w 276"/>
                                  <a:gd name="T93" fmla="*/ 24 h 271"/>
                                  <a:gd name="T94" fmla="*/ 314 w 276"/>
                                  <a:gd name="T95" fmla="*/ 0 h 271"/>
                                  <a:gd name="T96" fmla="*/ 249 w 276"/>
                                  <a:gd name="T97" fmla="*/ 0 h 271"/>
                                  <a:gd name="T98" fmla="*/ 249 w 276"/>
                                  <a:gd name="T99" fmla="*/ 24 h 271"/>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276" h="271">
                                    <a:moveTo>
                                      <a:pt x="0" y="12"/>
                                    </a:moveTo>
                                    <a:lnTo>
                                      <a:pt x="10" y="12"/>
                                    </a:lnTo>
                                    <a:lnTo>
                                      <a:pt x="10" y="0"/>
                                    </a:lnTo>
                                    <a:lnTo>
                                      <a:pt x="0" y="0"/>
                                    </a:lnTo>
                                    <a:lnTo>
                                      <a:pt x="0" y="12"/>
                                    </a:lnTo>
                                    <a:close/>
                                    <a:moveTo>
                                      <a:pt x="252" y="271"/>
                                    </a:moveTo>
                                    <a:lnTo>
                                      <a:pt x="276" y="271"/>
                                    </a:lnTo>
                                    <a:lnTo>
                                      <a:pt x="276" y="245"/>
                                    </a:lnTo>
                                    <a:lnTo>
                                      <a:pt x="252" y="245"/>
                                    </a:lnTo>
                                    <a:lnTo>
                                      <a:pt x="252" y="271"/>
                                    </a:lnTo>
                                    <a:close/>
                                    <a:moveTo>
                                      <a:pt x="22" y="271"/>
                                    </a:moveTo>
                                    <a:lnTo>
                                      <a:pt x="240" y="271"/>
                                    </a:lnTo>
                                    <a:lnTo>
                                      <a:pt x="240" y="245"/>
                                    </a:lnTo>
                                    <a:lnTo>
                                      <a:pt x="22" y="245"/>
                                    </a:lnTo>
                                    <a:lnTo>
                                      <a:pt x="22" y="271"/>
                                    </a:lnTo>
                                    <a:close/>
                                    <a:moveTo>
                                      <a:pt x="0" y="259"/>
                                    </a:moveTo>
                                    <a:lnTo>
                                      <a:pt x="10" y="259"/>
                                    </a:lnTo>
                                    <a:lnTo>
                                      <a:pt x="10" y="247"/>
                                    </a:lnTo>
                                    <a:lnTo>
                                      <a:pt x="0" y="247"/>
                                    </a:lnTo>
                                    <a:lnTo>
                                      <a:pt x="0" y="259"/>
                                    </a:lnTo>
                                    <a:close/>
                                    <a:moveTo>
                                      <a:pt x="252" y="221"/>
                                    </a:moveTo>
                                    <a:lnTo>
                                      <a:pt x="276" y="221"/>
                                    </a:lnTo>
                                    <a:lnTo>
                                      <a:pt x="276" y="197"/>
                                    </a:lnTo>
                                    <a:lnTo>
                                      <a:pt x="252" y="197"/>
                                    </a:lnTo>
                                    <a:lnTo>
                                      <a:pt x="252" y="221"/>
                                    </a:lnTo>
                                    <a:close/>
                                    <a:moveTo>
                                      <a:pt x="22" y="221"/>
                                    </a:moveTo>
                                    <a:lnTo>
                                      <a:pt x="240" y="221"/>
                                    </a:lnTo>
                                    <a:lnTo>
                                      <a:pt x="240" y="197"/>
                                    </a:lnTo>
                                    <a:lnTo>
                                      <a:pt x="22" y="197"/>
                                    </a:lnTo>
                                    <a:lnTo>
                                      <a:pt x="22" y="221"/>
                                    </a:lnTo>
                                    <a:close/>
                                    <a:moveTo>
                                      <a:pt x="0" y="209"/>
                                    </a:moveTo>
                                    <a:lnTo>
                                      <a:pt x="10" y="209"/>
                                    </a:lnTo>
                                    <a:lnTo>
                                      <a:pt x="10" y="197"/>
                                    </a:lnTo>
                                    <a:lnTo>
                                      <a:pt x="0" y="197"/>
                                    </a:lnTo>
                                    <a:lnTo>
                                      <a:pt x="0" y="209"/>
                                    </a:lnTo>
                                    <a:close/>
                                    <a:moveTo>
                                      <a:pt x="22" y="75"/>
                                    </a:moveTo>
                                    <a:lnTo>
                                      <a:pt x="207" y="75"/>
                                    </a:lnTo>
                                    <a:lnTo>
                                      <a:pt x="207" y="0"/>
                                    </a:lnTo>
                                    <a:lnTo>
                                      <a:pt x="22" y="0"/>
                                    </a:lnTo>
                                    <a:lnTo>
                                      <a:pt x="22" y="75"/>
                                    </a:lnTo>
                                    <a:close/>
                                    <a:moveTo>
                                      <a:pt x="219" y="75"/>
                                    </a:moveTo>
                                    <a:lnTo>
                                      <a:pt x="276" y="75"/>
                                    </a:lnTo>
                                    <a:lnTo>
                                      <a:pt x="276" y="36"/>
                                    </a:lnTo>
                                    <a:lnTo>
                                      <a:pt x="219" y="36"/>
                                    </a:lnTo>
                                    <a:lnTo>
                                      <a:pt x="219" y="75"/>
                                    </a:lnTo>
                                    <a:close/>
                                    <a:moveTo>
                                      <a:pt x="219" y="24"/>
                                    </a:moveTo>
                                    <a:lnTo>
                                      <a:pt x="276" y="24"/>
                                    </a:lnTo>
                                    <a:lnTo>
                                      <a:pt x="276" y="0"/>
                                    </a:lnTo>
                                    <a:lnTo>
                                      <a:pt x="219" y="0"/>
                                    </a:lnTo>
                                    <a:lnTo>
                                      <a:pt x="219" y="24"/>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163" name="Rectangle 132"/>
                            <wps:cNvSpPr>
                              <a:spLocks noChangeArrowheads="1"/>
                            </wps:cNvSpPr>
                            <wps:spPr bwMode="auto">
                              <a:xfrm>
                                <a:off x="7056" y="5434"/>
                                <a:ext cx="341" cy="53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Line 133"/>
                            <wps:cNvCnPr>
                              <a:cxnSpLocks noChangeShapeType="1"/>
                            </wps:cNvCnPr>
                            <wps:spPr bwMode="auto">
                              <a:xfrm>
                                <a:off x="7056" y="5580"/>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5" name="Line 134"/>
                            <wps:cNvCnPr>
                              <a:cxnSpLocks noChangeShapeType="1"/>
                            </wps:cNvCnPr>
                            <wps:spPr bwMode="auto">
                              <a:xfrm>
                                <a:off x="7056" y="5630"/>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35"/>
                            <wps:cNvCnPr>
                              <a:cxnSpLocks noChangeShapeType="1"/>
                            </wps:cNvCnPr>
                            <wps:spPr bwMode="auto">
                              <a:xfrm>
                                <a:off x="7056" y="5532"/>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36"/>
                            <wps:cNvCnPr>
                              <a:cxnSpLocks noChangeShapeType="1"/>
                            </wps:cNvCnPr>
                            <wps:spPr bwMode="auto">
                              <a:xfrm>
                                <a:off x="7056" y="5678"/>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37"/>
                            <wps:cNvCnPr>
                              <a:cxnSpLocks noChangeShapeType="1"/>
                            </wps:cNvCnPr>
                            <wps:spPr bwMode="auto">
                              <a:xfrm flipH="1">
                                <a:off x="7056" y="5777"/>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38"/>
                            <wps:cNvCnPr>
                              <a:cxnSpLocks noChangeShapeType="1"/>
                            </wps:cNvCnPr>
                            <wps:spPr bwMode="auto">
                              <a:xfrm>
                                <a:off x="7056" y="5825"/>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0" name="Line 139"/>
                            <wps:cNvCnPr>
                              <a:cxnSpLocks noChangeShapeType="1"/>
                            </wps:cNvCnPr>
                            <wps:spPr bwMode="auto">
                              <a:xfrm>
                                <a:off x="7056" y="5875"/>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1" name="Line 140"/>
                            <wps:cNvCnPr>
                              <a:cxnSpLocks noChangeShapeType="1"/>
                            </wps:cNvCnPr>
                            <wps:spPr bwMode="auto">
                              <a:xfrm>
                                <a:off x="7056" y="5923"/>
                                <a:ext cx="341"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2" name="Freeform 141"/>
                            <wps:cNvSpPr>
                              <a:spLocks noEditPoints="1"/>
                            </wps:cNvSpPr>
                            <wps:spPr bwMode="auto">
                              <a:xfrm>
                                <a:off x="7487" y="5422"/>
                                <a:ext cx="393" cy="539"/>
                              </a:xfrm>
                              <a:custGeom>
                                <a:avLst/>
                                <a:gdLst>
                                  <a:gd name="T0" fmla="*/ 14 w 346"/>
                                  <a:gd name="T1" fmla="*/ 280 h 539"/>
                                  <a:gd name="T2" fmla="*/ 0 w 346"/>
                                  <a:gd name="T3" fmla="*/ 268 h 539"/>
                                  <a:gd name="T4" fmla="*/ 27 w 346"/>
                                  <a:gd name="T5" fmla="*/ 343 h 539"/>
                                  <a:gd name="T6" fmla="*/ 234 w 346"/>
                                  <a:gd name="T7" fmla="*/ 268 h 539"/>
                                  <a:gd name="T8" fmla="*/ 27 w 346"/>
                                  <a:gd name="T9" fmla="*/ 343 h 539"/>
                                  <a:gd name="T10" fmla="*/ 313 w 346"/>
                                  <a:gd name="T11" fmla="*/ 343 h 539"/>
                                  <a:gd name="T12" fmla="*/ 248 w 346"/>
                                  <a:gd name="T13" fmla="*/ 304 h 539"/>
                                  <a:gd name="T14" fmla="*/ 248 w 346"/>
                                  <a:gd name="T15" fmla="*/ 292 h 539"/>
                                  <a:gd name="T16" fmla="*/ 313 w 346"/>
                                  <a:gd name="T17" fmla="*/ 268 h 539"/>
                                  <a:gd name="T18" fmla="*/ 248 w 346"/>
                                  <a:gd name="T19" fmla="*/ 292 h 539"/>
                                  <a:gd name="T20" fmla="*/ 313 w 346"/>
                                  <a:gd name="T21" fmla="*/ 391 h 539"/>
                                  <a:gd name="T22" fmla="*/ 289 w 346"/>
                                  <a:gd name="T23" fmla="*/ 367 h 539"/>
                                  <a:gd name="T24" fmla="*/ 27 w 346"/>
                                  <a:gd name="T25" fmla="*/ 391 h 539"/>
                                  <a:gd name="T26" fmla="*/ 275 w 346"/>
                                  <a:gd name="T27" fmla="*/ 367 h 539"/>
                                  <a:gd name="T28" fmla="*/ 27 w 346"/>
                                  <a:gd name="T29" fmla="*/ 391 h 539"/>
                                  <a:gd name="T30" fmla="*/ 14 w 346"/>
                                  <a:gd name="T31" fmla="*/ 381 h 539"/>
                                  <a:gd name="T32" fmla="*/ 0 w 346"/>
                                  <a:gd name="T33" fmla="*/ 367 h 539"/>
                                  <a:gd name="T34" fmla="*/ 289 w 346"/>
                                  <a:gd name="T35" fmla="*/ 441 h 539"/>
                                  <a:gd name="T36" fmla="*/ 313 w 346"/>
                                  <a:gd name="T37" fmla="*/ 417 h 539"/>
                                  <a:gd name="T38" fmla="*/ 289 w 346"/>
                                  <a:gd name="T39" fmla="*/ 441 h 539"/>
                                  <a:gd name="T40" fmla="*/ 275 w 346"/>
                                  <a:gd name="T41" fmla="*/ 441 h 539"/>
                                  <a:gd name="T42" fmla="*/ 27 w 346"/>
                                  <a:gd name="T43" fmla="*/ 417 h 539"/>
                                  <a:gd name="T44" fmla="*/ 0 w 346"/>
                                  <a:gd name="T45" fmla="*/ 429 h 539"/>
                                  <a:gd name="T46" fmla="*/ 14 w 346"/>
                                  <a:gd name="T47" fmla="*/ 417 h 539"/>
                                  <a:gd name="T48" fmla="*/ 0 w 346"/>
                                  <a:gd name="T49" fmla="*/ 429 h 539"/>
                                  <a:gd name="T50" fmla="*/ 313 w 346"/>
                                  <a:gd name="T51" fmla="*/ 489 h 539"/>
                                  <a:gd name="T52" fmla="*/ 289 w 346"/>
                                  <a:gd name="T53" fmla="*/ 465 h 539"/>
                                  <a:gd name="T54" fmla="*/ 27 w 346"/>
                                  <a:gd name="T55" fmla="*/ 489 h 539"/>
                                  <a:gd name="T56" fmla="*/ 275 w 346"/>
                                  <a:gd name="T57" fmla="*/ 465 h 539"/>
                                  <a:gd name="T58" fmla="*/ 27 w 346"/>
                                  <a:gd name="T59" fmla="*/ 489 h 539"/>
                                  <a:gd name="T60" fmla="*/ 14 w 346"/>
                                  <a:gd name="T61" fmla="*/ 477 h 539"/>
                                  <a:gd name="T62" fmla="*/ 0 w 346"/>
                                  <a:gd name="T63" fmla="*/ 465 h 539"/>
                                  <a:gd name="T64" fmla="*/ 289 w 346"/>
                                  <a:gd name="T65" fmla="*/ 539 h 539"/>
                                  <a:gd name="T66" fmla="*/ 313 w 346"/>
                                  <a:gd name="T67" fmla="*/ 513 h 539"/>
                                  <a:gd name="T68" fmla="*/ 289 w 346"/>
                                  <a:gd name="T69" fmla="*/ 539 h 539"/>
                                  <a:gd name="T70" fmla="*/ 275 w 346"/>
                                  <a:gd name="T71" fmla="*/ 539 h 539"/>
                                  <a:gd name="T72" fmla="*/ 27 w 346"/>
                                  <a:gd name="T73" fmla="*/ 513 h 539"/>
                                  <a:gd name="T74" fmla="*/ 0 w 346"/>
                                  <a:gd name="T75" fmla="*/ 527 h 539"/>
                                  <a:gd name="T76" fmla="*/ 14 w 346"/>
                                  <a:gd name="T77" fmla="*/ 515 h 539"/>
                                  <a:gd name="T78" fmla="*/ 0 w 346"/>
                                  <a:gd name="T79" fmla="*/ 527 h 539"/>
                                  <a:gd name="T80" fmla="*/ 393 w 346"/>
                                  <a:gd name="T81" fmla="*/ 60 h 539"/>
                                  <a:gd name="T82" fmla="*/ 341 w 346"/>
                                  <a:gd name="T83" fmla="*/ 0 h 539"/>
                                  <a:gd name="T84" fmla="*/ 0 w 346"/>
                                  <a:gd name="T85" fmla="*/ 84 h 539"/>
                                  <a:gd name="T86" fmla="*/ 14 w 346"/>
                                  <a:gd name="T87" fmla="*/ 72 h 539"/>
                                  <a:gd name="T88" fmla="*/ 0 w 346"/>
                                  <a:gd name="T89" fmla="*/ 84 h 539"/>
                                  <a:gd name="T90" fmla="*/ 281 w 346"/>
                                  <a:gd name="T91" fmla="*/ 103 h 539"/>
                                  <a:gd name="T92" fmla="*/ 33 w 346"/>
                                  <a:gd name="T93" fmla="*/ 84 h 539"/>
                                  <a:gd name="T94" fmla="*/ 131 w 346"/>
                                  <a:gd name="T95" fmla="*/ 79 h 539"/>
                                  <a:gd name="T96" fmla="*/ 183 w 346"/>
                                  <a:gd name="T97" fmla="*/ 67 h 539"/>
                                  <a:gd name="T98" fmla="*/ 131 w 346"/>
                                  <a:gd name="T99" fmla="*/ 79 h 539"/>
                                  <a:gd name="T100" fmla="*/ 14 w 346"/>
                                  <a:gd name="T101" fmla="*/ 134 h 539"/>
                                  <a:gd name="T102" fmla="*/ 0 w 346"/>
                                  <a:gd name="T103" fmla="*/ 122 h 539"/>
                                  <a:gd name="T104" fmla="*/ 107 w 346"/>
                                  <a:gd name="T105" fmla="*/ 151 h 539"/>
                                  <a:gd name="T106" fmla="*/ 210 w 346"/>
                                  <a:gd name="T107" fmla="*/ 127 h 539"/>
                                  <a:gd name="T108" fmla="*/ 107 w 346"/>
                                  <a:gd name="T109" fmla="*/ 151 h 539"/>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346" h="539">
                                    <a:moveTo>
                                      <a:pt x="0" y="280"/>
                                    </a:moveTo>
                                    <a:lnTo>
                                      <a:pt x="12" y="280"/>
                                    </a:lnTo>
                                    <a:lnTo>
                                      <a:pt x="12" y="268"/>
                                    </a:lnTo>
                                    <a:lnTo>
                                      <a:pt x="0" y="268"/>
                                    </a:lnTo>
                                    <a:lnTo>
                                      <a:pt x="0" y="280"/>
                                    </a:lnTo>
                                    <a:close/>
                                    <a:moveTo>
                                      <a:pt x="24" y="343"/>
                                    </a:moveTo>
                                    <a:lnTo>
                                      <a:pt x="206" y="343"/>
                                    </a:lnTo>
                                    <a:lnTo>
                                      <a:pt x="206" y="268"/>
                                    </a:lnTo>
                                    <a:lnTo>
                                      <a:pt x="24" y="268"/>
                                    </a:lnTo>
                                    <a:lnTo>
                                      <a:pt x="24" y="343"/>
                                    </a:lnTo>
                                    <a:close/>
                                    <a:moveTo>
                                      <a:pt x="218" y="343"/>
                                    </a:moveTo>
                                    <a:lnTo>
                                      <a:pt x="276" y="343"/>
                                    </a:lnTo>
                                    <a:lnTo>
                                      <a:pt x="276" y="304"/>
                                    </a:lnTo>
                                    <a:lnTo>
                                      <a:pt x="218" y="304"/>
                                    </a:lnTo>
                                    <a:lnTo>
                                      <a:pt x="218" y="343"/>
                                    </a:lnTo>
                                    <a:close/>
                                    <a:moveTo>
                                      <a:pt x="218" y="292"/>
                                    </a:moveTo>
                                    <a:lnTo>
                                      <a:pt x="276" y="292"/>
                                    </a:lnTo>
                                    <a:lnTo>
                                      <a:pt x="276" y="268"/>
                                    </a:lnTo>
                                    <a:lnTo>
                                      <a:pt x="218" y="268"/>
                                    </a:lnTo>
                                    <a:lnTo>
                                      <a:pt x="218" y="292"/>
                                    </a:lnTo>
                                    <a:close/>
                                    <a:moveTo>
                                      <a:pt x="254" y="391"/>
                                    </a:moveTo>
                                    <a:lnTo>
                                      <a:pt x="276" y="391"/>
                                    </a:lnTo>
                                    <a:lnTo>
                                      <a:pt x="276" y="367"/>
                                    </a:lnTo>
                                    <a:lnTo>
                                      <a:pt x="254" y="367"/>
                                    </a:lnTo>
                                    <a:lnTo>
                                      <a:pt x="254" y="391"/>
                                    </a:lnTo>
                                    <a:close/>
                                    <a:moveTo>
                                      <a:pt x="24" y="391"/>
                                    </a:moveTo>
                                    <a:lnTo>
                                      <a:pt x="242" y="391"/>
                                    </a:lnTo>
                                    <a:lnTo>
                                      <a:pt x="242" y="367"/>
                                    </a:lnTo>
                                    <a:lnTo>
                                      <a:pt x="24" y="367"/>
                                    </a:lnTo>
                                    <a:lnTo>
                                      <a:pt x="24" y="391"/>
                                    </a:lnTo>
                                    <a:close/>
                                    <a:moveTo>
                                      <a:pt x="0" y="381"/>
                                    </a:moveTo>
                                    <a:lnTo>
                                      <a:pt x="12" y="381"/>
                                    </a:lnTo>
                                    <a:lnTo>
                                      <a:pt x="12" y="367"/>
                                    </a:lnTo>
                                    <a:lnTo>
                                      <a:pt x="0" y="367"/>
                                    </a:lnTo>
                                    <a:lnTo>
                                      <a:pt x="0" y="381"/>
                                    </a:lnTo>
                                    <a:close/>
                                    <a:moveTo>
                                      <a:pt x="254" y="441"/>
                                    </a:moveTo>
                                    <a:lnTo>
                                      <a:pt x="276" y="441"/>
                                    </a:lnTo>
                                    <a:lnTo>
                                      <a:pt x="276" y="417"/>
                                    </a:lnTo>
                                    <a:lnTo>
                                      <a:pt x="254" y="417"/>
                                    </a:lnTo>
                                    <a:lnTo>
                                      <a:pt x="254" y="441"/>
                                    </a:lnTo>
                                    <a:close/>
                                    <a:moveTo>
                                      <a:pt x="24" y="441"/>
                                    </a:moveTo>
                                    <a:lnTo>
                                      <a:pt x="242" y="441"/>
                                    </a:lnTo>
                                    <a:lnTo>
                                      <a:pt x="242" y="417"/>
                                    </a:lnTo>
                                    <a:lnTo>
                                      <a:pt x="24" y="417"/>
                                    </a:lnTo>
                                    <a:lnTo>
                                      <a:pt x="24" y="441"/>
                                    </a:lnTo>
                                    <a:close/>
                                    <a:moveTo>
                                      <a:pt x="0" y="429"/>
                                    </a:moveTo>
                                    <a:lnTo>
                                      <a:pt x="12" y="429"/>
                                    </a:lnTo>
                                    <a:lnTo>
                                      <a:pt x="12" y="417"/>
                                    </a:lnTo>
                                    <a:lnTo>
                                      <a:pt x="0" y="417"/>
                                    </a:lnTo>
                                    <a:lnTo>
                                      <a:pt x="0" y="429"/>
                                    </a:lnTo>
                                    <a:close/>
                                    <a:moveTo>
                                      <a:pt x="254" y="489"/>
                                    </a:moveTo>
                                    <a:lnTo>
                                      <a:pt x="276" y="489"/>
                                    </a:lnTo>
                                    <a:lnTo>
                                      <a:pt x="276" y="465"/>
                                    </a:lnTo>
                                    <a:lnTo>
                                      <a:pt x="254" y="465"/>
                                    </a:lnTo>
                                    <a:lnTo>
                                      <a:pt x="254" y="489"/>
                                    </a:lnTo>
                                    <a:close/>
                                    <a:moveTo>
                                      <a:pt x="24" y="489"/>
                                    </a:moveTo>
                                    <a:lnTo>
                                      <a:pt x="242" y="489"/>
                                    </a:lnTo>
                                    <a:lnTo>
                                      <a:pt x="242" y="465"/>
                                    </a:lnTo>
                                    <a:lnTo>
                                      <a:pt x="24" y="465"/>
                                    </a:lnTo>
                                    <a:lnTo>
                                      <a:pt x="24" y="489"/>
                                    </a:lnTo>
                                    <a:close/>
                                    <a:moveTo>
                                      <a:pt x="0" y="477"/>
                                    </a:moveTo>
                                    <a:lnTo>
                                      <a:pt x="12" y="477"/>
                                    </a:lnTo>
                                    <a:lnTo>
                                      <a:pt x="12" y="465"/>
                                    </a:lnTo>
                                    <a:lnTo>
                                      <a:pt x="0" y="465"/>
                                    </a:lnTo>
                                    <a:lnTo>
                                      <a:pt x="0" y="477"/>
                                    </a:lnTo>
                                    <a:close/>
                                    <a:moveTo>
                                      <a:pt x="254" y="539"/>
                                    </a:moveTo>
                                    <a:lnTo>
                                      <a:pt x="276" y="539"/>
                                    </a:lnTo>
                                    <a:lnTo>
                                      <a:pt x="276" y="513"/>
                                    </a:lnTo>
                                    <a:lnTo>
                                      <a:pt x="254" y="513"/>
                                    </a:lnTo>
                                    <a:lnTo>
                                      <a:pt x="254" y="539"/>
                                    </a:lnTo>
                                    <a:close/>
                                    <a:moveTo>
                                      <a:pt x="24" y="539"/>
                                    </a:moveTo>
                                    <a:lnTo>
                                      <a:pt x="242" y="539"/>
                                    </a:lnTo>
                                    <a:lnTo>
                                      <a:pt x="242" y="513"/>
                                    </a:lnTo>
                                    <a:lnTo>
                                      <a:pt x="24" y="513"/>
                                    </a:lnTo>
                                    <a:lnTo>
                                      <a:pt x="24" y="539"/>
                                    </a:lnTo>
                                    <a:close/>
                                    <a:moveTo>
                                      <a:pt x="0" y="527"/>
                                    </a:moveTo>
                                    <a:lnTo>
                                      <a:pt x="12" y="527"/>
                                    </a:lnTo>
                                    <a:lnTo>
                                      <a:pt x="12" y="515"/>
                                    </a:lnTo>
                                    <a:lnTo>
                                      <a:pt x="0" y="515"/>
                                    </a:lnTo>
                                    <a:lnTo>
                                      <a:pt x="0" y="527"/>
                                    </a:lnTo>
                                    <a:close/>
                                    <a:moveTo>
                                      <a:pt x="300" y="60"/>
                                    </a:moveTo>
                                    <a:lnTo>
                                      <a:pt x="346" y="60"/>
                                    </a:lnTo>
                                    <a:lnTo>
                                      <a:pt x="346" y="0"/>
                                    </a:lnTo>
                                    <a:lnTo>
                                      <a:pt x="300" y="0"/>
                                    </a:lnTo>
                                    <a:lnTo>
                                      <a:pt x="300" y="60"/>
                                    </a:lnTo>
                                    <a:close/>
                                    <a:moveTo>
                                      <a:pt x="0" y="84"/>
                                    </a:moveTo>
                                    <a:lnTo>
                                      <a:pt x="12" y="84"/>
                                    </a:lnTo>
                                    <a:lnTo>
                                      <a:pt x="12" y="72"/>
                                    </a:lnTo>
                                    <a:lnTo>
                                      <a:pt x="0" y="72"/>
                                    </a:lnTo>
                                    <a:lnTo>
                                      <a:pt x="0" y="84"/>
                                    </a:lnTo>
                                    <a:close/>
                                    <a:moveTo>
                                      <a:pt x="29" y="103"/>
                                    </a:moveTo>
                                    <a:lnTo>
                                      <a:pt x="247" y="103"/>
                                    </a:lnTo>
                                    <a:lnTo>
                                      <a:pt x="247" y="84"/>
                                    </a:lnTo>
                                    <a:lnTo>
                                      <a:pt x="29" y="84"/>
                                    </a:lnTo>
                                    <a:lnTo>
                                      <a:pt x="29" y="103"/>
                                    </a:lnTo>
                                    <a:close/>
                                    <a:moveTo>
                                      <a:pt x="115" y="79"/>
                                    </a:moveTo>
                                    <a:lnTo>
                                      <a:pt x="161" y="79"/>
                                    </a:lnTo>
                                    <a:lnTo>
                                      <a:pt x="161" y="67"/>
                                    </a:lnTo>
                                    <a:lnTo>
                                      <a:pt x="115" y="67"/>
                                    </a:lnTo>
                                    <a:lnTo>
                                      <a:pt x="115" y="79"/>
                                    </a:lnTo>
                                    <a:close/>
                                    <a:moveTo>
                                      <a:pt x="0" y="134"/>
                                    </a:moveTo>
                                    <a:lnTo>
                                      <a:pt x="12" y="134"/>
                                    </a:lnTo>
                                    <a:lnTo>
                                      <a:pt x="12" y="122"/>
                                    </a:lnTo>
                                    <a:lnTo>
                                      <a:pt x="0" y="122"/>
                                    </a:lnTo>
                                    <a:lnTo>
                                      <a:pt x="0" y="134"/>
                                    </a:lnTo>
                                    <a:close/>
                                    <a:moveTo>
                                      <a:pt x="94" y="151"/>
                                    </a:moveTo>
                                    <a:lnTo>
                                      <a:pt x="185" y="151"/>
                                    </a:lnTo>
                                    <a:lnTo>
                                      <a:pt x="185" y="127"/>
                                    </a:lnTo>
                                    <a:lnTo>
                                      <a:pt x="94" y="127"/>
                                    </a:lnTo>
                                    <a:lnTo>
                                      <a:pt x="94" y="151"/>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173" name="Line 142"/>
                            <wps:cNvCnPr>
                              <a:cxnSpLocks noChangeShapeType="1"/>
                            </wps:cNvCnPr>
                            <wps:spPr bwMode="auto">
                              <a:xfrm>
                                <a:off x="7473" y="5630"/>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3"/>
                            <wps:cNvCnPr>
                              <a:cxnSpLocks noChangeShapeType="1"/>
                            </wps:cNvCnPr>
                            <wps:spPr bwMode="auto">
                              <a:xfrm>
                                <a:off x="7473" y="5678"/>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4"/>
                            <wps:cNvCnPr>
                              <a:cxnSpLocks noChangeShapeType="1"/>
                            </wps:cNvCnPr>
                            <wps:spPr bwMode="auto">
                              <a:xfrm flipH="1">
                                <a:off x="7473" y="5777"/>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5"/>
                            <wps:cNvCnPr>
                              <a:cxnSpLocks noChangeShapeType="1"/>
                            </wps:cNvCnPr>
                            <wps:spPr bwMode="auto">
                              <a:xfrm>
                                <a:off x="7473" y="5825"/>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6"/>
                            <wps:cNvCnPr>
                              <a:cxnSpLocks noChangeShapeType="1"/>
                            </wps:cNvCnPr>
                            <wps:spPr bwMode="auto">
                              <a:xfrm>
                                <a:off x="7473" y="5875"/>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7"/>
                            <wps:cNvCnPr>
                              <a:cxnSpLocks noChangeShapeType="1"/>
                            </wps:cNvCnPr>
                            <wps:spPr bwMode="auto">
                              <a:xfrm>
                                <a:off x="7473" y="5923"/>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8"/>
                            <wps:cNvCnPr>
                              <a:cxnSpLocks noChangeShapeType="1"/>
                            </wps:cNvCnPr>
                            <wps:spPr bwMode="auto">
                              <a:xfrm>
                                <a:off x="7604" y="5494"/>
                                <a:ext cx="8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49"/>
                            <wps:cNvCnPr>
                              <a:cxnSpLocks noChangeShapeType="1"/>
                            </wps:cNvCnPr>
                            <wps:spPr bwMode="auto">
                              <a:xfrm>
                                <a:off x="7473" y="5482"/>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1" name="Line 150"/>
                            <wps:cNvCnPr>
                              <a:cxnSpLocks noChangeShapeType="1"/>
                            </wps:cNvCnPr>
                            <wps:spPr bwMode="auto">
                              <a:xfrm>
                                <a:off x="7473" y="5532"/>
                                <a:ext cx="3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151"/>
                            <wps:cNvSpPr>
                              <a:spLocks noChangeArrowheads="1"/>
                            </wps:cNvSpPr>
                            <wps:spPr bwMode="auto">
                              <a:xfrm>
                                <a:off x="7116" y="6062"/>
                                <a:ext cx="718"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s:wsp>
                          <wps:cNvPr id="183" name="Rectangle 152"/>
                          <wps:cNvSpPr>
                            <a:spLocks noChangeArrowheads="1"/>
                          </wps:cNvSpPr>
                          <wps:spPr bwMode="auto">
                            <a:xfrm>
                              <a:off x="7132" y="6072"/>
                              <a:ext cx="769"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r>
                                  <w:rPr>
                                    <w:b/>
                                    <w:snapToGrid w:val="0"/>
                                    <w:sz w:val="16"/>
                                  </w:rPr>
                                  <w:t>Firewall</w:t>
                                </w:r>
                              </w:p>
                            </w:txbxContent>
                          </wps:txbx>
                          <wps:bodyPr rot="0" vert="horz" wrap="square" lIns="0" tIns="0" rIns="0" bIns="0" anchor="t" anchorCtr="0" upright="1">
                            <a:noAutofit/>
                          </wps:bodyPr>
                        </wps:wsp>
                      </wpg:grpSp>
                      <wpg:grpSp>
                        <wpg:cNvPr id="184" name="Group 153"/>
                        <wpg:cNvGrpSpPr>
                          <a:grpSpLocks/>
                        </wpg:cNvGrpSpPr>
                        <wpg:grpSpPr bwMode="auto">
                          <a:xfrm>
                            <a:off x="6746" y="10929"/>
                            <a:ext cx="1332" cy="1180"/>
                            <a:chOff x="6192" y="8640"/>
                            <a:chExt cx="1332" cy="1180"/>
                          </a:xfrm>
                        </wpg:grpSpPr>
                        <wps:wsp>
                          <wps:cNvPr id="185" name="Freeform 154"/>
                          <wps:cNvSpPr>
                            <a:spLocks noEditPoints="1"/>
                          </wps:cNvSpPr>
                          <wps:spPr bwMode="auto">
                            <a:xfrm>
                              <a:off x="6259" y="8640"/>
                              <a:ext cx="1132" cy="849"/>
                            </a:xfrm>
                            <a:custGeom>
                              <a:avLst/>
                              <a:gdLst>
                                <a:gd name="T0" fmla="*/ 0 w 1132"/>
                                <a:gd name="T1" fmla="*/ 849 h 849"/>
                                <a:gd name="T2" fmla="*/ 0 w 1132"/>
                                <a:gd name="T3" fmla="*/ 832 h 849"/>
                                <a:gd name="T4" fmla="*/ 113 w 1132"/>
                                <a:gd name="T5" fmla="*/ 780 h 849"/>
                                <a:gd name="T6" fmla="*/ 113 w 1132"/>
                                <a:gd name="T7" fmla="*/ 0 h 849"/>
                                <a:gd name="T8" fmla="*/ 415 w 1132"/>
                                <a:gd name="T9" fmla="*/ 0 h 849"/>
                                <a:gd name="T10" fmla="*/ 415 w 1132"/>
                                <a:gd name="T11" fmla="*/ 780 h 849"/>
                                <a:gd name="T12" fmla="*/ 538 w 1132"/>
                                <a:gd name="T13" fmla="*/ 832 h 849"/>
                                <a:gd name="T14" fmla="*/ 538 w 1132"/>
                                <a:gd name="T15" fmla="*/ 849 h 849"/>
                                <a:gd name="T16" fmla="*/ 0 w 1132"/>
                                <a:gd name="T17" fmla="*/ 849 h 849"/>
                                <a:gd name="T18" fmla="*/ 454 w 1132"/>
                                <a:gd name="T19" fmla="*/ 732 h 849"/>
                                <a:gd name="T20" fmla="*/ 559 w 1132"/>
                                <a:gd name="T21" fmla="*/ 732 h 849"/>
                                <a:gd name="T22" fmla="*/ 677 w 1132"/>
                                <a:gd name="T23" fmla="*/ 760 h 849"/>
                                <a:gd name="T24" fmla="*/ 677 w 1132"/>
                                <a:gd name="T25" fmla="*/ 820 h 849"/>
                                <a:gd name="T26" fmla="*/ 559 w 1132"/>
                                <a:gd name="T27" fmla="*/ 820 h 849"/>
                                <a:gd name="T28" fmla="*/ 559 w 1132"/>
                                <a:gd name="T29" fmla="*/ 849 h 849"/>
                                <a:gd name="T30" fmla="*/ 1027 w 1132"/>
                                <a:gd name="T31" fmla="*/ 849 h 849"/>
                                <a:gd name="T32" fmla="*/ 1027 w 1132"/>
                                <a:gd name="T33" fmla="*/ 820 h 849"/>
                                <a:gd name="T34" fmla="*/ 909 w 1132"/>
                                <a:gd name="T35" fmla="*/ 820 h 849"/>
                                <a:gd name="T36" fmla="*/ 909 w 1132"/>
                                <a:gd name="T37" fmla="*/ 760 h 849"/>
                                <a:gd name="T38" fmla="*/ 1027 w 1132"/>
                                <a:gd name="T39" fmla="*/ 732 h 849"/>
                                <a:gd name="T40" fmla="*/ 1132 w 1132"/>
                                <a:gd name="T41" fmla="*/ 732 h 849"/>
                                <a:gd name="T42" fmla="*/ 1132 w 1132"/>
                                <a:gd name="T43" fmla="*/ 213 h 849"/>
                                <a:gd name="T44" fmla="*/ 454 w 1132"/>
                                <a:gd name="T45" fmla="*/ 213 h 849"/>
                                <a:gd name="T46" fmla="*/ 454 w 1132"/>
                                <a:gd name="T47" fmla="*/ 732 h 84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132" h="849">
                                  <a:moveTo>
                                    <a:pt x="0" y="849"/>
                                  </a:moveTo>
                                  <a:lnTo>
                                    <a:pt x="0" y="832"/>
                                  </a:lnTo>
                                  <a:lnTo>
                                    <a:pt x="113" y="780"/>
                                  </a:lnTo>
                                  <a:lnTo>
                                    <a:pt x="113" y="0"/>
                                  </a:lnTo>
                                  <a:lnTo>
                                    <a:pt x="415" y="0"/>
                                  </a:lnTo>
                                  <a:lnTo>
                                    <a:pt x="415" y="780"/>
                                  </a:lnTo>
                                  <a:lnTo>
                                    <a:pt x="538" y="832"/>
                                  </a:lnTo>
                                  <a:lnTo>
                                    <a:pt x="538" y="849"/>
                                  </a:lnTo>
                                  <a:lnTo>
                                    <a:pt x="0" y="849"/>
                                  </a:lnTo>
                                  <a:close/>
                                  <a:moveTo>
                                    <a:pt x="454" y="732"/>
                                  </a:moveTo>
                                  <a:lnTo>
                                    <a:pt x="559" y="732"/>
                                  </a:lnTo>
                                  <a:lnTo>
                                    <a:pt x="677" y="760"/>
                                  </a:lnTo>
                                  <a:lnTo>
                                    <a:pt x="677" y="820"/>
                                  </a:lnTo>
                                  <a:lnTo>
                                    <a:pt x="559" y="820"/>
                                  </a:lnTo>
                                  <a:lnTo>
                                    <a:pt x="559" y="849"/>
                                  </a:lnTo>
                                  <a:lnTo>
                                    <a:pt x="1027" y="849"/>
                                  </a:lnTo>
                                  <a:lnTo>
                                    <a:pt x="1027" y="820"/>
                                  </a:lnTo>
                                  <a:lnTo>
                                    <a:pt x="909" y="820"/>
                                  </a:lnTo>
                                  <a:lnTo>
                                    <a:pt x="909" y="760"/>
                                  </a:lnTo>
                                  <a:lnTo>
                                    <a:pt x="1027" y="732"/>
                                  </a:lnTo>
                                  <a:lnTo>
                                    <a:pt x="1132" y="732"/>
                                  </a:lnTo>
                                  <a:lnTo>
                                    <a:pt x="1132" y="213"/>
                                  </a:lnTo>
                                  <a:lnTo>
                                    <a:pt x="454" y="213"/>
                                  </a:lnTo>
                                  <a:lnTo>
                                    <a:pt x="454" y="732"/>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6" name="Line 155"/>
                          <wps:cNvCnPr>
                            <a:cxnSpLocks noChangeShapeType="1"/>
                          </wps:cNvCnPr>
                          <wps:spPr bwMode="auto">
                            <a:xfrm>
                              <a:off x="6372" y="9420"/>
                              <a:ext cx="1" cy="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7" name="Line 156"/>
                          <wps:cNvCnPr>
                            <a:cxnSpLocks noChangeShapeType="1"/>
                          </wps:cNvCnPr>
                          <wps:spPr bwMode="auto">
                            <a:xfrm>
                              <a:off x="6674" y="9420"/>
                              <a:ext cx="1" cy="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8" name="Line 157"/>
                          <wps:cNvCnPr>
                            <a:cxnSpLocks noChangeShapeType="1"/>
                          </wps:cNvCnPr>
                          <wps:spPr bwMode="auto">
                            <a:xfrm>
                              <a:off x="6468" y="8906"/>
                              <a:ext cx="11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 name="Line 158"/>
                          <wps:cNvCnPr>
                            <a:cxnSpLocks noChangeShapeType="1"/>
                          </wps:cNvCnPr>
                          <wps:spPr bwMode="auto">
                            <a:xfrm>
                              <a:off x="6449" y="8817"/>
                              <a:ext cx="15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0" name="Rectangle 159"/>
                          <wps:cNvSpPr>
                            <a:spLocks noChangeArrowheads="1"/>
                          </wps:cNvSpPr>
                          <wps:spPr bwMode="auto">
                            <a:xfrm>
                              <a:off x="6410" y="8676"/>
                              <a:ext cx="226" cy="496"/>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Line 160"/>
                          <wps:cNvCnPr>
                            <a:cxnSpLocks noChangeShapeType="1"/>
                          </wps:cNvCnPr>
                          <wps:spPr bwMode="auto">
                            <a:xfrm>
                              <a:off x="6936" y="9460"/>
                              <a:ext cx="232"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2" name="Line 161"/>
                          <wps:cNvCnPr>
                            <a:cxnSpLocks noChangeShapeType="1"/>
                          </wps:cNvCnPr>
                          <wps:spPr bwMode="auto">
                            <a:xfrm>
                              <a:off x="6936" y="9400"/>
                              <a:ext cx="232"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 name="Line 162"/>
                          <wps:cNvCnPr>
                            <a:cxnSpLocks noChangeShapeType="1"/>
                          </wps:cNvCnPr>
                          <wps:spPr bwMode="auto">
                            <a:xfrm>
                              <a:off x="6818" y="9372"/>
                              <a:ext cx="468"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4" name="Freeform 163"/>
                          <wps:cNvSpPr>
                            <a:spLocks noEditPoints="1"/>
                          </wps:cNvSpPr>
                          <wps:spPr bwMode="auto">
                            <a:xfrm>
                              <a:off x="6401" y="9206"/>
                              <a:ext cx="244" cy="230"/>
                            </a:xfrm>
                            <a:custGeom>
                              <a:avLst/>
                              <a:gdLst>
                                <a:gd name="T0" fmla="*/ 19 w 244"/>
                                <a:gd name="T1" fmla="*/ 142 h 230"/>
                                <a:gd name="T2" fmla="*/ 0 w 244"/>
                                <a:gd name="T3" fmla="*/ 0 h 230"/>
                                <a:gd name="T4" fmla="*/ 38 w 244"/>
                                <a:gd name="T5" fmla="*/ 142 h 230"/>
                                <a:gd name="T6" fmla="*/ 57 w 244"/>
                                <a:gd name="T7" fmla="*/ 0 h 230"/>
                                <a:gd name="T8" fmla="*/ 38 w 244"/>
                                <a:gd name="T9" fmla="*/ 142 h 230"/>
                                <a:gd name="T10" fmla="*/ 93 w 244"/>
                                <a:gd name="T11" fmla="*/ 142 h 230"/>
                                <a:gd name="T12" fmla="*/ 77 w 244"/>
                                <a:gd name="T13" fmla="*/ 0 h 230"/>
                                <a:gd name="T14" fmla="*/ 113 w 244"/>
                                <a:gd name="T15" fmla="*/ 142 h 230"/>
                                <a:gd name="T16" fmla="*/ 132 w 244"/>
                                <a:gd name="T17" fmla="*/ 0 h 230"/>
                                <a:gd name="T18" fmla="*/ 113 w 244"/>
                                <a:gd name="T19" fmla="*/ 142 h 230"/>
                                <a:gd name="T20" fmla="*/ 170 w 244"/>
                                <a:gd name="T21" fmla="*/ 142 h 230"/>
                                <a:gd name="T22" fmla="*/ 151 w 244"/>
                                <a:gd name="T23" fmla="*/ 0 h 230"/>
                                <a:gd name="T24" fmla="*/ 189 w 244"/>
                                <a:gd name="T25" fmla="*/ 142 h 230"/>
                                <a:gd name="T26" fmla="*/ 208 w 244"/>
                                <a:gd name="T27" fmla="*/ 0 h 230"/>
                                <a:gd name="T28" fmla="*/ 189 w 244"/>
                                <a:gd name="T29" fmla="*/ 142 h 230"/>
                                <a:gd name="T30" fmla="*/ 244 w 244"/>
                                <a:gd name="T31" fmla="*/ 142 h 230"/>
                                <a:gd name="T32" fmla="*/ 228 w 244"/>
                                <a:gd name="T33" fmla="*/ 0 h 230"/>
                                <a:gd name="T34" fmla="*/ 228 w 244"/>
                                <a:gd name="T35" fmla="*/ 230 h 230"/>
                                <a:gd name="T36" fmla="*/ 244 w 244"/>
                                <a:gd name="T37" fmla="*/ 161 h 230"/>
                                <a:gd name="T38" fmla="*/ 228 w 244"/>
                                <a:gd name="T39" fmla="*/ 230 h 230"/>
                                <a:gd name="T40" fmla="*/ 208 w 244"/>
                                <a:gd name="T41" fmla="*/ 230 h 230"/>
                                <a:gd name="T42" fmla="*/ 189 w 244"/>
                                <a:gd name="T43" fmla="*/ 161 h 230"/>
                                <a:gd name="T44" fmla="*/ 151 w 244"/>
                                <a:gd name="T45" fmla="*/ 230 h 230"/>
                                <a:gd name="T46" fmla="*/ 170 w 244"/>
                                <a:gd name="T47" fmla="*/ 161 h 230"/>
                                <a:gd name="T48" fmla="*/ 151 w 244"/>
                                <a:gd name="T49" fmla="*/ 230 h 230"/>
                                <a:gd name="T50" fmla="*/ 132 w 244"/>
                                <a:gd name="T51" fmla="*/ 230 h 230"/>
                                <a:gd name="T52" fmla="*/ 113 w 244"/>
                                <a:gd name="T53" fmla="*/ 161 h 230"/>
                                <a:gd name="T54" fmla="*/ 77 w 244"/>
                                <a:gd name="T55" fmla="*/ 230 h 230"/>
                                <a:gd name="T56" fmla="*/ 93 w 244"/>
                                <a:gd name="T57" fmla="*/ 161 h 230"/>
                                <a:gd name="T58" fmla="*/ 77 w 244"/>
                                <a:gd name="T59" fmla="*/ 230 h 230"/>
                                <a:gd name="T60" fmla="*/ 57 w 244"/>
                                <a:gd name="T61" fmla="*/ 230 h 230"/>
                                <a:gd name="T62" fmla="*/ 38 w 244"/>
                                <a:gd name="T63" fmla="*/ 161 h 230"/>
                                <a:gd name="T64" fmla="*/ 0 w 244"/>
                                <a:gd name="T65" fmla="*/ 230 h 230"/>
                                <a:gd name="T66" fmla="*/ 19 w 244"/>
                                <a:gd name="T67" fmla="*/ 161 h 230"/>
                                <a:gd name="T68" fmla="*/ 0 w 244"/>
                                <a:gd name="T69" fmla="*/ 230 h 23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44" h="230">
                                  <a:moveTo>
                                    <a:pt x="0" y="142"/>
                                  </a:moveTo>
                                  <a:lnTo>
                                    <a:pt x="19" y="142"/>
                                  </a:lnTo>
                                  <a:lnTo>
                                    <a:pt x="19" y="0"/>
                                  </a:lnTo>
                                  <a:lnTo>
                                    <a:pt x="0" y="0"/>
                                  </a:lnTo>
                                  <a:lnTo>
                                    <a:pt x="0" y="142"/>
                                  </a:lnTo>
                                  <a:close/>
                                  <a:moveTo>
                                    <a:pt x="38" y="142"/>
                                  </a:moveTo>
                                  <a:lnTo>
                                    <a:pt x="57" y="142"/>
                                  </a:lnTo>
                                  <a:lnTo>
                                    <a:pt x="57" y="0"/>
                                  </a:lnTo>
                                  <a:lnTo>
                                    <a:pt x="38" y="0"/>
                                  </a:lnTo>
                                  <a:lnTo>
                                    <a:pt x="38" y="142"/>
                                  </a:lnTo>
                                  <a:close/>
                                  <a:moveTo>
                                    <a:pt x="77" y="142"/>
                                  </a:moveTo>
                                  <a:lnTo>
                                    <a:pt x="93" y="142"/>
                                  </a:lnTo>
                                  <a:lnTo>
                                    <a:pt x="93" y="0"/>
                                  </a:lnTo>
                                  <a:lnTo>
                                    <a:pt x="77" y="0"/>
                                  </a:lnTo>
                                  <a:lnTo>
                                    <a:pt x="77" y="142"/>
                                  </a:lnTo>
                                  <a:close/>
                                  <a:moveTo>
                                    <a:pt x="113" y="142"/>
                                  </a:moveTo>
                                  <a:lnTo>
                                    <a:pt x="132" y="142"/>
                                  </a:lnTo>
                                  <a:lnTo>
                                    <a:pt x="132" y="0"/>
                                  </a:lnTo>
                                  <a:lnTo>
                                    <a:pt x="113" y="0"/>
                                  </a:lnTo>
                                  <a:lnTo>
                                    <a:pt x="113" y="142"/>
                                  </a:lnTo>
                                  <a:close/>
                                  <a:moveTo>
                                    <a:pt x="151" y="142"/>
                                  </a:moveTo>
                                  <a:lnTo>
                                    <a:pt x="170" y="142"/>
                                  </a:lnTo>
                                  <a:lnTo>
                                    <a:pt x="170" y="0"/>
                                  </a:lnTo>
                                  <a:lnTo>
                                    <a:pt x="151" y="0"/>
                                  </a:lnTo>
                                  <a:lnTo>
                                    <a:pt x="151" y="142"/>
                                  </a:lnTo>
                                  <a:close/>
                                  <a:moveTo>
                                    <a:pt x="189" y="142"/>
                                  </a:moveTo>
                                  <a:lnTo>
                                    <a:pt x="208" y="142"/>
                                  </a:lnTo>
                                  <a:lnTo>
                                    <a:pt x="208" y="0"/>
                                  </a:lnTo>
                                  <a:lnTo>
                                    <a:pt x="189" y="0"/>
                                  </a:lnTo>
                                  <a:lnTo>
                                    <a:pt x="189" y="142"/>
                                  </a:lnTo>
                                  <a:close/>
                                  <a:moveTo>
                                    <a:pt x="228" y="142"/>
                                  </a:moveTo>
                                  <a:lnTo>
                                    <a:pt x="244" y="142"/>
                                  </a:lnTo>
                                  <a:lnTo>
                                    <a:pt x="244" y="0"/>
                                  </a:lnTo>
                                  <a:lnTo>
                                    <a:pt x="228" y="0"/>
                                  </a:lnTo>
                                  <a:lnTo>
                                    <a:pt x="228" y="142"/>
                                  </a:lnTo>
                                  <a:close/>
                                  <a:moveTo>
                                    <a:pt x="228" y="230"/>
                                  </a:moveTo>
                                  <a:lnTo>
                                    <a:pt x="244" y="230"/>
                                  </a:lnTo>
                                  <a:lnTo>
                                    <a:pt x="244" y="161"/>
                                  </a:lnTo>
                                  <a:lnTo>
                                    <a:pt x="228" y="161"/>
                                  </a:lnTo>
                                  <a:lnTo>
                                    <a:pt x="228" y="230"/>
                                  </a:lnTo>
                                  <a:close/>
                                  <a:moveTo>
                                    <a:pt x="189" y="230"/>
                                  </a:moveTo>
                                  <a:lnTo>
                                    <a:pt x="208" y="230"/>
                                  </a:lnTo>
                                  <a:lnTo>
                                    <a:pt x="208" y="161"/>
                                  </a:lnTo>
                                  <a:lnTo>
                                    <a:pt x="189" y="161"/>
                                  </a:lnTo>
                                  <a:lnTo>
                                    <a:pt x="189" y="230"/>
                                  </a:lnTo>
                                  <a:close/>
                                  <a:moveTo>
                                    <a:pt x="151" y="230"/>
                                  </a:moveTo>
                                  <a:lnTo>
                                    <a:pt x="170" y="230"/>
                                  </a:lnTo>
                                  <a:lnTo>
                                    <a:pt x="170" y="161"/>
                                  </a:lnTo>
                                  <a:lnTo>
                                    <a:pt x="151" y="161"/>
                                  </a:lnTo>
                                  <a:lnTo>
                                    <a:pt x="151" y="230"/>
                                  </a:lnTo>
                                  <a:close/>
                                  <a:moveTo>
                                    <a:pt x="113" y="230"/>
                                  </a:moveTo>
                                  <a:lnTo>
                                    <a:pt x="132" y="230"/>
                                  </a:lnTo>
                                  <a:lnTo>
                                    <a:pt x="132" y="161"/>
                                  </a:lnTo>
                                  <a:lnTo>
                                    <a:pt x="113" y="161"/>
                                  </a:lnTo>
                                  <a:lnTo>
                                    <a:pt x="113" y="230"/>
                                  </a:lnTo>
                                  <a:close/>
                                  <a:moveTo>
                                    <a:pt x="77" y="230"/>
                                  </a:moveTo>
                                  <a:lnTo>
                                    <a:pt x="93" y="230"/>
                                  </a:lnTo>
                                  <a:lnTo>
                                    <a:pt x="93" y="161"/>
                                  </a:lnTo>
                                  <a:lnTo>
                                    <a:pt x="77" y="161"/>
                                  </a:lnTo>
                                  <a:lnTo>
                                    <a:pt x="77" y="230"/>
                                  </a:lnTo>
                                  <a:close/>
                                  <a:moveTo>
                                    <a:pt x="38" y="230"/>
                                  </a:moveTo>
                                  <a:lnTo>
                                    <a:pt x="57" y="230"/>
                                  </a:lnTo>
                                  <a:lnTo>
                                    <a:pt x="57" y="161"/>
                                  </a:lnTo>
                                  <a:lnTo>
                                    <a:pt x="38" y="161"/>
                                  </a:lnTo>
                                  <a:lnTo>
                                    <a:pt x="38" y="230"/>
                                  </a:lnTo>
                                  <a:close/>
                                  <a:moveTo>
                                    <a:pt x="0" y="230"/>
                                  </a:moveTo>
                                  <a:lnTo>
                                    <a:pt x="19" y="230"/>
                                  </a:lnTo>
                                  <a:lnTo>
                                    <a:pt x="19" y="161"/>
                                  </a:lnTo>
                                  <a:lnTo>
                                    <a:pt x="0" y="161"/>
                                  </a:lnTo>
                                  <a:lnTo>
                                    <a:pt x="0" y="230"/>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195" name="Rectangle 164"/>
                          <wps:cNvSpPr>
                            <a:spLocks noChangeArrowheads="1"/>
                          </wps:cNvSpPr>
                          <wps:spPr bwMode="auto">
                            <a:xfrm>
                              <a:off x="6430" y="8693"/>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165"/>
                          <wps:cNvSpPr>
                            <a:spLocks/>
                          </wps:cNvSpPr>
                          <wps:spPr bwMode="auto">
                            <a:xfrm>
                              <a:off x="6430" y="8693"/>
                              <a:ext cx="189" cy="19"/>
                            </a:xfrm>
                            <a:custGeom>
                              <a:avLst/>
                              <a:gdLst>
                                <a:gd name="T0" fmla="*/ 0 w 189"/>
                                <a:gd name="T1" fmla="*/ 0 h 19"/>
                                <a:gd name="T2" fmla="*/ 19 w 189"/>
                                <a:gd name="T3" fmla="*/ 19 h 19"/>
                                <a:gd name="T4" fmla="*/ 170 w 189"/>
                                <a:gd name="T5" fmla="*/ 19 h 19"/>
                                <a:gd name="T6" fmla="*/ 189 w 189"/>
                                <a:gd name="T7" fmla="*/ 0 h 1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9" h="19">
                                  <a:moveTo>
                                    <a:pt x="0" y="0"/>
                                  </a:moveTo>
                                  <a:lnTo>
                                    <a:pt x="19" y="19"/>
                                  </a:lnTo>
                                  <a:lnTo>
                                    <a:pt x="170" y="19"/>
                                  </a:lnTo>
                                  <a:lnTo>
                                    <a:pt x="189"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Rectangle 166"/>
                          <wps:cNvSpPr>
                            <a:spLocks noChangeArrowheads="1"/>
                          </wps:cNvSpPr>
                          <wps:spPr bwMode="auto">
                            <a:xfrm>
                              <a:off x="6430" y="8781"/>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67"/>
                          <wps:cNvSpPr>
                            <a:spLocks noChangeArrowheads="1"/>
                          </wps:cNvSpPr>
                          <wps:spPr bwMode="auto">
                            <a:xfrm>
                              <a:off x="6430" y="8870"/>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Rectangle 168"/>
                          <wps:cNvSpPr>
                            <a:spLocks noChangeArrowheads="1"/>
                          </wps:cNvSpPr>
                          <wps:spPr bwMode="auto">
                            <a:xfrm>
                              <a:off x="6430" y="8959"/>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69"/>
                          <wps:cNvSpPr>
                            <a:spLocks noChangeArrowheads="1"/>
                          </wps:cNvSpPr>
                          <wps:spPr bwMode="auto">
                            <a:xfrm>
                              <a:off x="6430" y="9048"/>
                              <a:ext cx="189" cy="6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170"/>
                          <wps:cNvCnPr>
                            <a:cxnSpLocks noChangeShapeType="1"/>
                          </wps:cNvCnPr>
                          <wps:spPr bwMode="auto">
                            <a:xfrm flipV="1">
                              <a:off x="6430" y="8712"/>
                              <a:ext cx="19"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71"/>
                          <wps:cNvCnPr>
                            <a:cxnSpLocks noChangeShapeType="1"/>
                          </wps:cNvCnPr>
                          <wps:spPr bwMode="auto">
                            <a:xfrm>
                              <a:off x="6600" y="8712"/>
                              <a:ext cx="19"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72"/>
                          <wps:cNvCnPr>
                            <a:cxnSpLocks noChangeShapeType="1"/>
                          </wps:cNvCnPr>
                          <wps:spPr bwMode="auto">
                            <a:xfrm>
                              <a:off x="6439" y="9021"/>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73"/>
                          <wps:cNvCnPr>
                            <a:cxnSpLocks noChangeShapeType="1"/>
                          </wps:cNvCnPr>
                          <wps:spPr bwMode="auto">
                            <a:xfrm>
                              <a:off x="6439" y="9007"/>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74"/>
                          <wps:cNvCnPr>
                            <a:cxnSpLocks noChangeShapeType="1"/>
                          </wps:cNvCnPr>
                          <wps:spPr bwMode="auto">
                            <a:xfrm>
                              <a:off x="6439" y="8995"/>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75"/>
                          <wps:cNvCnPr>
                            <a:cxnSpLocks noChangeShapeType="1"/>
                          </wps:cNvCnPr>
                          <wps:spPr bwMode="auto">
                            <a:xfrm>
                              <a:off x="6439" y="8980"/>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76"/>
                          <wps:cNvCnPr>
                            <a:cxnSpLocks noChangeShapeType="1"/>
                          </wps:cNvCnPr>
                          <wps:spPr bwMode="auto">
                            <a:xfrm>
                              <a:off x="6439" y="8968"/>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8" name="Rectangle 177"/>
                          <wps:cNvSpPr>
                            <a:spLocks noChangeArrowheads="1"/>
                          </wps:cNvSpPr>
                          <wps:spPr bwMode="auto">
                            <a:xfrm>
                              <a:off x="6523" y="8801"/>
                              <a:ext cx="58" cy="3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Rectangle 178"/>
                          <wps:cNvSpPr>
                            <a:spLocks noChangeArrowheads="1"/>
                          </wps:cNvSpPr>
                          <wps:spPr bwMode="auto">
                            <a:xfrm>
                              <a:off x="6576" y="8918"/>
                              <a:ext cx="29"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79"/>
                          <wps:cNvSpPr>
                            <a:spLocks noChangeArrowheads="1"/>
                          </wps:cNvSpPr>
                          <wps:spPr bwMode="auto">
                            <a:xfrm>
                              <a:off x="6576" y="8968"/>
                              <a:ext cx="29" cy="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180"/>
                          <wps:cNvSpPr>
                            <a:spLocks noChangeArrowheads="1"/>
                          </wps:cNvSpPr>
                          <wps:spPr bwMode="auto">
                            <a:xfrm>
                              <a:off x="6576" y="8985"/>
                              <a:ext cx="29"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181"/>
                          <wps:cNvSpPr>
                            <a:spLocks noEditPoints="1"/>
                          </wps:cNvSpPr>
                          <wps:spPr bwMode="auto">
                            <a:xfrm>
                              <a:off x="6494" y="8896"/>
                              <a:ext cx="878" cy="454"/>
                            </a:xfrm>
                            <a:custGeom>
                              <a:avLst/>
                              <a:gdLst>
                                <a:gd name="T0" fmla="*/ 0 w 878"/>
                                <a:gd name="T1" fmla="*/ 20 h 454"/>
                                <a:gd name="T2" fmla="*/ 58 w 878"/>
                                <a:gd name="T3" fmla="*/ 20 h 454"/>
                                <a:gd name="T4" fmla="*/ 58 w 878"/>
                                <a:gd name="T5" fmla="*/ 0 h 454"/>
                                <a:gd name="T6" fmla="*/ 0 w 878"/>
                                <a:gd name="T7" fmla="*/ 0 h 454"/>
                                <a:gd name="T8" fmla="*/ 0 w 878"/>
                                <a:gd name="T9" fmla="*/ 20 h 454"/>
                                <a:gd name="T10" fmla="*/ 845 w 878"/>
                                <a:gd name="T11" fmla="*/ 454 h 454"/>
                                <a:gd name="T12" fmla="*/ 878 w 878"/>
                                <a:gd name="T13" fmla="*/ 454 h 454"/>
                                <a:gd name="T14" fmla="*/ 878 w 878"/>
                                <a:gd name="T15" fmla="*/ 444 h 454"/>
                                <a:gd name="T16" fmla="*/ 845 w 878"/>
                                <a:gd name="T17" fmla="*/ 444 h 454"/>
                                <a:gd name="T18" fmla="*/ 845 w 878"/>
                                <a:gd name="T19" fmla="*/ 454 h 454"/>
                                <a:gd name="T20" fmla="*/ 324 w 878"/>
                                <a:gd name="T21" fmla="*/ 356 h 454"/>
                                <a:gd name="T22" fmla="*/ 324 w 878"/>
                                <a:gd name="T23" fmla="*/ 56 h 454"/>
                                <a:gd name="T24" fmla="*/ 792 w 878"/>
                                <a:gd name="T25" fmla="*/ 56 h 454"/>
                                <a:gd name="T26" fmla="*/ 792 w 878"/>
                                <a:gd name="T27" fmla="*/ 356 h 454"/>
                                <a:gd name="T28" fmla="*/ 324 w 878"/>
                                <a:gd name="T29" fmla="*/ 356 h 454"/>
                                <a:gd name="T30" fmla="*/ 303 w 878"/>
                                <a:gd name="T31" fmla="*/ 375 h 454"/>
                                <a:gd name="T32" fmla="*/ 813 w 878"/>
                                <a:gd name="T33" fmla="*/ 375 h 454"/>
                                <a:gd name="T34" fmla="*/ 813 w 878"/>
                                <a:gd name="T35" fmla="*/ 36 h 454"/>
                                <a:gd name="T36" fmla="*/ 835 w 878"/>
                                <a:gd name="T37" fmla="*/ 36 h 454"/>
                                <a:gd name="T38" fmla="*/ 835 w 878"/>
                                <a:gd name="T39" fmla="*/ 17 h 454"/>
                                <a:gd name="T40" fmla="*/ 283 w 878"/>
                                <a:gd name="T41" fmla="*/ 17 h 454"/>
                                <a:gd name="T42" fmla="*/ 283 w 878"/>
                                <a:gd name="T43" fmla="*/ 32 h 454"/>
                                <a:gd name="T44" fmla="*/ 283 w 878"/>
                                <a:gd name="T45" fmla="*/ 394 h 454"/>
                                <a:gd name="T46" fmla="*/ 303 w 878"/>
                                <a:gd name="T47" fmla="*/ 394 h 454"/>
                                <a:gd name="T48" fmla="*/ 303 w 878"/>
                                <a:gd name="T49" fmla="*/ 375 h 45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8" h="454">
                                  <a:moveTo>
                                    <a:pt x="0" y="20"/>
                                  </a:moveTo>
                                  <a:lnTo>
                                    <a:pt x="58" y="20"/>
                                  </a:lnTo>
                                  <a:lnTo>
                                    <a:pt x="58" y="0"/>
                                  </a:lnTo>
                                  <a:lnTo>
                                    <a:pt x="0" y="0"/>
                                  </a:lnTo>
                                  <a:lnTo>
                                    <a:pt x="0" y="20"/>
                                  </a:lnTo>
                                  <a:close/>
                                  <a:moveTo>
                                    <a:pt x="845" y="454"/>
                                  </a:moveTo>
                                  <a:lnTo>
                                    <a:pt x="878" y="454"/>
                                  </a:lnTo>
                                  <a:lnTo>
                                    <a:pt x="878" y="444"/>
                                  </a:lnTo>
                                  <a:lnTo>
                                    <a:pt x="845" y="444"/>
                                  </a:lnTo>
                                  <a:lnTo>
                                    <a:pt x="845" y="454"/>
                                  </a:lnTo>
                                  <a:close/>
                                  <a:moveTo>
                                    <a:pt x="324" y="356"/>
                                  </a:moveTo>
                                  <a:lnTo>
                                    <a:pt x="324" y="56"/>
                                  </a:lnTo>
                                  <a:lnTo>
                                    <a:pt x="792" y="56"/>
                                  </a:lnTo>
                                  <a:lnTo>
                                    <a:pt x="792" y="356"/>
                                  </a:lnTo>
                                  <a:lnTo>
                                    <a:pt x="324" y="356"/>
                                  </a:lnTo>
                                  <a:close/>
                                  <a:moveTo>
                                    <a:pt x="303" y="375"/>
                                  </a:moveTo>
                                  <a:lnTo>
                                    <a:pt x="813" y="375"/>
                                  </a:lnTo>
                                  <a:lnTo>
                                    <a:pt x="813" y="36"/>
                                  </a:lnTo>
                                  <a:lnTo>
                                    <a:pt x="835" y="36"/>
                                  </a:lnTo>
                                  <a:lnTo>
                                    <a:pt x="835" y="17"/>
                                  </a:lnTo>
                                  <a:lnTo>
                                    <a:pt x="283" y="17"/>
                                  </a:lnTo>
                                  <a:lnTo>
                                    <a:pt x="283" y="32"/>
                                  </a:lnTo>
                                  <a:lnTo>
                                    <a:pt x="283" y="394"/>
                                  </a:lnTo>
                                  <a:lnTo>
                                    <a:pt x="303" y="394"/>
                                  </a:lnTo>
                                  <a:lnTo>
                                    <a:pt x="303" y="375"/>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213" name="Freeform 182"/>
                          <wps:cNvSpPr>
                            <a:spLocks/>
                          </wps:cNvSpPr>
                          <wps:spPr bwMode="auto">
                            <a:xfrm>
                              <a:off x="6713" y="9340"/>
                              <a:ext cx="340" cy="32"/>
                            </a:xfrm>
                            <a:custGeom>
                              <a:avLst/>
                              <a:gdLst>
                                <a:gd name="T0" fmla="*/ 0 w 340"/>
                                <a:gd name="T1" fmla="*/ 0 h 32"/>
                                <a:gd name="T2" fmla="*/ 340 w 340"/>
                                <a:gd name="T3" fmla="*/ 0 h 32"/>
                                <a:gd name="T4" fmla="*/ 340 w 340"/>
                                <a:gd name="T5" fmla="*/ 32 h 32"/>
                                <a:gd name="T6" fmla="*/ 0 60000 65536"/>
                                <a:gd name="T7" fmla="*/ 0 60000 65536"/>
                                <a:gd name="T8" fmla="*/ 0 60000 65536"/>
                              </a:gdLst>
                              <a:ahLst/>
                              <a:cxnLst>
                                <a:cxn ang="T6">
                                  <a:pos x="T0" y="T1"/>
                                </a:cxn>
                                <a:cxn ang="T7">
                                  <a:pos x="T2" y="T3"/>
                                </a:cxn>
                                <a:cxn ang="T8">
                                  <a:pos x="T4" y="T5"/>
                                </a:cxn>
                              </a:cxnLst>
                              <a:rect l="0" t="0" r="r" b="b"/>
                              <a:pathLst>
                                <a:path w="340" h="32">
                                  <a:moveTo>
                                    <a:pt x="0" y="0"/>
                                  </a:moveTo>
                                  <a:lnTo>
                                    <a:pt x="340" y="0"/>
                                  </a:lnTo>
                                  <a:lnTo>
                                    <a:pt x="340" y="32"/>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Line 183"/>
                          <wps:cNvCnPr>
                            <a:cxnSpLocks noChangeShapeType="1"/>
                          </wps:cNvCnPr>
                          <wps:spPr bwMode="auto">
                            <a:xfrm flipV="1">
                              <a:off x="6883" y="9340"/>
                              <a:ext cx="1" cy="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5" name="Rectangle 184"/>
                          <wps:cNvSpPr>
                            <a:spLocks noChangeArrowheads="1"/>
                          </wps:cNvSpPr>
                          <wps:spPr bwMode="auto">
                            <a:xfrm>
                              <a:off x="6192" y="9556"/>
                              <a:ext cx="1267"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Rectangle 185"/>
                          <wps:cNvSpPr>
                            <a:spLocks noChangeArrowheads="1"/>
                          </wps:cNvSpPr>
                          <wps:spPr bwMode="auto">
                            <a:xfrm>
                              <a:off x="6207" y="9566"/>
                              <a:ext cx="1317"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rPr>
                                    <w:b/>
                                    <w:sz w:val="16"/>
                                  </w:rPr>
                                </w:pPr>
                                <w:r>
                                  <w:rPr>
                                    <w:b/>
                                    <w:sz w:val="16"/>
                                  </w:rPr>
                                  <w:t>Seclin</w:t>
                                </w:r>
                              </w:p>
                            </w:txbxContent>
                          </wps:txbx>
                          <wps:bodyPr rot="0" vert="horz" wrap="square" lIns="0" tIns="0" rIns="0" bIns="0" anchor="t" anchorCtr="0" upright="1">
                            <a:noAutofit/>
                          </wps:bodyPr>
                        </wps:wsp>
                      </wpg:grpSp>
                      <wps:wsp>
                        <wps:cNvPr id="217" name="AutoShape 186"/>
                        <wps:cNvSpPr>
                          <a:spLocks noChangeArrowheads="1"/>
                        </wps:cNvSpPr>
                        <wps:spPr bwMode="auto">
                          <a:xfrm>
                            <a:off x="8762" y="6477"/>
                            <a:ext cx="2448" cy="1152"/>
                          </a:xfrm>
                          <a:prstGeom prst="wedgeRectCallout">
                            <a:avLst>
                              <a:gd name="adj1" fmla="val -84190"/>
                              <a:gd name="adj2" fmla="val 43315"/>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6"/>
                                  <w:lang w:val="fr-FR"/>
                                </w:rPr>
                              </w:pPr>
                              <w:r w:rsidRPr="00740ED1">
                                <w:rPr>
                                  <w:sz w:val="16"/>
                                  <w:lang w:val="fr-FR"/>
                                </w:rPr>
                                <w:t xml:space="preserve">Le réseau </w:t>
                              </w:r>
                              <w:proofErr w:type="spellStart"/>
                              <w:r w:rsidRPr="00740ED1">
                                <w:rPr>
                                  <w:sz w:val="16"/>
                                  <w:lang w:val="fr-FR"/>
                                </w:rPr>
                                <w:t>Worldline</w:t>
                              </w:r>
                              <w:proofErr w:type="spellEnd"/>
                              <w:r w:rsidRPr="00740ED1">
                                <w:rPr>
                                  <w:sz w:val="16"/>
                                  <w:lang w:val="fr-FR"/>
                                </w:rPr>
                                <w:t xml:space="preserve"> est protégé contre les agressions extérieures par plusieurs dispositifs dont un </w:t>
                              </w:r>
                              <w:r w:rsidRPr="00740ED1">
                                <w:rPr>
                                  <w:b/>
                                  <w:sz w:val="16"/>
                                  <w:lang w:val="fr-FR"/>
                                </w:rPr>
                                <w:t>firewall</w:t>
                              </w:r>
                            </w:p>
                            <w:p w:rsidR="003F7818" w:rsidRPr="00740ED1" w:rsidRDefault="003F7818" w:rsidP="00C461A7">
                              <w:pPr>
                                <w:jc w:val="center"/>
                                <w:rPr>
                                  <w:lang w:val="fr-FR"/>
                                </w:rPr>
                              </w:pPr>
                            </w:p>
                          </w:txbxContent>
                        </wps:txbx>
                        <wps:bodyPr rot="0" vert="horz" wrap="square" lIns="91440" tIns="45720" rIns="91440" bIns="45720" anchor="t" anchorCtr="0" upright="1">
                          <a:noAutofit/>
                        </wps:bodyPr>
                      </wps:wsp>
                      <wps:wsp>
                        <wps:cNvPr id="218" name="AutoShape 187"/>
                        <wps:cNvSpPr>
                          <a:spLocks noChangeArrowheads="1"/>
                        </wps:cNvSpPr>
                        <wps:spPr bwMode="auto">
                          <a:xfrm>
                            <a:off x="8618" y="4749"/>
                            <a:ext cx="1968" cy="864"/>
                          </a:xfrm>
                          <a:prstGeom prst="wedgeRectCallout">
                            <a:avLst>
                              <a:gd name="adj1" fmla="val -88370"/>
                              <a:gd name="adj2" fmla="val 117477"/>
                            </a:avLst>
                          </a:prstGeom>
                          <a:solidFill>
                            <a:srgbClr val="FFFFFF"/>
                          </a:solidFill>
                          <a:ln w="9525">
                            <a:solidFill>
                              <a:srgbClr val="000000"/>
                            </a:solidFill>
                            <a:miter lim="800000"/>
                            <a:headEnd/>
                            <a:tailEnd/>
                          </a:ln>
                        </wps:spPr>
                        <wps:txbx>
                          <w:txbxContent>
                            <w:p w:rsidR="003F7818" w:rsidRPr="00740ED1" w:rsidRDefault="003F7818" w:rsidP="00C461A7">
                              <w:pPr>
                                <w:jc w:val="center"/>
                                <w:rPr>
                                  <w:sz w:val="16"/>
                                  <w:lang w:val="fr-FR"/>
                                </w:rPr>
                              </w:pPr>
                              <w:r w:rsidRPr="00740ED1">
                                <w:rPr>
                                  <w:sz w:val="16"/>
                                  <w:lang w:val="fr-FR"/>
                                </w:rPr>
                                <w:t xml:space="preserve">Cette machine permet de traiter les requêtes HTTP </w:t>
                              </w:r>
                            </w:p>
                          </w:txbxContent>
                        </wps:txbx>
                        <wps:bodyPr rot="0" vert="horz" wrap="square" lIns="91440" tIns="45720" rIns="91440" bIns="45720" anchor="t" anchorCtr="0" upright="1">
                          <a:noAutofit/>
                        </wps:bodyPr>
                      </wps:wsp>
                      <wpg:grpSp>
                        <wpg:cNvPr id="219" name="Group 188"/>
                        <wpg:cNvGrpSpPr>
                          <a:grpSpLocks/>
                        </wpg:cNvGrpSpPr>
                        <wpg:grpSpPr bwMode="auto">
                          <a:xfrm>
                            <a:off x="2858" y="13165"/>
                            <a:ext cx="1296" cy="1296"/>
                            <a:chOff x="6624" y="11952"/>
                            <a:chExt cx="1296" cy="1296"/>
                          </a:xfrm>
                        </wpg:grpSpPr>
                        <wps:wsp>
                          <wps:cNvPr id="220" name="Text Box 189"/>
                          <wps:cNvSpPr txBox="1">
                            <a:spLocks noChangeArrowheads="1"/>
                          </wps:cNvSpPr>
                          <wps:spPr bwMode="auto">
                            <a:xfrm>
                              <a:off x="6624" y="12096"/>
                              <a:ext cx="1296" cy="1008"/>
                            </a:xfrm>
                            <a:prstGeom prst="rect">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p>
                              <w:p w:rsidR="003F7818" w:rsidRDefault="003F7818" w:rsidP="00C461A7">
                                <w:pPr>
                                  <w:jc w:val="center"/>
                                  <w:rPr>
                                    <w:sz w:val="16"/>
                                  </w:rPr>
                                </w:pPr>
                                <w:r>
                                  <w:rPr>
                                    <w:sz w:val="16"/>
                                  </w:rPr>
                                  <w:t xml:space="preserve">Base de </w:t>
                                </w:r>
                                <w:proofErr w:type="spellStart"/>
                                <w:r>
                                  <w:rPr>
                                    <w:sz w:val="16"/>
                                  </w:rPr>
                                  <w:t>suivi</w:t>
                                </w:r>
                                <w:proofErr w:type="spellEnd"/>
                                <w:r>
                                  <w:rPr>
                                    <w:sz w:val="16"/>
                                  </w:rPr>
                                  <w:t xml:space="preserve"> des messages</w:t>
                                </w:r>
                              </w:p>
                            </w:txbxContent>
                          </wps:txbx>
                          <wps:bodyPr rot="0" vert="horz" wrap="square" lIns="91440" tIns="45720" rIns="91440" bIns="45720" anchor="t" anchorCtr="0" upright="1">
                            <a:noAutofit/>
                          </wps:bodyPr>
                        </wps:wsp>
                        <wps:wsp>
                          <wps:cNvPr id="221" name="Oval 190" descr="noir)"/>
                          <wps:cNvSpPr>
                            <a:spLocks noChangeArrowheads="1"/>
                          </wps:cNvSpPr>
                          <wps:spPr bwMode="auto">
                            <a:xfrm>
                              <a:off x="6624" y="11952"/>
                              <a:ext cx="1296" cy="288"/>
                            </a:xfrm>
                            <a:prstGeom prst="ellipse">
                              <a:avLst/>
                            </a:prstGeom>
                            <a:pattFill prst="lt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222" name="Oval 191"/>
                          <wps:cNvSpPr>
                            <a:spLocks noChangeArrowheads="1"/>
                          </wps:cNvSpPr>
                          <wps:spPr bwMode="auto">
                            <a:xfrm>
                              <a:off x="6624" y="12960"/>
                              <a:ext cx="1296" cy="288"/>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223" name="Group 192"/>
                        <wpg:cNvGrpSpPr>
                          <a:grpSpLocks/>
                        </wpg:cNvGrpSpPr>
                        <wpg:grpSpPr bwMode="auto">
                          <a:xfrm>
                            <a:off x="2282" y="10929"/>
                            <a:ext cx="1951" cy="1344"/>
                            <a:chOff x="1728" y="8640"/>
                            <a:chExt cx="1801" cy="1344"/>
                          </a:xfrm>
                        </wpg:grpSpPr>
                        <wps:wsp>
                          <wps:cNvPr id="224" name="Freeform 193"/>
                          <wps:cNvSpPr>
                            <a:spLocks noEditPoints="1"/>
                          </wps:cNvSpPr>
                          <wps:spPr bwMode="auto">
                            <a:xfrm>
                              <a:off x="2160" y="8640"/>
                              <a:ext cx="1019" cy="766"/>
                            </a:xfrm>
                            <a:custGeom>
                              <a:avLst/>
                              <a:gdLst>
                                <a:gd name="T0" fmla="*/ 0 w 1019"/>
                                <a:gd name="T1" fmla="*/ 766 h 766"/>
                                <a:gd name="T2" fmla="*/ 0 w 1019"/>
                                <a:gd name="T3" fmla="*/ 751 h 766"/>
                                <a:gd name="T4" fmla="*/ 101 w 1019"/>
                                <a:gd name="T5" fmla="*/ 703 h 766"/>
                                <a:gd name="T6" fmla="*/ 101 w 1019"/>
                                <a:gd name="T7" fmla="*/ 0 h 766"/>
                                <a:gd name="T8" fmla="*/ 374 w 1019"/>
                                <a:gd name="T9" fmla="*/ 0 h 766"/>
                                <a:gd name="T10" fmla="*/ 374 w 1019"/>
                                <a:gd name="T11" fmla="*/ 703 h 766"/>
                                <a:gd name="T12" fmla="*/ 484 w 1019"/>
                                <a:gd name="T13" fmla="*/ 751 h 766"/>
                                <a:gd name="T14" fmla="*/ 484 w 1019"/>
                                <a:gd name="T15" fmla="*/ 766 h 766"/>
                                <a:gd name="T16" fmla="*/ 0 w 1019"/>
                                <a:gd name="T17" fmla="*/ 766 h 766"/>
                                <a:gd name="T18" fmla="*/ 408 w 1019"/>
                                <a:gd name="T19" fmla="*/ 658 h 766"/>
                                <a:gd name="T20" fmla="*/ 504 w 1019"/>
                                <a:gd name="T21" fmla="*/ 658 h 766"/>
                                <a:gd name="T22" fmla="*/ 609 w 1019"/>
                                <a:gd name="T23" fmla="*/ 686 h 766"/>
                                <a:gd name="T24" fmla="*/ 609 w 1019"/>
                                <a:gd name="T25" fmla="*/ 739 h 766"/>
                                <a:gd name="T26" fmla="*/ 504 w 1019"/>
                                <a:gd name="T27" fmla="*/ 739 h 766"/>
                                <a:gd name="T28" fmla="*/ 504 w 1019"/>
                                <a:gd name="T29" fmla="*/ 766 h 766"/>
                                <a:gd name="T30" fmla="*/ 923 w 1019"/>
                                <a:gd name="T31" fmla="*/ 766 h 766"/>
                                <a:gd name="T32" fmla="*/ 923 w 1019"/>
                                <a:gd name="T33" fmla="*/ 739 h 766"/>
                                <a:gd name="T34" fmla="*/ 818 w 1019"/>
                                <a:gd name="T35" fmla="*/ 739 h 766"/>
                                <a:gd name="T36" fmla="*/ 818 w 1019"/>
                                <a:gd name="T37" fmla="*/ 686 h 766"/>
                                <a:gd name="T38" fmla="*/ 923 w 1019"/>
                                <a:gd name="T39" fmla="*/ 658 h 766"/>
                                <a:gd name="T40" fmla="*/ 1019 w 1019"/>
                                <a:gd name="T41" fmla="*/ 658 h 766"/>
                                <a:gd name="T42" fmla="*/ 1019 w 1019"/>
                                <a:gd name="T43" fmla="*/ 192 h 766"/>
                                <a:gd name="T44" fmla="*/ 408 w 1019"/>
                                <a:gd name="T45" fmla="*/ 192 h 766"/>
                                <a:gd name="T46" fmla="*/ 408 w 1019"/>
                                <a:gd name="T47" fmla="*/ 658 h 76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019" h="766">
                                  <a:moveTo>
                                    <a:pt x="0" y="766"/>
                                  </a:moveTo>
                                  <a:lnTo>
                                    <a:pt x="0" y="751"/>
                                  </a:lnTo>
                                  <a:lnTo>
                                    <a:pt x="101" y="703"/>
                                  </a:lnTo>
                                  <a:lnTo>
                                    <a:pt x="101" y="0"/>
                                  </a:lnTo>
                                  <a:lnTo>
                                    <a:pt x="374" y="0"/>
                                  </a:lnTo>
                                  <a:lnTo>
                                    <a:pt x="374" y="703"/>
                                  </a:lnTo>
                                  <a:lnTo>
                                    <a:pt x="484" y="751"/>
                                  </a:lnTo>
                                  <a:lnTo>
                                    <a:pt x="484" y="766"/>
                                  </a:lnTo>
                                  <a:lnTo>
                                    <a:pt x="0" y="766"/>
                                  </a:lnTo>
                                  <a:close/>
                                  <a:moveTo>
                                    <a:pt x="408" y="658"/>
                                  </a:moveTo>
                                  <a:lnTo>
                                    <a:pt x="504" y="658"/>
                                  </a:lnTo>
                                  <a:lnTo>
                                    <a:pt x="609" y="686"/>
                                  </a:lnTo>
                                  <a:lnTo>
                                    <a:pt x="609" y="739"/>
                                  </a:lnTo>
                                  <a:lnTo>
                                    <a:pt x="504" y="739"/>
                                  </a:lnTo>
                                  <a:lnTo>
                                    <a:pt x="504" y="766"/>
                                  </a:lnTo>
                                  <a:lnTo>
                                    <a:pt x="923" y="766"/>
                                  </a:lnTo>
                                  <a:lnTo>
                                    <a:pt x="923" y="739"/>
                                  </a:lnTo>
                                  <a:lnTo>
                                    <a:pt x="818" y="739"/>
                                  </a:lnTo>
                                  <a:lnTo>
                                    <a:pt x="818" y="686"/>
                                  </a:lnTo>
                                  <a:lnTo>
                                    <a:pt x="923" y="658"/>
                                  </a:lnTo>
                                  <a:lnTo>
                                    <a:pt x="1019" y="658"/>
                                  </a:lnTo>
                                  <a:lnTo>
                                    <a:pt x="1019" y="192"/>
                                  </a:lnTo>
                                  <a:lnTo>
                                    <a:pt x="408" y="192"/>
                                  </a:lnTo>
                                  <a:lnTo>
                                    <a:pt x="408" y="658"/>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225" name="Line 194"/>
                          <wps:cNvCnPr>
                            <a:cxnSpLocks noChangeShapeType="1"/>
                          </wps:cNvCnPr>
                          <wps:spPr bwMode="auto">
                            <a:xfrm>
                              <a:off x="2261" y="9343"/>
                              <a:ext cx="1"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26" name="Line 195"/>
                          <wps:cNvCnPr>
                            <a:cxnSpLocks noChangeShapeType="1"/>
                          </wps:cNvCnPr>
                          <wps:spPr bwMode="auto">
                            <a:xfrm>
                              <a:off x="2534" y="9343"/>
                              <a:ext cx="1" cy="63"/>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27" name="Line 196"/>
                          <wps:cNvCnPr>
                            <a:cxnSpLocks noChangeShapeType="1"/>
                          </wps:cNvCnPr>
                          <wps:spPr bwMode="auto">
                            <a:xfrm>
                              <a:off x="2347" y="8880"/>
                              <a:ext cx="10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28" name="Line 197"/>
                          <wps:cNvCnPr>
                            <a:cxnSpLocks noChangeShapeType="1"/>
                          </wps:cNvCnPr>
                          <wps:spPr bwMode="auto">
                            <a:xfrm>
                              <a:off x="2330" y="8801"/>
                              <a:ext cx="135"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29" name="Rectangle 198"/>
                          <wps:cNvSpPr>
                            <a:spLocks noChangeArrowheads="1"/>
                          </wps:cNvSpPr>
                          <wps:spPr bwMode="auto">
                            <a:xfrm>
                              <a:off x="2294" y="8674"/>
                              <a:ext cx="207" cy="446"/>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Line 199"/>
                          <wps:cNvCnPr>
                            <a:cxnSpLocks noChangeShapeType="1"/>
                          </wps:cNvCnPr>
                          <wps:spPr bwMode="auto">
                            <a:xfrm>
                              <a:off x="2769" y="9379"/>
                              <a:ext cx="20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31" name="Line 200"/>
                          <wps:cNvCnPr>
                            <a:cxnSpLocks noChangeShapeType="1"/>
                          </wps:cNvCnPr>
                          <wps:spPr bwMode="auto">
                            <a:xfrm>
                              <a:off x="2769" y="9326"/>
                              <a:ext cx="20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32" name="Line 201"/>
                          <wps:cNvCnPr>
                            <a:cxnSpLocks noChangeShapeType="1"/>
                          </wps:cNvCnPr>
                          <wps:spPr bwMode="auto">
                            <a:xfrm>
                              <a:off x="2664" y="9298"/>
                              <a:ext cx="419"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33" name="Freeform 202"/>
                          <wps:cNvSpPr>
                            <a:spLocks noEditPoints="1"/>
                          </wps:cNvSpPr>
                          <wps:spPr bwMode="auto">
                            <a:xfrm>
                              <a:off x="2287" y="9151"/>
                              <a:ext cx="221" cy="207"/>
                            </a:xfrm>
                            <a:custGeom>
                              <a:avLst/>
                              <a:gdLst>
                                <a:gd name="T0" fmla="*/ 17 w 221"/>
                                <a:gd name="T1" fmla="*/ 127 h 207"/>
                                <a:gd name="T2" fmla="*/ 0 w 221"/>
                                <a:gd name="T3" fmla="*/ 0 h 207"/>
                                <a:gd name="T4" fmla="*/ 34 w 221"/>
                                <a:gd name="T5" fmla="*/ 127 h 207"/>
                                <a:gd name="T6" fmla="*/ 50 w 221"/>
                                <a:gd name="T7" fmla="*/ 0 h 207"/>
                                <a:gd name="T8" fmla="*/ 34 w 221"/>
                                <a:gd name="T9" fmla="*/ 127 h 207"/>
                                <a:gd name="T10" fmla="*/ 84 w 221"/>
                                <a:gd name="T11" fmla="*/ 127 h 207"/>
                                <a:gd name="T12" fmla="*/ 67 w 221"/>
                                <a:gd name="T13" fmla="*/ 0 h 207"/>
                                <a:gd name="T14" fmla="*/ 101 w 221"/>
                                <a:gd name="T15" fmla="*/ 127 h 207"/>
                                <a:gd name="T16" fmla="*/ 120 w 221"/>
                                <a:gd name="T17" fmla="*/ 0 h 207"/>
                                <a:gd name="T18" fmla="*/ 101 w 221"/>
                                <a:gd name="T19" fmla="*/ 127 h 207"/>
                                <a:gd name="T20" fmla="*/ 154 w 221"/>
                                <a:gd name="T21" fmla="*/ 127 h 207"/>
                                <a:gd name="T22" fmla="*/ 137 w 221"/>
                                <a:gd name="T23" fmla="*/ 0 h 207"/>
                                <a:gd name="T24" fmla="*/ 170 w 221"/>
                                <a:gd name="T25" fmla="*/ 127 h 207"/>
                                <a:gd name="T26" fmla="*/ 187 w 221"/>
                                <a:gd name="T27" fmla="*/ 0 h 207"/>
                                <a:gd name="T28" fmla="*/ 170 w 221"/>
                                <a:gd name="T29" fmla="*/ 127 h 207"/>
                                <a:gd name="T30" fmla="*/ 221 w 221"/>
                                <a:gd name="T31" fmla="*/ 127 h 207"/>
                                <a:gd name="T32" fmla="*/ 204 w 221"/>
                                <a:gd name="T33" fmla="*/ 0 h 207"/>
                                <a:gd name="T34" fmla="*/ 204 w 221"/>
                                <a:gd name="T35" fmla="*/ 207 h 207"/>
                                <a:gd name="T36" fmla="*/ 221 w 221"/>
                                <a:gd name="T37" fmla="*/ 144 h 207"/>
                                <a:gd name="T38" fmla="*/ 204 w 221"/>
                                <a:gd name="T39" fmla="*/ 207 h 207"/>
                                <a:gd name="T40" fmla="*/ 187 w 221"/>
                                <a:gd name="T41" fmla="*/ 207 h 207"/>
                                <a:gd name="T42" fmla="*/ 170 w 221"/>
                                <a:gd name="T43" fmla="*/ 144 h 207"/>
                                <a:gd name="T44" fmla="*/ 137 w 221"/>
                                <a:gd name="T45" fmla="*/ 207 h 207"/>
                                <a:gd name="T46" fmla="*/ 154 w 221"/>
                                <a:gd name="T47" fmla="*/ 144 h 207"/>
                                <a:gd name="T48" fmla="*/ 137 w 221"/>
                                <a:gd name="T49" fmla="*/ 207 h 207"/>
                                <a:gd name="T50" fmla="*/ 120 w 221"/>
                                <a:gd name="T51" fmla="*/ 207 h 207"/>
                                <a:gd name="T52" fmla="*/ 101 w 221"/>
                                <a:gd name="T53" fmla="*/ 144 h 207"/>
                                <a:gd name="T54" fmla="*/ 67 w 221"/>
                                <a:gd name="T55" fmla="*/ 207 h 207"/>
                                <a:gd name="T56" fmla="*/ 84 w 221"/>
                                <a:gd name="T57" fmla="*/ 144 h 207"/>
                                <a:gd name="T58" fmla="*/ 67 w 221"/>
                                <a:gd name="T59" fmla="*/ 207 h 207"/>
                                <a:gd name="T60" fmla="*/ 50 w 221"/>
                                <a:gd name="T61" fmla="*/ 207 h 207"/>
                                <a:gd name="T62" fmla="*/ 34 w 221"/>
                                <a:gd name="T63" fmla="*/ 144 h 207"/>
                                <a:gd name="T64" fmla="*/ 0 w 221"/>
                                <a:gd name="T65" fmla="*/ 207 h 207"/>
                                <a:gd name="T66" fmla="*/ 17 w 221"/>
                                <a:gd name="T67" fmla="*/ 144 h 207"/>
                                <a:gd name="T68" fmla="*/ 0 w 221"/>
                                <a:gd name="T69" fmla="*/ 207 h 20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21" h="207">
                                  <a:moveTo>
                                    <a:pt x="0" y="127"/>
                                  </a:moveTo>
                                  <a:lnTo>
                                    <a:pt x="17" y="127"/>
                                  </a:lnTo>
                                  <a:lnTo>
                                    <a:pt x="17" y="0"/>
                                  </a:lnTo>
                                  <a:lnTo>
                                    <a:pt x="0" y="0"/>
                                  </a:lnTo>
                                  <a:lnTo>
                                    <a:pt x="0" y="127"/>
                                  </a:lnTo>
                                  <a:close/>
                                  <a:moveTo>
                                    <a:pt x="34" y="127"/>
                                  </a:moveTo>
                                  <a:lnTo>
                                    <a:pt x="50" y="127"/>
                                  </a:lnTo>
                                  <a:lnTo>
                                    <a:pt x="50" y="0"/>
                                  </a:lnTo>
                                  <a:lnTo>
                                    <a:pt x="34" y="0"/>
                                  </a:lnTo>
                                  <a:lnTo>
                                    <a:pt x="34" y="127"/>
                                  </a:lnTo>
                                  <a:close/>
                                  <a:moveTo>
                                    <a:pt x="67" y="127"/>
                                  </a:moveTo>
                                  <a:lnTo>
                                    <a:pt x="84" y="127"/>
                                  </a:lnTo>
                                  <a:lnTo>
                                    <a:pt x="84" y="0"/>
                                  </a:lnTo>
                                  <a:lnTo>
                                    <a:pt x="67" y="0"/>
                                  </a:lnTo>
                                  <a:lnTo>
                                    <a:pt x="67" y="127"/>
                                  </a:lnTo>
                                  <a:close/>
                                  <a:moveTo>
                                    <a:pt x="101" y="127"/>
                                  </a:moveTo>
                                  <a:lnTo>
                                    <a:pt x="120" y="127"/>
                                  </a:lnTo>
                                  <a:lnTo>
                                    <a:pt x="120" y="0"/>
                                  </a:lnTo>
                                  <a:lnTo>
                                    <a:pt x="101" y="0"/>
                                  </a:lnTo>
                                  <a:lnTo>
                                    <a:pt x="101" y="127"/>
                                  </a:lnTo>
                                  <a:close/>
                                  <a:moveTo>
                                    <a:pt x="137" y="127"/>
                                  </a:moveTo>
                                  <a:lnTo>
                                    <a:pt x="154" y="127"/>
                                  </a:lnTo>
                                  <a:lnTo>
                                    <a:pt x="154" y="0"/>
                                  </a:lnTo>
                                  <a:lnTo>
                                    <a:pt x="137" y="0"/>
                                  </a:lnTo>
                                  <a:lnTo>
                                    <a:pt x="137" y="127"/>
                                  </a:lnTo>
                                  <a:close/>
                                  <a:moveTo>
                                    <a:pt x="170" y="127"/>
                                  </a:moveTo>
                                  <a:lnTo>
                                    <a:pt x="187" y="127"/>
                                  </a:lnTo>
                                  <a:lnTo>
                                    <a:pt x="187" y="0"/>
                                  </a:lnTo>
                                  <a:lnTo>
                                    <a:pt x="170" y="0"/>
                                  </a:lnTo>
                                  <a:lnTo>
                                    <a:pt x="170" y="127"/>
                                  </a:lnTo>
                                  <a:close/>
                                  <a:moveTo>
                                    <a:pt x="204" y="127"/>
                                  </a:moveTo>
                                  <a:lnTo>
                                    <a:pt x="221" y="127"/>
                                  </a:lnTo>
                                  <a:lnTo>
                                    <a:pt x="221" y="0"/>
                                  </a:lnTo>
                                  <a:lnTo>
                                    <a:pt x="204" y="0"/>
                                  </a:lnTo>
                                  <a:lnTo>
                                    <a:pt x="204" y="127"/>
                                  </a:lnTo>
                                  <a:close/>
                                  <a:moveTo>
                                    <a:pt x="204" y="207"/>
                                  </a:moveTo>
                                  <a:lnTo>
                                    <a:pt x="221" y="207"/>
                                  </a:lnTo>
                                  <a:lnTo>
                                    <a:pt x="221" y="144"/>
                                  </a:lnTo>
                                  <a:lnTo>
                                    <a:pt x="204" y="144"/>
                                  </a:lnTo>
                                  <a:lnTo>
                                    <a:pt x="204" y="207"/>
                                  </a:lnTo>
                                  <a:close/>
                                  <a:moveTo>
                                    <a:pt x="170" y="207"/>
                                  </a:moveTo>
                                  <a:lnTo>
                                    <a:pt x="187" y="207"/>
                                  </a:lnTo>
                                  <a:lnTo>
                                    <a:pt x="187" y="144"/>
                                  </a:lnTo>
                                  <a:lnTo>
                                    <a:pt x="170" y="144"/>
                                  </a:lnTo>
                                  <a:lnTo>
                                    <a:pt x="170" y="207"/>
                                  </a:lnTo>
                                  <a:close/>
                                  <a:moveTo>
                                    <a:pt x="137" y="207"/>
                                  </a:moveTo>
                                  <a:lnTo>
                                    <a:pt x="154" y="207"/>
                                  </a:lnTo>
                                  <a:lnTo>
                                    <a:pt x="154" y="144"/>
                                  </a:lnTo>
                                  <a:lnTo>
                                    <a:pt x="137" y="144"/>
                                  </a:lnTo>
                                  <a:lnTo>
                                    <a:pt x="137" y="207"/>
                                  </a:lnTo>
                                  <a:close/>
                                  <a:moveTo>
                                    <a:pt x="101" y="207"/>
                                  </a:moveTo>
                                  <a:lnTo>
                                    <a:pt x="120" y="207"/>
                                  </a:lnTo>
                                  <a:lnTo>
                                    <a:pt x="120" y="144"/>
                                  </a:lnTo>
                                  <a:lnTo>
                                    <a:pt x="101" y="144"/>
                                  </a:lnTo>
                                  <a:lnTo>
                                    <a:pt x="101" y="207"/>
                                  </a:lnTo>
                                  <a:close/>
                                  <a:moveTo>
                                    <a:pt x="67" y="207"/>
                                  </a:moveTo>
                                  <a:lnTo>
                                    <a:pt x="84" y="207"/>
                                  </a:lnTo>
                                  <a:lnTo>
                                    <a:pt x="84" y="144"/>
                                  </a:lnTo>
                                  <a:lnTo>
                                    <a:pt x="67" y="144"/>
                                  </a:lnTo>
                                  <a:lnTo>
                                    <a:pt x="67" y="207"/>
                                  </a:lnTo>
                                  <a:close/>
                                  <a:moveTo>
                                    <a:pt x="34" y="207"/>
                                  </a:moveTo>
                                  <a:lnTo>
                                    <a:pt x="50" y="207"/>
                                  </a:lnTo>
                                  <a:lnTo>
                                    <a:pt x="50" y="144"/>
                                  </a:lnTo>
                                  <a:lnTo>
                                    <a:pt x="34" y="144"/>
                                  </a:lnTo>
                                  <a:lnTo>
                                    <a:pt x="34" y="207"/>
                                  </a:lnTo>
                                  <a:close/>
                                  <a:moveTo>
                                    <a:pt x="0" y="207"/>
                                  </a:moveTo>
                                  <a:lnTo>
                                    <a:pt x="17" y="207"/>
                                  </a:lnTo>
                                  <a:lnTo>
                                    <a:pt x="17" y="144"/>
                                  </a:lnTo>
                                  <a:lnTo>
                                    <a:pt x="0" y="144"/>
                                  </a:lnTo>
                                  <a:lnTo>
                                    <a:pt x="0" y="207"/>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234" name="Rectangle 203"/>
                          <wps:cNvSpPr>
                            <a:spLocks noChangeArrowheads="1"/>
                          </wps:cNvSpPr>
                          <wps:spPr bwMode="auto">
                            <a:xfrm>
                              <a:off x="2313" y="8688"/>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Freeform 204"/>
                          <wps:cNvSpPr>
                            <a:spLocks/>
                          </wps:cNvSpPr>
                          <wps:spPr bwMode="auto">
                            <a:xfrm>
                              <a:off x="2313" y="8688"/>
                              <a:ext cx="168" cy="17"/>
                            </a:xfrm>
                            <a:custGeom>
                              <a:avLst/>
                              <a:gdLst>
                                <a:gd name="T0" fmla="*/ 0 w 168"/>
                                <a:gd name="T1" fmla="*/ 0 h 17"/>
                                <a:gd name="T2" fmla="*/ 17 w 168"/>
                                <a:gd name="T3" fmla="*/ 17 h 17"/>
                                <a:gd name="T4" fmla="*/ 152 w 168"/>
                                <a:gd name="T5" fmla="*/ 17 h 17"/>
                                <a:gd name="T6" fmla="*/ 168 w 168"/>
                                <a:gd name="T7" fmla="*/ 0 h 1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68" h="17">
                                  <a:moveTo>
                                    <a:pt x="0" y="0"/>
                                  </a:moveTo>
                                  <a:lnTo>
                                    <a:pt x="17" y="17"/>
                                  </a:lnTo>
                                  <a:lnTo>
                                    <a:pt x="152" y="17"/>
                                  </a:lnTo>
                                  <a:lnTo>
                                    <a:pt x="168"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205"/>
                          <wps:cNvSpPr>
                            <a:spLocks noChangeArrowheads="1"/>
                          </wps:cNvSpPr>
                          <wps:spPr bwMode="auto">
                            <a:xfrm>
                              <a:off x="2313" y="8767"/>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206"/>
                          <wps:cNvSpPr>
                            <a:spLocks noChangeArrowheads="1"/>
                          </wps:cNvSpPr>
                          <wps:spPr bwMode="auto">
                            <a:xfrm>
                              <a:off x="2313" y="8849"/>
                              <a:ext cx="168" cy="6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207"/>
                          <wps:cNvSpPr>
                            <a:spLocks noChangeArrowheads="1"/>
                          </wps:cNvSpPr>
                          <wps:spPr bwMode="auto">
                            <a:xfrm>
                              <a:off x="2313" y="8928"/>
                              <a:ext cx="168" cy="6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208"/>
                          <wps:cNvSpPr>
                            <a:spLocks noChangeArrowheads="1"/>
                          </wps:cNvSpPr>
                          <wps:spPr bwMode="auto">
                            <a:xfrm>
                              <a:off x="2313" y="9007"/>
                              <a:ext cx="168" cy="6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209"/>
                          <wps:cNvCnPr>
                            <a:cxnSpLocks noChangeShapeType="1"/>
                          </wps:cNvCnPr>
                          <wps:spPr bwMode="auto">
                            <a:xfrm flipV="1">
                              <a:off x="2313" y="8705"/>
                              <a:ext cx="17" cy="4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10"/>
                          <wps:cNvCnPr>
                            <a:cxnSpLocks noChangeShapeType="1"/>
                          </wps:cNvCnPr>
                          <wps:spPr bwMode="auto">
                            <a:xfrm>
                              <a:off x="2465" y="8705"/>
                              <a:ext cx="16" cy="48"/>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211"/>
                          <wps:cNvCnPr>
                            <a:cxnSpLocks noChangeShapeType="1"/>
                          </wps:cNvCnPr>
                          <wps:spPr bwMode="auto">
                            <a:xfrm>
                              <a:off x="2321" y="8983"/>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212"/>
                          <wps:cNvCnPr>
                            <a:cxnSpLocks noChangeShapeType="1"/>
                          </wps:cNvCnPr>
                          <wps:spPr bwMode="auto">
                            <a:xfrm>
                              <a:off x="2321" y="8971"/>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213"/>
                          <wps:cNvCnPr>
                            <a:cxnSpLocks noChangeShapeType="1"/>
                          </wps:cNvCnPr>
                          <wps:spPr bwMode="auto">
                            <a:xfrm>
                              <a:off x="2321" y="8959"/>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5" name="Line 214"/>
                          <wps:cNvCnPr>
                            <a:cxnSpLocks noChangeShapeType="1"/>
                          </wps:cNvCnPr>
                          <wps:spPr bwMode="auto">
                            <a:xfrm>
                              <a:off x="2321" y="8947"/>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6" name="Line 215"/>
                          <wps:cNvCnPr>
                            <a:cxnSpLocks noChangeShapeType="1"/>
                          </wps:cNvCnPr>
                          <wps:spPr bwMode="auto">
                            <a:xfrm>
                              <a:off x="2321" y="8935"/>
                              <a:ext cx="110"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216"/>
                          <wps:cNvSpPr>
                            <a:spLocks noChangeArrowheads="1"/>
                          </wps:cNvSpPr>
                          <wps:spPr bwMode="auto">
                            <a:xfrm>
                              <a:off x="2397" y="8784"/>
                              <a:ext cx="51" cy="31"/>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217"/>
                          <wps:cNvSpPr>
                            <a:spLocks noChangeArrowheads="1"/>
                          </wps:cNvSpPr>
                          <wps:spPr bwMode="auto">
                            <a:xfrm>
                              <a:off x="2445" y="8892"/>
                              <a:ext cx="24" cy="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Rectangle 218"/>
                          <wps:cNvSpPr>
                            <a:spLocks noChangeArrowheads="1"/>
                          </wps:cNvSpPr>
                          <wps:spPr bwMode="auto">
                            <a:xfrm>
                              <a:off x="2445" y="8935"/>
                              <a:ext cx="24"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219"/>
                          <wps:cNvSpPr>
                            <a:spLocks noChangeArrowheads="1"/>
                          </wps:cNvSpPr>
                          <wps:spPr bwMode="auto">
                            <a:xfrm>
                              <a:off x="2445" y="8952"/>
                              <a:ext cx="24" cy="7"/>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220"/>
                          <wps:cNvSpPr>
                            <a:spLocks noEditPoints="1"/>
                          </wps:cNvSpPr>
                          <wps:spPr bwMode="auto">
                            <a:xfrm>
                              <a:off x="2371" y="8873"/>
                              <a:ext cx="789" cy="408"/>
                            </a:xfrm>
                            <a:custGeom>
                              <a:avLst/>
                              <a:gdLst>
                                <a:gd name="T0" fmla="*/ 0 w 789"/>
                                <a:gd name="T1" fmla="*/ 14 h 408"/>
                                <a:gd name="T2" fmla="*/ 53 w 789"/>
                                <a:gd name="T3" fmla="*/ 14 h 408"/>
                                <a:gd name="T4" fmla="*/ 53 w 789"/>
                                <a:gd name="T5" fmla="*/ 0 h 408"/>
                                <a:gd name="T6" fmla="*/ 0 w 789"/>
                                <a:gd name="T7" fmla="*/ 0 h 408"/>
                                <a:gd name="T8" fmla="*/ 0 w 789"/>
                                <a:gd name="T9" fmla="*/ 14 h 408"/>
                                <a:gd name="T10" fmla="*/ 760 w 789"/>
                                <a:gd name="T11" fmla="*/ 408 h 408"/>
                                <a:gd name="T12" fmla="*/ 789 w 789"/>
                                <a:gd name="T13" fmla="*/ 408 h 408"/>
                                <a:gd name="T14" fmla="*/ 789 w 789"/>
                                <a:gd name="T15" fmla="*/ 398 h 408"/>
                                <a:gd name="T16" fmla="*/ 760 w 789"/>
                                <a:gd name="T17" fmla="*/ 398 h 408"/>
                                <a:gd name="T18" fmla="*/ 760 w 789"/>
                                <a:gd name="T19" fmla="*/ 408 h 408"/>
                                <a:gd name="T20" fmla="*/ 293 w 789"/>
                                <a:gd name="T21" fmla="*/ 319 h 408"/>
                                <a:gd name="T22" fmla="*/ 293 w 789"/>
                                <a:gd name="T23" fmla="*/ 48 h 408"/>
                                <a:gd name="T24" fmla="*/ 712 w 789"/>
                                <a:gd name="T25" fmla="*/ 48 h 408"/>
                                <a:gd name="T26" fmla="*/ 712 w 789"/>
                                <a:gd name="T27" fmla="*/ 319 h 408"/>
                                <a:gd name="T28" fmla="*/ 293 w 789"/>
                                <a:gd name="T29" fmla="*/ 319 h 408"/>
                                <a:gd name="T30" fmla="*/ 273 w 789"/>
                                <a:gd name="T31" fmla="*/ 336 h 408"/>
                                <a:gd name="T32" fmla="*/ 732 w 789"/>
                                <a:gd name="T33" fmla="*/ 336 h 408"/>
                                <a:gd name="T34" fmla="*/ 732 w 789"/>
                                <a:gd name="T35" fmla="*/ 31 h 408"/>
                                <a:gd name="T36" fmla="*/ 751 w 789"/>
                                <a:gd name="T37" fmla="*/ 31 h 408"/>
                                <a:gd name="T38" fmla="*/ 751 w 789"/>
                                <a:gd name="T39" fmla="*/ 12 h 408"/>
                                <a:gd name="T40" fmla="*/ 254 w 789"/>
                                <a:gd name="T41" fmla="*/ 12 h 408"/>
                                <a:gd name="T42" fmla="*/ 254 w 789"/>
                                <a:gd name="T43" fmla="*/ 29 h 408"/>
                                <a:gd name="T44" fmla="*/ 254 w 789"/>
                                <a:gd name="T45" fmla="*/ 353 h 408"/>
                                <a:gd name="T46" fmla="*/ 273 w 789"/>
                                <a:gd name="T47" fmla="*/ 353 h 408"/>
                                <a:gd name="T48" fmla="*/ 273 w 789"/>
                                <a:gd name="T49" fmla="*/ 336 h 40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89" h="408">
                                  <a:moveTo>
                                    <a:pt x="0" y="14"/>
                                  </a:moveTo>
                                  <a:lnTo>
                                    <a:pt x="53" y="14"/>
                                  </a:lnTo>
                                  <a:lnTo>
                                    <a:pt x="53" y="0"/>
                                  </a:lnTo>
                                  <a:lnTo>
                                    <a:pt x="0" y="0"/>
                                  </a:lnTo>
                                  <a:lnTo>
                                    <a:pt x="0" y="14"/>
                                  </a:lnTo>
                                  <a:close/>
                                  <a:moveTo>
                                    <a:pt x="760" y="408"/>
                                  </a:moveTo>
                                  <a:lnTo>
                                    <a:pt x="789" y="408"/>
                                  </a:lnTo>
                                  <a:lnTo>
                                    <a:pt x="789" y="398"/>
                                  </a:lnTo>
                                  <a:lnTo>
                                    <a:pt x="760" y="398"/>
                                  </a:lnTo>
                                  <a:lnTo>
                                    <a:pt x="760" y="408"/>
                                  </a:lnTo>
                                  <a:close/>
                                  <a:moveTo>
                                    <a:pt x="293" y="319"/>
                                  </a:moveTo>
                                  <a:lnTo>
                                    <a:pt x="293" y="48"/>
                                  </a:lnTo>
                                  <a:lnTo>
                                    <a:pt x="712" y="48"/>
                                  </a:lnTo>
                                  <a:lnTo>
                                    <a:pt x="712" y="319"/>
                                  </a:lnTo>
                                  <a:lnTo>
                                    <a:pt x="293" y="319"/>
                                  </a:lnTo>
                                  <a:close/>
                                  <a:moveTo>
                                    <a:pt x="273" y="336"/>
                                  </a:moveTo>
                                  <a:lnTo>
                                    <a:pt x="732" y="336"/>
                                  </a:lnTo>
                                  <a:lnTo>
                                    <a:pt x="732" y="31"/>
                                  </a:lnTo>
                                  <a:lnTo>
                                    <a:pt x="751" y="31"/>
                                  </a:lnTo>
                                  <a:lnTo>
                                    <a:pt x="751" y="12"/>
                                  </a:lnTo>
                                  <a:lnTo>
                                    <a:pt x="254" y="12"/>
                                  </a:lnTo>
                                  <a:lnTo>
                                    <a:pt x="254" y="29"/>
                                  </a:lnTo>
                                  <a:lnTo>
                                    <a:pt x="254" y="353"/>
                                  </a:lnTo>
                                  <a:lnTo>
                                    <a:pt x="273" y="353"/>
                                  </a:lnTo>
                                  <a:lnTo>
                                    <a:pt x="273" y="336"/>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252" name="Freeform 221"/>
                          <wps:cNvSpPr>
                            <a:spLocks/>
                          </wps:cNvSpPr>
                          <wps:spPr bwMode="auto">
                            <a:xfrm>
                              <a:off x="2568" y="9271"/>
                              <a:ext cx="304" cy="27"/>
                            </a:xfrm>
                            <a:custGeom>
                              <a:avLst/>
                              <a:gdLst>
                                <a:gd name="T0" fmla="*/ 0 w 304"/>
                                <a:gd name="T1" fmla="*/ 0 h 27"/>
                                <a:gd name="T2" fmla="*/ 304 w 304"/>
                                <a:gd name="T3" fmla="*/ 0 h 27"/>
                                <a:gd name="T4" fmla="*/ 304 w 304"/>
                                <a:gd name="T5" fmla="*/ 27 h 27"/>
                                <a:gd name="T6" fmla="*/ 0 60000 65536"/>
                                <a:gd name="T7" fmla="*/ 0 60000 65536"/>
                                <a:gd name="T8" fmla="*/ 0 60000 65536"/>
                              </a:gdLst>
                              <a:ahLst/>
                              <a:cxnLst>
                                <a:cxn ang="T6">
                                  <a:pos x="T0" y="T1"/>
                                </a:cxn>
                                <a:cxn ang="T7">
                                  <a:pos x="T2" y="T3"/>
                                </a:cxn>
                                <a:cxn ang="T8">
                                  <a:pos x="T4" y="T5"/>
                                </a:cxn>
                              </a:cxnLst>
                              <a:rect l="0" t="0" r="r" b="b"/>
                              <a:pathLst>
                                <a:path w="304" h="27">
                                  <a:moveTo>
                                    <a:pt x="0" y="0"/>
                                  </a:moveTo>
                                  <a:lnTo>
                                    <a:pt x="304" y="0"/>
                                  </a:lnTo>
                                  <a:lnTo>
                                    <a:pt x="304" y="27"/>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Line 222"/>
                          <wps:cNvCnPr>
                            <a:cxnSpLocks noChangeShapeType="1"/>
                          </wps:cNvCnPr>
                          <wps:spPr bwMode="auto">
                            <a:xfrm flipV="1">
                              <a:off x="2721" y="9271"/>
                              <a:ext cx="1" cy="27"/>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4" name="Rectangle 223"/>
                          <wps:cNvSpPr>
                            <a:spLocks noChangeArrowheads="1"/>
                          </wps:cNvSpPr>
                          <wps:spPr bwMode="auto">
                            <a:xfrm>
                              <a:off x="2417" y="9473"/>
                              <a:ext cx="503"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224"/>
                          <wps:cNvSpPr>
                            <a:spLocks noChangeArrowheads="1"/>
                          </wps:cNvSpPr>
                          <wps:spPr bwMode="auto">
                            <a:xfrm>
                              <a:off x="1728" y="9482"/>
                              <a:ext cx="1801" cy="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pPr>
                                <w:proofErr w:type="spellStart"/>
                                <w:r w:rsidRPr="00D1452F">
                                  <w:rPr>
                                    <w:b/>
                                    <w:snapToGrid w:val="0"/>
                                    <w:sz w:val="16"/>
                                  </w:rPr>
                                  <w:t>Serveur</w:t>
                                </w:r>
                                <w:proofErr w:type="spellEnd"/>
                                <w:r>
                                  <w:rPr>
                                    <w:b/>
                                    <w:snapToGrid w:val="0"/>
                                    <w:sz w:val="16"/>
                                  </w:rPr>
                                  <w:t xml:space="preserve"> de </w:t>
                                </w:r>
                                <w:proofErr w:type="spellStart"/>
                                <w:r>
                                  <w:rPr>
                                    <w:b/>
                                    <w:snapToGrid w:val="0"/>
                                    <w:sz w:val="16"/>
                                  </w:rPr>
                                  <w:t>traitement</w:t>
                                </w:r>
                                <w:proofErr w:type="spellEnd"/>
                              </w:p>
                            </w:txbxContent>
                          </wps:txbx>
                          <wps:bodyPr rot="0" vert="horz" wrap="square" lIns="0" tIns="0" rIns="0" bIns="0" anchor="t" anchorCtr="0" upright="1">
                            <a:noAutofit/>
                          </wps:bodyPr>
                        </wps:wsp>
                      </wpg:grpSp>
                      <wps:wsp>
                        <wps:cNvPr id="256" name="Freeform 225"/>
                        <wps:cNvSpPr>
                          <a:spLocks noEditPoints="1"/>
                        </wps:cNvSpPr>
                        <wps:spPr bwMode="auto">
                          <a:xfrm>
                            <a:off x="6813" y="8862"/>
                            <a:ext cx="1132" cy="849"/>
                          </a:xfrm>
                          <a:custGeom>
                            <a:avLst/>
                            <a:gdLst>
                              <a:gd name="T0" fmla="*/ 0 w 1132"/>
                              <a:gd name="T1" fmla="*/ 849 h 849"/>
                              <a:gd name="T2" fmla="*/ 0 w 1132"/>
                              <a:gd name="T3" fmla="*/ 832 h 849"/>
                              <a:gd name="T4" fmla="*/ 113 w 1132"/>
                              <a:gd name="T5" fmla="*/ 780 h 849"/>
                              <a:gd name="T6" fmla="*/ 113 w 1132"/>
                              <a:gd name="T7" fmla="*/ 0 h 849"/>
                              <a:gd name="T8" fmla="*/ 415 w 1132"/>
                              <a:gd name="T9" fmla="*/ 0 h 849"/>
                              <a:gd name="T10" fmla="*/ 415 w 1132"/>
                              <a:gd name="T11" fmla="*/ 780 h 849"/>
                              <a:gd name="T12" fmla="*/ 538 w 1132"/>
                              <a:gd name="T13" fmla="*/ 832 h 849"/>
                              <a:gd name="T14" fmla="*/ 538 w 1132"/>
                              <a:gd name="T15" fmla="*/ 849 h 849"/>
                              <a:gd name="T16" fmla="*/ 0 w 1132"/>
                              <a:gd name="T17" fmla="*/ 849 h 849"/>
                              <a:gd name="T18" fmla="*/ 454 w 1132"/>
                              <a:gd name="T19" fmla="*/ 732 h 849"/>
                              <a:gd name="T20" fmla="*/ 559 w 1132"/>
                              <a:gd name="T21" fmla="*/ 732 h 849"/>
                              <a:gd name="T22" fmla="*/ 677 w 1132"/>
                              <a:gd name="T23" fmla="*/ 760 h 849"/>
                              <a:gd name="T24" fmla="*/ 677 w 1132"/>
                              <a:gd name="T25" fmla="*/ 820 h 849"/>
                              <a:gd name="T26" fmla="*/ 559 w 1132"/>
                              <a:gd name="T27" fmla="*/ 820 h 849"/>
                              <a:gd name="T28" fmla="*/ 559 w 1132"/>
                              <a:gd name="T29" fmla="*/ 849 h 849"/>
                              <a:gd name="T30" fmla="*/ 1027 w 1132"/>
                              <a:gd name="T31" fmla="*/ 849 h 849"/>
                              <a:gd name="T32" fmla="*/ 1027 w 1132"/>
                              <a:gd name="T33" fmla="*/ 820 h 849"/>
                              <a:gd name="T34" fmla="*/ 909 w 1132"/>
                              <a:gd name="T35" fmla="*/ 820 h 849"/>
                              <a:gd name="T36" fmla="*/ 909 w 1132"/>
                              <a:gd name="T37" fmla="*/ 760 h 849"/>
                              <a:gd name="T38" fmla="*/ 1027 w 1132"/>
                              <a:gd name="T39" fmla="*/ 732 h 849"/>
                              <a:gd name="T40" fmla="*/ 1132 w 1132"/>
                              <a:gd name="T41" fmla="*/ 732 h 849"/>
                              <a:gd name="T42" fmla="*/ 1132 w 1132"/>
                              <a:gd name="T43" fmla="*/ 213 h 849"/>
                              <a:gd name="T44" fmla="*/ 454 w 1132"/>
                              <a:gd name="T45" fmla="*/ 213 h 849"/>
                              <a:gd name="T46" fmla="*/ 454 w 1132"/>
                              <a:gd name="T47" fmla="*/ 732 h 849"/>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1132" h="849">
                                <a:moveTo>
                                  <a:pt x="0" y="849"/>
                                </a:moveTo>
                                <a:lnTo>
                                  <a:pt x="0" y="832"/>
                                </a:lnTo>
                                <a:lnTo>
                                  <a:pt x="113" y="780"/>
                                </a:lnTo>
                                <a:lnTo>
                                  <a:pt x="113" y="0"/>
                                </a:lnTo>
                                <a:lnTo>
                                  <a:pt x="415" y="0"/>
                                </a:lnTo>
                                <a:lnTo>
                                  <a:pt x="415" y="780"/>
                                </a:lnTo>
                                <a:lnTo>
                                  <a:pt x="538" y="832"/>
                                </a:lnTo>
                                <a:lnTo>
                                  <a:pt x="538" y="849"/>
                                </a:lnTo>
                                <a:lnTo>
                                  <a:pt x="0" y="849"/>
                                </a:lnTo>
                                <a:close/>
                                <a:moveTo>
                                  <a:pt x="454" y="732"/>
                                </a:moveTo>
                                <a:lnTo>
                                  <a:pt x="559" y="732"/>
                                </a:lnTo>
                                <a:lnTo>
                                  <a:pt x="677" y="760"/>
                                </a:lnTo>
                                <a:lnTo>
                                  <a:pt x="677" y="820"/>
                                </a:lnTo>
                                <a:lnTo>
                                  <a:pt x="559" y="820"/>
                                </a:lnTo>
                                <a:lnTo>
                                  <a:pt x="559" y="849"/>
                                </a:lnTo>
                                <a:lnTo>
                                  <a:pt x="1027" y="849"/>
                                </a:lnTo>
                                <a:lnTo>
                                  <a:pt x="1027" y="820"/>
                                </a:lnTo>
                                <a:lnTo>
                                  <a:pt x="909" y="820"/>
                                </a:lnTo>
                                <a:lnTo>
                                  <a:pt x="909" y="760"/>
                                </a:lnTo>
                                <a:lnTo>
                                  <a:pt x="1027" y="732"/>
                                </a:lnTo>
                                <a:lnTo>
                                  <a:pt x="1132" y="732"/>
                                </a:lnTo>
                                <a:lnTo>
                                  <a:pt x="1132" y="213"/>
                                </a:lnTo>
                                <a:lnTo>
                                  <a:pt x="454" y="213"/>
                                </a:lnTo>
                                <a:lnTo>
                                  <a:pt x="454" y="732"/>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257" name="Line 226"/>
                        <wps:cNvCnPr>
                          <a:cxnSpLocks noChangeShapeType="1"/>
                        </wps:cNvCnPr>
                        <wps:spPr bwMode="auto">
                          <a:xfrm>
                            <a:off x="6926" y="9715"/>
                            <a:ext cx="1" cy="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58" name="Line 227"/>
                        <wps:cNvCnPr>
                          <a:cxnSpLocks noChangeShapeType="1"/>
                        </wps:cNvCnPr>
                        <wps:spPr bwMode="auto">
                          <a:xfrm>
                            <a:off x="7228" y="9715"/>
                            <a:ext cx="1" cy="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59" name="Line 228"/>
                        <wps:cNvCnPr>
                          <a:cxnSpLocks noChangeShapeType="1"/>
                        </wps:cNvCnPr>
                        <wps:spPr bwMode="auto">
                          <a:xfrm>
                            <a:off x="7022" y="9153"/>
                            <a:ext cx="113"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0" name="Line 229"/>
                        <wps:cNvCnPr>
                          <a:cxnSpLocks noChangeShapeType="1"/>
                        </wps:cNvCnPr>
                        <wps:spPr bwMode="auto">
                          <a:xfrm>
                            <a:off x="7003" y="9064"/>
                            <a:ext cx="151"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230"/>
                        <wps:cNvSpPr>
                          <a:spLocks noChangeArrowheads="1"/>
                        </wps:cNvSpPr>
                        <wps:spPr bwMode="auto">
                          <a:xfrm>
                            <a:off x="6964" y="8898"/>
                            <a:ext cx="226" cy="496"/>
                          </a:xfrm>
                          <a:prstGeom prst="rect">
                            <a:avLst/>
                          </a:prstGeom>
                          <a:noFill/>
                          <a:ln w="889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Line 231"/>
                        <wps:cNvCnPr>
                          <a:cxnSpLocks noChangeShapeType="1"/>
                        </wps:cNvCnPr>
                        <wps:spPr bwMode="auto">
                          <a:xfrm>
                            <a:off x="7490" y="9780"/>
                            <a:ext cx="232"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 name="Line 232"/>
                        <wps:cNvCnPr>
                          <a:cxnSpLocks noChangeShapeType="1"/>
                        </wps:cNvCnPr>
                        <wps:spPr bwMode="auto">
                          <a:xfrm>
                            <a:off x="7490" y="9695"/>
                            <a:ext cx="232"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4" name="Line 233"/>
                        <wps:cNvCnPr>
                          <a:cxnSpLocks noChangeShapeType="1"/>
                        </wps:cNvCnPr>
                        <wps:spPr bwMode="auto">
                          <a:xfrm>
                            <a:off x="7372" y="9667"/>
                            <a:ext cx="468" cy="1"/>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5" name="Freeform 234"/>
                        <wps:cNvSpPr>
                          <a:spLocks noEditPoints="1"/>
                        </wps:cNvSpPr>
                        <wps:spPr bwMode="auto">
                          <a:xfrm>
                            <a:off x="6955" y="9501"/>
                            <a:ext cx="244" cy="230"/>
                          </a:xfrm>
                          <a:custGeom>
                            <a:avLst/>
                            <a:gdLst>
                              <a:gd name="T0" fmla="*/ 19 w 244"/>
                              <a:gd name="T1" fmla="*/ 142 h 230"/>
                              <a:gd name="T2" fmla="*/ 0 w 244"/>
                              <a:gd name="T3" fmla="*/ 0 h 230"/>
                              <a:gd name="T4" fmla="*/ 38 w 244"/>
                              <a:gd name="T5" fmla="*/ 142 h 230"/>
                              <a:gd name="T6" fmla="*/ 57 w 244"/>
                              <a:gd name="T7" fmla="*/ 0 h 230"/>
                              <a:gd name="T8" fmla="*/ 38 w 244"/>
                              <a:gd name="T9" fmla="*/ 142 h 230"/>
                              <a:gd name="T10" fmla="*/ 93 w 244"/>
                              <a:gd name="T11" fmla="*/ 142 h 230"/>
                              <a:gd name="T12" fmla="*/ 77 w 244"/>
                              <a:gd name="T13" fmla="*/ 0 h 230"/>
                              <a:gd name="T14" fmla="*/ 113 w 244"/>
                              <a:gd name="T15" fmla="*/ 142 h 230"/>
                              <a:gd name="T16" fmla="*/ 132 w 244"/>
                              <a:gd name="T17" fmla="*/ 0 h 230"/>
                              <a:gd name="T18" fmla="*/ 113 w 244"/>
                              <a:gd name="T19" fmla="*/ 142 h 230"/>
                              <a:gd name="T20" fmla="*/ 170 w 244"/>
                              <a:gd name="T21" fmla="*/ 142 h 230"/>
                              <a:gd name="T22" fmla="*/ 151 w 244"/>
                              <a:gd name="T23" fmla="*/ 0 h 230"/>
                              <a:gd name="T24" fmla="*/ 189 w 244"/>
                              <a:gd name="T25" fmla="*/ 142 h 230"/>
                              <a:gd name="T26" fmla="*/ 208 w 244"/>
                              <a:gd name="T27" fmla="*/ 0 h 230"/>
                              <a:gd name="T28" fmla="*/ 189 w 244"/>
                              <a:gd name="T29" fmla="*/ 142 h 230"/>
                              <a:gd name="T30" fmla="*/ 244 w 244"/>
                              <a:gd name="T31" fmla="*/ 142 h 230"/>
                              <a:gd name="T32" fmla="*/ 228 w 244"/>
                              <a:gd name="T33" fmla="*/ 0 h 230"/>
                              <a:gd name="T34" fmla="*/ 228 w 244"/>
                              <a:gd name="T35" fmla="*/ 230 h 230"/>
                              <a:gd name="T36" fmla="*/ 244 w 244"/>
                              <a:gd name="T37" fmla="*/ 161 h 230"/>
                              <a:gd name="T38" fmla="*/ 228 w 244"/>
                              <a:gd name="T39" fmla="*/ 230 h 230"/>
                              <a:gd name="T40" fmla="*/ 208 w 244"/>
                              <a:gd name="T41" fmla="*/ 230 h 230"/>
                              <a:gd name="T42" fmla="*/ 189 w 244"/>
                              <a:gd name="T43" fmla="*/ 161 h 230"/>
                              <a:gd name="T44" fmla="*/ 151 w 244"/>
                              <a:gd name="T45" fmla="*/ 230 h 230"/>
                              <a:gd name="T46" fmla="*/ 170 w 244"/>
                              <a:gd name="T47" fmla="*/ 161 h 230"/>
                              <a:gd name="T48" fmla="*/ 151 w 244"/>
                              <a:gd name="T49" fmla="*/ 230 h 230"/>
                              <a:gd name="T50" fmla="*/ 132 w 244"/>
                              <a:gd name="T51" fmla="*/ 230 h 230"/>
                              <a:gd name="T52" fmla="*/ 113 w 244"/>
                              <a:gd name="T53" fmla="*/ 161 h 230"/>
                              <a:gd name="T54" fmla="*/ 77 w 244"/>
                              <a:gd name="T55" fmla="*/ 230 h 230"/>
                              <a:gd name="T56" fmla="*/ 93 w 244"/>
                              <a:gd name="T57" fmla="*/ 161 h 230"/>
                              <a:gd name="T58" fmla="*/ 77 w 244"/>
                              <a:gd name="T59" fmla="*/ 230 h 230"/>
                              <a:gd name="T60" fmla="*/ 57 w 244"/>
                              <a:gd name="T61" fmla="*/ 230 h 230"/>
                              <a:gd name="T62" fmla="*/ 38 w 244"/>
                              <a:gd name="T63" fmla="*/ 161 h 230"/>
                              <a:gd name="T64" fmla="*/ 0 w 244"/>
                              <a:gd name="T65" fmla="*/ 230 h 230"/>
                              <a:gd name="T66" fmla="*/ 19 w 244"/>
                              <a:gd name="T67" fmla="*/ 161 h 230"/>
                              <a:gd name="T68" fmla="*/ 0 w 244"/>
                              <a:gd name="T69" fmla="*/ 230 h 23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244" h="230">
                                <a:moveTo>
                                  <a:pt x="0" y="142"/>
                                </a:moveTo>
                                <a:lnTo>
                                  <a:pt x="19" y="142"/>
                                </a:lnTo>
                                <a:lnTo>
                                  <a:pt x="19" y="0"/>
                                </a:lnTo>
                                <a:lnTo>
                                  <a:pt x="0" y="0"/>
                                </a:lnTo>
                                <a:lnTo>
                                  <a:pt x="0" y="142"/>
                                </a:lnTo>
                                <a:close/>
                                <a:moveTo>
                                  <a:pt x="38" y="142"/>
                                </a:moveTo>
                                <a:lnTo>
                                  <a:pt x="57" y="142"/>
                                </a:lnTo>
                                <a:lnTo>
                                  <a:pt x="57" y="0"/>
                                </a:lnTo>
                                <a:lnTo>
                                  <a:pt x="38" y="0"/>
                                </a:lnTo>
                                <a:lnTo>
                                  <a:pt x="38" y="142"/>
                                </a:lnTo>
                                <a:close/>
                                <a:moveTo>
                                  <a:pt x="77" y="142"/>
                                </a:moveTo>
                                <a:lnTo>
                                  <a:pt x="93" y="142"/>
                                </a:lnTo>
                                <a:lnTo>
                                  <a:pt x="93" y="0"/>
                                </a:lnTo>
                                <a:lnTo>
                                  <a:pt x="77" y="0"/>
                                </a:lnTo>
                                <a:lnTo>
                                  <a:pt x="77" y="142"/>
                                </a:lnTo>
                                <a:close/>
                                <a:moveTo>
                                  <a:pt x="113" y="142"/>
                                </a:moveTo>
                                <a:lnTo>
                                  <a:pt x="132" y="142"/>
                                </a:lnTo>
                                <a:lnTo>
                                  <a:pt x="132" y="0"/>
                                </a:lnTo>
                                <a:lnTo>
                                  <a:pt x="113" y="0"/>
                                </a:lnTo>
                                <a:lnTo>
                                  <a:pt x="113" y="142"/>
                                </a:lnTo>
                                <a:close/>
                                <a:moveTo>
                                  <a:pt x="151" y="142"/>
                                </a:moveTo>
                                <a:lnTo>
                                  <a:pt x="170" y="142"/>
                                </a:lnTo>
                                <a:lnTo>
                                  <a:pt x="170" y="0"/>
                                </a:lnTo>
                                <a:lnTo>
                                  <a:pt x="151" y="0"/>
                                </a:lnTo>
                                <a:lnTo>
                                  <a:pt x="151" y="142"/>
                                </a:lnTo>
                                <a:close/>
                                <a:moveTo>
                                  <a:pt x="189" y="142"/>
                                </a:moveTo>
                                <a:lnTo>
                                  <a:pt x="208" y="142"/>
                                </a:lnTo>
                                <a:lnTo>
                                  <a:pt x="208" y="0"/>
                                </a:lnTo>
                                <a:lnTo>
                                  <a:pt x="189" y="0"/>
                                </a:lnTo>
                                <a:lnTo>
                                  <a:pt x="189" y="142"/>
                                </a:lnTo>
                                <a:close/>
                                <a:moveTo>
                                  <a:pt x="228" y="142"/>
                                </a:moveTo>
                                <a:lnTo>
                                  <a:pt x="244" y="142"/>
                                </a:lnTo>
                                <a:lnTo>
                                  <a:pt x="244" y="0"/>
                                </a:lnTo>
                                <a:lnTo>
                                  <a:pt x="228" y="0"/>
                                </a:lnTo>
                                <a:lnTo>
                                  <a:pt x="228" y="142"/>
                                </a:lnTo>
                                <a:close/>
                                <a:moveTo>
                                  <a:pt x="228" y="230"/>
                                </a:moveTo>
                                <a:lnTo>
                                  <a:pt x="244" y="230"/>
                                </a:lnTo>
                                <a:lnTo>
                                  <a:pt x="244" y="161"/>
                                </a:lnTo>
                                <a:lnTo>
                                  <a:pt x="228" y="161"/>
                                </a:lnTo>
                                <a:lnTo>
                                  <a:pt x="228" y="230"/>
                                </a:lnTo>
                                <a:close/>
                                <a:moveTo>
                                  <a:pt x="189" y="230"/>
                                </a:moveTo>
                                <a:lnTo>
                                  <a:pt x="208" y="230"/>
                                </a:lnTo>
                                <a:lnTo>
                                  <a:pt x="208" y="161"/>
                                </a:lnTo>
                                <a:lnTo>
                                  <a:pt x="189" y="161"/>
                                </a:lnTo>
                                <a:lnTo>
                                  <a:pt x="189" y="230"/>
                                </a:lnTo>
                                <a:close/>
                                <a:moveTo>
                                  <a:pt x="151" y="230"/>
                                </a:moveTo>
                                <a:lnTo>
                                  <a:pt x="170" y="230"/>
                                </a:lnTo>
                                <a:lnTo>
                                  <a:pt x="170" y="161"/>
                                </a:lnTo>
                                <a:lnTo>
                                  <a:pt x="151" y="161"/>
                                </a:lnTo>
                                <a:lnTo>
                                  <a:pt x="151" y="230"/>
                                </a:lnTo>
                                <a:close/>
                                <a:moveTo>
                                  <a:pt x="113" y="230"/>
                                </a:moveTo>
                                <a:lnTo>
                                  <a:pt x="132" y="230"/>
                                </a:lnTo>
                                <a:lnTo>
                                  <a:pt x="132" y="161"/>
                                </a:lnTo>
                                <a:lnTo>
                                  <a:pt x="113" y="161"/>
                                </a:lnTo>
                                <a:lnTo>
                                  <a:pt x="113" y="230"/>
                                </a:lnTo>
                                <a:close/>
                                <a:moveTo>
                                  <a:pt x="77" y="230"/>
                                </a:moveTo>
                                <a:lnTo>
                                  <a:pt x="93" y="230"/>
                                </a:lnTo>
                                <a:lnTo>
                                  <a:pt x="93" y="161"/>
                                </a:lnTo>
                                <a:lnTo>
                                  <a:pt x="77" y="161"/>
                                </a:lnTo>
                                <a:lnTo>
                                  <a:pt x="77" y="230"/>
                                </a:lnTo>
                                <a:close/>
                                <a:moveTo>
                                  <a:pt x="38" y="230"/>
                                </a:moveTo>
                                <a:lnTo>
                                  <a:pt x="57" y="230"/>
                                </a:lnTo>
                                <a:lnTo>
                                  <a:pt x="57" y="161"/>
                                </a:lnTo>
                                <a:lnTo>
                                  <a:pt x="38" y="161"/>
                                </a:lnTo>
                                <a:lnTo>
                                  <a:pt x="38" y="230"/>
                                </a:lnTo>
                                <a:close/>
                                <a:moveTo>
                                  <a:pt x="0" y="230"/>
                                </a:moveTo>
                                <a:lnTo>
                                  <a:pt x="19" y="230"/>
                                </a:lnTo>
                                <a:lnTo>
                                  <a:pt x="19" y="161"/>
                                </a:lnTo>
                                <a:lnTo>
                                  <a:pt x="0" y="161"/>
                                </a:lnTo>
                                <a:lnTo>
                                  <a:pt x="0" y="230"/>
                                </a:lnTo>
                                <a:close/>
                              </a:path>
                            </a:pathLst>
                          </a:custGeom>
                          <a:solidFill>
                            <a:srgbClr val="FFFFFF"/>
                          </a:solidFill>
                          <a:ln w="3175">
                            <a:solidFill>
                              <a:srgbClr val="000000"/>
                            </a:solidFill>
                            <a:prstDash val="solid"/>
                            <a:round/>
                            <a:headEnd/>
                            <a:tailEnd/>
                          </a:ln>
                        </wps:spPr>
                        <wps:bodyPr rot="0" vert="horz" wrap="square" lIns="91440" tIns="45720" rIns="91440" bIns="45720" anchor="t" anchorCtr="0" upright="1">
                          <a:noAutofit/>
                        </wps:bodyPr>
                      </wps:wsp>
                      <wps:wsp>
                        <wps:cNvPr id="266" name="Rectangle 235"/>
                        <wps:cNvSpPr>
                          <a:spLocks noChangeArrowheads="1"/>
                        </wps:cNvSpPr>
                        <wps:spPr bwMode="auto">
                          <a:xfrm>
                            <a:off x="6984" y="8915"/>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236"/>
                        <wps:cNvSpPr>
                          <a:spLocks/>
                        </wps:cNvSpPr>
                        <wps:spPr bwMode="auto">
                          <a:xfrm>
                            <a:off x="6984" y="8915"/>
                            <a:ext cx="189" cy="19"/>
                          </a:xfrm>
                          <a:custGeom>
                            <a:avLst/>
                            <a:gdLst>
                              <a:gd name="T0" fmla="*/ 0 w 189"/>
                              <a:gd name="T1" fmla="*/ 0 h 19"/>
                              <a:gd name="T2" fmla="*/ 19 w 189"/>
                              <a:gd name="T3" fmla="*/ 19 h 19"/>
                              <a:gd name="T4" fmla="*/ 170 w 189"/>
                              <a:gd name="T5" fmla="*/ 19 h 19"/>
                              <a:gd name="T6" fmla="*/ 189 w 189"/>
                              <a:gd name="T7" fmla="*/ 0 h 1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9" h="19">
                                <a:moveTo>
                                  <a:pt x="0" y="0"/>
                                </a:moveTo>
                                <a:lnTo>
                                  <a:pt x="19" y="19"/>
                                </a:lnTo>
                                <a:lnTo>
                                  <a:pt x="170" y="19"/>
                                </a:lnTo>
                                <a:lnTo>
                                  <a:pt x="189" y="0"/>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Rectangle 237"/>
                        <wps:cNvSpPr>
                          <a:spLocks noChangeArrowheads="1"/>
                        </wps:cNvSpPr>
                        <wps:spPr bwMode="auto">
                          <a:xfrm>
                            <a:off x="6984" y="9028"/>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238"/>
                        <wps:cNvSpPr>
                          <a:spLocks noChangeArrowheads="1"/>
                        </wps:cNvSpPr>
                        <wps:spPr bwMode="auto">
                          <a:xfrm>
                            <a:off x="6984" y="9117"/>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Rectangle 239"/>
                        <wps:cNvSpPr>
                          <a:spLocks noChangeArrowheads="1"/>
                        </wps:cNvSpPr>
                        <wps:spPr bwMode="auto">
                          <a:xfrm>
                            <a:off x="6984" y="9206"/>
                            <a:ext cx="189" cy="72"/>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240"/>
                        <wps:cNvSpPr>
                          <a:spLocks noChangeArrowheads="1"/>
                        </wps:cNvSpPr>
                        <wps:spPr bwMode="auto">
                          <a:xfrm>
                            <a:off x="6984" y="9319"/>
                            <a:ext cx="189" cy="69"/>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Line 241"/>
                        <wps:cNvCnPr>
                          <a:cxnSpLocks noChangeShapeType="1"/>
                        </wps:cNvCnPr>
                        <wps:spPr bwMode="auto">
                          <a:xfrm flipV="1">
                            <a:off x="6984" y="8934"/>
                            <a:ext cx="19"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3" name="Line 242"/>
                        <wps:cNvCnPr>
                          <a:cxnSpLocks noChangeShapeType="1"/>
                        </wps:cNvCnPr>
                        <wps:spPr bwMode="auto">
                          <a:xfrm>
                            <a:off x="7154" y="8934"/>
                            <a:ext cx="19" cy="5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4" name="Line 243"/>
                        <wps:cNvCnPr>
                          <a:cxnSpLocks noChangeShapeType="1"/>
                        </wps:cNvCnPr>
                        <wps:spPr bwMode="auto">
                          <a:xfrm>
                            <a:off x="6993" y="9292"/>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5" name="Line 244"/>
                        <wps:cNvCnPr>
                          <a:cxnSpLocks noChangeShapeType="1"/>
                        </wps:cNvCnPr>
                        <wps:spPr bwMode="auto">
                          <a:xfrm>
                            <a:off x="6993" y="9278"/>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6" name="Line 245"/>
                        <wps:cNvCnPr>
                          <a:cxnSpLocks noChangeShapeType="1"/>
                        </wps:cNvCnPr>
                        <wps:spPr bwMode="auto">
                          <a:xfrm>
                            <a:off x="6993" y="9266"/>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7" name="Line 246"/>
                        <wps:cNvCnPr>
                          <a:cxnSpLocks noChangeShapeType="1"/>
                        </wps:cNvCnPr>
                        <wps:spPr bwMode="auto">
                          <a:xfrm>
                            <a:off x="6993" y="9251"/>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8" name="Line 247"/>
                        <wps:cNvCnPr>
                          <a:cxnSpLocks noChangeShapeType="1"/>
                        </wps:cNvCnPr>
                        <wps:spPr bwMode="auto">
                          <a:xfrm>
                            <a:off x="6993" y="9239"/>
                            <a:ext cx="12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9" name="Rectangle 248"/>
                        <wps:cNvSpPr>
                          <a:spLocks noChangeArrowheads="1"/>
                        </wps:cNvSpPr>
                        <wps:spPr bwMode="auto">
                          <a:xfrm>
                            <a:off x="7077" y="9048"/>
                            <a:ext cx="58" cy="33"/>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Rectangle 249"/>
                        <wps:cNvSpPr>
                          <a:spLocks noChangeArrowheads="1"/>
                        </wps:cNvSpPr>
                        <wps:spPr bwMode="auto">
                          <a:xfrm>
                            <a:off x="7130" y="9165"/>
                            <a:ext cx="29"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50"/>
                        <wps:cNvSpPr>
                          <a:spLocks noChangeArrowheads="1"/>
                        </wps:cNvSpPr>
                        <wps:spPr bwMode="auto">
                          <a:xfrm>
                            <a:off x="7130" y="9239"/>
                            <a:ext cx="29" cy="8"/>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Rectangle 251"/>
                        <wps:cNvSpPr>
                          <a:spLocks noChangeArrowheads="1"/>
                        </wps:cNvSpPr>
                        <wps:spPr bwMode="auto">
                          <a:xfrm>
                            <a:off x="7130" y="9256"/>
                            <a:ext cx="29" cy="1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252"/>
                        <wps:cNvSpPr>
                          <a:spLocks noEditPoints="1"/>
                        </wps:cNvSpPr>
                        <wps:spPr bwMode="auto">
                          <a:xfrm>
                            <a:off x="7048" y="9216"/>
                            <a:ext cx="878" cy="454"/>
                          </a:xfrm>
                          <a:custGeom>
                            <a:avLst/>
                            <a:gdLst>
                              <a:gd name="T0" fmla="*/ 0 w 878"/>
                              <a:gd name="T1" fmla="*/ 20 h 454"/>
                              <a:gd name="T2" fmla="*/ 58 w 878"/>
                              <a:gd name="T3" fmla="*/ 20 h 454"/>
                              <a:gd name="T4" fmla="*/ 58 w 878"/>
                              <a:gd name="T5" fmla="*/ 0 h 454"/>
                              <a:gd name="T6" fmla="*/ 0 w 878"/>
                              <a:gd name="T7" fmla="*/ 0 h 454"/>
                              <a:gd name="T8" fmla="*/ 0 w 878"/>
                              <a:gd name="T9" fmla="*/ 20 h 454"/>
                              <a:gd name="T10" fmla="*/ 845 w 878"/>
                              <a:gd name="T11" fmla="*/ 454 h 454"/>
                              <a:gd name="T12" fmla="*/ 878 w 878"/>
                              <a:gd name="T13" fmla="*/ 454 h 454"/>
                              <a:gd name="T14" fmla="*/ 878 w 878"/>
                              <a:gd name="T15" fmla="*/ 444 h 454"/>
                              <a:gd name="T16" fmla="*/ 845 w 878"/>
                              <a:gd name="T17" fmla="*/ 444 h 454"/>
                              <a:gd name="T18" fmla="*/ 845 w 878"/>
                              <a:gd name="T19" fmla="*/ 454 h 454"/>
                              <a:gd name="T20" fmla="*/ 324 w 878"/>
                              <a:gd name="T21" fmla="*/ 356 h 454"/>
                              <a:gd name="T22" fmla="*/ 324 w 878"/>
                              <a:gd name="T23" fmla="*/ 56 h 454"/>
                              <a:gd name="T24" fmla="*/ 792 w 878"/>
                              <a:gd name="T25" fmla="*/ 56 h 454"/>
                              <a:gd name="T26" fmla="*/ 792 w 878"/>
                              <a:gd name="T27" fmla="*/ 356 h 454"/>
                              <a:gd name="T28" fmla="*/ 324 w 878"/>
                              <a:gd name="T29" fmla="*/ 356 h 454"/>
                              <a:gd name="T30" fmla="*/ 303 w 878"/>
                              <a:gd name="T31" fmla="*/ 375 h 454"/>
                              <a:gd name="T32" fmla="*/ 813 w 878"/>
                              <a:gd name="T33" fmla="*/ 375 h 454"/>
                              <a:gd name="T34" fmla="*/ 813 w 878"/>
                              <a:gd name="T35" fmla="*/ 36 h 454"/>
                              <a:gd name="T36" fmla="*/ 835 w 878"/>
                              <a:gd name="T37" fmla="*/ 36 h 454"/>
                              <a:gd name="T38" fmla="*/ 835 w 878"/>
                              <a:gd name="T39" fmla="*/ 17 h 454"/>
                              <a:gd name="T40" fmla="*/ 283 w 878"/>
                              <a:gd name="T41" fmla="*/ 17 h 454"/>
                              <a:gd name="T42" fmla="*/ 283 w 878"/>
                              <a:gd name="T43" fmla="*/ 32 h 454"/>
                              <a:gd name="T44" fmla="*/ 283 w 878"/>
                              <a:gd name="T45" fmla="*/ 394 h 454"/>
                              <a:gd name="T46" fmla="*/ 303 w 878"/>
                              <a:gd name="T47" fmla="*/ 394 h 454"/>
                              <a:gd name="T48" fmla="*/ 303 w 878"/>
                              <a:gd name="T49" fmla="*/ 375 h 45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8" h="454">
                                <a:moveTo>
                                  <a:pt x="0" y="20"/>
                                </a:moveTo>
                                <a:lnTo>
                                  <a:pt x="58" y="20"/>
                                </a:lnTo>
                                <a:lnTo>
                                  <a:pt x="58" y="0"/>
                                </a:lnTo>
                                <a:lnTo>
                                  <a:pt x="0" y="0"/>
                                </a:lnTo>
                                <a:lnTo>
                                  <a:pt x="0" y="20"/>
                                </a:lnTo>
                                <a:close/>
                                <a:moveTo>
                                  <a:pt x="845" y="454"/>
                                </a:moveTo>
                                <a:lnTo>
                                  <a:pt x="878" y="454"/>
                                </a:lnTo>
                                <a:lnTo>
                                  <a:pt x="878" y="444"/>
                                </a:lnTo>
                                <a:lnTo>
                                  <a:pt x="845" y="444"/>
                                </a:lnTo>
                                <a:lnTo>
                                  <a:pt x="845" y="454"/>
                                </a:lnTo>
                                <a:close/>
                                <a:moveTo>
                                  <a:pt x="324" y="356"/>
                                </a:moveTo>
                                <a:lnTo>
                                  <a:pt x="324" y="56"/>
                                </a:lnTo>
                                <a:lnTo>
                                  <a:pt x="792" y="56"/>
                                </a:lnTo>
                                <a:lnTo>
                                  <a:pt x="792" y="356"/>
                                </a:lnTo>
                                <a:lnTo>
                                  <a:pt x="324" y="356"/>
                                </a:lnTo>
                                <a:close/>
                                <a:moveTo>
                                  <a:pt x="303" y="375"/>
                                </a:moveTo>
                                <a:lnTo>
                                  <a:pt x="813" y="375"/>
                                </a:lnTo>
                                <a:lnTo>
                                  <a:pt x="813" y="36"/>
                                </a:lnTo>
                                <a:lnTo>
                                  <a:pt x="835" y="36"/>
                                </a:lnTo>
                                <a:lnTo>
                                  <a:pt x="835" y="17"/>
                                </a:lnTo>
                                <a:lnTo>
                                  <a:pt x="283" y="17"/>
                                </a:lnTo>
                                <a:lnTo>
                                  <a:pt x="283" y="32"/>
                                </a:lnTo>
                                <a:lnTo>
                                  <a:pt x="283" y="394"/>
                                </a:lnTo>
                                <a:lnTo>
                                  <a:pt x="303" y="394"/>
                                </a:lnTo>
                                <a:lnTo>
                                  <a:pt x="303" y="375"/>
                                </a:lnTo>
                                <a:close/>
                              </a:path>
                            </a:pathLst>
                          </a:custGeom>
                          <a:solidFill>
                            <a:srgbClr val="000000"/>
                          </a:solidFill>
                          <a:ln w="3175">
                            <a:solidFill>
                              <a:srgbClr val="000000"/>
                            </a:solidFill>
                            <a:prstDash val="solid"/>
                            <a:round/>
                            <a:headEnd/>
                            <a:tailEnd/>
                          </a:ln>
                        </wps:spPr>
                        <wps:bodyPr rot="0" vert="horz" wrap="square" lIns="91440" tIns="45720" rIns="91440" bIns="45720" anchor="t" anchorCtr="0" upright="1">
                          <a:noAutofit/>
                        </wps:bodyPr>
                      </wps:wsp>
                      <wps:wsp>
                        <wps:cNvPr id="284" name="Freeform 253"/>
                        <wps:cNvSpPr>
                          <a:spLocks/>
                        </wps:cNvSpPr>
                        <wps:spPr bwMode="auto">
                          <a:xfrm>
                            <a:off x="7267" y="9635"/>
                            <a:ext cx="340" cy="32"/>
                          </a:xfrm>
                          <a:custGeom>
                            <a:avLst/>
                            <a:gdLst>
                              <a:gd name="T0" fmla="*/ 0 w 340"/>
                              <a:gd name="T1" fmla="*/ 0 h 32"/>
                              <a:gd name="T2" fmla="*/ 340 w 340"/>
                              <a:gd name="T3" fmla="*/ 0 h 32"/>
                              <a:gd name="T4" fmla="*/ 340 w 340"/>
                              <a:gd name="T5" fmla="*/ 32 h 32"/>
                              <a:gd name="T6" fmla="*/ 0 60000 65536"/>
                              <a:gd name="T7" fmla="*/ 0 60000 65536"/>
                              <a:gd name="T8" fmla="*/ 0 60000 65536"/>
                            </a:gdLst>
                            <a:ahLst/>
                            <a:cxnLst>
                              <a:cxn ang="T6">
                                <a:pos x="T0" y="T1"/>
                              </a:cxn>
                              <a:cxn ang="T7">
                                <a:pos x="T2" y="T3"/>
                              </a:cxn>
                              <a:cxn ang="T8">
                                <a:pos x="T4" y="T5"/>
                              </a:cxn>
                            </a:cxnLst>
                            <a:rect l="0" t="0" r="r" b="b"/>
                            <a:pathLst>
                              <a:path w="340" h="32">
                                <a:moveTo>
                                  <a:pt x="0" y="0"/>
                                </a:moveTo>
                                <a:lnTo>
                                  <a:pt x="340" y="0"/>
                                </a:lnTo>
                                <a:lnTo>
                                  <a:pt x="340" y="32"/>
                                </a:lnTo>
                              </a:path>
                            </a:pathLst>
                          </a:custGeom>
                          <a:noFill/>
                          <a:ln w="31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54"/>
                        <wps:cNvCnPr>
                          <a:cxnSpLocks noChangeShapeType="1"/>
                        </wps:cNvCnPr>
                        <wps:spPr bwMode="auto">
                          <a:xfrm flipV="1">
                            <a:off x="7437" y="9635"/>
                            <a:ext cx="1" cy="3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6" name="Rectangle 255"/>
                        <wps:cNvSpPr>
                          <a:spLocks noChangeArrowheads="1"/>
                        </wps:cNvSpPr>
                        <wps:spPr bwMode="auto">
                          <a:xfrm>
                            <a:off x="6746" y="9876"/>
                            <a:ext cx="1267" cy="2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256"/>
                        <wps:cNvSpPr>
                          <a:spLocks noChangeArrowheads="1"/>
                        </wps:cNvSpPr>
                        <wps:spPr bwMode="auto">
                          <a:xfrm>
                            <a:off x="6761" y="9813"/>
                            <a:ext cx="1317"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7818" w:rsidRDefault="003F7818" w:rsidP="00C461A7">
                              <w:pPr>
                                <w:jc w:val="center"/>
                              </w:pPr>
                              <w:proofErr w:type="spellStart"/>
                              <w:r>
                                <w:rPr>
                                  <w:b/>
                                  <w:snapToGrid w:val="0"/>
                                  <w:sz w:val="16"/>
                                </w:rPr>
                                <w:t>Worldline</w:t>
                              </w:r>
                              <w:proofErr w:type="spellEnd"/>
                            </w:p>
                          </w:txbxContent>
                        </wps:txbx>
                        <wps:bodyPr rot="0" vert="horz" wrap="square" lIns="0" tIns="0" rIns="0" bIns="0" anchor="t" anchorCtr="0" upright="1">
                          <a:noAutofit/>
                        </wps:bodyPr>
                      </wps:wsp>
                      <wps:wsp>
                        <wps:cNvPr id="288" name="Line 257"/>
                        <wps:cNvCnPr>
                          <a:cxnSpLocks noChangeShapeType="1"/>
                        </wps:cNvCnPr>
                        <wps:spPr bwMode="auto">
                          <a:xfrm>
                            <a:off x="7466" y="8718"/>
                            <a:ext cx="0" cy="288"/>
                          </a:xfrm>
                          <a:prstGeom prst="line">
                            <a:avLst/>
                          </a:prstGeom>
                          <a:noFill/>
                          <a:ln w="889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Line 258"/>
                        <wps:cNvCnPr>
                          <a:cxnSpLocks noChangeShapeType="1"/>
                        </wps:cNvCnPr>
                        <wps:spPr bwMode="auto">
                          <a:xfrm>
                            <a:off x="7466" y="7275"/>
                            <a:ext cx="0" cy="288"/>
                          </a:xfrm>
                          <a:prstGeom prst="line">
                            <a:avLst/>
                          </a:prstGeom>
                          <a:noFill/>
                          <a:ln w="889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0" name="Line 259"/>
                        <wps:cNvCnPr>
                          <a:cxnSpLocks noChangeShapeType="1"/>
                        </wps:cNvCnPr>
                        <wps:spPr bwMode="auto">
                          <a:xfrm>
                            <a:off x="7466" y="5832"/>
                            <a:ext cx="0" cy="288"/>
                          </a:xfrm>
                          <a:prstGeom prst="line">
                            <a:avLst/>
                          </a:prstGeom>
                          <a:noFill/>
                          <a:ln w="889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1" name="AutoShape 260"/>
                        <wps:cNvSpPr>
                          <a:spLocks noChangeArrowheads="1"/>
                        </wps:cNvSpPr>
                        <wps:spPr bwMode="auto">
                          <a:xfrm>
                            <a:off x="8330" y="2542"/>
                            <a:ext cx="1872" cy="864"/>
                          </a:xfrm>
                          <a:prstGeom prst="wedgeRectCallout">
                            <a:avLst>
                              <a:gd name="adj1" fmla="val -74361"/>
                              <a:gd name="adj2" fmla="val 175231"/>
                            </a:avLst>
                          </a:prstGeom>
                          <a:solidFill>
                            <a:srgbClr val="FFFFFF"/>
                          </a:solidFill>
                          <a:ln w="9525">
                            <a:solidFill>
                              <a:srgbClr val="000000"/>
                            </a:solidFill>
                            <a:miter lim="800000"/>
                            <a:headEnd/>
                            <a:tailEnd/>
                          </a:ln>
                        </wps:spPr>
                        <wps:txbx>
                          <w:txbxContent>
                            <w:p w:rsidR="003F7818" w:rsidRDefault="003F7818" w:rsidP="00C461A7">
                              <w:pPr>
                                <w:jc w:val="center"/>
                                <w:rPr>
                                  <w:sz w:val="16"/>
                                </w:rPr>
                              </w:pPr>
                              <w:r>
                                <w:rPr>
                                  <w:sz w:val="16"/>
                                </w:rPr>
                                <w:t xml:space="preserve">Point </w:t>
                              </w:r>
                              <w:proofErr w:type="spellStart"/>
                              <w:r>
                                <w:rPr>
                                  <w:sz w:val="16"/>
                                </w:rPr>
                                <w:t>d’entrée</w:t>
                              </w:r>
                              <w:proofErr w:type="spellEnd"/>
                              <w:r>
                                <w:rPr>
                                  <w:sz w:val="16"/>
                                </w:rPr>
                                <w:t xml:space="preserve"> du </w:t>
                              </w:r>
                              <w:proofErr w:type="spellStart"/>
                              <w:r>
                                <w:rPr>
                                  <w:sz w:val="16"/>
                                </w:rPr>
                                <w:t>réseau</w:t>
                              </w:r>
                              <w:proofErr w:type="spellEnd"/>
                              <w:r>
                                <w:rPr>
                                  <w:sz w:val="16"/>
                                </w:rPr>
                                <w:t xml:space="preserve"> </w:t>
                              </w:r>
                              <w:proofErr w:type="spellStart"/>
                              <w:r>
                                <w:rPr>
                                  <w:sz w:val="16"/>
                                </w:rPr>
                                <w:t>Worldline</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57" o:spid="_x0000_s1374" style="position:absolute;left:0;text-align:left;margin-left:.05pt;margin-top:15.25pt;width:477.45pt;height:573.25pt;z-index:251686912" coordorigin="1418,2542" coordsize="9792,1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">
                <v:shape id="Freeform 27" o:spid="_x0000_s1375" style="position:absolute;left:1770;top:4359;width:5948;height:3076;visibility:visible;mso-wrap-style:square;v-text-anchor:top" coordsize="5948,30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fM8EA&#10;AADbAAAADwAAAGRycy9kb3ducmV2LnhtbERPy4rCMBTdC/5DuIK7MVUclWoUcUZGUBSrH3Bpbh/Y&#10;3NQmo52/N4sBl4fzXqxaU4kHNa60rGA4iEAQp1aXnCu4XrYfMxDOI2usLJOCP3KwWnY7C4y1ffKZ&#10;HonPRQhhF6OCwvs6ltKlBRl0A1sTBy6zjUEfYJNL3eAzhJtKjqJoIg2WHBoKrGlTUHpLfo2CY378&#10;uY/vp2xvy8t3Mj2cttlXplS/167nIDy1/i3+d++0gs8wNnw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nzPBAAAA2wAAAA8AAAAAAAAAAAAAAAAAmAIAAGRycy9kb3du&#10;cmV2LnhtbFBLBQYAAAAABAAEAPUAAACGAwAAAAA=&#10;" path="m5948,242r-29,-26l5888,190r-31,-24l5821,144r-36,-22l5749,103,5711,86,5670,70,5629,55,5586,43,5543,31r-43,-9l5454,14,5408,7,5363,2,5317,r-48,l5224,r-48,2l5130,5r-48,7l5037,19r-46,7l4945,38r-45,12l4854,65r-43,14l4768,96r-43,19l4684,137r-38,21l4607,182r-38,27l4528,240r-41,33l4449,312r-36,38l4379,391r-33,41l4315,477r-29,46l4257,569r-24,48l4207,667r-22,50l4161,768r-19,53l4123,873r-19,53l4087,979r-17,55l4056,1087r-15,55l4029,1195r-14,55l4005,1303r-12,53l3984,1408r-10,53l3964,1512r-9,50l3948,1612r-10,48l3931,1706r-7,46l3916,1795r-7,31l3904,1855r-4,29l3895,1912r-5,27l3883,1965r-5,27l3873,2018r-7,24l3861,2066r-7,24l3847,2114r-7,24l3832,2162r-7,22l3816,2205r-10,22l3797,2251r-10,21l3777,2294r-12,22l3753,2337r-12,19l3722,2385r-17,29l3684,2440r-19,27l3643,2495r-24,27l3595,2548r-24,27l3545,2601r-29,24l3489,2649r-28,24l3430,2697r-29,22l3367,2740r-31,19l3302,2779r-33,19l3235,2815r-36,14l3163,2843r-36,15l3091,2870r-38,9l3015,2887r-39,7l2938,2899r-39,4l2859,2906r-41,-3l2770,2901r-48,-5l2672,2889r-48,-12l2573,2865r-53,-14l2470,2836r-50,-19l2367,2798r-53,-22l2261,2755r-55,-24l2153,2707r-55,-24l2043,2656r-55,-26l1933,2606r-55,-27l1820,2551r-57,-24l1705,2500r-58,-26l1590,2450r-58,-24l1472,2402r-60,-22l1355,2359r-60,-19l1232,2320r-60,-16l1144,2296r-27,-4l1089,2284r-29,-4l1033,2275r-28,-5l976,2265r-27,-5l921,2258r-27,-2l865,2256r-26,-3l810,2253r-26,l758,2253r-29,3l702,2258r-26,5l652,2265r-26,5l599,2277r-24,7l551,2292r-24,9l489,2316r-38,19l415,2354r-36,24l345,2402r-31,26l283,2457r-32,31l223,2519r-27,32l172,2587r-24,33l124,2656r-19,39l86,2731r-17,38l52,2807r-12,39l28,2884r-9,41l9,2963r-5,39l2,3040,,3076e" filled="f" strokeweight=".25pt">
                  <v:path arrowok="t" o:connecttype="custom" o:connectlocs="5857,166;5711,86;5543,31;5363,2;5176,2;4991,26;4811,79;4646,158;4487,273;4346,432;4233,617;4142,821;4070,1034;4015,1250;3974,1461;3938,1660;3909,1826;3890,1939;3866,2042;3840,2138;3806,2227;3765,2316;3705,2414;3619,2522;3516,2625;3401,2719;3269,2798;3127,2858;2976,2894;2818,2903;2624,2877;2420,2817;2206,2731;1988,2630;1763,2527;1532,2426;1295,2340;1117,2292;1005,2270;894,2256;784,2253;676,2263;575,2284;451,2335;314,2428;196,2551;105,2695;40,2846;4,3002" o:connectangles="0,0,0,0,0,0,0,0,0,0,0,0,0,0,0,0,0,0,0,0,0,0,0,0,0,0,0,0,0,0,0,0,0,0,0,0,0,0,0,0,0,0,0,0,0,0,0,0,0"/>
                </v:shape>
                <v:group id="Group 28" o:spid="_x0000_s1376" style="position:absolute;left:2426;top:10305;width:7761;height:679" coordorigin="1792,7620" coordsize="776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line id="Line 29" o:spid="_x0000_s1377" style="position:absolute;visibility:visible;mso-wrap-style:square" from="1792,7730" to="9553,7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8bL0AAADbAAAADwAAAGRycy9kb3ducmV2LnhtbERPy4rCMBTdC/5DuAPubDouZFqNMgwU&#10;uhrQ8QMuzbUpNjcliX38vVkMuDyc9/E8216M5EPnWMFnloMgbpzuuFVw+6u2XyBCRNbYOyYFCwU4&#10;n9arI5baTXyh8RpbkUI4lKjAxDiUUobGkMWQuYE4cXfnLcYEfSu1xymF217u8nwvLXacGgwO9GOo&#10;eVyfVkHdxEvlbc3LUlS/xXTrTTFWSm0+5u8DiEhzfIv/3bVWsE/r05f0A+Tp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DNfGy9AAAA2wAAAA8AAAAAAAAAAAAAAAAAoQIA&#10;AGRycy9kb3ducmV2LnhtbFBLBQYAAAAABAAEAPkAAACLAwAAAAA=&#10;" strokeweight="1.2pt"/>
                  <v:shape id="Freeform 30" o:spid="_x0000_s1378" style="position:absolute;left:2811;top:7960;width:2861;height:310;visibility:visible;mso-wrap-style:square;v-text-anchor:top" coordsize="2861,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bPsMA&#10;AADbAAAADwAAAGRycy9kb3ducmV2LnhtbESP3WoCMRSE7wu+QzhC72pWL7Zla5RW0JYiBX8e4LA5&#10;3axuTpYkrrtv3wiCl8PMfMPMl71tREc+1I4VTCcZCOLS6ZorBcfD+uUNRIjIGhvHpGCgAMvF6GmO&#10;hXZX3lG3j5VIEA4FKjAxtoWUoTRkMUxcS5y8P+ctxiR9JbXHa4LbRs6yLJcWa04LBltaGSrP+4tV&#10;cMpfP7nptno4fPnNZfghrs2vUs/j/uMdRKQ+PsL39rdWkE/h9iX9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bPsMAAADbAAAADwAAAAAAAAAAAAAAAACYAgAAZHJzL2Rv&#10;d25yZXYueG1sUEsFBgAAAAAEAAQA9QAAAIgDAAAAAA==&#10;" path="m,310l,,2861,e" filled="f" strokeweight="1.2pt">
                    <v:path arrowok="t" o:connecttype="custom" o:connectlocs="0,310;0,0;2861,0" o:connectangles="0,0,0"/>
                  </v:shape>
                  <v:shape id="Freeform 31" o:spid="_x0000_s1379" style="position:absolute;left:5672;top:7960;width:1399;height:339;visibility:visible;mso-wrap-style:square;v-text-anchor:top" coordsize="1399,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zicQA&#10;AADbAAAADwAAAGRycy9kb3ducmV2LnhtbESPT2vCQBTE74V+h+UJvRTd1IOU6CoiCGkvxv/XZ/aZ&#10;jWbfhuxW02/fFQoeh5n5DTOZdbYWN2p95VjBxyABQVw4XXGpYLdd9j9B+ICssXZMCn7Jw2z6+jLB&#10;VLs7r+m2CaWIEPYpKjAhNKmUvjBk0Q9cQxy9s2sthijbUuoW7xFuazlMkpG0WHFcMNjQwlBx3fxY&#10;BV/5xV9Oev9+XJpVnme7w3e2Oij11uvmYxCBuvAM/7czrWA0hMeX+APk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Gc4nEAAAA2wAAAA8AAAAAAAAAAAAAAAAAmAIAAGRycy9k&#10;b3ducmV2LnhtbFBLBQYAAAAABAAEAPUAAACJAwAAAAA=&#10;" path="m1399,339l1399,,,e" filled="f" strokeweight="1.2pt">
                    <v:path arrowok="t" o:connecttype="custom" o:connectlocs="1399,339;1399,0;0,0" o:connectangles="0,0,0"/>
                  </v:shape>
                  <v:line id="Line 32" o:spid="_x0000_s1380" style="position:absolute;visibility:visible;mso-wrap-style:square" from="5672,7620" to="5673,7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iG8EAAADbAAAADwAAAGRycy9kb3ducmV2LnhtbESP3YrCMBSE7xd8h3CEvVtTV5BtNYoI&#10;hV4Juj7AoTk2xeakJLE/b79ZWNjLYWa+YfbHyXZiIB9axwrWqwwEce10y42C+3f58QUiRGSNnWNS&#10;MFOA42HxtsdCu5GvNNxiIxKEQ4EKTIx9IWWoDVkMK9cTJ+/hvMWYpG+k9jgmuO3kZ5ZtpcWW04LB&#10;ns6G6uftZRVUdbyW3lY8z3l5ycd7Z/KhVOp9OZ12ICJN8T/81660gu0Gfr+kHy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IbwQAAANsAAAAPAAAAAAAAAAAAAAAA&#10;AKECAABkcnMvZG93bnJldi54bWxQSwUGAAAAAAQABAD5AAAAjwMAAAAA&#10;" strokeweight="1.2pt"/>
                  <v:shape id="Freeform 33" o:spid="_x0000_s1381" style="position:absolute;left:5672;top:7620;width:2639;height:340;visibility:visible;mso-wrap-style:square;v-text-anchor:top" coordsize="2639,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3FasQA&#10;AADbAAAADwAAAGRycy9kb3ducmV2LnhtbESPzWrDMBCE74W8g9hAb7XsUlzjRgkhEGJyapMeetxa&#10;G9vEWrmW4p+3jwqFHoeZ+YZZbSbTioF611hWkEQxCOLS6oYrBZ/n/VMGwnlkja1lUjCTg8168bDC&#10;XNuRP2g4+UoECLscFdTed7mUrqzJoItsRxy8i+0N+iD7SuoexwA3rXyO41QabDgs1NjRrqbyeroZ&#10;Be8FfrnX+VAN1qTN/ntOfo5ZotTjctq+gfA0+f/wX7vQCtIX+P0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dxWrEAAAA2wAAAA8AAAAAAAAAAAAAAAAAmAIAAGRycy9k&#10;b3ducmV2LnhtbFBLBQYAAAAABAAEAPUAAACJAwAAAAA=&#10;" path="m2639,r,340l,340e" filled="f" strokeweight="1.2pt">
                    <v:path arrowok="t" o:connecttype="custom" o:connectlocs="2639,0;2639,340;0,340" o:connectangles="0,0,0"/>
                  </v:shape>
                </v:group>
                <v:shape id="Freeform 34" o:spid="_x0000_s1382" style="position:absolute;left:4998;top:4999;width:2041;height:393;visibility:visible;mso-wrap-style:square;v-text-anchor:top" coordsize="204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1IUsYA&#10;AADbAAAADwAAAGRycy9kb3ducmV2LnhtbESPQWsCMRSE74L/IbyCN82uoOjWKEUo7aHUVqX0+Lp5&#10;3SzdvGyT1N36601B6HGYmW+Y1aa3jTiRD7VjBfkkA0FcOl1zpeB4uB8vQISIrLFxTAp+KcBmPRys&#10;sNCu41c67WMlEoRDgQpMjG0hZSgNWQwT1xIn79N5izFJX0ntsUtw28hpls2lxZrTgsGWtobKr/2P&#10;VZA9nXd5vfvoXr6Nf3h/Pizz6ZtWanTT392CiNTH//C1/agVzGfw9yX9A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1IUsYAAADbAAAADwAAAAAAAAAAAAAAAACYAgAAZHJz&#10;L2Rvd25yZXYueG1sUEsFBgAAAAAEAAQA9QAAAIsDAAAAAA==&#10;" path="m,381l1159,r-84,256l2041,12,883,393,967,136,,381xe" fillcolor="black" strokeweight=".25pt">
                  <v:path arrowok="t" o:connecttype="custom" o:connectlocs="0,381;1159,0;1075,256;2041,12;883,393;967,136;0,381" o:connectangles="0,0,0,0,0,0,0"/>
                </v:shape>
                <v:shape id="Freeform 35" o:spid="_x0000_s1383" style="position:absolute;left:5804;top:5380;width:552;height:310;visibility:visible;mso-wrap-style:square;v-text-anchor:top" coordsize="552,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h3cEA&#10;AADbAAAADwAAAGRycy9kb3ducmV2LnhtbESPQYvCMBSE78L+h/AWvGm6gsXtGmURBEFBrAt7fTTP&#10;tpi8lCRq/fdGEDwOM/MNM1/21ogr+dA6VvA1zkAQV063XCv4O65HMxAhIms0jknBnQIsFx+DORba&#10;3fhA1zLWIkE4FKigibErpAxVQxbD2HXEyTs5bzEm6WupPd4S3Bo5ybJcWmw5LTTY0aqh6lxerAJr&#10;fX0ogzP7lbl8/08nu20ZZkoNP/vfHxCR+vgOv9obrSDP4fkl/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1Id3BAAAA2wAAAA8AAAAAAAAAAAAAAAAAmAIAAGRycy9kb3du&#10;cmV2LnhtbFBLBQYAAAAABAAEAPUAAACGAwAAAAA=&#10;" path="m,94l38,310,552,219,513,,,94xe" stroked="f">
                  <v:path arrowok="t" o:connecttype="custom" o:connectlocs="0,94;38,310;552,219;513,0;0,94" o:connectangles="0,0,0,0,0"/>
                </v:shape>
                <v:rect id="Rectangle 36" o:spid="_x0000_s1384" style="position:absolute;left:5882;top:5325;width:1020;height:364;rotation:-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G7wcIA&#10;AADbAAAADwAAAGRycy9kb3ducmV2LnhtbESPwWrDMBBE74H+g9hCL6GR0kMaXMuhlARyTFx/wGJt&#10;LFNp5VpK4vTrq0Chx2Fm3jDlZvJOXGiMfWANy4UCQdwG03OnofncPa9BxIRs0AUmDTeKsKkeZiUW&#10;Jlz5SJc6dSJDOBaowaY0FFLG1pLHuAgDcfZOYfSYshw7aUa8Zrh38kWplfTYc16wONCHpfarPnsN&#10;6lC7+D13R7s9RTck37Q/QWn99Di9v4FINKX/8F97bzSsXuH+Jf8AW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bvBwgAAANsAAAAPAAAAAAAAAAAAAAAAAJgCAABkcnMvZG93&#10;bnJldi54bWxQSwUGAAAAAAQABAD1AAAAhwMAAAAA&#10;" stroked="f">
                  <v:textbox inset="0,0,0,0">
                    <w:txbxContent>
                      <w:p w:rsidR="003F7818" w:rsidRDefault="003F7818" w:rsidP="00C461A7">
                        <w:r>
                          <w:rPr>
                            <w:b/>
                            <w:snapToGrid w:val="0"/>
                            <w:sz w:val="16"/>
                          </w:rPr>
                          <w:t xml:space="preserve">    INTERNET</w:t>
                        </w:r>
                      </w:p>
                    </w:txbxContent>
                  </v:textbox>
                </v:rect>
                <v:rect id="Rectangle 37" o:spid="_x0000_s1385" style="position:absolute;left:3895;top:5239;width:53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Q8ML4A&#10;AADbAAAADwAAAGRycy9kb3ducmV2LnhtbERPTYvCMBC9C/sfwizszabroUg1iluoeFxb8Tw2Y1Ns&#10;JqWJ2v33m4Pg8fG+19vJ9uJBo+8cK/hOUhDEjdMdtwpOdTlfgvABWWPvmBT8kYft5mO2xly7Jx/p&#10;UYVWxBD2OSowIQy5lL4xZNEnbiCO3NWNFkOEYyv1iM8Ybnu5SNNMWuw4NhgcqDDU3Kq7VfBbnC+a&#10;9vWlPNSuktn+x6TuqNTX57RbgQg0hbf45T5oBVkcG7/EHyA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u0PDC+AAAA2wAAAA8AAAAAAAAAAAAAAAAAmAIAAGRycy9kb3ducmV2&#10;LnhtbFBLBQYAAAAABAAEAPUAAACDAwAAAAA=&#10;" strokeweight=".7pt"/>
                <v:rect id="Rectangle 38" o:spid="_x0000_s1386" style="position:absolute;left:4425;top:5239;width:31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iZq8EA&#10;AADbAAAADwAAAGRycy9kb3ducmV2LnhtbESPQYvCMBSE78L+h/AWvGm6eyjaNYoKFo/ayp6fzbMp&#10;Ni+lidr99xtB8DjMzDfMYjXYVtyp941jBV/TBARx5XTDtYJTuZvMQPiArLF1TAr+yMNq+TFaYKbd&#10;g490L0ItIoR9hgpMCF0mpa8MWfRT1xFH7+J6iyHKvpa6x0eE21Z+J0kqLTYcFwx2tDVUXYubVXDY&#10;/p415eV5ty9dIdN8YxJ3VGr8Oax/QAQawjv8au+1gnQOzy/x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4mavBAAAA2wAAAA8AAAAAAAAAAAAAAAAAmAIAAGRycy9kb3du&#10;cmV2LnhtbFBLBQYAAAAABAAEAPUAAACGAwAAAAA=&#10;" strokeweight=".7pt"/>
                <v:shape id="Freeform 39" o:spid="_x0000_s1387" style="position:absolute;left:3895;top:5284;width:849;height:190;visibility:visible;mso-wrap-style:square;v-text-anchor:top" coordsize="8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4XcAA&#10;AADbAAAADwAAAGRycy9kb3ducmV2LnhtbERPu2rDMBTdC/0HcQvZarklNMG1EtKCIUsgdbJ0u1i3&#10;thrryljy6++jodDxcN75fratGKn3xrGClyQFQVw5bbhWcL0Uz1sQPiBrbB2TgoU87HePDzlm2k38&#10;RWMZahFD2GeooAmhy6T0VUMWfeI64sj9uN5iiLCvpe5xiuG2la9p+iYtGo4NDXb02VB1KwergG/n&#10;Yb1JywONH7/fVJwW40yp1OppPryDCDSHf/Gf+6gVbOL6+CX+AL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94XcAAAADbAAAADwAAAAAAAAAAAAAAAACYAgAAZHJzL2Rvd25y&#10;ZXYueG1sUEsFBgAAAAAEAAQA9QAAAIUDAAAAAA==&#10;" path="m,190r503,l503,,,,,190xm561,190r288,l849,,561,r,190xe" fillcolor="black" strokeweight=".25pt">
                  <v:path arrowok="t" o:connecttype="custom" o:connectlocs="0,190;503,190;503,0;0,0;0,190;561,190;849,190;849,0;561,0;561,190" o:connectangles="0,0,0,0,0,0,0,0,0,0"/>
                  <o:lock v:ext="edit" verticies="t"/>
                </v:shape>
                <v:shape id="Freeform 40" o:spid="_x0000_s1388" style="position:absolute;left:3921;top:5251;width:811;height:21;visibility:visible;mso-wrap-style:square;v-text-anchor:top" coordsize="81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f5MIA&#10;AADbAAAADwAAAGRycy9kb3ducmV2LnhtbESPQYvCMBSE7wv+h/AEb2vaPVSpxiKCIIsHrb14ezTP&#10;trR5KU3U+u/NwoLHYWa+YdbZaDrxoME1lhXE8wgEcWl1w5WC4rL/XoJwHlljZ5kUvMhBtpl8rTHV&#10;9slneuS+EgHCLkUFtfd9KqUrazLo5rYnDt7NDgZ9kEMl9YDPADed/ImiRBpsOCzU2NOuprLN70bB&#10;+LratsyTuz3qRVsU8vdw6hKlZtNxuwLhafSf8H/7oBUsYvj7En6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R/kwgAAANsAAAAPAAAAAAAAAAAAAAAAAJgCAABkcnMvZG93&#10;bnJldi54bWxQSwUGAAAAAAQABAD1AAAAhwMAAAAA&#10;" path="m782,21r29,l811,,782,r,21xm79,16r27,l106,4,79,4r,12xm38,16r29,l67,4,38,4r,12xm,16r26,l26,4,,4,,16xe" strokeweight=".25pt">
                  <v:path arrowok="t" o:connecttype="custom" o:connectlocs="782,21;811,21;811,0;782,0;782,21;79,16;106,16;106,4;79,4;79,16;38,16;67,16;67,4;38,4;38,16;0,16;26,16;26,4;0,4;0,16" o:connectangles="0,0,0,0,0,0,0,0,0,0,0,0,0,0,0,0,0,0,0,0"/>
                  <o:lock v:ext="edit" verticies="t"/>
                </v:shape>
                <v:line id="Line 41" o:spid="_x0000_s1389" style="position:absolute;visibility:visible;mso-wrap-style:square" from="4398,5239" to="4399,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1icQAAADbAAAADwAAAGRycy9kb3ducmV2LnhtbESPQWsCMRSE74X+h/AK3mq2Kq1sjVKK&#10;gngQVnuot8fmuVncvKxJXNd/b4RCj8PMfMPMFr1tREc+1I4VvA0zEMSl0zVXCn72q9cpiBCRNTaO&#10;ScGNAizmz08zzLW7ckHdLlYiQTjkqMDE2OZShtKQxTB0LXHyjs5bjEn6SmqP1wS3jRxl2bu0WHNa&#10;MNjSt6HytLtYBf4Qw29xHm+6SbU8b0/e7OlYKDV46b8+QUTq43/4r73WCj5G8Pi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wTWJxAAAANsAAAAPAAAAAAAAAAAA&#10;AAAAAKECAABkcnMvZG93bnJldi54bWxQSwUGAAAAAAQABAD5AAAAkgMAAAAA&#10;" strokeweight=".25pt"/>
                <v:line id="Line 42" o:spid="_x0000_s1390" style="position:absolute;flip:y;visibility:visible;mso-wrap-style:square" from="4451,5239" to="4452,5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9U1sQAAADbAAAADwAAAGRycy9kb3ducmV2LnhtbESPwU7DMBBE75X4B2srcamoQ4ogCnUr&#10;QEpVuJHCfRUvTmi8jmy3DX+PK1XqcTQ7b3aW69H24kg+dI4V3M8zEMSN0x0bBV+76q4AESKyxt4x&#10;KfijAOvVzWSJpXYn/qRjHY1IEA4lKmhjHEopQ9OSxTB3A3Hyfpy3GJP0RmqPpwS3vcyz7FFa7Dg1&#10;tDjQW0vNvj7Y9Mb7rige9Ic3rzNT/ebfebUpNkrdTseXZxCRxng9vqS3WsHTAs5bEgD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1TWxAAAANsAAAAPAAAAAAAAAAAA&#10;AAAAAKECAABkcnMvZG93bnJldi54bWxQSwUGAAAAAAQABAD5AAAAkgMAAAAA&#10;" strokeweight=".25pt"/>
                <v:rect id="Rectangle 43" o:spid="_x0000_s1391" style="position:absolute;left:4019;top:5587;width:598;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44" o:spid="_x0000_s1392" style="position:absolute;left:4034;top:5601;width:655;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3F7818" w:rsidRDefault="003F7818" w:rsidP="00C461A7">
                        <w:proofErr w:type="spellStart"/>
                        <w:r>
                          <w:rPr>
                            <w:snapToGrid w:val="0"/>
                            <w:sz w:val="16"/>
                          </w:rPr>
                          <w:t>Routeur</w:t>
                        </w:r>
                        <w:proofErr w:type="spellEnd"/>
                      </w:p>
                    </w:txbxContent>
                  </v:textbox>
                </v:rect>
                <v:group id="Group 45" o:spid="_x0000_s1393" style="position:absolute;left:1657;top:4811;width:1132;height:852" coordorigin="2255,4526" coordsize="1132,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46" o:spid="_x0000_s1394" style="position:absolute;left:2255;top:4526;width:1132;height:852;visibility:visible;mso-wrap-style:square;v-text-anchor:top" coordsize="113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L3g8YA&#10;AADbAAAADwAAAGRycy9kb3ducmV2LnhtbESPQWvCQBSE74X+h+UVeqsbLahEV7HViAdpNYrg7ZF9&#10;Jmmzb0N21fTfuwXB4zAz3zDjaWsqcaHGlZYVdDsRCOLM6pJzBftd8jYE4TyyxsoyKfgjB9PJ89MY&#10;Y22vvKVL6nMRIOxiVFB4X8dSuqwgg65ja+LgnWxj0AfZ5FI3eA1wU8leFPWlwZLDQoE1fRaU/aZn&#10;o2CTLo/v8+/t13KR5O7jBw9Jb31Q6vWlnY1AeGr9I3xvr7SCwQD+v4QfI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L3g8YAAADbAAAADwAAAAAAAAAAAAAAAACYAgAAZHJz&#10;L2Rvd25yZXYueG1sUEsFBgAAAAAEAAQA9QAAAIsDAAAAAA==&#10;" path="m,852l,833,113,780,113,,415,r,780l537,833r,19l,852xm453,732r106,l676,761r,60l559,821r,31l1026,852r,-31l909,821r,-60l1026,732r106,l1132,214r-679,l453,732xe" strokeweight=".7pt">
                    <v:path arrowok="t" o:connecttype="custom" o:connectlocs="0,852;0,833;113,780;113,0;415,0;415,780;537,833;537,852;0,852;453,732;559,732;676,761;676,821;559,821;559,852;1026,852;1026,821;909,821;909,761;1026,732;1132,732;1132,214;453,214;453,732" o:connectangles="0,0,0,0,0,0,0,0,0,0,0,0,0,0,0,0,0,0,0,0,0,0,0,0"/>
                    <o:lock v:ext="edit" verticies="t"/>
                  </v:shape>
                  <v:line id="Line 47" o:spid="_x0000_s1395" style="position:absolute;visibility:visible;mso-wrap-style:square" from="2368,5306" to="2369,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NcAAAADbAAAADwAAAGRycy9kb3ducmV2LnhtbERPzYrCMBC+C/sOYQQvoql70NI1iisI&#10;9aJWfYChGduyyaQ2We2+/eYgePz4/pfr3hrxoM43jhXMpgkI4tLphisF18tukoLwAVmjcUwK/sjD&#10;evUxWGKm3ZMLepxDJWII+wwV1CG0mZS+rMmin7qWOHI311kMEXaV1B0+Y7g18jNJ5tJiw7Ghxpa2&#10;NZU/51+rYJwW12Nefttberjs7yeTL5zJlRoN+80XiEB9eItf7lwrWMSx8Uv8A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ujXAAAAA2wAAAA8AAAAAAAAAAAAAAAAA&#10;oQIAAGRycy9kb3ducmV2LnhtbFBLBQYAAAAABAAEAPkAAACOAwAAAAA=&#10;" strokeweight=".7pt"/>
                  <v:line id="Line 48" o:spid="_x0000_s1396" style="position:absolute;visibility:visible;mso-wrap-style:square" from="2670,5306" to="2671,5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MfrsQAAADbAAAADwAAAGRycy9kb3ducmV2LnhtbESPQWvCQBSE74X+h+UJXopu6kHT6Cq1&#10;UIgX26g/4JF9JsHdtzG71fjvXaHgcZiZb5jFqrdGXKjzjWMF7+MEBHHpdMOVgsP+e5SC8AFZo3FM&#10;Cm7kYbV8fVlgpt2VC7rsQiUihH2GCuoQ2kxKX9Zk0Y9dSxy9o+sshii7SuoOrxFujZwkyVRabDgu&#10;1NjSV03lafdnFbylxeEnL9f2mG73m/OvyWfO5EoNB/3nHESgPjzD/+1cK5h9wONL/AF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x+uxAAAANsAAAAPAAAAAAAAAAAA&#10;AAAAAKECAABkcnMvZG93bnJldi54bWxQSwUGAAAAAAQABAD5AAAAkgMAAAAA&#10;" strokeweight=".7pt"/>
                  <v:line id="Line 49" o:spid="_x0000_s1397" style="position:absolute;visibility:visible;mso-wrap-style:square" from="2461,4793" to="2576,4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GFMAAAADbAAAADwAAAGRycy9kb3ducmV2LnhtbERPzYrCMBC+C75DGMGLaKqHtVSj7ApC&#10;vbhWfYChGduyyaTbRK1vbw4Le/z4/tfb3hrxoM43jhXMZwkI4tLphisF18t+moLwAVmjcUwKXuRh&#10;uxkO1php9+SCHudQiRjCPkMFdQhtJqUva7LoZ64ljtzNdRZDhF0ldYfPGG6NXCTJh7TYcGyosaVd&#10;TeXP+W4VTNLi+p2XX/aWHi+H35PJl87kSo1H/ecKRKA+/Iv/3LlWkMb18Uv8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BcxhTAAAAA2wAAAA8AAAAAAAAAAAAAAAAA&#10;oQIAAGRycy9kb3ducmV2LnhtbFBLBQYAAAAABAAEAPkAAACOAwAAAAA=&#10;" strokeweight=".7pt"/>
                  <v:line id="Line 50" o:spid="_x0000_s1398" style="position:absolute;visibility:visible;mso-wrap-style:square" from="2442,4704" to="2593,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Bjj8MAAADbAAAADwAAAGRycy9kb3ducmV2LnhtbESP3YrCMBSE74V9h3AWvBFN3Qst1Siu&#10;INQb/x/g0BzbYnLSbbLaffuNIHg5zMw3zHzZWSPu1PrasYLxKAFBXDhdc6ngct4MUxA+IGs0jknB&#10;H3lYLj56c8y0e/CR7qdQighhn6GCKoQmk9IXFVn0I9cQR+/qWoshyraUusVHhFsjv5JkIi3WHBcq&#10;bGhdUXE7/VoFg/R42efFt72mu/P252DyqTO5Uv3PbjUDEagL7/CrnWsF6Ri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QY4/DAAAA2wAAAA8AAAAAAAAAAAAA&#10;AAAAoQIAAGRycy9kb3ducmV2LnhtbFBLBQYAAAAABAAEAPkAAACRAwAAAAA=&#10;" strokeweight=".7pt"/>
                  <v:rect id="Rectangle 51" o:spid="_x0000_s1399" style="position:absolute;left:2406;top:4562;width:225;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ImuMYA&#10;AADbAAAADwAAAGRycy9kb3ducmV2LnhtbESPQWvCQBSE74L/YXmCF6mbplQkugkarAQKBbXg9ZF9&#10;TUKzb9PsVlN/vVso9DjMzDfMOhtMKy7Uu8aygsd5BIK4tLrhSsH76eVhCcJ5ZI2tZVLwQw6ydDxa&#10;Y6LtlQ90OfpKBAi7BBXU3neJlK6syaCb2444eB+2N+iD7Cupe7wGuGllHEULabDhsFBjR3lN5efx&#10;2yh4my2K552ubHHeb+OvV5nvn265UtPJsFmB8DT4//Bfu9AKljH8fgk/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ImuMYAAADbAAAADwAAAAAAAAAAAAAAAACYAgAAZHJz&#10;L2Rvd25yZXYueG1sUEsFBgAAAAAEAAQA9QAAAIsDAAAAAA==&#10;" filled="f" strokeweight=".7pt"/>
                  <v:line id="Line 52" o:spid="_x0000_s1400" style="position:absolute;visibility:visible;mso-wrap-style:square" from="2931,5347" to="3164,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5YY8QAAADbAAAADwAAAGRycy9kb3ducmV2LnhtbESP3WrCQBSE74W+w3IEb6RuqmBD6iq1&#10;UIg3Wn8e4JA9JsHdszG71fj2riB4OczMN8xs0VkjLtT62rGCj1ECgrhwuuZSwWH/+56C8AFZo3FM&#10;Cm7kYTF/680w0+7KW7rsQikihH2GCqoQmkxKX1Rk0Y9cQxy9o2sthijbUuoWrxFujRwnyVRarDku&#10;VNjQT0XFafdvFQzT7WGTF0t7TNf71fnP5J/O5EoN+t33F4hAXXiFn+1cK0gn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jlhjxAAAANsAAAAPAAAAAAAAAAAA&#10;AAAAAKECAABkcnMvZG93bnJldi54bWxQSwUGAAAAAAQABAD5AAAAkgMAAAAA&#10;" strokeweight=".7pt"/>
                  <v:line id="Line 53" o:spid="_x0000_s1401" style="position:absolute;visibility:visible;mso-wrap-style:square" from="2931,5287" to="3164,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AF8QAAADbAAAADwAAAGRycy9kb3ducmV2LnhtbESP3WrCQBSE74W+w3IEb6RuKmJD6iq1&#10;UIg3Wn8e4JA9JsHdszG71fj2riB4OczMN8xs0VkjLtT62rGCj1ECgrhwuuZSwWH/+56C8AFZo3FM&#10;Cm7kYTF/680w0+7KW7rsQikihH2GCqoQmkxKX1Rk0Y9cQxy9o2sthijbUuoWrxFujRwnyVRarDku&#10;VNjQT0XFafdvFQzT7WGTF0t7TNf71fnP5J/O5EoN+t33F4hAXXiFn+1cK0gn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8AXxAAAANsAAAAPAAAAAAAAAAAA&#10;AAAAAKECAABkcnMvZG93bnJldi54bWxQSwUGAAAAAAQABAD5AAAAkgMAAAAA&#10;" strokeweight=".7pt"/>
                  <v:line id="Line 54" o:spid="_x0000_s1402" style="position:absolute;visibility:visible;mso-wrap-style:square" from="2814,5258" to="3281,5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tljMQAAADbAAAADwAAAGRycy9kb3ducmV2LnhtbESP3WrCQBSE74W+w3IEb6RuKmhD6iq1&#10;UIg3Wn8e4JA9JsHdszG71fj2riB4OczMN8xs0VkjLtT62rGCj1ECgrhwuuZSwWH/+56C8AFZo3FM&#10;Cm7kYTF/680w0+7KW7rsQikihH2GCqoQmkxKX1Rk0Y9cQxy9o2sthijbUuoWrxFujRwnyVRarDku&#10;VNjQT0XFafdvFQzT7WGTF0t7TNf71fnP5J/O5EoN+t33F4hAXXiFn+1cK0gn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2WMxAAAANsAAAAPAAAAAAAAAAAA&#10;AAAAAKECAABkcnMvZG93bnJldi54bWxQSwUGAAAAAAQABAD5AAAAkgMAAAAA&#10;" strokeweight=".7pt"/>
                  <v:shape id="Freeform 55" o:spid="_x0000_s1403" style="position:absolute;left:2396;top:5095;width:245;height:231;visibility:visible;mso-wrap-style:square;v-text-anchor:top" coordsize="245,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9IcMA&#10;AADbAAAADwAAAGRycy9kb3ducmV2LnhtbESPT2sCMRTE74LfITzBi2iiBWu3RvEPhd6k6qHHx+Z1&#10;d3HzEjbRXb+9KQgeh5n5DbNcd7YWN2pC5VjDdKJAEOfOVFxoOJ++xgsQISIbrB2ThjsFWK/6vSVm&#10;xrX8Q7djLESCcMhQQxmjz6QMeUkWw8R54uT9ucZiTLIppGmwTXBby5lSc2mx4rRQoqddSfnleLUa&#10;3kfV717NPtrL4W2zPXRnr2zttR4Ous0niEhdfIWf7W+jYTGH/y/p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u9IcMAAADbAAAADwAAAAAAAAAAAAAAAACYAgAAZHJzL2Rv&#10;d25yZXYueG1sUEsFBgAAAAAEAAQA9QAAAIgDAAAAAA==&#10;" path="m,142r20,l20,,,,,142xm36,142r20,l56,,36,r,142xm75,142r19,l94,,75,r,142xm113,142r19,l132,,113,r,142xm151,142r20,l171,,151,r,142xm187,142r20,l207,,187,r,142xm226,142r19,l245,,226,r,142xm226,231r19,l245,159r-19,l226,231xm187,231r20,l207,159r-20,l187,231xm151,231r20,l171,159r-20,l151,231xm113,231r19,l132,159r-19,l113,231xm75,231r19,l94,159r-19,l75,231xm36,231r20,l56,159r-20,l36,231xm,231r20,l20,159,,159r,72xe" strokeweight=".25pt">
                    <v:path arrowok="t" o:connecttype="custom" o:connectlocs="20,142;0,0;36,142;56,0;36,142;94,142;75,0;113,142;132,0;113,142;171,142;151,0;187,142;207,0;187,142;245,142;226,0;226,231;245,159;226,231;207,231;187,159;151,231;171,159;151,231;132,231;113,159;75,231;94,159;75,231;56,231;36,159;0,231;20,159;0,231" o:connectangles="0,0,0,0,0,0,0,0,0,0,0,0,0,0,0,0,0,0,0,0,0,0,0,0,0,0,0,0,0,0,0,0,0,0,0"/>
                    <o:lock v:ext="edit" verticies="t"/>
                  </v:shape>
                  <v:rect id="Rectangle 56" o:spid="_x0000_s1404" style="position:absolute;left:2425;top:4582;width:187;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2cIA&#10;AADbAAAADwAAAGRycy9kb3ducmV2LnhtbESPT4vCMBTE7wt+h/AWvK3p9mBL1ygiCD3trv/uz+bZ&#10;lm1eShJt/fZmQfA4zMxvmMVqNJ24kfOtZQWfswQEcWV1y7WC42H7kYPwAVljZ5kU3MnDajl5W2Ch&#10;7cA7uu1DLSKEfYEKmhD6QkpfNWTQz2xPHL2LdQZDlK6W2uEQ4aaTaZLMpcGW40KDPW0aqv72V6Pg&#10;+zctz7TJsvT6M+jSuFN+WXdKTd/H9ReIQGN4hZ/tUivIM/j/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aHZwgAAANsAAAAPAAAAAAAAAAAAAAAAAJgCAABkcnMvZG93&#10;bnJldi54bWxQSwUGAAAAAAQABAD1AAAAhwMAAAAA&#10;" filled="f" strokeweight=".25pt"/>
                  <v:shape id="Freeform 57" o:spid="_x0000_s1405" style="position:absolute;left:2425;top:4582;width:187;height:16;visibility:visible;mso-wrap-style:square;v-text-anchor:top" coordsize="18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evj8UA&#10;AADbAAAADwAAAGRycy9kb3ducmV2LnhtbESPTWvCQBCG74L/YRmhN920UNHoKv2gUFs/8OPgcciO&#10;SWh2NmS3Jv33nYPgcXjnfWae+bJzlbpSE0rPBh5HCSjizNuScwOn48dwAipEZIuVZzLwRwGWi35v&#10;jqn1Le/peoi5EgiHFA0UMdap1iEryGEY+ZpYsotvHEYZm1zbBluBu0o/JclYOyxZLhRY01tB2c/h&#10;1wnFPX+16/fpblOX50ir7ev3UXfGPAy6lxmoSF28L9/an9bARJ4VF/E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V6+PxQAAANsAAAAPAAAAAAAAAAAAAAAAAJgCAABkcnMv&#10;ZG93bnJldi54bWxQSwUGAAAAAAQABAD1AAAAigMAAAAA&#10;" path="m,l17,16r151,l187,e" filled="f" strokeweight=".25pt">
                    <v:path arrowok="t" o:connecttype="custom" o:connectlocs="0,0;17,16;168,16;187,0" o:connectangles="0,0,0,0"/>
                  </v:shape>
                  <v:rect id="Rectangle 58" o:spid="_x0000_s1406" style="position:absolute;left:2425;top:4670;width:18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aQMMIA&#10;AADbAAAADwAAAGRycy9kb3ducmV2LnhtbESPQWvCQBSE7wX/w/IEb3VjDhqjq4gg5KStrfdn9pkE&#10;s2/D7mriv+8WCj0OM/MNs94OphVPcr6xrGA2TUAQl1Y3XCn4/jq8ZyB8QNbYWiYFL/Kw3Yze1phr&#10;2/MnPc+hEhHCPkcFdQhdLqUvazLop7Yjjt7NOoMhSldJ7bCPcNPKNEnm0mDDcaHGjvY1lffzwyg4&#10;fqTFlfaLRfo49bow7pLddq1Sk/GwW4EINIT/8F+70AqyJfx+iT9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pAwwgAAANsAAAAPAAAAAAAAAAAAAAAAAJgCAABkcnMvZG93&#10;bnJldi54bWxQSwUGAAAAAAQABAD1AAAAhwMAAAAA&#10;" filled="f" strokeweight=".25pt"/>
                  <v:rect id="Rectangle 59" o:spid="_x0000_s1407" style="position:absolute;left:2425;top:4757;width:187;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WvcL8A&#10;AADbAAAADwAAAGRycy9kb3ducmV2LnhtbERPy4rCMBTdC/MP4Q7MzqbThTrVKCIMdOVz3F+ba1ts&#10;bkoSbefvzUJweTjvxWowrXiQ841lBd9JCoK4tLrhSsHf6Xc8A+EDssbWMin4Jw+r5cdogbm2PR/o&#10;cQyViCHsc1RQh9DlUvqyJoM+sR1x5K7WGQwRukpqh30MN63M0nQiDTYcG2rsaFNTeTvejYLtPisu&#10;tJlOs/uu14Vx59l13Sr19Tms5yACDeEtfrkL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la9wvwAAANsAAAAPAAAAAAAAAAAAAAAAAJgCAABkcnMvZG93bnJl&#10;di54bWxQSwUGAAAAAAQABAD1AAAAhAMAAAAA&#10;" filled="f" strokeweight=".25pt"/>
                  <v:rect id="Rectangle 60" o:spid="_x0000_s1408" style="position:absolute;left:2425;top:4846;width:187;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K68IA&#10;AADbAAAADwAAAGRycy9kb3ducmV2LnhtbESPzYvCMBTE74L/Q3iCN03twY9qFBGEntxdP+7P5tkW&#10;m5eSRNv97zcLC3scZuY3zGbXm0a8yfnasoLZNAFBXFhdc6ngejlOliB8QNbYWCYF3+Rhtx0ONphp&#10;2/EXvc+hFBHCPkMFVQhtJqUvKjLop7Yljt7DOoMhSldK7bCLcNPINEnm0mDNcaHClg4VFc/zyyg4&#10;fab5nQ6LRfr66HRu3G352DdKjUf9fg0iUB/+w3/tXCtYzeD3S/wB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2QrrwgAAANsAAAAPAAAAAAAAAAAAAAAAAJgCAABkcnMvZG93&#10;bnJldi54bWxQSwUGAAAAAAQABAD1AAAAhwMAAAAA&#10;" filled="f" strokeweight=".25pt"/>
                  <v:rect id="Rectangle 61" o:spid="_x0000_s1409" style="position:absolute;left:2425;top:4934;width:187;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UnMMA&#10;AADbAAAADwAAAGRycy9kb3ducmV2LnhtbESPwWrDMBBE74H8g9hAb4lcH+rEjWJMIOBT2qbNfWtt&#10;bFNrZSTFdv++KhR6HGbmDbMvZtOLkZzvLCt43CQgiGurO24UfLyf1lsQPiBr7C2Tgm/yUByWiz3m&#10;2k78RuMlNCJC2OeooA1hyKX0dUsG/cYOxNG7WWcwROkaqR1OEW56mSbJkzTYcVxocaBjS/XX5W4U&#10;nF/T6pOOWZbeXyZdGXfd3speqYfVXD6DCDSH//Bfu9IKdin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uUnMMAAADbAAAADwAAAAAAAAAAAAAAAACYAgAAZHJzL2Rv&#10;d25yZXYueG1sUEsFBgAAAAAEAAQA9QAAAIgDAAAAAA==&#10;" filled="f" strokeweight=".25pt"/>
                  <v:line id="Line 62" o:spid="_x0000_s1410" style="position:absolute;flip:y;visibility:visible;mso-wrap-style:square" from="2425,4598" to="2442,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OyLMUAAADbAAAADwAAAGRycy9kb3ducmV2LnhtbESPzWrDMBCE74W+g9hAL6WR45biOFFC&#10;U3BIe2t+7ou1ld1YKyOpifP2UaDQ4zA73+zMl4PtxIl8aB0rmIwzEMS10y0bBftd9VSACBFZY+eY&#10;FFwowHJxfzfHUrszf9FpG41IEA4lKmhi7EspQ92QxTB2PXHyvp23GJP0RmqP5wS3ncyz7FVabDk1&#10;NNjTe0P1cftr0xsfu6J40Z/erB5N9ZMf8mpdrJV6GA1vMxCRhvh//JfeaAXTZ7htSQC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OyLMUAAADbAAAADwAAAAAAAAAA&#10;AAAAAAChAgAAZHJzL2Rvd25yZXYueG1sUEsFBgAAAAAEAAQA+QAAAJMDAAAAAA==&#10;" strokeweight=".25pt"/>
                  <v:line id="Line 63" o:spid="_x0000_s1411" style="position:absolute;visibility:visible;mso-wrap-style:square" from="2593,4598" to="2612,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unMQAAADbAAAADwAAAGRycy9kb3ducmV2LnhtbESPQWsCMRSE70L/Q3gFb5ptFdGtUUqp&#10;UHoQVnuot8fmuVncvKxJXLf/vhEEj8PMfMMs171tREc+1I4VvIwzEMSl0zVXCn72m9EcRIjIGhvH&#10;pOCPAqxXT4Ml5tpduaBuFyuRIBxyVGBibHMpQ2nIYhi7ljh5R+ctxiR9JbXHa4LbRr5m2UxarDkt&#10;GGzpw1B52l2sAn+I4bc4T767afV53p682dOxUGr43L+/gYjUx0f43v7SChZTuH1JP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aO6cxAAAANsAAAAPAAAAAAAAAAAA&#10;AAAAAKECAABkcnMvZG93bnJldi54bWxQSwUGAAAAAAQABAD5AAAAkgMAAAAA&#10;" strokeweight=".25pt"/>
                  <v:line id="Line 64" o:spid="_x0000_s1412" style="position:absolute;visibility:visible;mso-wrap-style:square" from="2432,4908" to="2557,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RLB8QAAADbAAAADwAAAGRycy9kb3ducmV2LnhtbESPQWsCMRSE7wX/Q3iCt5q1taXdGkVK&#10;BfFQWO1Bb4/Nc7O4eVmTuK7/3hQKPQ4z8w0zW/S2ER35UDtWMBlnIIhLp2uuFPzsVo9vIEJE1tg4&#10;JgU3CrCYDx5mmGt35YK6baxEgnDIUYGJsc2lDKUhi2HsWuLkHZ23GJP0ldQerwluG/mUZa/SYs1p&#10;wWBLn4bK0/ZiFfhDDPvi/LzpptXX+fvkzY6OhVKjYb/8ABGpj//hv/ZaK3h/gd8v6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EsHxAAAANsAAAAPAAAAAAAAAAAA&#10;AAAAAKECAABkcnMvZG93bnJldi54bWxQSwUGAAAAAAQABAD5AAAAkgMAAAAA&#10;" strokeweight=".25pt"/>
                  <v:line id="Line 65" o:spid="_x0000_s1413" style="position:absolute;visibility:visible;mso-wrap-style:square" from="2432,4896" to="2557,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VcMQAAADbAAAADwAAAGRycy9kb3ducmV2LnhtbESPQWsCMRSE74X+h/AK3mq2tYhujSJS&#10;ofQgrPZQb4/Nc7O4eVmTuG7/vREEj8PMfMPMFr1tREc+1I4VvA0zEMSl0zVXCn5369cJiBCRNTaO&#10;ScE/BVjMn59mmGt34YK6baxEgnDIUYGJsc2lDKUhi2HoWuLkHZy3GJP0ldQeLwluG/meZWNpsea0&#10;YLCllaHyuD1bBX4fw19xGv10H9XXaXP0ZkeHQqnBS7/8BBGpj4/wvf2tFUzHcPuSf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9tVwxAAAANsAAAAPAAAAAAAAAAAA&#10;AAAAAKECAABkcnMvZG93bnJldi54bWxQSwUGAAAAAAQABAD5AAAAkgMAAAAA&#10;" strokeweight=".25pt"/>
                  <v:line id="Line 66" o:spid="_x0000_s1414" style="position:absolute;visibility:visible;mso-wrap-style:square" from="2432,4882" to="2557,4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pw68UAAADbAAAADwAAAGRycy9kb3ducmV2LnhtbESPT2sCMRTE7wW/Q3iCt5q1lf7ZGkVK&#10;BfFQWO1Bb4/Nc7O4eVmTuK7f3hQKPQ4z8xtmtuhtIzryoXasYDLOQBCXTtdcKfjZrR7fQISIrLFx&#10;TApuFGAxHzzMMNfuygV121iJBOGQowITY5tLGUpDFsPYtcTJOzpvMSbpK6k9XhPcNvIpy16kxZrT&#10;gsGWPg2Vp+3FKvCHGPbF+XnTTauv8/fJmx0dC6VGw375ASJSH//Df+21VvD+Cr9f0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pw68UAAADbAAAADwAAAAAAAAAA&#10;AAAAAAChAgAAZHJzL2Rvd25yZXYueG1sUEsFBgAAAAAEAAQA+QAAAJMDAAAAAA==&#10;" strokeweight=".25pt"/>
                  <v:line id="Line 67" o:spid="_x0000_s1415" style="position:absolute;visibility:visible;mso-wrap-style:square" from="2432,4870" to="2557,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XkmcEAAADbAAAADwAAAGRycy9kb3ducmV2LnhtbERPz2vCMBS+D/wfwhO8zdQpw3VGkaEg&#10;HgZVD9vt0TybYvNSk1jrf28Ogx0/vt+LVW8b0ZEPtWMFk3EGgrh0uuZKwem4fZ2DCBFZY+OYFDwo&#10;wGo5eFlgrt2dC+oOsRIphEOOCkyMbS5lKA1ZDGPXEifu7LzFmKCvpPZ4T+G2kW9Z9i4t1pwaDLb0&#10;Zai8HG5Wgf+N4ae4TvfdrNpcvy/eHOlcKDUa9utPEJH6+C/+c++0go80Nn1JP0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JeSZwQAAANsAAAAPAAAAAAAAAAAAAAAA&#10;AKECAABkcnMvZG93bnJldi54bWxQSwUGAAAAAAQABAD5AAAAjwMAAAAA&#10;" strokeweight=".25pt"/>
                  <v:line id="Line 68" o:spid="_x0000_s1416" style="position:absolute;visibility:visible;mso-wrap-style:square" from="2432,4855" to="2557,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lBAsQAAADbAAAADwAAAGRycy9kb3ducmV2LnhtbESPQWsCMRSE7wX/Q3hCbzVrlVJXo0ip&#10;UDwUVj3o7bF5bhY3L2uSruu/N4VCj8PMfMMsVr1tREc+1I4VjEcZCOLS6ZorBYf95uUdRIjIGhvH&#10;pOBOAVbLwdMCc+1uXFC3i5VIEA45KjAxtrmUoTRkMYxcS5y8s/MWY5K+ktrjLcFtI1+z7E1arDkt&#10;GGzpw1B52f1YBf4Uw7G4TrbdtPq8fl+82dO5UOp52K/nICL18T/81/7SCmYz+P2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aUECxAAAANsAAAAPAAAAAAAAAAAA&#10;AAAAAKECAABkcnMvZG93bnJldi54bWxQSwUGAAAAAAQABAD5AAAAkgMAAAAA&#10;" strokeweight=".25pt"/>
                  <v:rect id="Rectangle 69" o:spid="_x0000_s1417" style="position:absolute;left:2519;top:4687;width:57;height: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l3NMMA&#10;AADcAAAADwAAAGRycy9kb3ducmV2LnhtbESPQW/CMAyF75P2HyJP4jZSehioEBBCmtTTNhjcTWPa&#10;isapkkDLv58PSLvZes/vfV5tRtepO4XYejYwm2agiCtvW64NHH8/3xegYkK22HkmAw+KsFm/vqyw&#10;sH7gPd0PqVYSwrFAA01KfaF1rBpyGKe+Jxbt4oPDJGuotQ04SLjrdJ5lH9phy9LQYE+7hqrr4eYM&#10;fP3k5Zl283l++x5s6cJpcdl2xkzexu0SVKIx/Zuf16UV/Ezw5Rm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l3NMMAAADcAAAADwAAAAAAAAAAAAAAAACYAgAAZHJzL2Rv&#10;d25yZXYueG1sUEsFBgAAAAAEAAQA9QAAAIgDAAAAAA==&#10;" filled="f" strokeweight=".25pt"/>
                  <v:rect id="Rectangle 70" o:spid="_x0000_s1418" style="position:absolute;left:2571;top:4807;width:27;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XSr8EA&#10;AADcAAAADwAAAGRycy9kb3ducmV2LnhtbERPyWrDMBC9B/oPYgq9xXJ8aIJrJRhDwackTdv71Bov&#10;1BoZSYndv68Chd7m8dYpDosZxY2cHywr2CQpCOLG6oE7BR/vr+sdCB+QNY6WScEPeTjsH1YF5trO&#10;/Ea3S+hEDGGfo4I+hCmX0jc9GfSJnYgj11pnMEToOqkdzjHcjDJL02dpcODY0ONEVU/N9+VqFBzP&#10;Wf1F1XabXU+zro373LXlqNTT41K+gAi0hH/xn7vWcX66gfsz8QK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0q/BAAAA3AAAAA8AAAAAAAAAAAAAAAAAmAIAAGRycy9kb3du&#10;cmV2LnhtbFBLBQYAAAAABAAEAPUAAACGAwAAAAA=&#10;" filled="f" strokeweight=".25pt"/>
                  <v:rect id="Rectangle 71" o:spid="_x0000_s1419" style="position:absolute;left:2571;top:4855;width:27;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M2L8A&#10;AADcAAAADwAAAGRycy9kb3ducmV2LnhtbERPS4vCMBC+C/sfwgh7s6k9rFKNIsJCT773PtuMbbGZ&#10;lCTa7r/fCIK3+fies1wPphUPcr6xrGCapCCIS6sbrhRczt+TOQgfkDW2lknBH3lYrz5GS8y17flI&#10;j1OoRAxhn6OCOoQul9KXNRn0ie2II3e1zmCI0FVSO+xjuGlllqZf0mDDsaHGjrY1lbfT3SjYHbLi&#10;l7azWXbf97ow7md+3bRKfY6HzQJEoCG8xS93oeP8NIPnM/EC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0zYvwAAANwAAAAPAAAAAAAAAAAAAAAAAJgCAABkcnMvZG93bnJl&#10;di54bWxQSwUGAAAAAAQABAD1AAAAhAMAAAAA&#10;" filled="f" strokeweight=".25pt"/>
                  <v:rect id="Rectangle 72" o:spid="_x0000_s1420" style="position:absolute;left:2571;top:4874;width:27;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pQ8AA&#10;AADcAAAADwAAAGRycy9kb3ducmV2LnhtbERPTYvCMBC9C/6HMII3Te3CKtUoIgg9rbvueh+bsS02&#10;k5JEW/+9EYS9zeN9zmrTm0bcyfnasoLZNAFBXFhdc6ng73c/WYDwAVljY5kUPMjDZj0crDDTtuMf&#10;uh9DKWII+wwVVCG0mZS+qMign9qWOHIX6wyGCF0ptcMuhptGpknyKQ3WHBsqbGlXUXE93oyCr+80&#10;P9NuPk9vh07nxp0Wl22j1HjUb5cgAvXhX/x25zrOTz7g9Uy8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vpQ8AAAADcAAAADwAAAAAAAAAAAAAAAACYAgAAZHJzL2Rvd25y&#10;ZXYueG1sUEsFBgAAAAAEAAQA9QAAAIUDAAAAAA==&#10;" filled="f" strokeweight=".25pt"/>
                  <v:shape id="Freeform 73" o:spid="_x0000_s1421" style="position:absolute;left:2490;top:4783;width:875;height:456;visibility:visible;mso-wrap-style:square;v-text-anchor:top" coordsize="875,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rFcMA&#10;AADcAAAADwAAAGRycy9kb3ducmV2LnhtbERP24rCMBB9F/yHMIJvmiqyaDWK6MouIitePmBsxrba&#10;TLpNVuvfG0HYtzmc60xmtSnEjSqXW1bQ60YgiBOrc04VHA+rzhCE88gaC8uk4EEOZtNmY4Kxtnfe&#10;0W3vUxFC2MWoIPO+jKV0SUYGXdeWxIE728qgD7BKpa7wHsJNIftR9CEN5hwaMixpkVFy3f8ZBdfN&#10;5/K0uAz685/L1+96ONpujo+tUu1WPR+D8FT7f/Hb/a3D/GgAr2fCB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RrFcMAAADcAAAADwAAAAAAAAAAAAAAAACYAgAAZHJzL2Rv&#10;d25yZXYueG1sUEsFBgAAAAAEAAQA9QAAAIgDAAAAAA==&#10;" path="m,19r57,l57,,,,,19xm844,456r31,l875,447r-31,l844,456xm324,355r,-297l791,58r,297l324,355xm302,375r511,l813,36r22,l835,17r-554,l281,34r,362l302,396r,-21xe" fillcolor="black" strokeweight=".25pt">
                    <v:path arrowok="t" o:connecttype="custom" o:connectlocs="0,19;57,19;57,0;0,0;0,19;844,456;875,456;875,447;844,447;844,456;324,355;324,58;791,58;791,355;324,355;302,375;813,375;813,36;835,36;835,17;281,17;281,34;281,396;302,396;302,375" o:connectangles="0,0,0,0,0,0,0,0,0,0,0,0,0,0,0,0,0,0,0,0,0,0,0,0,0"/>
                    <o:lock v:ext="edit" verticies="t"/>
                  </v:shape>
                  <v:shape id="Freeform 74" o:spid="_x0000_s1422" style="position:absolute;left:2708;top:5230;width:338;height:28;visibility:visible;mso-wrap-style:square;v-text-anchor:top" coordsize="33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XBMQA&#10;AADcAAAADwAAAGRycy9kb3ducmV2LnhtbERPzWoCMRC+C32HMEIvUrNd0dqtUayo2EMPtX2AYTNu&#10;FpPJsom6+vRNQehtPr7fmS06Z8WZ2lB7VvA8zEAQl17XXCn4+d48TUGEiKzReiYFVwqwmD/0Zlho&#10;f+EvOu9jJVIIhwIVmBibQspQGnIYhr4hTtzBtw5jgm0ldYuXFO6szLNsIh3WnBoMNrQyVB73J6fg&#10;NXfr6TI3Lx+T0+d2dzvY99HAKvXY75ZvICJ18V98d+90mp+N4e+Zd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BlwTEAAAA3AAAAA8AAAAAAAAAAAAAAAAAmAIAAGRycy9k&#10;b3ducmV2LnhtbFBLBQYAAAAABAAEAPUAAACJAwAAAAA=&#10;" path="m,l338,r,28e" filled="f" strokeweight=".25pt">
                    <v:path arrowok="t" o:connecttype="custom" o:connectlocs="0,0;338,0;338,28" o:connectangles="0,0,0"/>
                  </v:shape>
                  <v:line id="Line 75" o:spid="_x0000_s1423" style="position:absolute;flip:y;visibility:visible;mso-wrap-style:square" from="2878,5230" to="2879,5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SyUsQAAADcAAAADwAAAGRycy9kb3ducmV2LnhtbESPT2sCMRDF7wW/Qxihl6JZlyLL1igq&#10;rFhv9c992Eyz224mS5Lq+u2bgtDbDO/93rxZrAbbiSv50DpWMJtmIIhrp1s2Cs6nalKACBFZY+eY&#10;FNwpwGo5elpgqd2NP+h6jEakEA4lKmhi7EspQ92QxTB1PXHSPp23GNPqjdQebyncdjLPsrm02HK6&#10;0GBP24bq7+OPTTXeT0Xxqg/ebF5M9ZVf8mpX7JR6Hg/rNxCRhvhvftB7nbhsDn/PpAn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FLJSxAAAANwAAAAPAAAAAAAAAAAA&#10;AAAAAKECAABkcnMvZG93bnJldi54bWxQSwUGAAAAAAQABAD5AAAAkgMAAAAA&#10;" strokeweight=".25pt"/>
                </v:group>
                <v:rect id="Rectangle 76" o:spid="_x0000_s1424" style="position:absolute;left:1873;top:5728;width:69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RMIA&#10;AADcAAAADwAAAGRycy9kb3ducmV2LnhtbERPS4vCMBC+L/gfwgje1kTdrVqNIoKwsOvBB3gdmrEt&#10;NpPaRK3/3iws7G0+vufMl62txJ0aXzrWMOgrEMSZMyXnGo6HzfsEhA/IBivHpOFJHpaLztscU+Me&#10;vKP7PuQihrBPUUMRQp1K6bOCLPq+q4kjd3aNxRBhk0vT4COG20oOlUqkxZJjQ4E1rQvKLvub1YDJ&#10;h7luz6Ofw/ctwWneqs3nSWnd67arGYhAbfgX/7m/TJyvxvD7TLx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ThEwgAAANwAAAAPAAAAAAAAAAAAAAAAAJgCAABkcnMvZG93&#10;bnJldi54bWxQSwUGAAAAAAQABAD1AAAAhwMAAAAA&#10;" stroked="f"/>
                <v:rect id="Rectangle 77" o:spid="_x0000_s1425" style="position:absolute;left:1418;top:5757;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3F7818" w:rsidRDefault="003F7818" w:rsidP="00C461A7">
                        <w:pPr>
                          <w:pStyle w:val="Listepuces2"/>
                          <w:numPr>
                            <w:ilvl w:val="0"/>
                            <w:numId w:val="11"/>
                          </w:numPr>
                        </w:pPr>
                        <w:proofErr w:type="spellStart"/>
                        <w:r>
                          <w:t>Société</w:t>
                        </w:r>
                        <w:proofErr w:type="spellEnd"/>
                        <w:r>
                          <w:t xml:space="preserve"> </w:t>
                        </w:r>
                        <w:proofErr w:type="spellStart"/>
                        <w:r>
                          <w:t>Générale</w:t>
                        </w:r>
                        <w:proofErr w:type="spellEnd"/>
                      </w:p>
                      <w:p w:rsidR="003F7818" w:rsidRDefault="003F7818" w:rsidP="00C461A7">
                        <w:pPr>
                          <w:pStyle w:val="Listepuces2"/>
                          <w:numPr>
                            <w:ilvl w:val="0"/>
                            <w:numId w:val="11"/>
                          </w:numPr>
                        </w:pPr>
                        <w:proofErr w:type="spellStart"/>
                        <w:r>
                          <w:t>gestionnaire</w:t>
                        </w:r>
                        <w:proofErr w:type="spellEnd"/>
                      </w:p>
                    </w:txbxContent>
                  </v:textbox>
                </v:rect>
                <v:shape id="Freeform 78" o:spid="_x0000_s1426" style="position:absolute;left:2902;top:5380;width:770;height:142;visibility:visible;mso-wrap-style:square;v-text-anchor:top" coordsize="77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QdIMAA&#10;AADcAAAADwAAAGRycy9kb3ducmV2LnhtbERPTWvCQBC9F/wPywi91V1DKRpdJVgKOfTSKHgdsmMS&#10;zM4u2dWk/75bELzN433Odj/ZXtxpCJ1jDcuFAkFcO9Nxo+F0/HpbgQgR2WDvmDT8UoD9bvayxdy4&#10;kX/oXsVGpBAOOWpoY/S5lKFuyWJYOE+cuIsbLMYEh0aaAccUbnuZKfUhLXacGlr0dGipvlY3q+Gz&#10;HM/WKSR/jdU6eycui2/W+nU+FRsQkab4FD/cpUnz1Rr+n0kXyN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QdIMAAAADcAAAADwAAAAAAAAAAAAAAAACYAgAAZHJzL2Rvd25y&#10;ZXYueG1sUEsFBgAAAAAEAAQA9QAAAIUDAAAAAA==&#10;" path="m,l69,46r72,36l218,111r79,19l376,139r82,3l539,132r80,-17l695,87,770,53e" filled="f" strokeweight=".25pt">
                  <v:path arrowok="t" o:connecttype="custom" o:connectlocs="0,0;69,46;141,82;218,111;297,130;376,139;458,142;539,132;619,115;695,87;770,53" o:connectangles="0,0,0,0,0,0,0,0,0,0,0"/>
                </v:shape>
                <v:shape id="Freeform 79" o:spid="_x0000_s1427" style="position:absolute;left:3631;top:5380;width:122;height:106;visibility:visible;mso-wrap-style:square;v-text-anchor:top" coordsize="122,1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ay8UA&#10;AADcAAAADwAAAGRycy9kb3ducmV2LnhtbESPT2vCQBDF74V+h2UKXkrdKCgluooUCgqC+If2OmTH&#10;JDQ7G3a3JvrpnYPgbYb35r3fzJe9a9SFQqw9GxgNM1DEhbc1lwZOx++PT1AxIVtsPJOBK0VYLl5f&#10;5phb3/GeLodUKgnhmKOBKqU21zoWFTmMQ98Si3b2wWGSNZTaBuwk3DV6nGVT7bBmaaiwpa+Kir/D&#10;vzPwO13/3Pa4a9+151XYbjo92XTGDN761QxUoj49zY/rtRX8keDLMzKBXt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alrLxQAAANwAAAAPAAAAAAAAAAAAAAAAAJgCAABkcnMv&#10;ZG93bnJldi54bWxQSwUGAAAAAAQABAD1AAAAigMAAAAA&#10;" path="m,15l122,,60,106,,15xe" fillcolor="black" stroked="f">
                  <v:path arrowok="t" o:connecttype="custom" o:connectlocs="0,15;122,0;60,106;0,15" o:connectangles="0,0,0,0"/>
                </v:shape>
                <v:rect id="Rectangle 80" o:spid="_x0000_s1428" style="position:absolute;left:7039;top:4869;width:530;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9Sr8A&#10;AADcAAAADwAAAGRycy9kb3ducmV2LnhtbERPTYvCMBC9C/6HMAt707QeRLqmxRUUj2srnsdmtik2&#10;k9JErf9+syB4m8f7nHUx2k7cafCtYwXpPAFBXDvdcqPgVO1mKxA+IGvsHJOCJ3ko8ulkjZl2Dz7S&#10;vQyNiCHsM1RgQugzKX1tyKKfu544cr9usBgiHBqpB3zEcNvJRZIspcWWY4PBnraG6mt5swp+tueL&#10;pn112R0qV8rl/tsk7qjU58e4+QIRaAxv8ct90HF+msL/M/ECmf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f1KvwAAANwAAAAPAAAAAAAAAAAAAAAAAJgCAABkcnMvZG93bnJl&#10;di54bWxQSwUGAAAAAAQABAD1AAAAhAMAAAAA&#10;" strokeweight=".7pt"/>
                <v:rect id="Rectangle 81" o:spid="_x0000_s1429" style="position:absolute;left:7569;top:4869;width:31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jPcAA&#10;AADcAAAADwAAAGRycy9kb3ducmV2LnhtbERPTYvCMBC9L/gfwgje1lQPsnQbRQWlR22XPU+bsSk2&#10;k9JEW//9ZmFhb/N4n5PtJtuJJw2+daxgtUxAENdOt9wo+CpP7x8gfEDW2DkmBS/ysNvO3jJMtRv5&#10;Ss8iNCKGsE9RgQmhT6X0tSGLful64sjd3GAxRDg0Ug84xnDbyXWSbKTFlmODwZ6Ohup78bAKLsfv&#10;StO5rE556Qq5OR9M4q5KLebT/hNEoCn8i//cuY7zV2v4fSZeIL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NjPcAAAADcAAAADwAAAAAAAAAAAAAAAACYAgAAZHJzL2Rvd25y&#10;ZXYueG1sUEsFBgAAAAAEAAQA9QAAAIUDAAAAAA==&#10;" strokeweight=".7pt"/>
                <v:shape id="Freeform 82" o:spid="_x0000_s1430" style="position:absolute;left:7039;top:4917;width:849;height:190;visibility:visible;mso-wrap-style:square;v-text-anchor:top" coordsize="84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7OKMIA&#10;AADcAAAADwAAAGRycy9kb3ducmV2LnhtbERPS2vCQBC+F/wPyxR6qxttqSW6ShQCvRTa6KW3ITsm&#10;W7OzIbt5+O+7BcHbfHzP2ewm24iBOm8cK1jMExDEpdOGKwWnY/78DsIHZI2NY1JwJQ+77exhg6l2&#10;I3/TUIRKxBD2KSqoQ2hTKX1Zk0U/dy1x5M6usxgi7CqpOxxjuG3kMknepEXDsaHGlg41lZeitwr4&#10;8tW/rpIio2H/+0P559U4Uyj19DhlaxCBpnAX39wfOs5fvMD/M/EC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Ds4owgAAANwAAAAPAAAAAAAAAAAAAAAAAJgCAABkcnMvZG93&#10;bnJldi54bWxQSwUGAAAAAAQABAD1AAAAhwMAAAAA&#10;" path="m,190r504,l504,,,,,190xm562,190r287,l849,,562,r,190xe" fillcolor="black" strokeweight=".25pt">
                  <v:path arrowok="t" o:connecttype="custom" o:connectlocs="0,190;504,190;504,0;0,0;0,190;562,190;849,190;849,0;562,0;562,190" o:connectangles="0,0,0,0,0,0,0,0,0,0"/>
                  <o:lock v:ext="edit" verticies="t"/>
                </v:shape>
                <v:shape id="Freeform 83" o:spid="_x0000_s1431" style="position:absolute;left:7066;top:4881;width:810;height:24;visibility:visible;mso-wrap-style:square;v-text-anchor:top" coordsize="81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Y3KcMA&#10;AADcAAAADwAAAGRycy9kb3ducmV2LnhtbERP32vCMBB+H/g/hBP2MmbaIWNUo4gyGMyBtoKvR3M2&#10;1eZSkky7/34ZDHy7j+/nzZeD7cSVfGgdK8gnGQji2umWGwWH6v35DUSIyBo7x6TghwIsF6OHORba&#10;3XhP1zI2IoVwKFCBibEvpAy1IYth4nrixJ2ctxgT9I3UHm8p3HbyJctepcWWU4PBntaG6kv5bRVM&#10;/VNOh+rrvNtvzafbxuq4KzdKPY6H1QxEpCHexf/uD53m51P4eyZd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Y3KcMAAADcAAAADwAAAAAAAAAAAAAAAACYAgAAZHJzL2Rv&#10;d25yZXYueG1sUEsFBgAAAAAEAAQA9QAAAIgDAAAAAA==&#10;" path="m784,24r26,l810,,784,r,24xm79,17r26,l105,5,79,5r,12xm38,17r29,l67,5,38,5r,12xm,17r26,l26,5,,5,,17xe" strokeweight=".25pt">
                  <v:path arrowok="t" o:connecttype="custom" o:connectlocs="784,24;810,24;810,0;784,0;784,24;79,17;105,17;105,5;79,5;79,17;38,17;67,17;67,5;38,5;38,17;0,17;26,17;26,5;0,5;0,17" o:connectangles="0,0,0,0,0,0,0,0,0,0,0,0,0,0,0,0,0,0,0,0"/>
                  <o:lock v:ext="edit" verticies="t"/>
                </v:shape>
                <v:line id="Line 84" o:spid="_x0000_s1432" style="position:absolute;visibility:visible;mso-wrap-style:square" from="7543,4869" to="7544,5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pwFsMAAADcAAAADwAAAGRycy9kb3ducmV2LnhtbERPTWsCMRC9F/wPYQq91azaimyNIlKh&#10;9CCs20O9DZtxs7iZrEm6bv99IxS8zeN9znI92Fb05EPjWMFknIEgrpxuuFbwVe6eFyBCRNbYOiYF&#10;vxRgvRo9LDHX7soF9YdYixTCIUcFJsYulzJUhiyGseuIE3dy3mJM0NdSe7ymcNvKaZbNpcWGU4PB&#10;jraGqvPhxyrwxxi+i8vss3+p3y/7szclnQqlnh6HzRuISEO8i//dHzrNn7zC7Zl0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6cBbDAAAA3AAAAA8AAAAAAAAAAAAA&#10;AAAAoQIAAGRycy9kb3ducmV2LnhtbFBLBQYAAAAABAAEAPkAAACRAwAAAAA=&#10;" strokeweight=".25pt"/>
                <v:line id="Line 85" o:spid="_x0000_s1433" style="position:absolute;flip:y;visibility:visible;mso-wrap-style:square" from="7596,4869" to="7597,5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0kj8QAAADcAAAADwAAAGRycy9kb3ducmV2LnhtbESPQWsCMRCF7wX/Qxihl6JZlyLLahQV&#10;Vmxv1fY+bMbs6mayJKmu/74pFHqb4b3vzZvlerCduJEPrWMFs2kGgrh2umWj4PNUTQoQISJr7ByT&#10;ggcFWK9GT0sstbvzB92O0YgUwqFEBU2MfSllqBuyGKauJ07a2XmLMa3eSO3xnsJtJ/Msm0uLLacL&#10;Dfa0a6i+Hr9tqvF2KopX/e7N9sVUl/wrr/bFXqnn8bBZgIg0xH/zH33QiZvN4feZN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zSSPxAAAANwAAAAPAAAAAAAAAAAA&#10;AAAAAKECAABkcnMvZG93bnJldi54bWxQSwUGAAAAAAQABAD5AAAAkgMAAAAA&#10;" strokeweight=".25pt"/>
                <v:rect id="Rectangle 86" o:spid="_x0000_s1434" style="position:absolute;left:7164;top:5219;width:59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iumcIA&#10;AADcAAAADwAAAGRycy9kb3ducmV2LnhtbERPTYvCMBC9L+x/CLPgTRNX7Wo1igiCoB5WBa9DM7bF&#10;ZtJtonb//UYQ9jaP9zmzRWsrcafGl4419HsKBHHmTMm5htNx3R2D8AHZYOWYNPySh8X8/W2GqXEP&#10;/qb7IeQihrBPUUMRQp1K6bOCLPqeq4kjd3GNxRBhk0vT4COG20p+KpVIiyXHhgJrWhWUXQ83qwGT&#10;ofnZXwa74/aW4CRv1Xp0Vlp3PtrlFESgNvyLX+6NifP7X/B8Jl4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OK6ZwgAAANwAAAAPAAAAAAAAAAAAAAAAAJgCAABkcnMvZG93&#10;bnJldi54bWxQSwUGAAAAAAQABAD1AAAAhwMAAAAA&#10;" stroked="f"/>
                <v:rect id="Rectangle 87" o:spid="_x0000_s1435" style="position:absolute;left:7178;top:5234;width:655;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3F7818" w:rsidRDefault="003F7818" w:rsidP="00C461A7">
                        <w:proofErr w:type="spellStart"/>
                        <w:r>
                          <w:rPr>
                            <w:snapToGrid w:val="0"/>
                            <w:sz w:val="16"/>
                          </w:rPr>
                          <w:t>Routeur</w:t>
                        </w:r>
                        <w:proofErr w:type="spellEnd"/>
                      </w:p>
                    </w:txbxContent>
                  </v:textbox>
                </v:rect>
                <v:group id="Group 88" o:spid="_x0000_s1436" style="position:absolute;left:6890;top:5757;width:1168;height:1064" coordorigin="6608,8440" coordsize="1168,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89" o:spid="_x0000_s1437" style="position:absolute;left:6608;top:8440;width:1019;height:766;visibility:visible;mso-wrap-style:square;v-text-anchor:top" coordsize="101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VcUA&#10;AADcAAAADwAAAGRycy9kb3ducmV2LnhtbESPQWvCQBCF74X+h2UKvdWNAW1JXUUFQSoITUXobciO&#10;STA7G7Ibjf/eOQjeZnhv3vtmthhcoy7UhdqzgfEoAUVceFtzaeDwt/n4AhUissXGMxm4UYDF/PVl&#10;hpn1V/6lSx5LJSEcMjRQxdhmWoeiIodh5Fti0U6+cxhl7UptO7xKuGt0miRT7bBmaaiwpXVFxTnv&#10;nQHd5/XOpsPP/+Sw2ib959Ht90dj3t+G5TeoSEN8mh/XWyv4qeDLMzKBn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BslVxQAAANwAAAAPAAAAAAAAAAAAAAAAAJgCAABkcnMv&#10;ZG93bnJldi54bWxQSwUGAAAAAAQABAD1AAAAigMAAAAA&#10;" path="m,766l,751,101,703,101,,374,r,703l484,751r,15l,766xm408,658r96,l609,686r,53l504,739r,27l923,766r,-27l818,739r,-53l923,658r96,l1019,192r-611,l408,658xe" strokeweight=".7pt">
                    <v:path arrowok="t" o:connecttype="custom" o:connectlocs="0,766;0,751;101,703;101,0;374,0;374,703;484,751;484,766;0,766;408,658;504,658;609,686;609,739;504,739;504,766;923,766;923,739;818,739;818,686;923,658;1019,658;1019,192;408,192;408,658" o:connectangles="0,0,0,0,0,0,0,0,0,0,0,0,0,0,0,0,0,0,0,0,0,0,0,0"/>
                    <o:lock v:ext="edit" verticies="t"/>
                  </v:shape>
                  <v:line id="Line 90" o:spid="_x0000_s1438" style="position:absolute;visibility:visible;mso-wrap-style:square" from="6709,9143" to="6710,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hHMEAAADcAAAADwAAAGRycy9kb3ducmV2LnhtbERPzYrCMBC+C75DmAUvoqke1tI1yioI&#10;9bL+PsDQjG3ZZFKbqN233wiCt/n4fme+7KwRd2p97VjBZJyAIC6crrlUcD5tRikIH5A1Gsek4I88&#10;LBf93hwz7R58oPsxlCKGsM9QQRVCk0npi4os+rFriCN3ca3FEGFbSt3iI4ZbI6dJ8ikt1hwbKmxo&#10;XVHxe7xZBcP0cN7lxcpe0p/T9ro3+cyZXKnBR/f9BSJQF97ilzvXcf50As9n4gV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6+EcwQAAANwAAAAPAAAAAAAAAAAAAAAA&#10;AKECAABkcnMvZG93bnJldi54bWxQSwUGAAAAAAQABAD5AAAAjwMAAAAA&#10;" strokeweight=".7pt"/>
                  <v:line id="Line 91" o:spid="_x0000_s1439" style="position:absolute;visibility:visible;mso-wrap-style:square" from="6982,9143" to="6983,9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l/a8MAAADcAAAADwAAAGRycy9kb3ducmV2LnhtbERPzWrCQBC+C32HZQpepG6aQxvSrKKF&#10;Qry0jfoAQ3byg7uzMbvV9O27BcHbfHy/U6wna8SFRt87VvC8TEAQ10733Co4Hj6eMhA+IGs0jknB&#10;L3lYrx5mBebaXbmiyz60Ioawz1FBF8KQS+nrjiz6pRuII9e40WKIcGylHvEaw62RaZK8SIs9x4YO&#10;B3rvqD7tf6yCRVYdv8p6a5vs87A7f5vy1ZlSqfnjtHkDEWgKd/HNXeo4P03h/5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5f2vDAAAA3AAAAA8AAAAAAAAAAAAA&#10;AAAAoQIAAGRycy9kb3ducmV2LnhtbFBLBQYAAAAABAAEAPkAAACRAwAAAAA=&#10;" strokeweight=".7pt"/>
                  <v:line id="Line 92" o:spid="_x0000_s1440" style="position:absolute;visibility:visible;mso-wrap-style:square" from="6795,8680" to="6896,8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Xa8MMAAADcAAAADwAAAGRycy9kb3ducmV2LnhtbERP22oCMRB9F/oPYQp9kZpVwS7bjVIL&#10;hfXFevuAYTN7oclku0l1/XsjFHybw7lOvhqsEWfqfetYwXSSgCAunW65VnA6fr2mIHxA1mgck4Ir&#10;eVgtn0Y5ZtpdeE/nQ6hFDGGfoYImhC6T0pcNWfQT1xFHrnK9xRBhX0vd4yWGWyNnSbKQFluODQ12&#10;9NlQ+XP4swrG6f70XZRrW6Xb4+Z3Z4o3ZwqlXp6Hj3cQgYbwEP+7Cx3nz+Zwf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12vDDAAAA3AAAAA8AAAAAAAAAAAAA&#10;AAAAoQIAAGRycy9kb3ducmV2LnhtbFBLBQYAAAAABAAEAPkAAACRAwAAAAA=&#10;" strokeweight=".7pt"/>
                  <v:line id="Line 93" o:spid="_x0000_s1441" style="position:absolute;visibility:visible;mso-wrap-style:square" from="6778,8601" to="6913,8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ChMMAAADcAAAADwAAAGRycy9kb3ducmV2LnhtbERP22oCMRB9F/oPYQp9kZpVxC7bjVIL&#10;hfXFevuAYTN7oclku0l1/XsjFHybw7lOvhqsEWfqfetYwXSSgCAunW65VnA6fr2mIHxA1mgck4Ir&#10;eVgtn0Y5ZtpdeE/nQ6hFDGGfoYImhC6T0pcNWfQT1xFHrnK9xRBhX0vd4yWGWyNnSbKQFluODQ12&#10;9NlQ+XP4swrG6f70XZRrW6Xb4+Z3Z4o3ZwqlXp6Hj3cQgYbwEP+7Cx3nz+ZwfyZe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cQoTDAAAA3AAAAA8AAAAAAAAAAAAA&#10;AAAAoQIAAGRycy9kb3ducmV2LnhtbFBLBQYAAAAABAAEAPkAAACRAwAAAAA=&#10;" strokeweight=".7pt"/>
                  <v:rect id="Rectangle 94" o:spid="_x0000_s1442" style="position:absolute;left:6742;top:8474;width:207;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EUQ8QA&#10;AADcAAAADwAAAGRycy9kb3ducmV2LnhtbERPTWvCQBC9C/0PyxS8iG5MUSS6Sg2tBAShVvA6ZMck&#10;NDubZleN/vpuQfA2j/c5i1VnanGh1lWWFYxHEQji3OqKCwWH78/hDITzyBpry6TgRg5Wy5feAhNt&#10;r/xFl70vRAhhl6CC0vsmkdLlJRl0I9sQB+5kW4M+wLaQusVrCDe1jKNoKg1WHBpKbCgtKf/Zn42C&#10;3WCaTT50YbPjZh3/bmW6ebunSvVfu/c5CE+df4of7kyH+fEE/p8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hFEPEAAAA3AAAAA8AAAAAAAAAAAAAAAAAmAIAAGRycy9k&#10;b3ducmV2LnhtbFBLBQYAAAAABAAEAPUAAACJAwAAAAA=&#10;" filled="f" strokeweight=".7pt"/>
                  <v:line id="Line 95" o:spid="_x0000_s1443" style="position:absolute;visibility:visible;mso-wrap-style:square" from="7217,9179" to="7426,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5aMEAAADcAAAADwAAAGRycy9kb3ducmV2LnhtbERPzYrCMBC+C75DGGEvoul60FKNosJC&#10;97L+PsDQjG0xmdQmq9233wiCt/n4fmex6qwRd2p97VjB5zgBQVw4XXOp4Hz6GqUgfEDWaByTgj/y&#10;sFr2ewvMtHvwge7HUIoYwj5DBVUITSalLyqy6MeuIY7cxbUWQ4RtKXWLjxhujZwkyVRarDk2VNjQ&#10;tqLievy1Cobp4bzLi429pD+n79ve5DNncqU+Bt16DiJQF97ilzvXcf5kCs9n4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AnlowQAAANwAAAAPAAAAAAAAAAAAAAAA&#10;AKECAABkcnMvZG93bnJldi54bWxQSwUGAAAAAAQABAD5AAAAjwMAAAAA&#10;" strokeweight=".7pt"/>
                  <v:line id="Line 96" o:spid="_x0000_s1444" style="position:absolute;visibility:visible;mso-wrap-style:square" from="7217,9126" to="7426,9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7c88MAAADcAAAADwAAAGRycy9kb3ducmV2LnhtbERPzWrCQBC+F3yHZQpeim6ag4bUVWqh&#10;kF5qE32AITsmobuzaXY16dt3BaG3+fh+Z7ObrBFXGnznWMHzMgFBXDvdcaPgdHxfZCB8QNZoHJOC&#10;X/Kw284eNphrN3JJ1yo0Ioawz1FBG0KfS+nrliz6peuJI3d2g8UQ4dBIPeAYw62RaZKspMWOY0OL&#10;Pb21VH9XF6vgKStPh6Le23P2efz4+TLF2plCqfnj9PoCItAU/sV3d6Hj/HQNt2fiB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O3PPDAAAA3AAAAA8AAAAAAAAAAAAA&#10;AAAAoQIAAGRycy9kb3ducmV2LnhtbFBLBQYAAAAABAAEAPkAAACRAwAAAAA=&#10;" strokeweight=".7pt"/>
                  <v:line id="Line 97" o:spid="_x0000_s1445" style="position:absolute;visibility:visible;mso-wrap-style:square" from="7112,9098" to="7531,9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FIgcYAAADcAAAADwAAAGRycy9kb3ducmV2LnhtbESPzW7CQAyE75X6Disj9VLBBg40SlkQ&#10;rYSUXqD8PICVNUnUXW+a3UL69viAxM3WjGc+L1aDd+pCfWwDG5hOMlDEVbAt1wZOx804BxUTskUX&#10;mAz8U4TV8vlpgYUNV97T5ZBqJSEcCzTQpNQVWseqIY9xEjpi0c6h95hk7Wtte7xKuHd6lmVz7bFl&#10;aWiwo8+Gqp/Dnzfwmu9Pu7L68Od8e/z6/XblW3ClMS+jYf0OKtGQHub7dWkFfya08oxMo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RSIHGAAAA3AAAAA8AAAAAAAAA&#10;AAAAAAAAoQIAAGRycy9kb3ducmV2LnhtbFBLBQYAAAAABAAEAPkAAACUAwAAAAA=&#10;" strokeweight=".7pt"/>
                  <v:shape id="Freeform 98" o:spid="_x0000_s1446" style="position:absolute;left:6735;top:8951;width:221;height:207;visibility:visible;mso-wrap-style:square;v-text-anchor:top" coordsize="221,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KqcMA&#10;AADcAAAADwAAAGRycy9kb3ducmV2LnhtbERP32vCMBB+H+x/CDfY20ztQGZnLCIUBgOZrrDXW3M2&#10;pc2lNNFW//pFEPZ2H9/PW+WT7cSZBt84VjCfJSCIK6cbrhWU38XLGwgfkDV2jknBhTzk68eHFWba&#10;jbyn8yHUIoawz1CBCaHPpPSVIYt+5nriyB3dYDFEONRSDzjGcNvJNEkW0mLDscFgT1tDVXs4WQXL&#10;S1lOX79lsTDtuCnS6+tu//mj1PPTtHkHEWgK/+K7+0PH+ekSbs/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mKqcMAAADcAAAADwAAAAAAAAAAAAAAAACYAgAAZHJzL2Rv&#10;d25yZXYueG1sUEsFBgAAAAAEAAQA9QAAAIgDAAAAAA==&#10;" path="m,127r17,l17,,,,,127xm34,127r16,l50,,34,r,127xm67,127r17,l84,,67,r,127xm101,127r19,l120,,101,r,127xm137,127r17,l154,,137,r,127xm170,127r17,l187,,170,r,127xm204,127r17,l221,,204,r,127xm204,207r17,l221,144r-17,l204,207xm170,207r17,l187,144r-17,l170,207xm137,207r17,l154,144r-17,l137,207xm101,207r19,l120,144r-19,l101,207xm67,207r17,l84,144r-17,l67,207xm34,207r16,l50,144r-16,l34,207xm,207r17,l17,144,,144r,63xe" strokeweight=".25pt">
                    <v:path arrowok="t" o:connecttype="custom" o:connectlocs="17,127;0,0;34,127;50,0;34,127;84,127;67,0;101,127;120,0;101,127;154,127;137,0;170,127;187,0;170,127;221,127;204,0;204,207;221,144;204,207;187,207;170,144;137,207;154,144;137,207;120,207;101,144;67,207;84,144;67,207;50,207;34,144;0,207;17,144;0,207" o:connectangles="0,0,0,0,0,0,0,0,0,0,0,0,0,0,0,0,0,0,0,0,0,0,0,0,0,0,0,0,0,0,0,0,0,0,0"/>
                    <o:lock v:ext="edit" verticies="t"/>
                  </v:shape>
                  <v:rect id="Rectangle 99" o:spid="_x0000_s1447" style="position:absolute;left:6761;top:8488;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W9icQA&#10;AADcAAAADwAAAGRycy9kb3ducmV2LnhtbESPT2vDMAzF74N9B6PBbqvTDNaS1i2lMMhp65/trsZq&#10;EhrLwXab7NtXh0FvEu/pvZ+W69F16kYhtp4NTCcZKOLK25ZrAz/Hz7c5qJiQLXaeycAfRVivnp+W&#10;WFg/8J5uh1QrCeFYoIEmpb7QOlYNOYwT3xOLdvbBYZI11NoGHCTcdTrPsg/tsGVpaLCnbUPV5XB1&#10;Br52eXmi7WyWX78HW7rwOz9vOmNeX8bNAlSiMT3M/9elFfx3wZd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vYnEAAAA3AAAAA8AAAAAAAAAAAAAAAAAmAIAAGRycy9k&#10;b3ducmV2LnhtbFBLBQYAAAAABAAEAPUAAACJAwAAAAA=&#10;" filled="f" strokeweight=".25pt"/>
                  <v:shape id="Freeform 100" o:spid="_x0000_s1448" style="position:absolute;left:6761;top:8488;width:168;height:17;visibility:visible;mso-wrap-style:square;v-text-anchor:top" coordsize="16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PYMIA&#10;AADcAAAADwAAAGRycy9kb3ducmV2LnhtbERPTWvCQBC9F/wPywje6iYKbY1ughaUQulB68XbkB03&#10;IdnZkN2a+O/dQqG3ebzP2RSjbcWNel87VpDOExDEpdM1GwXn7/3zGwgfkDW2jknBnTwU+eRpg5l2&#10;Ax/pdgpGxBD2GSqoQugyKX1ZkUU/dx1x5K6utxgi7I3UPQ4x3LZykSQv0mLNsaHCjt4rKpvTj1VA&#10;afKVbrkpd82rOVxXl8EdP41Ss+m4XYMINIZ/8Z/7Q8f5yxR+n4kXy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I49gwgAAANwAAAAPAAAAAAAAAAAAAAAAAJgCAABkcnMvZG93&#10;bnJldi54bWxQSwUGAAAAAAQABAD1AAAAhwMAAAAA&#10;" path="m,l17,17r135,l168,e" filled="f" strokeweight=".25pt">
                    <v:path arrowok="t" o:connecttype="custom" o:connectlocs="0,0;17,17;152,17;168,0" o:connectangles="0,0,0,0"/>
                  </v:shape>
                  <v:rect id="Rectangle 101" o:spid="_x0000_s1449" style="position:absolute;left:6761;top:8567;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uGZcIA&#10;AADcAAAADwAAAGRycy9kb3ducmV2LnhtbERPTWvDMAy9D/YfjAa7rc5SaEpWt4TAIKeuTbu7FqtJ&#10;WCwH222yfz8PBr3p8T612c1mEDdyvres4HWRgCBurO65VXA+vb+sQfiArHGwTAp+yMNu+/iwwVzb&#10;iY90q0MrYgj7HBV0IYy5lL7pyKBf2JE4chfrDIYIXSu1wymGm0GmSbKSBnuODR2OVHbUfNdXo2B/&#10;SKsvKrMsvX5MujLuc30pBqWen+biDUSgOdzF/+5Kx/nLFP6ei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64ZlwgAAANwAAAAPAAAAAAAAAAAAAAAAAJgCAABkcnMvZG93&#10;bnJldi54bWxQSwUGAAAAAAQABAD1AAAAhwMAAAAA&#10;" filled="f" strokeweight=".25pt"/>
                  <v:rect id="Rectangle 102" o:spid="_x0000_s1450" style="position:absolute;left:6761;top:8649;width:168;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cj/sAA&#10;AADcAAAADwAAAGRycy9kb3ducmV2LnhtbERPS4vCMBC+C/6HMMLeNLWCStcoIgg9uT5277PN2Bab&#10;SUmi7f77jSB4m4/vOatNbxrxIOdrywqmkwQEcWF1zaWC78t+vAThA7LGxjIp+CMPm/VwsMJM245P&#10;9DiHUsQQ9hkqqEJoMyl9UZFBP7EtceSu1hkMEbpSaoddDDeNTJNkLg3WHBsqbGlXUXE7342CwzHN&#10;f2m3WKT3r07nxv0sr9tGqY9Rv/0EEagPb/HLnes4fzaD5zPxAr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cj/sAAAADcAAAADwAAAAAAAAAAAAAAAACYAgAAZHJzL2Rvd25y&#10;ZXYueG1sUEsFBgAAAAAEAAQA9QAAAIUDAAAAAA==&#10;" filled="f" strokeweight=".25pt"/>
                  <v:rect id="Rectangle 103" o:spid="_x0000_s1451" style="position:absolute;left:6761;top:8728;width:168;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67isEA&#10;AADcAAAADwAAAGRycy9kb3ducmV2LnhtbERPS4vCMBC+L/gfwgje1tS6rFKNIoLQk7vr4z42Y1ts&#10;JiWJtv57s7Cwt/n4nrNc96YRD3K+tqxgMk5AEBdW11wqOB1373MQPiBrbCyTgid5WK8Gb0vMtO34&#10;hx6HUIoYwj5DBVUIbSalLyoy6Me2JY7c1TqDIUJXSu2wi+GmkWmSfEqDNceGClvaVlTcDnejYP+d&#10;5hfazmbp/avTuXHn+XXTKDUa9psFiEB9+Bf/uXMd508/4P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Ou4rBAAAA3AAAAA8AAAAAAAAAAAAAAAAAmAIAAGRycy9kb3du&#10;cmV2LnhtbFBLBQYAAAAABAAEAPUAAACGAwAAAAA=&#10;" filled="f" strokeweight=".25pt"/>
                  <v:rect id="Rectangle 104" o:spid="_x0000_s1452" style="position:absolute;left:6761;top:8807;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eEcEA&#10;AADcAAAADwAAAGRycy9kb3ducmV2LnhtbERPS4vCMBC+L/gfwgje1tTKrlKNIoLQk7vr4z42Y1ts&#10;JiWJtv57s7Cwt/n4nrNc96YRD3K+tqxgMk5AEBdW11wqOB1373MQPiBrbCyTgid5WK8Gb0vMtO34&#10;hx6HUIoYwj5DBVUIbSalLyoy6Me2JY7c1TqDIUJXSu2wi+GmkWmSfEqDNceGClvaVlTcDnejYP+d&#10;5hfazmbp/avTuXHn+XXTKDUa9psFiEB9+Bf/uXMd508/4P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CHhHBAAAA3AAAAA8AAAAAAAAAAAAAAAAAmAIAAGRycy9kb3du&#10;cmV2LnhtbFBLBQYAAAAABAAEAPUAAACGAwAAAAA=&#10;" filled="f" strokeweight=".25pt"/>
                  <v:line id="Line 105" o:spid="_x0000_s1453" style="position:absolute;flip:y;visibility:visible;mso-wrap-style:square" from="6761,8505" to="6778,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h478UAAADcAAAADwAAAGRycy9kb3ducmV2LnhtbESPQWsCMRCF7wX/Qxihl1Kz3RZZVqPY&#10;wkrbm1rvw2bMrm4mS5Lq9t83guBthve+N2/my8F24kw+tI4VvEwyEMS10y0bBT+76rkAESKyxs4x&#10;KfijAMvF6GGOpXYX3tB5G41IIRxKVNDE2JdShrohi2HieuKkHZy3GNPqjdQeLyncdjLPsqm02HK6&#10;0GBPHw3Vp+2vTTW+dkXxpr+9eX8y1THf59W6WCv1OB5WMxCRhng33+hPnbjXKVyfSRP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h478UAAADcAAAADwAAAAAAAAAA&#10;AAAAAAChAgAAZHJzL2Rvd25yZXYueG1sUEsFBgAAAAAEAAQA+QAAAJMDAAAAAA==&#10;" strokeweight=".25pt"/>
                  <v:line id="Line 106" o:spid="_x0000_s1454" style="position:absolute;visibility:visible;mso-wrap-style:square" from="6913,8505" to="6929,8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EXmsMAAADcAAAADwAAAGRycy9kb3ducmV2LnhtbERPTWsCMRC9F/ofwhR6q9lWqbI1ikiF&#10;0oOwbg/1NmzGzeJmsiZx3f57IxS8zeN9znw52Fb05EPjWMHrKANBXDndcK3gp9y8zECEiKyxdUwK&#10;/ijAcvH4MMdcuwsX1O9iLVIIhxwVmBi7XMpQGbIYRq4jTtzBeYsxQV9L7fGSwm0r37LsXVpsODUY&#10;7GhtqDruzlaB38fwW5zG3/2k/jxtj96UdCiUen4aVh8gIg3xLv53f+k0fzyF2zPpAr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RF5rDAAAA3AAAAA8AAAAAAAAAAAAA&#10;AAAAoQIAAGRycy9kb3ducmV2LnhtbFBLBQYAAAAABAAEAPkAAACRAwAAAAA=&#10;" strokeweight=".25pt"/>
                  <v:line id="Line 107" o:spid="_x0000_s1455" style="position:absolute;visibility:visible;mso-wrap-style:square" from="6769,8783" to="6879,8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6D6MUAAADcAAAADwAAAGRycy9kb3ducmV2LnhtbESPQUvDQBCF7wX/wzKCt3ajFSmx2yKi&#10;IB4KaXrQ25CdZkOzs+numsZ/3zkI3mZ4b977Zr2dfK9GiqkLbOB+UYAiboLtuDVwqN/nK1ApI1vs&#10;A5OBX0qw3dzM1ljacOGKxn1ulYRwKtGAy3kotU6NI49pEQZi0Y4hesyyxlbbiBcJ971+KIon7bFj&#10;aXA40Kuj5rT/8Qbid05f1Xn5OT62b+fdKbqajpUxd7fTyzOoTFP+N/9df1jBXwqtPCMT6M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6D6MUAAADcAAAADwAAAAAAAAAA&#10;AAAAAAChAgAAZHJzL2Rvd25yZXYueG1sUEsFBgAAAAAEAAQA+QAAAJMDAAAAAA==&#10;" strokeweight=".25pt"/>
                  <v:line id="Line 108" o:spid="_x0000_s1456" style="position:absolute;visibility:visible;mso-wrap-style:square" from="6769,8771" to="6879,8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mc8MAAADcAAAADwAAAGRycy9kb3ducmV2LnhtbERPTWsCMRC9F/ofwhR6q9lWKbo1ikiF&#10;0oOwbg/1NmzGzeJmsiZx3f57IxS8zeN9znw52Fb05EPjWMHrKANBXDndcK3gp9y8TEGEiKyxdUwK&#10;/ijAcvH4MMdcuwsX1O9iLVIIhxwVmBi7XMpQGbIYRq4jTtzBeYsxQV9L7fGSwm0r37LsXVpsODUY&#10;7GhtqDruzlaB38fwW5zG3/2k/jxtj96UdCiUen4aVh8gIg3xLv53f+k0fzyD2zPpAr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JnPDAAAA3AAAAA8AAAAAAAAAAAAA&#10;AAAAoQIAAGRycy9kb3ducmV2LnhtbFBLBQYAAAAABAAEAPkAAACRAwAAAAA=&#10;" strokeweight=".25pt"/>
                  <v:line id="Line 109" o:spid="_x0000_s1457" style="position:absolute;visibility:visible;mso-wrap-style:square" from="6769,8759" to="6879,8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8k8UAAADcAAAADwAAAGRycy9kb3ducmV2LnhtbESPQUvDQBCF74L/YRmhN7tRS5HYbRFR&#10;kB6ENB70NmSn2dDsbLq7pum/7xyE3mZ4b977ZrWZfK9GiqkLbOBhXoAiboLtuDXwXX/cP4NKGdli&#10;H5gMnCnBZn17s8LShhNXNO5yqySEU4kGXM5DqXVqHHlM8zAQi7YP0WOWNbbaRjxJuO/1Y1EstceO&#10;pcHhQG+OmsPuzxuIvzn9VMen7bho349fh+hq2lfGzO6m1xdQmaZ8Nf9ff1rBXwi+PCMT6P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78k8UAAADcAAAADwAAAAAAAAAA&#10;AAAAAAChAgAAZHJzL2Rvd25yZXYueG1sUEsFBgAAAAAEAAQA+QAAAJMDAAAAAA==&#10;" strokeweight=".25pt"/>
                  <v:line id="Line 110" o:spid="_x0000_s1458" style="position:absolute;visibility:visible;mso-wrap-style:square" from="6769,8747" to="6879,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JZCMIAAADcAAAADwAAAGRycy9kb3ducmV2LnhtbERPTWsCMRC9F/wPYYTeatZWRFajiFiQ&#10;HgqrHvQ2bMbN4mayJnHd/vumUPA2j/c5i1VvG9GRD7VjBeNRBoK4dLrmSsHx8Pk2AxEissbGMSn4&#10;oQCr5eBlgbl2Dy6o28dKpBAOOSowMba5lKE0ZDGMXEucuIvzFmOCvpLa4yOF20a+Z9lUWqw5NRhs&#10;aWOovO7vVoE/x3Aqbh9f3aTa3r6v3hzoUij1OuzXcxCR+vgU/7t3Os2fjOHvmXSB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JZCMIAAADcAAAADwAAAAAAAAAAAAAA&#10;AAChAgAAZHJzL2Rvd25yZXYueG1sUEsFBgAAAAAEAAQA+QAAAJADAAAAAA==&#10;" strokeweight=".25pt"/>
                  <v:line id="Line 111" o:spid="_x0000_s1459" style="position:absolute;visibility:visible;mso-wrap-style:square" from="6769,8735" to="6879,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Hf8IAAADcAAAADwAAAGRycy9kb3ducmV2LnhtbERPTWsCMRC9F/wPYYTealYrUlajiCiU&#10;HgqrPeht2Iybxc1kTdJ1++8bQfA2j/c5i1VvG9GRD7VjBeNRBoK4dLrmSsHPYff2ASJEZI2NY1Lw&#10;RwFWy8HLAnPtblxQt4+VSCEcclRgYmxzKUNpyGIYuZY4cWfnLcYEfSW1x1sKt42cZNlMWqw5NRhs&#10;aWOovOx/rQJ/iuFYXN+/umm1vX5fvDnQuVDqddiv5yAi9fEpfrg/dZo/ncD9mXS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Hf8IAAADcAAAADwAAAAAAAAAAAAAA&#10;AAChAgAAZHJzL2Rvd25yZXYueG1sUEsFBgAAAAAEAAQA+QAAAJADAAAAAA==&#10;" strokeweight=".25pt"/>
                  <v:rect id="Rectangle 112" o:spid="_x0000_s1460" style="position:absolute;left:6845;top:8584;width:51;height: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Qg8EA&#10;AADcAAAADwAAAGRycy9kb3ducmV2LnhtbERPS4vCMBC+L/gfwgje1tS6rFKNIoLQk7vr4z42Y1ts&#10;JiWJtv57s7Cwt/n4nrNc96YRD3K+tqxgMk5AEBdW11wqOB1373MQPiBrbCyTgid5WK8Gb0vMtO34&#10;hx6HUIoYwj5DBVUIbSalLyoy6Me2JY7c1TqDIUJXSu2wi+GmkWmSfEqDNceGClvaVlTcDnejYP+d&#10;5hfazmbp/avTuXHn+XXTKDUa9psFiEB9+Bf/uXMd539M4f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hUIPBAAAA3AAAAA8AAAAAAAAAAAAAAAAAmAIAAGRycy9kb3du&#10;cmV2LnhtbFBLBQYAAAAABAAEAPUAAACGAwAAAAA=&#10;" filled="f" strokeweight=".25pt"/>
                  <v:rect id="Rectangle 113" o:spid="_x0000_s1461" style="position:absolute;left:6893;top:8692;width:2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I98AA&#10;AADcAAAADwAAAGRycy9kb3ducmV2LnhtbERPS4vCMBC+C/6HMMLeNLWIStcoIgg9uT5277PN2Bab&#10;SUmi7f77jSB4m4/vOatNbxrxIOdrywqmkwQEcWF1zaWC78t+vAThA7LGxjIp+CMPm/VwsMJM245P&#10;9DiHUsQQ9hkqqEJoMyl9UZFBP7EtceSu1hkMEbpSaoddDDeNTJNkLg3WHBsqbGlXUXE7342CwzHN&#10;f2m3WKT3r07nxv0sr9tGqY9Rv/0EEagPb/HLnes4fzaD5zPxAr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jI98AAAADcAAAADwAAAAAAAAAAAAAAAACYAgAAZHJzL2Rvd25y&#10;ZXYueG1sUEsFBgAAAAAEAAQA9QAAAIUDAAAAAA==&#10;" filled="f" strokeweight=".25pt"/>
                  <v:rect id="Rectangle 114" o:spid="_x0000_s1462" style="position:absolute;left:6893;top:8735;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tbMEA&#10;AADcAAAADwAAAGRycy9kb3ducmV2LnhtbERPS4vCMBC+L/gfwgje1tTirlKNIoLQk7vr4z42Y1ts&#10;JiWJtv57s7Cwt/n4nrNc96YRD3K+tqxgMk5AEBdW11wqOB1373MQPiBrbCyTgid5WK8Gb0vMtO34&#10;hx6HUIoYwj5DBVUIbSalLyoy6Me2JY7c1TqDIUJXSu2wi+GmkWmSfEqDNceGClvaVlTcDnejYP+d&#10;5hfazmbp/avTuXHn+XXTKDUa9psFiEB9+Bf/uXMd508/4Pe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EbWzBAAAA3AAAAA8AAAAAAAAAAAAAAAAAmAIAAGRycy9kb3du&#10;cmV2LnhtbFBLBQYAAAAABAAEAPUAAACGAwAAAAA=&#10;" filled="f" strokeweight=".25pt"/>
                  <v:rect id="Rectangle 115" o:spid="_x0000_s1463" style="position:absolute;left:6893;top:8752;width:2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zG8AA&#10;AADcAAAADwAAAGRycy9kb3ducmV2LnhtbERPS4vCMBC+C/6HMII3TS2iUo0igtCTu+vjPjZjW2wm&#10;JYm2++83Cwt7m4/vOZtdbxrxJudrywpm0wQEcWF1zaWC6+U4WYHwAVljY5kUfJOH3XY42GCmbcdf&#10;9D6HUsQQ9hkqqEJoMyl9UZFBP7UtceQe1hkMEbpSaoddDDeNTJNkIQ3WHBsqbOlQUfE8v4yC02ea&#10;3+mwXKavj07nxt1Wj32j1HjU79cgAvXhX/znznWcP1/A7zPx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bzG8AAAADcAAAADwAAAAAAAAAAAAAAAACYAgAAZHJzL2Rvd25y&#10;ZXYueG1sUEsFBgAAAAAEAAQA9QAAAIUDAAAAAA==&#10;" filled="f" strokeweight=".25pt"/>
                  <v:shape id="Freeform 116" o:spid="_x0000_s1464" style="position:absolute;left:6819;top:8673;width:789;height:408;visibility:visible;mso-wrap-style:square;v-text-anchor:top" coordsize="78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Qp/cMA&#10;AADcAAAADwAAAGRycy9kb3ducmV2LnhtbERPTWsCMRC9C/6HMEJvmq20btkaRSxVoXjQ9tLbuJlu&#10;lm4mSxLX7b83QsHbPN7nzJe9bURHPtSOFTxOMhDEpdM1Vwq+Pt/HLyBCRNbYOCYFfxRguRgO5lho&#10;d+EDdcdYiRTCoUAFJsa2kDKUhiyGiWuJE/fjvMWYoK+k9nhJ4baR0yybSYs1pwaDLa0Nlb/Hs1WQ&#10;e37Lu131vD1ttrN9tz6cPr6NUg+jfvUKIlIf7+J/906n+U853J5JF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3Qp/cMAAADcAAAADwAAAAAAAAAAAAAAAACYAgAAZHJzL2Rv&#10;d25yZXYueG1sUEsFBgAAAAAEAAQA9QAAAIgDAAAAAA==&#10;" path="m,14r53,l53,,,,,14xm760,408r29,l789,398r-29,l760,408xm293,319r,-271l712,48r,271l293,319xm273,336r459,l732,31r19,l751,12r-497,l254,29r,324l273,353r,-17xe" fillcolor="black" strokeweight=".25pt">
                    <v:path arrowok="t" o:connecttype="custom" o:connectlocs="0,14;53,14;53,0;0,0;0,14;760,408;789,408;789,398;760,398;760,408;293,319;293,48;712,48;712,319;293,319;273,336;732,336;732,31;751,31;751,12;254,12;254,29;254,353;273,353;273,336" o:connectangles="0,0,0,0,0,0,0,0,0,0,0,0,0,0,0,0,0,0,0,0,0,0,0,0,0"/>
                    <o:lock v:ext="edit" verticies="t"/>
                  </v:shape>
                  <v:shape id="Freeform 117" o:spid="_x0000_s1465" style="position:absolute;left:7016;top:9071;width:304;height:27;visibility:visible;mso-wrap-style:square;v-text-anchor:top" coordsize="3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X+cMA&#10;AADcAAAADwAAAGRycy9kb3ducmV2LnhtbESPzW7CQAyE70h9h5UrcYNN+VMVWBAgIcERwgNYWTeJ&#10;yHrT7BICT48PlXqzNeOZz6tN72rVURsqzwa+xgko4tzbigsD1+ww+gYVIrLF2jMZeFKAzfpjsMLU&#10;+gefqbvEQkkIhxQNlDE2qdYhL8lhGPuGWLQf3zqMsraFti0+JNzVepIkC+2wYmkosaF9SfntcncG&#10;9Ovgp3NbZ7Pd6fxrfdbtJ/POmOFnv12CitTHf/Pf9dEK/kxo5Rm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iX+cMAAADcAAAADwAAAAAAAAAAAAAAAACYAgAAZHJzL2Rv&#10;d25yZXYueG1sUEsFBgAAAAAEAAQA9QAAAIgDAAAAAA==&#10;" path="m,l304,r,27e" filled="f" strokeweight=".25pt">
                    <v:path arrowok="t" o:connecttype="custom" o:connectlocs="0,0;304,0;304,27" o:connectangles="0,0,0"/>
                  </v:shape>
                  <v:line id="Line 118" o:spid="_x0000_s1466" style="position:absolute;flip:y;visibility:visible;mso-wrap-style:square" from="7169,9071" to="7170,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f4MUAAADcAAAADwAAAGRycy9kb3ducmV2LnhtbESPQWsCMRCF7wX/Qxihl6LZLlK2q1G0&#10;sNL2ptb7sBmz224mS5Lq9t83guBthve+N28Wq8F24kw+tI4VPE8zEMS10y0bBV+HalKACBFZY+eY&#10;FPxRgNVy9LDAUrsL7+i8j0akEA4lKmhi7EspQ92QxTB1PXHSTs5bjGn1RmqPlxRuO5ln2Yu02HK6&#10;0GBPbw3VP/tfm2p8HIpipj+92TyZ6js/5tW22Cr1OB7WcxCRhng33+h3nbjZK1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f4MUAAADcAAAADwAAAAAAAAAA&#10;AAAAAAChAgAAZHJzL2Rvd25yZXYueG1sUEsFBgAAAAAEAAQA+QAAAJMDAAAAAA==&#10;" strokeweight=".25pt"/>
                  <v:rect id="Rectangle 119" o:spid="_x0000_s1467" style="position:absolute;left:6865;top:9273;width:50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20" o:spid="_x0000_s1468" style="position:absolute;left:6624;top:9282;width:115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3F7818" w:rsidRDefault="003F7818" w:rsidP="00C461A7">
                          <w:pPr>
                            <w:jc w:val="center"/>
                          </w:pPr>
                          <w:proofErr w:type="spellStart"/>
                          <w:r>
                            <w:rPr>
                              <w:b/>
                              <w:snapToGrid w:val="0"/>
                              <w:sz w:val="16"/>
                            </w:rPr>
                            <w:t>Serveur</w:t>
                          </w:r>
                          <w:proofErr w:type="spellEnd"/>
                          <w:r>
                            <w:rPr>
                              <w:b/>
                              <w:snapToGrid w:val="0"/>
                              <w:sz w:val="16"/>
                            </w:rPr>
                            <w:t xml:space="preserve"> Web</w:t>
                          </w:r>
                        </w:p>
                      </w:txbxContent>
                    </v:textbox>
                  </v:rect>
                </v:group>
                <v:rect id="Rectangle 121" o:spid="_x0000_s1469" style="position:absolute;left:2139;top:6724;width:1192;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rsidR="003F7818" w:rsidRDefault="003F7818" w:rsidP="00C461A7">
                        <w:proofErr w:type="spellStart"/>
                        <w:r>
                          <w:rPr>
                            <w:snapToGrid w:val="0"/>
                            <w:sz w:val="16"/>
                          </w:rPr>
                          <w:t>Réseau</w:t>
                        </w:r>
                        <w:proofErr w:type="spellEnd"/>
                        <w:r>
                          <w:rPr>
                            <w:snapToGrid w:val="0"/>
                            <w:sz w:val="16"/>
                          </w:rPr>
                          <w:t xml:space="preserve"> Interne</w:t>
                        </w:r>
                      </w:p>
                    </w:txbxContent>
                  </v:textbox>
                </v:rect>
                <v:rect id="Rectangle 122" o:spid="_x0000_s1470" style="position:absolute;left:2465;top:6916;width:1389;height: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3F7818" w:rsidRDefault="003F7818" w:rsidP="00C461A7">
                        <w:proofErr w:type="spellStart"/>
                        <w:r>
                          <w:rPr>
                            <w:snapToGrid w:val="0"/>
                            <w:sz w:val="16"/>
                          </w:rPr>
                          <w:t>Worldline</w:t>
                        </w:r>
                        <w:proofErr w:type="spellEnd"/>
                      </w:p>
                    </w:txbxContent>
                  </v:textbox>
                </v:rect>
                <v:line id="Line 123" o:spid="_x0000_s1471" style="position:absolute;visibility:visible;mso-wrap-style:square" from="3434,12372" to="3434,12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guZMMAAADcAAAADwAAAGRycy9kb3ducmV2LnhtbERPTWvCQBC9C/0PyxR6M5tGU0vqJhRB&#10;6EVEW4q9DdlpEpqdDbtbjf/eFQRv83ifs6xG04sjOd9ZVvCcpCCIa6s7bhR8fa6nryB8QNbYWyYF&#10;Z/JQlQ+TJRbannhHx31oRAxhX6CCNoShkNLXLRn0iR2II/drncEQoWukdniK4aaXWZq+SIMdx4YW&#10;B1q1VP/t/42C7595ls0Wu8Nq2/Bs7fIslxuj1NPj+P4GItAY7uKb+0PH+fkcrs/EC2R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YLmTDAAAA3AAAAA8AAAAAAAAAAAAA&#10;AAAAoQIAAGRycy9kb3ducmV2LnhtbFBLBQYAAAAABAAEAPkAAACRAwAAAAA=&#10;" strokeweight=".7pt">
                  <v:stroke startarrow="block" endarrow="block"/>
                </v:line>
                <v:group id="Group 124" o:spid="_x0000_s1472" style="position:absolute;left:7034;top:7757;width:845;height:919" coordorigin="7056,5407" coordsize="845,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25" o:spid="_x0000_s1473" style="position:absolute;left:7056;top:5407;width:838;height:876" coordorigin="7056,5407" coordsize="838,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26" o:spid="_x0000_s1474" style="position:absolute;left:7056;top:5407;width:417;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5ZcEA&#10;AADcAAAADwAAAGRycy9kb3ducmV2LnhtbERPTWvCQBC9F/wPywi91U0FtaSuUgVDjpqUnsfsNBua&#10;nQ3ZNUn/vVsoeJvH+5ztfrKtGKj3jWMFr4sEBHHldMO1gs/y9PIGwgdkja1jUvBLHva72dMWU+1G&#10;vtBQhFrEEPYpKjAhdKmUvjJk0S9cRxy5b9dbDBH2tdQ9jjHctnKZJGtpseHYYLCjo6Hqp7hZBefj&#10;11VTVl5PeekKuc4OJnEXpZ7n08c7iEBTeIj/3bmO81cb+HsmXi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ueWXBAAAA3AAAAA8AAAAAAAAAAAAAAAAAmAIAAGRycy9kb3du&#10;cmV2LnhtbFBLBQYAAAAABAAEAPUAAACGAwAAAAA=&#10;" strokeweight=".7pt"/>
                    <v:rect id="Rectangle 127" o:spid="_x0000_s1475" style="position:absolute;left:7473;top:5407;width:421;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F8IA&#10;AADcAAAADwAAAGRycy9kb3ducmV2LnhtbESPQWvCQBCF70L/wzKF3nRjoVKiq6hg8FgT8Txmx2ww&#10;OxuyW03/fedQ6G2G9+a9b1ab0XfqQUNsAxuYzzJQxHWwLTcGztVh+gkqJmSLXWAy8EMRNuuXyQpz&#10;G558okeZGiUhHHM04FLqc61j7chjnIWeWLRbGDwmWYdG2wGfEu47/Z5lC+2xZWlw2NPeUX0vv72B&#10;r/3laqmorodjFUq9KHYuCydj3l7H7RJUojH9m/+uj1bwP4RWnpEJ9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e0XwgAAANwAAAAPAAAAAAAAAAAAAAAAAJgCAABkcnMvZG93&#10;bnJldi54bWxQSwUGAAAAAAQABAD1AAAAhwMAAAAA&#10;" strokeweight=".7pt"/>
                    <v:rect id="Rectangle 128" o:spid="_x0000_s1476" style="position:absolute;left:7594;top:5587;width:103;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Ol8EA&#10;AADcAAAADwAAAGRycy9kb3ducmV2LnhtbERP32vCMBB+F/wfwg32pukmiuuMIh2yvQjaDvZ6JLe2&#10;rLmUJNXuv18Ggm/38f28zW60nbiQD61jBU/zDASxdqblWsFndZitQYSIbLBzTAp+KcBuO51sMDfu&#10;yme6lLEWKYRDjgqaGPtcyqAbshjmridO3LfzFmOCvpbG4zWF204+Z9lKWmw5NTTYU9GQ/ikHq+B9&#10;VeAi6lMxDLI7osZqiV9vSj0+jPtXEJHGeBff3B8mzV++wP8z6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wzpfBAAAA3AAAAA8AAAAAAAAAAAAAAAAAmAIAAGRycy9kb3du&#10;cmV2LnhtbFBLBQYAAAAABAAEAPUAAACGAwAAAAA=&#10;" strokeweight=".25pt"/>
                    <v:rect id="Rectangle 129" o:spid="_x0000_s1477" style="position:absolute;left:7473;top:5434;width:342;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aSlMQA&#10;AADcAAAADwAAAGRycy9kb3ducmV2LnhtbESPS2vDMBCE74H+B7GF3hK5PiTBjRxCoOBTH0l631rr&#10;B7VWRlJi9993D4XcdpnZmW93+9kN6kYh9p4NPK8yUMS1tz23Bi7n1+UWVEzIFgfPZOCXIuzLh8UO&#10;C+sn/qTbKbVKQjgWaKBLaSy0jnVHDuPKj8SiNT44TLKGVtuAk4S7QedZttYOe5aGDkc6dlT/nK7O&#10;wNtHXn3TcbPJr++TrVz42jaHwZinx/nwAirRnO7m/+vKCv5a8OUZmU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GkpTEAAAA3AAAAA8AAAAAAAAAAAAAAAAAmAIAAGRycy9k&#10;b3ducmV2LnhtbFBLBQYAAAAABAAEAPUAAACJAwAAAAA=&#10;" filled="f" strokeweight=".25pt"/>
                    <v:rect id="Rectangle 130" o:spid="_x0000_s1478" style="position:absolute;left:7409;top:5422;width:54;height: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oILMEA&#10;AADcAAAADwAAAGRycy9kb3ducmV2LnhtbERPTWvDMAy9F/YfjAa7tU42FkpWt5SMsV0KbTLYVdha&#10;EhrLIXbS7N/Xg0JverxPbXaz7cREg28dK0hXCQhi7UzLtYLv6mO5BuEDssHOMSn4Iw+77cNig7lx&#10;Fz7RVIZaxBD2OSpoQuhzKb1uyKJfuZ44cr9usBgiHGppBrzEcNvJ5yTJpMWWY0ODPRUN6XM5WgWf&#10;WYEvQR+LcZTdATVWr/jzrtTT47x/AxFoDnfxzf1l4vwshf9n4gV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qCCzBAAAA3AAAAA8AAAAAAAAAAAAAAAAAmAIAAGRycy9kb3du&#10;cmV2LnhtbFBLBQYAAAAABAAEAPUAAACGAwAAAAA=&#10;" strokeweight=".25pt"/>
                    <v:shape id="Freeform 131" o:spid="_x0000_s1479" style="position:absolute;left:7070;top:5690;width:314;height:271;visibility:visible;mso-wrap-style:square;v-text-anchor:top" coordsize="276,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xqsEA&#10;AADcAAAADwAAAGRycy9kb3ducmV2LnhtbERPTWvCQBC9C/0PyxR6040pSEldRQRpb6Wx4HXMTpPg&#10;7mzITk3017sFwds83ucs16N36kx9bAMbmM8yUMRVsC3XBn72u+kbqCjIFl1gMnChCOvV02SJhQ0D&#10;f9O5lFqlEI4FGmhEukLrWDXkMc5CR5y439B7lAT7WtsehxTunc6zbKE9tpwaGuxo21B1Kv+8Afsq&#10;H+IOX+T3+bC9ulN5POwuxrw8j5t3UEKjPMR396dN8xc5/D+TLt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QsarBAAAA3AAAAA8AAAAAAAAAAAAAAAAAmAIAAGRycy9kb3du&#10;cmV2LnhtbFBLBQYAAAAABAAEAPUAAACGAwAAAAA=&#10;" path="m,12r10,l10,,,,,12xm252,271r24,l276,245r-24,l252,271xm22,271r218,l240,245r-218,l22,271xm,259r10,l10,247,,247r,12xm252,221r24,l276,197r-24,l252,221xm22,221r218,l240,197r-218,l22,221xm,209r10,l10,197,,197r,12xm22,75r185,l207,,22,r,75xm219,75r57,l276,36r-57,l219,75xm219,24r57,l276,,219,r,24xe" strokeweight=".25pt">
                      <v:path arrowok="t" o:connecttype="custom" o:connectlocs="0,12;13,12;13,0;0,0;0,12;327,271;357,271;357,245;327,245;327,271;28,271;311,271;311,245;28,245;28,271;0,259;13,259;13,247;0,247;0,259;327,221;357,221;357,197;327,197;327,221;28,221;311,221;311,197;28,197;28,221;0,209;13,209;13,197;0,197;0,209;28,75;268,75;268,0;28,0;28,75;283,75;357,75;357,36;283,36;283,75;283,24;357,24;357,0;283,0;283,24" o:connectangles="0,0,0,0,0,0,0,0,0,0,0,0,0,0,0,0,0,0,0,0,0,0,0,0,0,0,0,0,0,0,0,0,0,0,0,0,0,0,0,0,0,0,0,0,0,0,0,0,0,0"/>
                      <o:lock v:ext="edit" verticies="t"/>
                    </v:shape>
                    <v:rect id="Rectangle 132" o:spid="_x0000_s1480" style="position:absolute;left:7056;top:5434;width:341;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QM48AA&#10;AADcAAAADwAAAGRycy9kb3ducmV2LnhtbERPS4vCMBC+C/6HMII3Ta2gUo0igtCTu+vjPjZjW2wm&#10;JYm2++83Cwt7m4/vOZtdbxrxJudrywpm0wQEcWF1zaWC6+U4WYHwAVljY5kUfJOH3XY42GCmbcdf&#10;9D6HUsQQ9hkqqEJoMyl9UZFBP7UtceQe1hkMEbpSaoddDDeNTJNkIQ3WHBsqbOlQUfE8v4yC02ea&#10;3+mwXKavj07nxt1Wj32j1HjU79cgAvXhX/znznWcv5jD7zPxArn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QM48AAAADcAAAADwAAAAAAAAAAAAAAAACYAgAAZHJzL2Rvd25y&#10;ZXYueG1sUEsFBgAAAAAEAAQA9QAAAIUDAAAAAA==&#10;" filled="f" strokeweight=".25pt"/>
                    <v:line id="Line 133" o:spid="_x0000_s1481" style="position:absolute;visibility:visible;mso-wrap-style:square" from="7056,5580" to="7397,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Cm8MIAAADcAAAADwAAAGRycy9kb3ducmV2LnhtbERPTWsCMRC9F/wPYYTeatYqUlajiFSQ&#10;HgqrPeht2Iybxc1kTeK6/ntTKPQ2j/c5i1VvG9GRD7VjBeNRBoK4dLrmSsHPYfv2ASJEZI2NY1Lw&#10;oACr5eBlgbl2dy6o28dKpBAOOSowMba5lKE0ZDGMXEucuLPzFmOCvpLa4z2F20a+Z9lMWqw5NRhs&#10;aWOovOxvVoE/xXAsrpOvblp9Xr8v3hzoXCj1OuzXcxCR+vgv/nPvdJo/m8LvM+kC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PCm8MIAAADcAAAADwAAAAAAAAAAAAAA&#10;AAChAgAAZHJzL2Rvd25yZXYueG1sUEsFBgAAAAAEAAQA+QAAAJADAAAAAA==&#10;" strokeweight=".25pt"/>
                    <v:line id="Line 134" o:spid="_x0000_s1482" style="position:absolute;visibility:visible;mso-wrap-style:square" from="7056,5630" to="7397,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wDa8MAAADcAAAADwAAAGRycy9kb3ducmV2LnhtbERPTWsCMRC9F/wPYYTeatZqRVajSKlQ&#10;PBRWe9DbsBk3i5vJmqTr+u9NodDbPN7nLNe9bURHPtSOFYxHGQji0umaKwXfh+3LHESIyBobx6Tg&#10;TgHWq8HTEnPtblxQt4+VSCEcclRgYmxzKUNpyGIYuZY4cWfnLcYEfSW1x1sKt418zbKZtFhzajDY&#10;0ruh8rL/sQr8KYZjcZ3sumn1cf26eHOgc6HU87DfLEBE6uO/+M/9qdP82Rv8PpMu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A2vDAAAA3AAAAA8AAAAAAAAAAAAA&#10;AAAAoQIAAGRycy9kb3ducmV2LnhtbFBLBQYAAAAABAAEAPkAAACRAwAAAAA=&#10;" strokeweight=".25pt"/>
                    <v:line id="Line 135" o:spid="_x0000_s1483" style="position:absolute;visibility:visible;mso-wrap-style:square" from="7056,5532" to="7397,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dHMMAAADcAAAADwAAAGRycy9kb3ducmV2LnhtbERPS2vCQBC+C/6HZYTedNMHoaSuUsRC&#10;6UGI8dDehuyYDWZn4+42pv/eLQje5uN7znI92k4M5EPrWMHjIgNBXDvdcqPgUH3MX0GEiKyxc0wK&#10;/ijAejWdLLHQ7sIlDfvYiBTCoUAFJsa+kDLUhiyGheuJE3d03mJM0DdSe7ykcNvJpyzLpcWWU4PB&#10;njaG6tP+1yrwPzF8l+fnr+Gl2Z53J28qOpZKPczG9zcQkcZ4F9/cnzrNz3P4fyZdI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unRzDAAAA3AAAAA8AAAAAAAAAAAAA&#10;AAAAoQIAAGRycy9kb3ducmV2LnhtbFBLBQYAAAAABAAEAPkAAACRAwAAAAA=&#10;" strokeweight=".25pt"/>
                    <v:line id="Line 136" o:spid="_x0000_s1484" style="position:absolute;visibility:visible;mso-wrap-style:square" from="7056,5678" to="7397,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I4h8MAAADcAAAADwAAAGRycy9kb3ducmV2LnhtbERPTWsCMRC9F/ofwhS81WxrUdkaRaRC&#10;6UFY7aHehs24WdxM1iSu239vBMHbPN7nzBa9bURHPtSOFbwNMxDEpdM1Vwp+d+vXKYgQkTU2jknB&#10;PwVYzJ+fZphrd+GCum2sRArhkKMCE2ObSxlKQxbD0LXEiTs4bzEm6CupPV5SuG3ke5aNpcWaU4PB&#10;llaGyuP2bBX4fQx/xWn0031UX6fN0ZsdHQqlBi/98hNEpD4+xHf3t07zxxO4PZMu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iOIfDAAAA3AAAAA8AAAAAAAAAAAAA&#10;AAAAoQIAAGRycy9kb3ducmV2LnhtbFBLBQYAAAAABAAEAPkAAACRAwAAAAA=&#10;" strokeweight=".25pt"/>
                    <v:line id="Line 137" o:spid="_x0000_s1485" style="position:absolute;flip:x;visibility:visible;mso-wrap-style:square" from="7056,5777" to="7397,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G8QAAADcAAAADwAAAGRycy9kb3ducmV2LnhtbESPQU/DMAyF70j7D5EncUEspUJTVZZN&#10;gNQJuLHB3Wq8tKNxqiRs3b+fD0jc/OT3PT+vNpMf1Ili6gMbeFgUoIjbYHt2Br72zX0FKmVki0Ng&#10;MnChBJv17GaFtQ1n/qTTLjslIZxqNNDlPNZap7Yjj2kRRmLZHUL0mEVGp23Es4T7QZdFsdQee5YL&#10;HY702lH7s/v1UuN9X1WP9iO6lzvXHMvvstlWW2Nu59PzE6hMU/43/9FvVriltJVnZAK9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YbxAAAANwAAAAPAAAAAAAAAAAA&#10;AAAAAKECAABkcnMvZG93bnJldi54bWxQSwUGAAAAAAQABAD5AAAAkgMAAAAA&#10;" strokeweight=".25pt"/>
                    <v:line id="Line 138" o:spid="_x0000_s1486" style="position:absolute;visibility:visible;mso-wrap-style:square" from="7056,5825" to="7397,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EJbsMAAADcAAAADwAAAGRycy9kb3ducmV2LnhtbERPTWsCMRC9F/ofwhS81WxrEd0aRaRC&#10;6UFY7aHehs24WdxM1iSu239vBMHbPN7nzBa9bURHPtSOFbwNMxDEpdM1Vwp+d+vXCYgQkTU2jknB&#10;PwVYzJ+fZphrd+GCum2sRArhkKMCE2ObSxlKQxbD0LXEiTs4bzEm6CupPV5SuG3ke5aNpcWaU4PB&#10;llaGyuP2bBX4fQx/xWn0031UX6fN0ZsdHQqlBi/98hNEpD4+xHf3t07zx1O4PZMu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xCW7DAAAA3AAAAA8AAAAAAAAAAAAA&#10;AAAAoQIAAGRycy9kb3ducmV2LnhtbFBLBQYAAAAABAAEAPkAAACRAwAAAAA=&#10;" strokeweight=".25pt"/>
                    <v:line id="Line 139" o:spid="_x0000_s1487" style="position:absolute;visibility:visible;mso-wrap-style:square" from="7056,5875" to="7397,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I2LsYAAADcAAAADwAAAGRycy9kb3ducmV2LnhtbESPQUsDMRCF74L/IYzQm82qxcratIgo&#10;lB6EbXvQ27CZbpZuJtskbrf/vnMQvM3w3rz3zWI1+k4NFFMb2MDDtABFXAfbcmNgv/u8fwGVMrLF&#10;LjAZuFCC1fL2ZoGlDWeuaNjmRkkIpxINuJz7UutUO/KYpqEnFu0Qoscsa2y0jXiWcN/px6J41h5b&#10;lgaHPb07qo/bX28g/uT0XZ2eNsOs+Th9HaPb0aEyZnI3vr2CyjTmf/Pf9doK/lzw5Rm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SNi7GAAAA3AAAAA8AAAAAAAAA&#10;AAAAAAAAoQIAAGRycy9kb3ducmV2LnhtbFBLBQYAAAAABAAEAPkAAACUAwAAAAA=&#10;" strokeweight=".25pt"/>
                    <v:line id="Line 140" o:spid="_x0000_s1488" style="position:absolute;visibility:visible;mso-wrap-style:square" from="7056,5923" to="7397,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6TtcMAAADcAAAADwAAAGRycy9kb3ducmV2LnhtbERPTWsCMRC9F/wPYQq91axaqmyNIlKh&#10;9CCs20O9DZtxs7iZrEm6bv99IxS8zeN9znI92Fb05EPjWMFknIEgrpxuuFbwVe6eFyBCRNbYOiYF&#10;vxRgvRo9LDHX7soF9YdYixTCIUcFJsYulzJUhiyGseuIE3dy3mJM0NdSe7ymcNvKaZa9SosNpwaD&#10;HW0NVefDj1XgjzF8F5fZZ/9Sv1/2Z29KOhVKPT0OmzcQkYZ4F/+7P3SaP5/A7Zl0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ek7XDAAAA3AAAAA8AAAAAAAAAAAAA&#10;AAAAoQIAAGRycy9kb3ducmV2LnhtbFBLBQYAAAAABAAEAPkAAACRAwAAAAA=&#10;" strokeweight=".25pt"/>
                    <v:shape id="Freeform 141" o:spid="_x0000_s1489" style="position:absolute;left:7487;top:5422;width:393;height:539;visibility:visible;mso-wrap-style:square;v-text-anchor:top" coordsize="346,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y8EA&#10;AADcAAAADwAAAGRycy9kb3ducmV2LnhtbERPS4vCMBC+L/gfwgheFk1V1kc1iisI3harF29DM7al&#10;yaQ0Wa3/3ggLe5uP7znrbWeNuFPrK8cKxqMEBHHudMWFgsv5MFyA8AFZo3FMCp7kYbvpfawx1e7B&#10;J7pnoRAxhH2KCsoQmlRKn5dk0Y9cQxy5m2sthgjbQuoWHzHcGjlJkpm0WHFsKLGhfUl5nf1aBfVs&#10;uvyps8/OXL/POzYn/XWYBqUG/W63AhGoC//iP/dRx/nzCbyfiR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B8vBAAAA3AAAAA8AAAAAAAAAAAAAAAAAmAIAAGRycy9kb3du&#10;cmV2LnhtbFBLBQYAAAAABAAEAPUAAACGAwAAAAA=&#10;" path="m,280r12,l12,268,,268r,12xm24,343r182,l206,268r-182,l24,343xm218,343r58,l276,304r-58,l218,343xm218,292r58,l276,268r-58,l218,292xm254,391r22,l276,367r-22,l254,391xm24,391r218,l242,367r-218,l24,391xm,381r12,l12,367,,367r,14xm254,441r22,l276,417r-22,l254,441xm24,441r218,l242,417r-218,l24,441xm,429r12,l12,417,,417r,12xm254,489r22,l276,465r-22,l254,489xm24,489r218,l242,465r-218,l24,489xm,477r12,l12,465,,465r,12xm254,539r22,l276,513r-22,l254,539xm24,539r218,l242,513r-218,l24,539xm,527r12,l12,515,,515r,12xm300,60r46,l346,,300,r,60xm,84r12,l12,72,,72,,84xm29,103r218,l247,84,29,84r,19xm115,79r46,l161,67r-46,l115,79xm,134r12,l12,122,,122r,12xm94,151r91,l185,127r-91,l94,151xe" strokeweight=".25pt">
                      <v:path arrowok="t" o:connecttype="custom" o:connectlocs="16,280;0,268;31,343;266,268;31,343;356,343;282,304;282,292;356,268;282,292;356,391;328,367;31,391;312,367;31,391;16,381;0,367;328,441;356,417;328,441;312,441;31,417;0,429;16,417;0,429;356,489;328,465;31,489;312,465;31,489;16,477;0,465;328,539;356,513;328,539;312,539;31,513;0,527;16,515;0,527;446,60;387,0;0,84;16,72;0,84;319,103;37,84;149,79;208,67;149,79;16,134;0,122;122,151;239,127;122,151" o:connectangles="0,0,0,0,0,0,0,0,0,0,0,0,0,0,0,0,0,0,0,0,0,0,0,0,0,0,0,0,0,0,0,0,0,0,0,0,0,0,0,0,0,0,0,0,0,0,0,0,0,0,0,0,0,0,0"/>
                      <o:lock v:ext="edit" verticies="t"/>
                    </v:shape>
                    <v:line id="Line 142" o:spid="_x0000_s1490" style="position:absolute;visibility:visible;mso-wrap-style:square" from="7473,5630" to="7815,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CoWcMAAADcAAAADwAAAGRycy9kb3ducmV2LnhtbERPTWsCMRC9F/ofwhR6q9lWqbI1ikiF&#10;0oOwbg/1NmzGzeJmsiZx3f57IxS8zeN9znw52Fb05EPjWMHrKANBXDndcK3gp9y8zECEiKyxdUwK&#10;/ijAcvH4MMdcuwsX1O9iLVIIhxwVmBi7XMpQGbIYRq4jTtzBeYsxQV9L7fGSwm0r37LsXVpsODUY&#10;7GhtqDruzlaB38fwW5zG3/2k/jxtj96UdCiUen4aVh8gIg3xLv53f+k0fzqG2zPpAr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AqFnDAAAA3AAAAA8AAAAAAAAAAAAA&#10;AAAAoQIAAGRycy9kb3ducmV2LnhtbFBLBQYAAAAABAAEAPkAAACRAwAAAAA=&#10;" strokeweight=".25pt"/>
                    <v:line id="Line 143" o:spid="_x0000_s1491" style="position:absolute;visibility:visible;mso-wrap-style:square" from="7473,5678" to="7815,5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kwLcMAAADcAAAADwAAAGRycy9kb3ducmV2LnhtbERPTWsCMRC9C/0PYQreNNsqKlujlFKh&#10;9CCs9lBvw2bcLG4maxLX7b9vBMHbPN7nLNe9bURHPtSOFbyMMxDEpdM1Vwp+9pvRAkSIyBobx6Tg&#10;jwKsV0+DJebaXbmgbhcrkUI45KjAxNjmUobSkMUwdi1x4o7OW4wJ+kpqj9cUbhv5mmUzabHm1GCw&#10;pQ9D5Wl3sQr8IYbf4jz57qbV53l78mZPx0Kp4XP//gYiUh8f4rv7S6f58yncnkkX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pMC3DAAAA3AAAAA8AAAAAAAAAAAAA&#10;AAAAoQIAAGRycy9kb3ducmV2LnhtbFBLBQYAAAAABAAEAPkAAACRAwAAAAA=&#10;" strokeweight=".25pt"/>
                    <v:line id="Line 144" o:spid="_x0000_s1492" style="position:absolute;flip:x;visibility:visible;mso-wrap-style:square" from="7473,5777" to="7815,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BfWMUAAADcAAAADwAAAGRycy9kb3ducmV2LnhtbESPQU/DMAyF75P4D5EncZlYSjWgKssm&#10;QOo0uNHB3WpMWtY4VZJt5d+TSZN2s/Xe9/y8XI+2F0fyoXOs4H6egSBunO7YKPjaVXcFiBCRNfaO&#10;ScEfBVivbiZLLLU78Scd62hECuFQooI2xqGUMjQtWQxzNxAn7cd5izGt3kjt8ZTCbS/zLHuUFjtO&#10;F1oc6K2lZl8fbKrxviuKhf7w5nVmqt/8O682xUap2+n48gwi0hiv5gu91Yl7eoDzM2kC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BfWMUAAADcAAAADwAAAAAAAAAA&#10;AAAAAAChAgAAZHJzL2Rvd25yZXYueG1sUEsFBgAAAAAEAAQA+QAAAJMDAAAAAA==&#10;" strokeweight=".25pt"/>
                    <v:line id="Line 145" o:spid="_x0000_s1493" style="position:absolute;visibility:visible;mso-wrap-style:square" from="7473,5825" to="7815,5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LwcMAAADcAAAADwAAAGRycy9kb3ducmV2LnhtbERPTWsCMRC9F/ofwhS81WxrUdkaRaRC&#10;6UFY7aHehs24WdxM1iSu239vBMHbPN7nzBa9bURHPtSOFbwNMxDEpdM1Vwp+d+vXKYgQkTU2jknB&#10;PwVYzJ+fZphrd+GCum2sRArhkKMCE2ObSxlKQxbD0LXEiTs4bzEm6CupPV5SuG3ke5aNpcWaU4PB&#10;llaGyuP2bBX4fQx/xWn0031UX6fN0ZsdHQqlBi/98hNEpD4+xHf3t07zJ2O4PZMuk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C8HDAAAA3AAAAA8AAAAAAAAAAAAA&#10;AAAAoQIAAGRycy9kb3ducmV2LnhtbFBLBQYAAAAABAAEAPkAAACRAwAAAAA=&#10;" strokeweight=".25pt"/>
                    <v:line id="Line 146" o:spid="_x0000_s1494" style="position:absolute;visibility:visible;mso-wrap-style:square" from="7473,5875" to="7815,58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uWsMAAADcAAAADwAAAGRycy9kb3ducmV2LnhtbERPTWsCMRC9F/wPYYTeatYqVVajSKlQ&#10;PBRWe9DbsBk3i5vJmqTr+u9NodDbPN7nLNe9bURHPtSOFYxHGQji0umaKwXfh+3LHESIyBobx6Tg&#10;TgHWq8HTEnPtblxQt4+VSCEcclRgYmxzKUNpyGIYuZY4cWfnLcYEfSW1x1sKt418zbI3abHm1GCw&#10;pXdD5WX/YxX4UwzH4jrZddPq4/p18eZA50Kp52G/WYCI1Md/8Z/7U6f5sxn8PpMu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7rlrDAAAA3AAAAA8AAAAAAAAAAAAA&#10;AAAAoQIAAGRycy9kb3ducmV2LnhtbFBLBQYAAAAABAAEAPkAAACRAwAAAAA=&#10;" strokeweight=".25pt"/>
                    <v:line id="Line 147" o:spid="_x0000_s1495" style="position:absolute;visibility:visible;mso-wrap-style:square" from="7473,5923" to="7815,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Q6KMYAAADcAAAADwAAAGRycy9kb3ducmV2LnhtbESPQUsDMRCF74L/IYzQm82qxcratIgo&#10;lB6EbXvQ27CZbpZuJtskbrf/vnMQvM3w3rz3zWI1+k4NFFMb2MDDtABFXAfbcmNgv/u8fwGVMrLF&#10;LjAZuFCC1fL2ZoGlDWeuaNjmRkkIpxINuJz7UutUO/KYpqEnFu0Qoscsa2y0jXiWcN/px6J41h5b&#10;lgaHPb07qo/bX28g/uT0XZ2eNsOs+Th9HaPb0aEyZnI3vr2CyjTmf/Pf9doK/lxo5RmZQC+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kOijGAAAA3AAAAA8AAAAAAAAA&#10;AAAAAAAAoQIAAGRycy9kb3ducmV2LnhtbFBLBQYAAAAABAAEAPkAAACUAwAAAAA=&#10;" strokeweight=".25pt"/>
                    <v:line id="Line 148" o:spid="_x0000_s1496" style="position:absolute;visibility:visible;mso-wrap-style:square" from="7604,5494" to="7684,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ifs8MAAADcAAAADwAAAGRycy9kb3ducmV2LnhtbERPTWsCMRC9C/6HMEJvmtUW226NItJC&#10;6UFY7UFvw2bcLG4ma5Ku23/fCEJv83ifs1j1thEd+VA7VjCdZCCIS6drrhR87z/GLyBCRNbYOCYF&#10;vxRgtRwOFphrd+WCul2sRArhkKMCE2ObSxlKQxbDxLXEiTs5bzEm6CupPV5TuG3kLMvm0mLNqcFg&#10;SxtD5Xn3YxX4YwyH4vL41T1V75ft2Zs9nQqlHkb9+g1EpD7+i+/uT53mP7/C7Zl0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on7PDAAAA3AAAAA8AAAAAAAAAAAAA&#10;AAAAoQIAAGRycy9kb3ducmV2LnhtbFBLBQYAAAAABAAEAPkAAACRAwAAAAA=&#10;" strokeweight=".25pt"/>
                    <v:line id="Line 149" o:spid="_x0000_s1497" style="position:absolute;visibility:visible;mso-wrap-style:square" from="7473,5482" to="7815,5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dGCcYAAADcAAAADwAAAGRycy9kb3ducmV2LnhtbESPQWvDMAyF74P9B6NBb6uztZSS1S1j&#10;bDB6GKTdYbuJWI1DYzm1vTT999Oh0JvEe3rv02oz+k4NFFMb2MDTtABFXAfbcmPge//xuASVMrLF&#10;LjAZuFCCzfr+boWlDWeuaNjlRkkIpxINuJz7UutUO/KYpqEnFu0Qoscsa2y0jXiWcN/p56JYaI8t&#10;S4PDnt4c1cfdnzcQf3P6qU6z7TBv3k9fx+j2dKiMmTyMry+gMo35Zr5ef1rBXwq+PCMT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RgnGAAAA3AAAAA8AAAAAAAAA&#10;AAAAAAAAoQIAAGRycy9kb3ducmV2LnhtbFBLBQYAAAAABAAEAPkAAACUAwAAAAA=&#10;" strokeweight=".25pt"/>
                    <v:line id="Line 150" o:spid="_x0000_s1498" style="position:absolute;visibility:visible;mso-wrap-style:square" from="7473,5532" to="7815,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vjksIAAADcAAAADwAAAGRycy9kb3ducmV2LnhtbERPTWsCMRC9F/wPYYTeatYqRVajiFSQ&#10;HoTVHupt2Iybxc1kTeK6/feNIPQ2j/c5i1VvG9GRD7VjBeNRBoK4dLrmSsH3cfs2AxEissbGMSn4&#10;pQCr5eBlgbl2dy6oO8RKpBAOOSowMba5lKE0ZDGMXEucuLPzFmOCvpLa4z2F20a+Z9mHtFhzajDY&#10;0sZQeTncrAJ/iuGnuE6+umn1ed1fvDnSuVDqddiv5yAi9fFf/HTvdJo/G8PjmXSB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vjksIAAADcAAAADwAAAAAAAAAAAAAA&#10;AAChAgAAZHJzL2Rvd25yZXYueG1sUEsFBgAAAAAEAAQA+QAAAJADAAAAAA==&#10;" strokeweight=".25pt"/>
                    <v:rect id="Rectangle 151" o:spid="_x0000_s1499" style="position:absolute;left:7116;top:6062;width:718;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group>
                  <v:rect id="Rectangle 152" o:spid="_x0000_s1500" style="position:absolute;left:7132;top:6072;width:769;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3F7818" w:rsidRDefault="003F7818" w:rsidP="00C461A7">
                          <w:r>
                            <w:rPr>
                              <w:b/>
                              <w:snapToGrid w:val="0"/>
                              <w:sz w:val="16"/>
                            </w:rPr>
                            <w:t>Firewall</w:t>
                          </w:r>
                        </w:p>
                      </w:txbxContent>
                    </v:textbox>
                  </v:rect>
                </v:group>
                <v:group id="Group 153" o:spid="_x0000_s1501" style="position:absolute;left:6746;top:10929;width:1332;height:1180" coordorigin="6192,8640" coordsize="1332,1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154" o:spid="_x0000_s1502" style="position:absolute;left:6259;top:8640;width:1132;height:849;visibility:visible;mso-wrap-style:square;v-text-anchor:top" coordsize="1132,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0cUA&#10;AADcAAAADwAAAGRycy9kb3ducmV2LnhtbERPTWvCQBC9C/6HZYReim60KDG6irS2VKFQbQ8eh+yY&#10;BLOzMbtN0n/fFQre5vE+Z7nuTCkaql1hWcF4FIEgTq0uOFPw/fU6jEE4j6yxtEwKfsnBetXvLTHR&#10;tuUDNUefiRDCLkEFufdVIqVLczLoRrYiDtzZ1gZ9gHUmdY1tCDelnETRTBosODTkWNFzTunl+GMU&#10;ONcdHufNh31r99vddvJyPT19XpV6GHSbBQhPnb+L/93vOsyPp3B7Jlw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0/RxQAAANwAAAAPAAAAAAAAAAAAAAAAAJgCAABkcnMv&#10;ZG93bnJldi54bWxQSwUGAAAAAAQABAD1AAAAigMAAAAA&#10;" path="m,849l,832,113,780,113,,415,r,780l538,832r,17l,849xm454,732r105,l677,760r,60l559,820r,29l1027,849r,-29l909,820r,-60l1027,732r105,l1132,213r-678,l454,732xe" strokeweight=".7pt">
                    <v:path arrowok="t" o:connecttype="custom" o:connectlocs="0,849;0,832;113,780;113,0;415,0;415,780;538,832;538,849;0,849;454,732;559,732;677,760;677,820;559,820;559,849;1027,849;1027,820;909,820;909,760;1027,732;1132,732;1132,213;454,213;454,732" o:connectangles="0,0,0,0,0,0,0,0,0,0,0,0,0,0,0,0,0,0,0,0,0,0,0,0"/>
                    <o:lock v:ext="edit" verticies="t"/>
                  </v:shape>
                  <v:line id="Line 155" o:spid="_x0000_s1503" style="position:absolute;visibility:visible;mso-wrap-style:square" from="6372,9420" to="6373,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mUsEAAADcAAAADwAAAGRycy9kb3ducmV2LnhtbERPzYrCMBC+C/sOYRb2Ipq6By3VKK6w&#10;UC/+P8DQjG0xmXSbrNa3N4LgbT6+35ktOmvElVpfO1YwGiYgiAunay4VnI6/gxSED8gajWNScCcP&#10;i/lHb4aZdjfe0/UQShFD2GeooAqhyaT0RUUW/dA1xJE7u9ZiiLAtpW7xFsOtkd9JMpYWa44NFTa0&#10;qqi4HP6tgn66P23z4see081x/bcz+cSZXKmvz245BRGoC2/xy53rOD8dw/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ZCZSwQAAANwAAAAPAAAAAAAAAAAAAAAA&#10;AKECAABkcnMvZG93bnJldi54bWxQSwUGAAAAAAQABAD5AAAAjwMAAAAA&#10;" strokeweight=".7pt"/>
                  <v:line id="Line 156" o:spid="_x0000_s1504" style="position:absolute;visibility:visible;mso-wrap-style:square" from="6674,9420" to="6675,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iDycEAAADcAAAADwAAAGRycy9kb3ducmV2LnhtbERPzYrCMBC+C/sOYRb2Ipq6By3VKK6w&#10;UC/+P8DQjG0xmXSbrNa3N4LgbT6+35ktOmvElVpfO1YwGiYgiAunay4VnI6/gxSED8gajWNScCcP&#10;i/lHb4aZdjfe0/UQShFD2GeooAqhyaT0RUUW/dA1xJE7u9ZiiLAtpW7xFsOtkd9JMpYWa44NFTa0&#10;qqi4HP6tgn66P23z4see081x/bcz+cSZXKmvz245BRGoC2/xy53rOD+dwP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IPJwQAAANwAAAAPAAAAAAAAAAAAAAAA&#10;AKECAABkcnMvZG93bnJldi54bWxQSwUGAAAAAAQABAD5AAAAjwMAAAAA&#10;" strokeweight=".7pt"/>
                  <v:line id="Line 157" o:spid="_x0000_s1505" style="position:absolute;visibility:visible;mso-wrap-style:square" from="6468,8906" to="6581,8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Xu8YAAADcAAAADwAAAGRycy9kb3ducmV2LnhtbESPzW7CQAyE75V4h5WRuFSwgUMbBRbU&#10;IiGFS1t+HsDKmiTqrjfNLhDevj5U6s3WjGc+rzaDd+pGfWwDG5jPMlDEVbAt1wbOp900BxUTskUX&#10;mAw8KMJmPXpaYWHDnQ90O6ZaSQjHAg00KXWF1rFqyGOchY5YtEvoPSZZ+1rbHu8S7p1eZNmL9tiy&#10;NDTY0bah6vt49Qae88P5s6ze/SX/OO1/vlz5GlxpzGQ8vC1BJRrSv/nvurSCnwutPCMT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3F7vGAAAA3AAAAA8AAAAAAAAA&#10;AAAAAAAAoQIAAGRycy9kb3ducmV2LnhtbFBLBQYAAAAABAAEAPkAAACUAwAAAAA=&#10;" strokeweight=".7pt"/>
                  <v:line id="Line 158" o:spid="_x0000_s1506" style="position:absolute;visibility:visible;mso-wrap-style:square" from="6449,8817" to="6600,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yIMMAAADcAAAADwAAAGRycy9kb3ducmV2LnhtbERPzWrCQBC+C32HZQpepG7qoabRVdqC&#10;kF7UqA8wZMckuDubZrca394VBG/z8f3OfNlbI87U+caxgvdxAoK4dLrhSsFhv3pLQfiArNE4JgVX&#10;8rBcvAzmmGl34YLOu1CJGMI+QwV1CG0mpS9rsujHriWO3NF1FkOEXSV1h5cYbo2cJMmHtNhwbKix&#10;pZ+aytPu3yoYpcVhk5ff9piu979/W5NPncmVGr72XzMQgfrwFD/cuY7z00+4PxMvkI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siDDAAAA3AAAAA8AAAAAAAAAAAAA&#10;AAAAoQIAAGRycy9kb3ducmV2LnhtbFBLBQYAAAAABAAEAPkAAACRAwAAAAA=&#10;" strokeweight=".7pt"/>
                  <v:rect id="Rectangle 159" o:spid="_x0000_s1507" style="position:absolute;left:6410;top:8676;width:226;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l+PMcA&#10;AADcAAAADwAAAGRycy9kb3ducmV2LnhtbESPQWvCQBCF70L/wzKFXkQ3VSo1ukobWgkIhargdchO&#10;k9DsbJrdavTXO4dCbzO8N+99s1z3rlEn6kLt2cDjOAFFXHhbc2ngsH8fPYMKEdli45kMXCjAenU3&#10;WGJq/Zk/6bSLpZIQDikaqGJsU61DUZHDMPYtsWhfvnMYZe1KbTs8S7hr9CRJZtphzdJQYUtZRcX3&#10;7tcZ+BjO8qc3W/r8uHmd/Gx1tpleM2Me7vuXBahIffw3/13nVvDngi/PyAR6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fjzHAAAA3AAAAA8AAAAAAAAAAAAAAAAAmAIAAGRy&#10;cy9kb3ducmV2LnhtbFBLBQYAAAAABAAEAPUAAACMAwAAAAA=&#10;" filled="f" strokeweight=".7pt"/>
                  <v:line id="Line 160" o:spid="_x0000_s1508" style="position:absolute;visibility:visible;mso-wrap-style:square" from="6936,9460" to="7168,9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o+8IAAADcAAAADwAAAGRycy9kb3ducmV2LnhtbERPzYrCMBC+L/gOYRa8LGuqB7d2jeIK&#10;Qr24/j3A0Ixt2WTSbaLWtzeC4G0+vt+ZzjtrxIVaXztWMBwkIIgLp2suFRwPq88UhA/IGo1jUnAj&#10;D/NZ722KmXZX3tFlH0oRQ9hnqKAKocmk9EVFFv3ANcSRO7nWYoiwLaVu8RrDrZGjJBlLizXHhgob&#10;WlZU/O3PVsFHujv+5sWPPaWbw/p/a/IvZ3Kl+u/d4htEoC68xE93ruP8yRAez8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Qo+8IAAADcAAAADwAAAAAAAAAAAAAA&#10;AAChAgAAZHJzL2Rvd25yZXYueG1sUEsFBgAAAAAEAAQA+QAAAJADAAAAAA==&#10;" strokeweight=".7pt"/>
                  <v:line id="Line 161" o:spid="_x0000_s1509" style="position:absolute;visibility:visible;mso-wrap-style:square" from="6936,9400" to="7168,9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a2jMMAAADcAAAADwAAAGRycy9kb3ducmV2LnhtbERPzWrCQBC+C32HZQpepG7qQdPUVWqh&#10;EC/aqA8wZMckdHc2Zrca394VBG/z8f3OfNlbI87U+caxgvdxAoK4dLrhSsFh//OWgvABWaNxTAqu&#10;5GG5eBnMMdPuwgWdd6ESMYR9hgrqENpMSl/WZNGPXUscuaPrLIYIu0rqDi8x3Bo5SZKptNhwbKix&#10;pe+ayr/dv1UwSovDNi9X9phu9uvTr8lnzuRKDV/7r08QgfrwFD/cuY7zPyZwfyZe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GtozDAAAA3AAAAA8AAAAAAAAAAAAA&#10;AAAAoQIAAGRycy9kb3ducmV2LnhtbFBLBQYAAAAABAAEAPkAAACRAwAAAAA=&#10;" strokeweight=".7pt"/>
                  <v:line id="Line 162" o:spid="_x0000_s1510" style="position:absolute;visibility:visible;mso-wrap-style:square" from="6818,9372" to="7286,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oTF8MAAADcAAAADwAAAGRycy9kb3ducmV2LnhtbERPzWrCQBC+F/oOyxS8SN20QpumrlIL&#10;QrzUavIAQ3ZMQndnY3bV+PauIPQ2H9/vzBaDNeJEvW8dK3iZJCCIK6dbrhWUxeo5BeEDskbjmBRc&#10;yMNi/vgww0y7M2/ptAu1iCHsM1TQhNBlUvqqIYt+4jriyO1dbzFE2NdS93iO4dbI1yR5kxZbjg0N&#10;dvTdUPW3O1oF43RbbvJqaffpT7E+/Jr83ZlcqdHT8PUJItAQ/sV3d67j/I8p3J6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KExfDAAAA3AAAAA8AAAAAAAAAAAAA&#10;AAAAoQIAAGRycy9kb3ducmV2LnhtbFBLBQYAAAAABAAEAPkAAACRAwAAAAA=&#10;" strokeweight=".7pt"/>
                  <v:shape id="Freeform 163" o:spid="_x0000_s1511" style="position:absolute;left:6401;top:9206;width:244;height:230;visibility:visible;mso-wrap-style:square;v-text-anchor:top" coordsize="244,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8cAA&#10;AADcAAAADwAAAGRycy9kb3ducmV2LnhtbERPTWsCMRC9F/wPYYTearZFpG6NUhRBeqtVwduQjLtL&#10;N5Owmer67xtB8DaP9zmzRe9bdaYuNYENvI4KUMQ2uIYrA7uf9cs7qCTIDtvAZOBKCRbzwdMMSxcu&#10;/E3nrVQqh3Aq0UAtEkutk63JYxqFSJy5U+g8SoZdpV2HlxzuW/1WFBPtseHcUGOkZU32d/vnDbRi&#10;95KOJ32IVl9Xu7Fz8WtqzPOw//wAJdTLQ3x3b1yePx3D7Zl8gZ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s8cAAAADcAAAADwAAAAAAAAAAAAAAAACYAgAAZHJzL2Rvd25y&#10;ZXYueG1sUEsFBgAAAAAEAAQA9QAAAIUDAAAAAA==&#10;" path="m,142r19,l19,,,,,142xm38,142r19,l57,,38,r,142xm77,142r16,l93,,77,r,142xm113,142r19,l132,,113,r,142xm151,142r19,l170,,151,r,142xm189,142r19,l208,,189,r,142xm228,142r16,l244,,228,r,142xm228,230r16,l244,161r-16,l228,230xm189,230r19,l208,161r-19,l189,230xm151,230r19,l170,161r-19,l151,230xm113,230r19,l132,161r-19,l113,230xm77,230r16,l93,161r-16,l77,230xm38,230r19,l57,161r-19,l38,230xm,230r19,l19,161,,161r,69xe" strokeweight=".25pt">
                    <v:path arrowok="t" o:connecttype="custom" o:connectlocs="19,142;0,0;38,142;57,0;38,142;93,142;77,0;113,142;132,0;113,142;170,142;151,0;189,142;208,0;189,142;244,142;228,0;228,230;244,161;228,230;208,230;189,161;151,230;170,161;151,230;132,230;113,161;77,230;93,161;77,230;57,230;38,161;0,230;19,161;0,230" o:connectangles="0,0,0,0,0,0,0,0,0,0,0,0,0,0,0,0,0,0,0,0,0,0,0,0,0,0,0,0,0,0,0,0,0,0,0"/>
                    <o:lock v:ext="edit" verticies="t"/>
                  </v:shape>
                  <v:rect id="Rectangle 164" o:spid="_x0000_s1512" style="position:absolute;left:6430;top:8693;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BK8EA&#10;AADcAAAADwAAAGRycy9kb3ducmV2LnhtbERPS4vCMBC+L/gfwgh7W1ML66MaRQShJ3fXx31sxrbY&#10;TEoSbf33G2Fhb/PxPWe57k0jHuR8bVnBeJSAIC6srrlUcDruPmYgfEDW2FgmBU/ysF4N3paYadvx&#10;Dz0OoRQxhH2GCqoQ2kxKX1Rk0I9sSxy5q3UGQ4SulNphF8NNI9MkmUiDNceGClvaVlTcDnejYP+d&#10;5hfaTqfp/avTuXHn2XXTKPU+7DcLEIH68C/+c+c6zp9/wuuZeIF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kQSvBAAAA3AAAAA8AAAAAAAAAAAAAAAAAmAIAAGRycy9kb3du&#10;cmV2LnhtbFBLBQYAAAAABAAEAPUAAACGAwAAAAA=&#10;" filled="f" strokeweight=".25pt"/>
                  <v:shape id="Freeform 165" o:spid="_x0000_s1513" style="position:absolute;left:6430;top:8693;width:189;height:19;visibility:visible;mso-wrap-style:square;v-text-anchor:top" coordsize="18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j7wMUA&#10;AADcAAAADwAAAGRycy9kb3ducmV2LnhtbERPTWvCQBC9C/0PyxS86aYioUndhFIQCgWJWml7G7PT&#10;JDQ7G7Orxn/vCgVv83ifs8gH04oT9a6xrOBpGoEgLq1uuFLwuV1OnkE4j6yxtUwKLuQgzx5GC0y1&#10;PfOaThtfiRDCLkUFtfddKqUrazLoprYjDtyv7Q36APtK6h7PIdy0chZFsTTYcGiosaO3msq/zdEo&#10;OH7vf9YfJj7s57tiufuKi1WSFEqNH4fXFxCeBn8X/7vfdZifxHB7Jl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SPvAxQAAANwAAAAPAAAAAAAAAAAAAAAAAJgCAABkcnMv&#10;ZG93bnJldi54bWxQSwUGAAAAAAQABAD1AAAAigMAAAAA&#10;" path="m,l19,19r151,l189,e" filled="f" strokeweight=".25pt">
                    <v:path arrowok="t" o:connecttype="custom" o:connectlocs="0,0;19,19;170,19;189,0" o:connectangles="0,0,0,0"/>
                  </v:shape>
                  <v:rect id="Rectangle 166" o:spid="_x0000_s1514" style="position:absolute;left:6430;top:8781;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x8EA&#10;AADcAAAADwAAAGRycy9kb3ducmV2LnhtbERPS4vCMBC+L/gfwgh7W1N72Lpdo4gg9ORrd++zzdgW&#10;m0lJoq3/3giCt/n4njNfDqYVV3K+saxgOklAEJdWN1wp+P3ZfMxA+ICssbVMCm7kYbkYvc0x17bn&#10;A12PoRIxhH2OCuoQulxKX9Zk0E9sRxy5k3UGQ4SuktphH8NNK9Mk+ZQGG44NNXa0rqk8Hy9GwXaf&#10;Fv+0zrL0sut1Ydzf7LRqlXofD6tvEIGG8BI/3YWO878yeDw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esfBAAAA3AAAAA8AAAAAAAAAAAAAAAAAmAIAAGRycy9kb3du&#10;cmV2LnhtbFBLBQYAAAAABAAEAPUAAACGAwAAAAA=&#10;" filled="f" strokeweight=".25pt"/>
                  <v:rect id="Rectangle 167" o:spid="_x0000_s1515" style="position:absolute;left:6430;top:8870;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XutcMA&#10;AADcAAAADwAAAGRycy9kb3ducmV2LnhtbESPQW/CMAyF70j7D5En7QbpehisEBBCmtTTxmDcTWPa&#10;isapkkC7fz8fkHaz9Z7f+7zajK5Tdwqx9WzgdZaBIq68bbk28HP8mC5AxYRssfNMBn4pwmb9NFlh&#10;Yf3A33Q/pFpJCMcCDTQp9YXWsWrIYZz5nli0iw8Ok6yh1jbgIOGu03mWvWmHLUtDgz3tGqquh5sz&#10;8LnPyzPt5vP89jXY0oXT4rLtjHl5HrdLUInG9G9+XJdW8N+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XutcMAAADcAAAADwAAAAAAAAAAAAAAAACYAgAAZHJzL2Rv&#10;d25yZXYueG1sUEsFBgAAAAAEAAQA9QAAAIgDAAAAAA==&#10;" filled="f" strokeweight=".25pt"/>
                  <v:rect id="Rectangle 168" o:spid="_x0000_s1516" style="position:absolute;left:6430;top:8959;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LLsAA&#10;AADcAAAADwAAAGRycy9kb3ducmV2LnhtbERPS4vCMBC+C/6HMII3Te3BRzWKCEJP7q6P+9iMbbGZ&#10;lCTa7r/fLCzsbT6+52x2vWnEm5yvLSuYTRMQxIXVNZcKrpfjZAnCB2SNjWVS8E0edtvhYIOZth1/&#10;0fscShFD2GeooAqhzaT0RUUG/dS2xJF7WGcwROhKqR12Mdw0Mk2SuTRYc2yosKVDRcXz/DIKTp9p&#10;fqfDYpG+PjqdG3dbPvaNUuNRv1+DCNSHf/GfO9dx/moFv8/EC+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lLLsAAAADcAAAADwAAAAAAAAAAAAAAAACYAgAAZHJzL2Rvd25y&#10;ZXYueG1sUEsFBgAAAAAEAAQA9QAAAIUDAAAAAA==&#10;" filled="f" strokeweight=".25pt"/>
                  <v:rect id="Rectangle 169" o:spid="_x0000_s1517" style="position:absolute;left:6430;top:9048;width:189;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WSMEA&#10;AADcAAAADwAAAGRycy9kb3ducmV2LnhtbESPT4vCMBTE78J+h/CEvdnUHlapRhFhoSf/7/1t82yL&#10;zUtJou1++40geBxm5jfMcj2YVjzI+caygmmSgiAurW64UnA5f0/mIHxA1thaJgV/5GG9+hgtMde2&#10;5yM9TqESEcI+RwV1CF0upS9rMugT2xFH72qdwRClq6R22Ee4aWWWpl/SYMNxocaOtjWVt9PdKNgd&#10;suKXtrNZdt/3ujDuZ37dtEp9jofNAkSgIbzDr3ahFUQiPM/EI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FkjBAAAA3AAAAA8AAAAAAAAAAAAAAAAAmAIAAGRycy9kb3du&#10;cmV2LnhtbFBLBQYAAAAABAAEAPUAAACGAwAAAAA=&#10;" filled="f" strokeweight=".25pt"/>
                  <v:line id="Line 170" o:spid="_x0000_s1518" style="position:absolute;flip:y;visibility:visible;mso-wrap-style:square" from="6430,8712" to="6449,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hLWsQAAADcAAAADwAAAGRycy9kb3ducmV2LnhtbESPzWrDMBCE74W+g9hALyWRY0IxTpSQ&#10;Fhya3Jqf+2JtZCfWykhq4r59FSj0OMzONzuL1WA7cSMfWscKppMMBHHtdMtGwfFQjQsQISJr7ByT&#10;gh8KsFo+Py2w1O7OX3TbRyMShEOJCpoY+1LKUDdkMUxcT5y8s/MWY5LeSO3xnuC2k3mWvUmLLaeG&#10;Bnv6aKi+7r9temN7KIqZ3nnz/mqqS37Kq02xUeplNKznICIN8f/4L/2pFeTZFB5jEgH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2EtaxAAAANwAAAAPAAAAAAAAAAAA&#10;AAAAAKECAABkcnMvZG93bnJldi54bWxQSwUGAAAAAAQABAD5AAAAkgMAAAAA&#10;" strokeweight=".25pt"/>
                  <v:line id="Line 171" o:spid="_x0000_s1519" style="position:absolute;visibility:visible;mso-wrap-style:square" from="6600,8712" to="6619,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8fw8UAAADcAAAADwAAAGRycy9kb3ducmV2LnhtbESPQWsCMRSE7wX/Q3hCbzXbVYpsjVLE&#10;gvQgrHqwt8fmuVncvKxJuq7/3hQKPQ4z8w2zWA22FT350DhW8DrJQBBXTjdcKzgePl/mIEJE1tg6&#10;JgV3CrBajp4WWGh345L6faxFgnAoUIGJsSukDJUhi2HiOuLknZ23GJP0tdQebwluW5ln2Zu02HBa&#10;MNjR2lB12f9YBf47hlN5nX71s3pz3V28OdC5VOp5PHy8g4g0xP/wX3urFeRZDr9n0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8fw8UAAADcAAAADwAAAAAAAAAA&#10;AAAAAAChAgAAZHJzL2Rvd25yZXYueG1sUEsFBgAAAAAEAAQA+QAAAJMDAAAAAA==&#10;" strokeweight=".25pt"/>
                  <v:line id="Line 172" o:spid="_x0000_s1520" style="position:absolute;visibility:visible;mso-wrap-style:square" from="6439,9021" to="6562,9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O6WMQAAADcAAAADwAAAGRycy9kb3ducmV2LnhtbESPQWsCMRSE7wX/Q3gFbzVbLSKrUURa&#10;EA+FVQ/t7bF5bhY3L2sS1/Xfm0LB4zAz3zCLVW8b0ZEPtWMF76MMBHHpdM2VguPh620GIkRkjY1j&#10;UnCnAKvl4GWBuXY3Lqjbx0okCIccFZgY21zKUBqyGEauJU7eyXmLMUlfSe3xluC2keMsm0qLNacF&#10;gy1tDJXn/dUq8L8x/BSXya77qD4v32dvDnQqlBq+9us5iEh9fIb/21utYJxN4O9MO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47pYxAAAANwAAAAPAAAAAAAAAAAA&#10;AAAAAKECAABkcnMvZG93bnJldi54bWxQSwUGAAAAAAQABAD5AAAAkgMAAAAA&#10;" strokeweight=".25pt"/>
                  <v:line id="Line 173" o:spid="_x0000_s1521" style="position:absolute;visibility:visible;mso-wrap-style:square" from="6439,9007" to="6562,9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iLMQAAADcAAAADwAAAGRycy9kb3ducmV2LnhtbESPQWsCMRSE7wX/Q3hCbzWrFSmrUUQU&#10;Sg+F1R709tg8N4ublzVJ1+2/bwTB4zAz3zCLVW8b0ZEPtWMF41EGgrh0uuZKwc9h9/YBIkRkjY1j&#10;UvBHAVbLwcsCc+1uXFC3j5VIEA45KjAxtrmUoTRkMYxcS5y8s/MWY5K+ktrjLcFtIydZNpMWa04L&#10;BlvaGCov+1+rwJ9iOBbX969uWm2v3xdvDnQulHod9us5iEh9fIYf7U+tYJJN4X4mHQ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iIsxAAAANwAAAAPAAAAAAAAAAAA&#10;AAAAAKECAABkcnMvZG93bnJldi54bWxQSwUGAAAAAAQABAD5AAAAkgMAAAAA&#10;" strokeweight=".25pt"/>
                  <v:line id="Line 174" o:spid="_x0000_s1522" style="position:absolute;visibility:visible;mso-wrap-style:square" from="6439,8995" to="656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Ht8UAAADcAAAADwAAAGRycy9kb3ducmV2LnhtbESPQWsCMRSE74X+h/AK3mq2aotsjVKK&#10;gngQVnuot8fmuVncvKxJXNd/b4RCj8PMfMPMFr1tREc+1I4VvA0zEMSl0zVXCn72q9cpiBCRNTaO&#10;ScGNAizmz08zzLW7ckHdLlYiQTjkqMDE2OZShtKQxTB0LXHyjs5bjEn6SmqP1wS3jRxl2Ye0WHNa&#10;MNjSt6HytLtYBf4Qw29xHm+6SbU8b0/e7OlYKDV46b8+QUTq43/4r73WCkbZOzzOp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aHt8UAAADcAAAADwAAAAAAAAAA&#10;AAAAAAChAgAAZHJzL2Rvd25yZXYueG1sUEsFBgAAAAAEAAQA+QAAAJMDAAAAAA==&#10;" strokeweight=".25pt"/>
                  <v:line id="Line 175" o:spid="_x0000_s1523" style="position:absolute;visibility:visible;mso-wrap-style:square" from="6439,8980" to="6562,8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ZwMUAAADcAAAADwAAAGRycy9kb3ducmV2LnhtbESPT2sCMRTE7wW/Q3iCt5r1D1JWo4i0&#10;ID0UVnvQ22Pz3CxuXtYkrttv3wiFHoeZ+Q2z2vS2ER35UDtWMBlnIIhLp2uuFHwfP17fQISIrLFx&#10;TAp+KMBmPXhZYa7dgwvqDrESCcIhRwUmxjaXMpSGLIaxa4mTd3HeYkzSV1J7fCS4beQ0yxbSYs1p&#10;wWBLO0Pl9XC3Cvw5hlNxm3128+r99nX15kiXQqnRsN8uQUTq43/4r73XCqbZAp5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ZwMUAAADcAAAADwAAAAAAAAAA&#10;AAAAAAChAgAAZHJzL2Rvd25yZXYueG1sUEsFBgAAAAAEAAQA+QAAAJMDAAAAAA==&#10;" strokeweight=".25pt"/>
                  <v:line id="Line 176" o:spid="_x0000_s1524" style="position:absolute;visibility:visible;mso-wrap-style:square" from="6439,8968" to="6562,8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i8W8UAAADcAAAADwAAAGRycy9kb3ducmV2LnhtbESPQWsCMRSE74X+h/AK3mq2Kq1sjVKK&#10;gngQVnuot8fmuVncvKxJXNd/b4RCj8PMfMPMFr1tREc+1I4VvA0zEMSl0zVXCn72q9cpiBCRNTaO&#10;ScGNAizmz08zzLW7ckHdLlYiQTjkqMDE2OZShtKQxTB0LXHyjs5bjEn6SmqP1wS3jRxl2bu0WHNa&#10;MNjSt6HytLtYBf4Qw29xHm+6SbU8b0/e7OlYKDV46b8+QUTq43/4r73WCkbZBzzOp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i8W8UAAADcAAAADwAAAAAAAAAA&#10;AAAAAAChAgAAZHJzL2Rvd25yZXYueG1sUEsFBgAAAAAEAAQA+QAAAJMDAAAAAA==&#10;" strokeweight=".25pt"/>
                  <v:rect id="Rectangle 177" o:spid="_x0000_s1525" style="position:absolute;left:6523;top:8801;width:58;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Tr8A&#10;AADcAAAADwAAAGRycy9kb3ducmV2LnhtbERPTYvCMBC9C/sfwix409QeVqnGUoSFnnbV1fvYjG2x&#10;mZQk2vrvzUHY4+N9b/LRdOJBzreWFSzmCQjiyuqWawWnv+/ZCoQPyBo7y6TgSR7y7cdkg5m2Ax/o&#10;cQy1iCHsM1TQhNBnUvqqIYN+bnviyF2tMxgidLXUDocYbjqZJsmXNNhybGiwp11D1e14Nwp+9ml5&#10;od1ymd5/B10ad15di06p6edYrEEEGsO/+O0utYI0iWvjmXgE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ShpOvwAAANwAAAAPAAAAAAAAAAAAAAAAAJgCAABkcnMvZG93bnJl&#10;di54bWxQSwUGAAAAAAQABAD1AAAAhAMAAAAA&#10;" filled="f" strokeweight=".25pt"/>
                  <v:rect id="Rectangle 178" o:spid="_x0000_s1526" style="position:absolute;left:6576;top:8918;width:2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1cIA&#10;AADcAAAADwAAAGRycy9kb3ducmV2LnhtbESPT4vCMBTE7wv7HcJb8Lam9qBuNYoICz2tf/f+bJ5t&#10;sXkpSbT12xtB8DjMzG+Y+bI3jbiR87VlBaNhAoK4sLrmUsHx8Ps9BeEDssbGMim4k4fl4vNjjpm2&#10;He/otg+liBD2GSqoQmgzKX1RkUE/tC1x9M7WGQxRulJqh12Em0amSTKWBmuOCxW2tK6ouOyvRsHf&#10;Ns1PtJ5M0uum07lx/9PzqlFq8NWvZiAC9eEdfrVzrSBNfuB5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r/VwgAAANwAAAAPAAAAAAAAAAAAAAAAAJgCAABkcnMvZG93&#10;bnJldi54bWxQSwUGAAAAAAQABAD1AAAAhwMAAAAA&#10;" filled="f" strokeweight=".25pt"/>
                  <v:rect id="Rectangle 179" o:spid="_x0000_s1527" style="position:absolute;left:6576;top:8968;width:2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Alb8A&#10;AADcAAAADwAAAGRycy9kb3ducmV2LnhtbERPy4rCMBTdC/5DuII7Te1CpWMqIgx0NT7G2d9pbh9M&#10;c1OSaOvfm4Uwy8N57/aj6cSDnG8tK1gtExDEpdUt1wpu35+LLQgfkDV2lknBkzzs8+lkh5m2A1/o&#10;cQ21iCHsM1TQhNBnUvqyIYN+aXviyFXWGQwRulpqh0MMN51Mk2QtDbYcGxrs6dhQ+Xe9GwVf57T4&#10;peNmk95Pgy6M+9lWh06p+Ww8fIAINIZ/8dtdaAXpKs6PZ+IRk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5YCVvwAAANwAAAAPAAAAAAAAAAAAAAAAAJgCAABkcnMvZG93bnJl&#10;di54bWxQSwUGAAAAAAQABAD1AAAAhAMAAAAA&#10;" filled="f" strokeweight=".25pt"/>
                  <v:rect id="Rectangle 180" o:spid="_x0000_s1528" style="position:absolute;left:6576;top:8985;width:2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lDsIA&#10;AADcAAAADwAAAGRycy9kb3ducmV2LnhtbESPQYvCMBSE78L+h/AEb5q2B5WuUURY6EldV+9vm2db&#10;bF5KEm3990ZY2OMwM98wq81gWvEg5xvLCtJZAoK4tLrhSsH552u6BOEDssbWMil4kofN+mO0wlzb&#10;nr/pcQqViBD2OSqoQ+hyKX1Zk0E/sx1x9K7WGQxRukpqh32Em1ZmSTKXBhuOCzV2tKupvJ3uRsH+&#10;mBW/tFsssvuh14Vxl+V12yo1GQ/bTxCBhvAf/msXWkGWpvA+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SUOwgAAANwAAAAPAAAAAAAAAAAAAAAAAJgCAABkcnMvZG93&#10;bnJldi54bWxQSwUGAAAAAAQABAD1AAAAhwMAAAAA&#10;" filled="f" strokeweight=".25pt"/>
                  <v:shape id="Freeform 181" o:spid="_x0000_s1529" style="position:absolute;left:6494;top:8896;width:878;height:454;visibility:visible;mso-wrap-style:square;v-text-anchor:top" coordsize="878,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IKsMA&#10;AADcAAAADwAAAGRycy9kb3ducmV2LnhtbESPT4vCMBTE78J+h/AW9iKa2IMu1SiyUNmL4L/L3h7N&#10;sy02L90m1vrtjSB4HGbmN8xi1dtadNT6yrGGyViBIM6dqbjQcDpmo28QPiAbrB2Thjt5WC0/BgtM&#10;jbvxnrpDKESEsE9RQxlCk0rp85Is+rFriKN3dq3FEGVbSNPiLcJtLROlptJixXGhxIZ+Ssovh6uN&#10;lJ2aDf+z7u9Iaut2M6WabHPR+uuzX89BBOrDO/xq/xoNySSB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rIKsMAAADcAAAADwAAAAAAAAAAAAAAAACYAgAAZHJzL2Rv&#10;d25yZXYueG1sUEsFBgAAAAAEAAQA9QAAAIgDAAAAAA==&#10;" path="m,20r58,l58,,,,,20xm845,454r33,l878,444r-33,l845,454xm324,356r,-300l792,56r,300l324,356xm303,375r510,l813,36r22,l835,17r-552,l283,32r,362l303,394r,-19xe" fillcolor="black" strokeweight=".25pt">
                    <v:path arrowok="t" o:connecttype="custom" o:connectlocs="0,20;58,20;58,0;0,0;0,20;845,454;878,454;878,444;845,444;845,454;324,356;324,56;792,56;792,356;324,356;303,375;813,375;813,36;835,36;835,17;283,17;283,32;283,394;303,394;303,375" o:connectangles="0,0,0,0,0,0,0,0,0,0,0,0,0,0,0,0,0,0,0,0,0,0,0,0,0"/>
                    <o:lock v:ext="edit" verticies="t"/>
                  </v:shape>
                  <v:shape id="Freeform 182" o:spid="_x0000_s1530" style="position:absolute;left:6713;top:9340;width:340;height:32;visibility:visible;mso-wrap-style:square;v-text-anchor:top" coordsize="34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5vCcQA&#10;AADcAAAADwAAAGRycy9kb3ducmV2LnhtbESPT2sCMRTE7wW/Q3iCt5qotMpqFClU9GDBf+DxuXnu&#10;rm5elk3U7bc3hYLHYWZ+w0xmjS3FnWpfONbQ6yoQxKkzBWca9rvv9xEIH5ANlo5Jwy95mE1bbxNM&#10;jHvwhu7bkIkIYZ+ghjyEKpHSpzlZ9F1XEUfv7GqLIco6k6bGR4TbUvaV+pQWC44LOVb0lVN63d6s&#10;hovfebVaN+pwXNA+LT6GP1KdtO60m/kYRKAmvML/7aXR0O8N4O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ubwnEAAAA3AAAAA8AAAAAAAAAAAAAAAAAmAIAAGRycy9k&#10;b3ducmV2LnhtbFBLBQYAAAAABAAEAPUAAACJAwAAAAA=&#10;" path="m,l340,r,32e" filled="f" strokeweight=".25pt">
                    <v:path arrowok="t" o:connecttype="custom" o:connectlocs="0,0;340,0;340,32" o:connectangles="0,0,0"/>
                  </v:shape>
                  <v:line id="Line 183" o:spid="_x0000_s1531" style="position:absolute;flip:y;visibility:visible;mso-wrap-style:square" from="6883,9340" to="6884,9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H8QAAADcAAAADwAAAGRycy9kb3ducmV2LnhtbESPQWvCQBCF70L/wzKFXqRuDCIhdRVb&#10;iNjejHofstNNanY27G41/vtuodDj48373rzVZrS9uJIPnWMF81kGgrhxumOj4HSsngsQISJr7B2T&#10;gjsF2KwfJisstbvxga51NCJBOJSooI1xKKUMTUsWw8wNxMn7dN5iTNIbqT3eEtz2Ms+ypbTYcWpo&#10;caC3lppL/W3TG+/HoljoD29ep6b6ys95tSt2Sj09jtsXEJHG+H/8l95rBfl8Ab9jEgH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dn4fxAAAANwAAAAPAAAAAAAAAAAA&#10;AAAAAKECAABkcnMvZG93bnJldi54bWxQSwUGAAAAAAQABAD5AAAAkgMAAAAA&#10;" strokeweight=".25pt"/>
                  <v:rect id="Rectangle 184" o:spid="_x0000_s1532" style="position:absolute;left:6192;top:9556;width:126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0CcQA&#10;AADcAAAADwAAAGRycy9kb3ducmV2LnhtbESPT4vCMBTE7wt+h/AEb2viv6LVKCIIgruHVcHro3m2&#10;xealNlHrtzcLC3scZuY3zGLV2ko8qPGlYw2DvgJBnDlTcq7hdNx+TkH4gGywckwaXuRhtex8LDA1&#10;7sk/9DiEXEQI+xQ1FCHUqZQ+K8ii77uaOHoX11gMUTa5NA0+I9xWcqhUIi2WHBcKrGlTUHY93K0G&#10;TMbm9n0ZfR339wRneau2k7PSutdt13MQgdrwH/5r74yG4WACv2fi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D9AnEAAAA3AAAAA8AAAAAAAAAAAAAAAAAmAIAAGRycy9k&#10;b3ducmV2LnhtbFBLBQYAAAAABAAEAPUAAACJAwAAAAA=&#10;" stroked="f"/>
                  <v:rect id="Rectangle 185" o:spid="_x0000_s1533" style="position:absolute;left:6207;top:9566;width:1317;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3F7818" w:rsidRDefault="003F7818" w:rsidP="00C461A7">
                          <w:pPr>
                            <w:jc w:val="center"/>
                            <w:rPr>
                              <w:b/>
                              <w:sz w:val="16"/>
                            </w:rPr>
                          </w:pPr>
                          <w:r>
                            <w:rPr>
                              <w:b/>
                              <w:sz w:val="16"/>
                            </w:rPr>
                            <w:t>Seclin</w:t>
                          </w:r>
                        </w:p>
                      </w:txbxContent>
                    </v:textbox>
                  </v:rect>
                </v:group>
                <v:shape id="AutoShape 186" o:spid="_x0000_s1534" type="#_x0000_t61" style="position:absolute;left:8762;top:6477;width:244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DxYsMA&#10;AADcAAAADwAAAGRycy9kb3ducmV2LnhtbESPQYvCMBSE7wv+h/AEL4umelCpRhFBVwQPq4IeH82z&#10;qTYvpclq/fdGWPA4zMw3zHTe2FLcqfaFYwX9XgKCOHO64FzB8bDqjkH4gKyxdEwKnuRhPmt9TTHV&#10;7sG/dN+HXEQI+xQVmBCqVEqfGbLoe64ijt7F1RZDlHUudY2PCLelHCTJUFosOC4YrGhpKLvt/6yC&#10;5bDZEUt5vWy23+fVqDqZZP2jVKfdLCYgAjXhE/5vb7SCQX8E7zPx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DxYsMAAADcAAAADwAAAAAAAAAAAAAAAACYAgAAZHJzL2Rv&#10;d25yZXYueG1sUEsFBgAAAAAEAAQA9QAAAIgDAAAAAA==&#10;" adj="-7385,20156">
                  <v:textbox>
                    <w:txbxContent>
                      <w:p w:rsidR="003F7818" w:rsidRPr="00740ED1" w:rsidRDefault="003F7818" w:rsidP="00C461A7">
                        <w:pPr>
                          <w:jc w:val="center"/>
                          <w:rPr>
                            <w:sz w:val="16"/>
                            <w:lang w:val="fr-FR"/>
                          </w:rPr>
                        </w:pPr>
                        <w:r w:rsidRPr="00740ED1">
                          <w:rPr>
                            <w:sz w:val="16"/>
                            <w:lang w:val="fr-FR"/>
                          </w:rPr>
                          <w:t xml:space="preserve">Le réseau </w:t>
                        </w:r>
                        <w:proofErr w:type="spellStart"/>
                        <w:r w:rsidRPr="00740ED1">
                          <w:rPr>
                            <w:sz w:val="16"/>
                            <w:lang w:val="fr-FR"/>
                          </w:rPr>
                          <w:t>Worldline</w:t>
                        </w:r>
                        <w:proofErr w:type="spellEnd"/>
                        <w:r w:rsidRPr="00740ED1">
                          <w:rPr>
                            <w:sz w:val="16"/>
                            <w:lang w:val="fr-FR"/>
                          </w:rPr>
                          <w:t xml:space="preserve"> est protégé contre les agressions extérieures par plusieurs dispositifs dont un </w:t>
                        </w:r>
                        <w:r w:rsidRPr="00740ED1">
                          <w:rPr>
                            <w:b/>
                            <w:sz w:val="16"/>
                            <w:lang w:val="fr-FR"/>
                          </w:rPr>
                          <w:t>firewall</w:t>
                        </w:r>
                      </w:p>
                      <w:p w:rsidR="003F7818" w:rsidRPr="00740ED1" w:rsidRDefault="003F7818" w:rsidP="00C461A7">
                        <w:pPr>
                          <w:jc w:val="center"/>
                          <w:rPr>
                            <w:lang w:val="fr-FR"/>
                          </w:rPr>
                        </w:pPr>
                      </w:p>
                    </w:txbxContent>
                  </v:textbox>
                </v:shape>
                <v:shape id="AutoShape 187" o:spid="_x0000_s1535" type="#_x0000_t61" style="position:absolute;left:8618;top:4749;width:196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mZsMQA&#10;AADcAAAADwAAAGRycy9kb3ducmV2LnhtbERPTWvCQBC9C/6HZQq9SN0YRUrMRkSsFnqxtj30NmTH&#10;JDU7G7Nrkv777kHo8fG+0/VgatFR6yrLCmbTCARxbnXFhYLPj5enZxDOI2usLZOCX3KwzsajFBNt&#10;e36n7uQLEULYJaig9L5JpHR5SQbd1DbEgTvb1qAPsC2kbrEP4aaWcRQtpcGKQ0OJDW1Lyi+nm1Hw&#10;Rofvid0f59HXTxf3lVzibnFV6vFh2KxAeBr8v/juftUK4llYG8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mbDEAAAA3AAAAA8AAAAAAAAAAAAAAAAAmAIAAGRycy9k&#10;b3ducmV2LnhtbFBLBQYAAAAABAAEAPUAAACJAwAAAAA=&#10;" adj="-8288,36175">
                  <v:textbox>
                    <w:txbxContent>
                      <w:p w:rsidR="003F7818" w:rsidRPr="00740ED1" w:rsidRDefault="003F7818" w:rsidP="00C461A7">
                        <w:pPr>
                          <w:jc w:val="center"/>
                          <w:rPr>
                            <w:sz w:val="16"/>
                            <w:lang w:val="fr-FR"/>
                          </w:rPr>
                        </w:pPr>
                        <w:r w:rsidRPr="00740ED1">
                          <w:rPr>
                            <w:sz w:val="16"/>
                            <w:lang w:val="fr-FR"/>
                          </w:rPr>
                          <w:t xml:space="preserve">Cette machine permet de traiter les requêtes HTTP </w:t>
                        </w:r>
                      </w:p>
                    </w:txbxContent>
                  </v:textbox>
                </v:shape>
                <v:group id="Group 188" o:spid="_x0000_s1536" style="position:absolute;left:2858;top:13165;width:1296;height:1296" coordorigin="6624,11952" coordsize="1296,12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Text Box 189" o:spid="_x0000_s1537" type="#_x0000_t202" style="position:absolute;left:6624;top:12096;width:129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BOsMA&#10;AADcAAAADwAAAGRycy9kb3ducmV2LnhtbERPy2oCMRTdC/2HcIVuRDOdirXTiSKFFt21VnR7mdx5&#10;4ORmTNJx+vfNQnB5OO98PZhW9OR8Y1nB0ywBQVxY3XCl4PDzMV2C8AFZY2uZFPyRh/XqYZRjpu2V&#10;v6nfh0rEEPYZKqhD6DIpfVGTQT+zHXHkSusMhghdJbXDaww3rUyTZCENNhwbauzovabivP81Cpbz&#10;bX/yu+evY7Eo29cweek/L06px/GweQMRaAh38c291QrSNM6P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BOsMAAADcAAAADwAAAAAAAAAAAAAAAACYAgAAZHJzL2Rv&#10;d25yZXYueG1sUEsFBgAAAAAEAAQA9QAAAIgDAAAAAA==&#10;">
                    <v:textbox>
                      <w:txbxContent>
                        <w:p w:rsidR="003F7818" w:rsidRDefault="003F7818" w:rsidP="00C461A7">
                          <w:pPr>
                            <w:jc w:val="center"/>
                            <w:rPr>
                              <w:sz w:val="16"/>
                            </w:rPr>
                          </w:pPr>
                        </w:p>
                        <w:p w:rsidR="003F7818" w:rsidRDefault="003F7818" w:rsidP="00C461A7">
                          <w:pPr>
                            <w:jc w:val="center"/>
                            <w:rPr>
                              <w:sz w:val="16"/>
                            </w:rPr>
                          </w:pPr>
                          <w:r>
                            <w:rPr>
                              <w:sz w:val="16"/>
                            </w:rPr>
                            <w:t xml:space="preserve">Base de </w:t>
                          </w:r>
                          <w:proofErr w:type="spellStart"/>
                          <w:r>
                            <w:rPr>
                              <w:sz w:val="16"/>
                            </w:rPr>
                            <w:t>suivi</w:t>
                          </w:r>
                          <w:proofErr w:type="spellEnd"/>
                          <w:r>
                            <w:rPr>
                              <w:sz w:val="16"/>
                            </w:rPr>
                            <w:t xml:space="preserve"> des messages</w:t>
                          </w:r>
                        </w:p>
                      </w:txbxContent>
                    </v:textbox>
                  </v:shape>
                  <v:oval id="Oval 190" o:spid="_x0000_s1538" alt="noir)" style="position:absolute;left:6624;top:11952;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dBX8MA&#10;AADcAAAADwAAAGRycy9kb3ducmV2LnhtbESPQWvCQBSE7wX/w/IEb3VjDqGNriKi1LanREGPj+wz&#10;G8y+DdltTP99t1DocZiZb5jVZrStGKj3jWMFi3kCgrhyuuFawfl0eH4B4QOyxtYxKfgmD5v15GmF&#10;uXYPLmgoQy0ihH2OCkwIXS6lrwxZ9HPXEUfv5nqLIcq+lrrHR4TbVqZJkkmLDccFgx3tDFX38ssq&#10;ePssPuiaZKbQ7+XwmvGF9wMrNZuO2yWIQGP4D/+1j1pBmi7g90w8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dBX8MAAADcAAAADwAAAAAAAAAAAAAAAACYAgAAZHJzL2Rv&#10;d25yZXYueG1sUEsFBgAAAAAEAAQA9QAAAIgDAAAAAA==&#10;" fillcolor="black">
                    <v:fill r:id="rId17" o:title="" type="pattern"/>
                  </v:oval>
                  <v:oval id="Oval 191" o:spid="_x0000_s1539" style="position:absolute;left:6624;top:12960;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group>
                <v:group id="Group 192" o:spid="_x0000_s1540" style="position:absolute;left:2282;top:10929;width:1951;height:1344" coordorigin="1728,8640" coordsize="1801,13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193" o:spid="_x0000_s1541" style="position:absolute;left:2160;top:8640;width:1019;height:766;visibility:visible;mso-wrap-style:square;v-text-anchor:top" coordsize="1019,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uKsYA&#10;AADcAAAADwAAAGRycy9kb3ducmV2LnhtbESPQWvCQBSE7wX/w/KE3uquQVtJXUUFIVgINIrQ2yP7&#10;moRm34bsRtN/3y0Uehxm5htmvR1tK27U+8axhvlMgSAunWm40nA5H59WIHxANtg6Jg3f5GG7mTys&#10;MTXuzu90K0IlIoR9ihrqELpUSl/WZNHPXEccvU/XWwxR9pU0Pd4j3LYyUepZWmw4LtTY0aGm8qsY&#10;rAY5FM2bScbTx/Kyz9TwcrV5ftX6cTruXkEEGsN/+K+dGQ1JsoD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iuKsYAAADcAAAADwAAAAAAAAAAAAAAAACYAgAAZHJz&#10;L2Rvd25yZXYueG1sUEsFBgAAAAAEAAQA9QAAAIsDAAAAAA==&#10;" path="m,766l,751,101,703,101,,374,r,703l484,751r,15l,766xm408,658r96,l609,686r,53l504,739r,27l923,766r,-27l818,739r,-53l923,658r96,l1019,192r-611,l408,658xe" strokeweight=".7pt">
                    <v:path arrowok="t" o:connecttype="custom" o:connectlocs="0,766;0,751;101,703;101,0;374,0;374,703;484,751;484,766;0,766;408,658;504,658;609,686;609,739;504,739;504,766;923,766;923,739;818,739;818,686;923,658;1019,658;1019,192;408,192;408,658" o:connectangles="0,0,0,0,0,0,0,0,0,0,0,0,0,0,0,0,0,0,0,0,0,0,0,0"/>
                    <o:lock v:ext="edit" verticies="t"/>
                  </v:shape>
                  <v:line id="Line 194" o:spid="_x0000_s1542" style="position:absolute;visibility:visible;mso-wrap-style:square" from="2261,9343" to="2262,9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Y8UAAADcAAAADwAAAGRycy9kb3ducmV2LnhtbESP3WrCQBSE7wu+w3KE3hTdGLCG6Coq&#10;FNKb1r8HOGSPSXD3bMyumr69Wyj0cpiZb5jFqrdG3KnzjWMFk3ECgrh0uuFKwen4McpA+ICs0Tgm&#10;BT/kYbUcvCww1+7Be7ofQiUihH2OCuoQ2lxKX9Zk0Y9dSxy9s+sshii7SuoOHxFujUyT5F1abDgu&#10;1NjStqbycrhZBW/Z/vRdlBt7zr6On9edKWbOFEq9Dvv1HESgPvyH/9qFVpCmU/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GY8UAAADcAAAADwAAAAAAAAAA&#10;AAAAAAChAgAAZHJzL2Rvd25yZXYueG1sUEsFBgAAAAAEAAQA+QAAAJMDAAAAAA==&#10;" strokeweight=".7pt"/>
                  <v:line id="Line 195" o:spid="_x0000_s1543" style="position:absolute;visibility:visible;mso-wrap-style:square" from="2534,9343" to="2535,9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cYFMUAAADcAAAADwAAAGRycy9kb3ducmV2LnhtbESP3YrCMBSE7xd8h3AEbxZNtxduqUbR&#10;hYXuja4/D3Bojm0xOek2UbtvbwTBy2FmvmHmy94acaXON44VfEwSEMSl0w1XCo6H73EGwgdkjcYx&#10;KfgnD8vF4G2OuXY33tF1HyoRIexzVFCH0OZS+rImi37iWuLonVxnMUTZVVJ3eItwa2SaJFNpseG4&#10;UGNLXzWV5/3FKnjPdsdtUa7tKdscfv5+TfHpTKHUaNivZiAC9eEVfrYLrSBNp/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cYFMUAAADcAAAADwAAAAAAAAAA&#10;AAAAAAChAgAAZHJzL2Rvd25yZXYueG1sUEsFBgAAAAAEAAQA+QAAAJMDAAAAAA==&#10;" strokeweight=".7pt"/>
                  <v:line id="Line 196" o:spid="_x0000_s1544" style="position:absolute;visibility:visible;mso-wrap-style:square" from="2347,8880" to="2448,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9j8UAAADcAAAADwAAAGRycy9kb3ducmV2LnhtbESP3YrCMBSE7xd8h3AEbxZN7cVaqlFU&#10;ELo36/rzAIfm2BaTk9pE7b79ZkHYy2FmvmEWq94a8aDON44VTCcJCOLS6YYrBefTbpyB8AFZo3FM&#10;Cn7Iw2o5eFtgrt2TD/Q4hkpECPscFdQhtLmUvqzJop+4ljh6F9dZDFF2ldQdPiPcGpkmyYe02HBc&#10;qLGlbU3l9Xi3Ct6zw3lflBt7yb5On7dvU8ycKZQaDfv1HESgPvyHX+1CK0jTGfydi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u9j8UAAADcAAAADwAAAAAAAAAA&#10;AAAAAAChAgAAZHJzL2Rvd25yZXYueG1sUEsFBgAAAAAEAAQA+QAAAJMDAAAAAA==&#10;" strokeweight=".7pt"/>
                  <v:line id="Line 197" o:spid="_x0000_s1545" style="position:absolute;visibility:visible;mso-wrap-style:square" from="2330,8801" to="2465,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Qp/cMAAADcAAAADwAAAGRycy9kb3ducmV2LnhtbERP3WrCMBS+H/gO4Qy8GZquF650RpmD&#10;QXcz1+oDHJJjW5acdE3U7u2XC8HLj+9/vZ2cFRcaQ+9ZwfMyA0Gsvem5VXA8fCwKECEiG7SeScEf&#10;BdhuZg9rLI2/ck2XJrYihXAoUUEX41BKGXRHDsPSD8SJO/nRYUxwbKUZ8ZrCnZV5lq2kw55TQ4cD&#10;vXekf5qzU/BU1Md9pXfuVHwdPn+/bfXibaXU/HF6ewURaYp38c1dGQV5ntamM+kI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30Kf3DAAAA3AAAAA8AAAAAAAAAAAAA&#10;AAAAoQIAAGRycy9kb3ducmV2LnhtbFBLBQYAAAAABAAEAPkAAACRAwAAAAA=&#10;" strokeweight=".7pt"/>
                  <v:rect id="Rectangle 198" o:spid="_x0000_s1546" style="position:absolute;left:2294;top:8674;width:207;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OsYA&#10;AADcAAAADwAAAGRycy9kb3ducmV2LnhtbESPQWvCQBSE70L/w/IEL6KbplQ0dZUarASEQlXw+si+&#10;JsHs2zS7avTXdwsFj8PMfMPMl52pxYVaV1lW8DyOQBDnVldcKDjsP0ZTEM4ja6wtk4IbOVgunnpz&#10;TLS98hdddr4QAcIuQQWl900ipctLMujGtiEO3rdtDfog20LqFq8BbmoZR9FEGqw4LJTYUFpSftqd&#10;jYLP4SR7XevCZsfNKv7ZynTzck+VGvS79zcQnjr/CP+3M60gjmfwdyYc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l/OsYAAADcAAAADwAAAAAAAAAAAAAAAACYAgAAZHJz&#10;L2Rvd25yZXYueG1sUEsFBgAAAAAEAAQA9QAAAIsDAAAAAA==&#10;" filled="f" strokeweight=".7pt"/>
                  <v:line id="Line 199" o:spid="_x0000_s1547" style="position:absolute;visibility:visible;mso-wrap-style:square" from="2769,9379" to="2978,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zJsEAAADcAAAADwAAAGRycy9kb3ducmV2LnhtbERPy4rCMBTdC/MP4QpuZExHQUvHKOPA&#10;QN34/oBLc22LyU1tMlr/3iwEl4fzni87a8SNWl87VvA1SkAQF07XXCo4Hf8+UxA+IGs0jknBgzws&#10;Fx+9OWba3XlPt0MoRQxhn6GCKoQmk9IXFVn0I9cQR+7sWoshwraUusV7DLdGjpNkKi3WHBsqbOi3&#10;ouJy+LcKhun+tM2LlT2nm+P6ujP5zJlcqUG/+/kGEagLb/HLnWsF40m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W7MmwQAAANwAAAAPAAAAAAAAAAAAAAAA&#10;AKECAABkcnMvZG93bnJldi54bWxQSwUGAAAAAAQABAD5AAAAjwMAAAAA&#10;" strokeweight=".7pt"/>
                  <v:line id="Line 200" o:spid="_x0000_s1548" style="position:absolute;visibility:visible;mso-wrap-style:square" from="2769,9326" to="2978,9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WvcYAAADcAAAADwAAAGRycy9kb3ducmV2LnhtbESP0WrCQBRE3wv9h+UWfJFmowUNqavU&#10;ghBfWqP5gEv2moTu3o3Zrca/7xYKfRxm5gyz2ozWiCsNvnOsYJakIIhrpztuFFSn3XMGwgdkjcYx&#10;KbiTh8368WGFuXY3Lul6DI2IEPY5KmhD6HMpfd2SRZ+4njh6ZzdYDFEOjdQD3iLcGjlP04W02HFc&#10;aLGn95bqr+O3VTDNyuqzqLf2nH2c9peDKZbOFEpNnsa3VxCBxvAf/msXWsH8ZQa/Z+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Fr3GAAAA3AAAAA8AAAAAAAAA&#10;AAAAAAAAoQIAAGRycy9kb3ducmV2LnhtbFBLBQYAAAAABAAEAPkAAACUAwAAAAA=&#10;" strokeweight=".7pt"/>
                  <v:line id="Line 201" o:spid="_x0000_s1549" style="position:absolute;visibility:visible;mso-wrap-style:square" from="2664,9298" to="3083,9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WIysUAAADcAAAADwAAAGRycy9kb3ducmV2LnhtbESP3WrCQBSE7wu+w3KE3hTdGKGG6Coq&#10;FNKb1r8HOGSPSXD3bMyumr69Wyj0cpiZb5jFqrdG3KnzjWMFk3ECgrh0uuFKwen4McpA+ICs0Tgm&#10;BT/kYbUcvCww1+7Be7ofQiUihH2OCuoQ2lxKX9Zk0Y9dSxy9s+sshii7SuoOHxFujUyT5F1abDgu&#10;1NjStqbycrhZBW/Z/vRdlBt7zr6On9edKWbOFEq9Dvv1HESgPvyH/9qFVpBOU/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WIysUAAADcAAAADwAAAAAAAAAA&#10;AAAAAAChAgAAZHJzL2Rvd25yZXYueG1sUEsFBgAAAAAEAAQA+QAAAJMDAAAAAA==&#10;" strokeweight=".7pt"/>
                  <v:shape id="Freeform 202" o:spid="_x0000_s1550" style="position:absolute;left:2287;top:9151;width:221;height:207;visibility:visible;mso-wrap-style:square;v-text-anchor:top" coordsize="221,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1K4sYA&#10;AADcAAAADwAAAGRycy9kb3ducmV2LnhtbESPQWvCQBSE70L/w/IKvZlNE5A2uooUAkKhqA30+pp9&#10;ZoPZtyG7mthf7xYKPQ4z8w2z2ky2E1cafOtYwXOSgiCunW65UVB9lvMXED4ga+wck4IbedisH2Yr&#10;LLQb+UDXY2hEhLAvUIEJoS+k9LUhiz5xPXH0Tm6wGKIcGqkHHCPcdjJL04W02HJcMNjTm6H6fLxY&#10;Ba+3qpr231W5MOdxW2Y/+cfh/Uupp8dpuwQRaAr/4b/2TivI8hx+z8Qj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x1K4sYAAADcAAAADwAAAAAAAAAAAAAAAACYAgAAZHJz&#10;L2Rvd25yZXYueG1sUEsFBgAAAAAEAAQA9QAAAIsDAAAAAA==&#10;" path="m,127r17,l17,,,,,127xm34,127r16,l50,,34,r,127xm67,127r17,l84,,67,r,127xm101,127r19,l120,,101,r,127xm137,127r17,l154,,137,r,127xm170,127r17,l187,,170,r,127xm204,127r17,l221,,204,r,127xm204,207r17,l221,144r-17,l204,207xm170,207r17,l187,144r-17,l170,207xm137,207r17,l154,144r-17,l137,207xm101,207r19,l120,144r-19,l101,207xm67,207r17,l84,144r-17,l67,207xm34,207r16,l50,144r-16,l34,207xm,207r17,l17,144,,144r,63xe" strokeweight=".25pt">
                    <v:path arrowok="t" o:connecttype="custom" o:connectlocs="17,127;0,0;34,127;50,0;34,127;84,127;67,0;101,127;120,0;101,127;154,127;137,0;170,127;187,0;170,127;221,127;204,0;204,207;221,144;204,207;187,207;170,144;137,207;154,144;137,207;120,207;101,144;67,207;84,144;67,207;50,207;34,144;0,207;17,144;0,207" o:connectangles="0,0,0,0,0,0,0,0,0,0,0,0,0,0,0,0,0,0,0,0,0,0,0,0,0,0,0,0,0,0,0,0,0,0,0"/>
                    <o:lock v:ext="edit" verticies="t"/>
                  </v:shape>
                  <v:rect id="Rectangle 203" o:spid="_x0000_s1551" style="position:absolute;left:2313;top:8688;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a9sMA&#10;AADcAAAADwAAAGRycy9kb3ducmV2LnhtbESPQWvCQBSE74L/YXlCb7ppWqpEVxGhkFNro96f2WcS&#10;mn0bdleT/vuuIHgcZuYbZrUZTCtu5HxjWcHrLAFBXFrdcKXgePicLkD4gKyxtUwK/sjDZj0erTDT&#10;tucfuhWhEhHCPkMFdQhdJqUvazLoZ7Yjjt7FOoMhSldJ7bCPcNPKNEk+pMGG40KNHe1qKn+Lq1Hw&#10;tU/zM+3m8/T63evcuNPism2VepkM2yWIQEN4hh/tXCtI397hf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va9sMAAADcAAAADwAAAAAAAAAAAAAAAACYAgAAZHJzL2Rv&#10;d25yZXYueG1sUEsFBgAAAAAEAAQA9QAAAIgDAAAAAA==&#10;" filled="f" strokeweight=".25pt"/>
                  <v:shape id="Freeform 204" o:spid="_x0000_s1552" style="position:absolute;left:2313;top:8688;width:168;height:17;visibility:visible;mso-wrap-style:square;v-text-anchor:top" coordsize="168,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oH8UA&#10;AADcAAAADwAAAGRycy9kb3ducmV2LnhtbESPQWvCQBSE7wX/w/IEb3UTpdWm2YgKlkLxoPbS2yP7&#10;3IRk34bsatJ/3y0Uehxm5hsm34y2FXfqfe1YQTpPQBCXTtdsFHxeDo9rED4ga2wdk4Jv8rApJg85&#10;ZtoNfKL7ORgRIewzVFCF0GVS+rIii37uOuLoXV1vMUTZG6l7HCLctnKRJM/SYs1xocKO9hWVzflm&#10;FVCaHNMtN+WuWZm368vX4E4fRqnZdNy+ggg0hv/wX/tdK1gsn+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egfxQAAANwAAAAPAAAAAAAAAAAAAAAAAJgCAABkcnMv&#10;ZG93bnJldi54bWxQSwUGAAAAAAQABAD1AAAAigMAAAAA&#10;" path="m,l17,17r135,l168,e" filled="f" strokeweight=".25pt">
                    <v:path arrowok="t" o:connecttype="custom" o:connectlocs="0,0;17,17;152,17;168,0" o:connectangles="0,0,0,0"/>
                  </v:shape>
                  <v:rect id="Rectangle 205" o:spid="_x0000_s1553" style="position:absolute;left:2313;top:8767;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hGsMA&#10;AADcAAAADwAAAGRycy9kb3ducmV2LnhtbESPT4vCMBTE74LfITzBm6ZWUKlGEUHoyd31z/3ZPNti&#10;81KSaLvffrOwsMdhZn7DbHa9acSbnK8tK5hNExDEhdU1lwqul+NkBcIHZI2NZVLwTR522+Fgg5m2&#10;HX/R+xxKESHsM1RQhdBmUvqiIoN+alvi6D2sMxiidKXUDrsIN41Mk2QhDdYcFyps6VBR8Ty/jILT&#10;Z5rf6bBcpq+PTufG3VaPfaPUeNTv1yAC9eE//NfOtYJ0voD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hGsMAAADcAAAADwAAAAAAAAAAAAAAAACYAgAAZHJzL2Rv&#10;d25yZXYueG1sUEsFBgAAAAAEAAQA9QAAAIgDAAAAAA==&#10;" filled="f" strokeweight=".25pt"/>
                  <v:rect id="Rectangle 206" o:spid="_x0000_s1554" style="position:absolute;left:2313;top:8849;width:168;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lEgcMA&#10;AADcAAAADwAAAGRycy9kb3ducmV2LnhtbESPQWvCQBSE7wX/w/IK3uqmEZoQXUUEISdt1d5fs88k&#10;mH0bdlcT/71bKPQ4zMw3zHI9mk7cyfnWsoL3WQKCuLK65VrB+bR7y0H4gKyxs0wKHuRhvZq8LLHQ&#10;duAvuh9DLSKEfYEKmhD6QkpfNWTQz2xPHL2LdQZDlK6W2uEQ4aaTaZJ8SIMtx4UGe9o2VF2PN6Ng&#10;/5mWP7TNsvR2GHRp3Hd+2XRKTV/HzQJEoDH8h//apVaQzjP4PR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lEgcMAAADcAAAADwAAAAAAAAAAAAAAAACYAgAAZHJzL2Rv&#10;d25yZXYueG1sUEsFBgAAAAAEAAQA9QAAAIgDAAAAAA==&#10;" filled="f" strokeweight=".25pt"/>
                  <v:rect id="Rectangle 207" o:spid="_x0000_s1555" style="position:absolute;left:2313;top:8928;width:168;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bQ878A&#10;AADcAAAADwAAAGRycy9kb3ducmV2LnhtbERPy4rCMBTdC/MP4Q7MTlM7oKUaRYSBrsbXzP7aXNti&#10;c1OSaOvfm4Xg8nDey/VgWnEn5xvLCqaTBARxaXXDlYK/0884A+EDssbWMil4kIf16mO0xFzbng90&#10;P4ZKxBD2OSqoQ+hyKX1Zk0E/sR1x5C7WGQwRukpqh30MN61Mk2QmDTYcG2rsaFtTeT3ejILffVqc&#10;aTufp7ddrwvj/rPLplXq63PYLEAEGsJb/HIXWkH6HdfGM/E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JtDzvwAAANwAAAAPAAAAAAAAAAAAAAAAAJgCAABkcnMvZG93bnJl&#10;di54bWxQSwUGAAAAAAQABAD1AAAAhAMAAAAA&#10;" filled="f" strokeweight=".25pt"/>
                  <v:rect id="Rectangle 208" o:spid="_x0000_s1556" style="position:absolute;left:2313;top:9007;width:168;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1aMQA&#10;AADcAAAADwAAAGRycy9kb3ducmV2LnhtbESPW4vCMBSE3xf8D+EI+7amdsFLNYoIQp/cXS/vx+bY&#10;FpuTkkRb//1GWNjHYWa+YZbr3jTiQc7XlhWMRwkI4sLqmksFp+PuYwbCB2SNjWVS8CQP69XgbYmZ&#10;th3/0OMQShEh7DNUUIXQZlL6oiKDfmRb4uhdrTMYonSl1A67CDeNTJNkIg3WHBcqbGlbUXE73I2C&#10;/XeaX2g7nab3r07nxp1n102j1Puw3yxABOrDf/ivnWsF6eccXm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qdWjEAAAA3AAAAA8AAAAAAAAAAAAAAAAAmAIAAGRycy9k&#10;b3ducmV2LnhtbFBLBQYAAAAABAAEAPUAAACJAwAAAAA=&#10;" filled="f" strokeweight=".25pt"/>
                  <v:line id="Line 209" o:spid="_x0000_s1557" style="position:absolute;flip:y;visibility:visible;mso-wrap-style:square" from="2313,8705" to="2330,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5XAcQAAADcAAAADwAAAGRycy9kb3ducmV2LnhtbESPwU7DMAyG70h7h8iTuCCWUk2oKssm&#10;QOoE3NjgbjVe2tE4VRK27u3nAxJH6/f/+fNqM/lBnSimPrCBh0UBirgNtmdn4Gvf3FegUka2OAQm&#10;AxdKsFnPblZY23DmTzrtslMC4VSjgS7nsdY6tR15TIswEkt2CNFjljE6bSOeBe4HXRbFo/bYs1zo&#10;cKTXjtqf3a8Xjfd9VS3tR3Qvd645lt9ls622xtzOp+cnUJmm/L/8136zBsql6MszQgC9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lcBxAAAANwAAAAPAAAAAAAAAAAA&#10;AAAAAKECAABkcnMvZG93bnJldi54bWxQSwUGAAAAAAQABAD5AAAAkgMAAAAA&#10;" strokeweight=".25pt"/>
                  <v:line id="Line 210" o:spid="_x0000_s1558" style="position:absolute;visibility:visible;mso-wrap-style:square" from="2465,8705" to="2481,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c4dMQAAADcAAAADwAAAGRycy9kb3ducmV2LnhtbESPQWsCMRSE7wX/Q3iF3mpWKyJboxRR&#10;kB4Kqx7s7bF5bhY3L2sS1+2/bwTB4zAz3zDzZW8b0ZEPtWMFo2EGgrh0uuZKwWG/eZ+BCBFZY+OY&#10;FPxRgOVi8DLHXLsbF9TtYiUShEOOCkyMbS5lKA1ZDEPXEifv5LzFmKSvpPZ4S3DbyHGWTaXFmtOC&#10;wZZWhsrz7moV+N8YjsXl47ubVOvLz9mbPZ0Kpd5e+69PEJH6+Aw/2lutYDwZwf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Fzh0xAAAANwAAAAPAAAAAAAAAAAA&#10;AAAAAKECAABkcnMvZG93bnJldi54bWxQSwUGAAAAAAQABAD5AAAAkgMAAAAA&#10;" strokeweight=".25pt"/>
                  <v:line id="Line 211" o:spid="_x0000_s1559" style="position:absolute;visibility:visible;mso-wrap-style:square" from="2321,8983" to="2431,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mA8UAAADcAAAADwAAAGRycy9kb3ducmV2LnhtbESPQWsCMRSE70L/Q3hCb5p1K0VWo0hp&#10;QXoorHpob4/Nc7O4eVmTuG7/fSMIPQ4z8w2z2gy2FT350DhWMJtmIIgrpxuuFRwPH5MFiBCRNbaO&#10;ScEvBdisn0YrLLS7cUn9PtYiQTgUqMDE2BVShsqQxTB1HXHyTs5bjEn6WmqPtwS3rcyz7FVabDgt&#10;GOzozVB13l+tAv8Tw3d5efns5/X75evszYFOpVLP42G7BBFpiP/hR3unFeTzH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WmA8UAAADcAAAADwAAAAAAAAAA&#10;AAAAAAChAgAAZHJzL2Rvd25yZXYueG1sUEsFBgAAAAAEAAQA+QAAAJMDAAAAAA==&#10;" strokeweight=".25pt"/>
                  <v:line id="Line 212" o:spid="_x0000_s1560" style="position:absolute;visibility:visible;mso-wrap-style:square" from="2321,8971" to="2431,8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kDmMUAAADcAAAADwAAAGRycy9kb3ducmV2LnhtbESPT2sCMRTE7wW/Q3hCbzXrH6SsRhGx&#10;UHoorHqot8fmuVncvKxJum6/fSMIHoeZ+Q2zXPe2ER35UDtWMB5lIIhLp2uuFBwPH2/vIEJE1tg4&#10;JgV/FGC9GrwsMdfuxgV1+1iJBOGQowITY5tLGUpDFsPItcTJOztvMSbpK6k93hLcNnKSZXNpsea0&#10;YLClraHysv+1Cvwphp/iOv3qZtXu+n3x5kDnQqnXYb9ZgIjUx2f40f7UCiazKdzPpCM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kDmMUAAADcAAAADwAAAAAAAAAA&#10;AAAAAAChAgAAZHJzL2Rvd25yZXYueG1sUEsFBgAAAAAEAAQA+QAAAJMDAAAAAA==&#10;" strokeweight=".25pt"/>
                  <v:line id="Line 213" o:spid="_x0000_s1561" style="position:absolute;visibility:visible;mso-wrap-style:square" from="2321,8959" to="2431,8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Cb7MUAAADcAAAADwAAAGRycy9kb3ducmV2LnhtbESPQWsCMRSE7wX/Q3hCbzWrXUpZjSLS&#10;gngorPagt8fmuVncvKxJXNd/3xQKPQ4z8w2zWA22FT350DhWMJ1kIIgrpxuuFXwfPl/eQYSIrLF1&#10;TAoeFGC1HD0tsNDuziX1+1iLBOFQoAITY1dIGSpDFsPEdcTJOztvMSbpa6k93hPctnKWZW/SYsNp&#10;wWBHG0PVZX+zCvwphmN5fd31ef1x/bp4c6BzqdTzeFjPQUQa4n/4r73VCmZ5Dr9n0h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Cb7MUAAADcAAAADwAAAAAAAAAA&#10;AAAAAAChAgAAZHJzL2Rvd25yZXYueG1sUEsFBgAAAAAEAAQA+QAAAJMDAAAAAA==&#10;" strokeweight=".25pt"/>
                  <v:line id="Line 214" o:spid="_x0000_s1562" style="position:absolute;visibility:visible;mso-wrap-style:square" from="2321,8947" to="2431,8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d8UAAADcAAAADwAAAGRycy9kb3ducmV2LnhtbESPQWsCMRSE7wX/Q3iF3mq21opsjSKi&#10;UHoQVj3Y22Pz3CxuXtYkrtt/3wgFj8PMfMPMFr1tREc+1I4VvA0zEMSl0zVXCg77zesURIjIGhvH&#10;pOCXAizmg6cZ5trduKBuFyuRIBxyVGBibHMpQ2nIYhi6ljh5J+ctxiR9JbXHW4LbRo6ybCIt1pwW&#10;DLa0MlSed1erwP/EcCwu79/duFpftmdv9nQqlHp57pefICL18RH+b39pBaPxB9zPp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w+d8UAAADcAAAADwAAAAAAAAAA&#10;AAAAAAChAgAAZHJzL2Rvd25yZXYueG1sUEsFBgAAAAAEAAQA+QAAAJMDAAAAAA==&#10;" strokeweight=".25pt"/>
                  <v:line id="Line 215" o:spid="_x0000_s1563" style="position:absolute;visibility:visible;mso-wrap-style:square" from="2321,8935" to="2431,8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gAMQAAADcAAAADwAAAGRycy9kb3ducmV2LnhtbESPQWsCMRSE70L/Q3gFb5qtFZGtUYpY&#10;KB6EVQ/29tg8N4ublzVJ1+2/bwTB4zAz3zCLVW8b0ZEPtWMFb+MMBHHpdM2VguPhazQHESKyxsYx&#10;KfijAKvly2CBuXY3Lqjbx0okCIccFZgY21zKUBqyGMauJU7e2XmLMUlfSe3xluC2kZMsm0mLNacF&#10;gy2tDZWX/a9V4H9iOBXX9203rTbX3cWbA50LpYav/ecHiEh9fIYf7W+tYDKdwf1MOg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AAxAAAANwAAAAPAAAAAAAAAAAA&#10;AAAAAKECAABkcnMvZG93bnJldi54bWxQSwUGAAAAAAQABAD5AAAAkgMAAAAA&#10;" strokeweight=".25pt"/>
                  <v:rect id="Rectangle 216" o:spid="_x0000_s1564" style="position:absolute;left:2397;top:8784;width:51;height: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83/MMA&#10;AADcAAAADwAAAGRycy9kb3ducmV2LnhtbESPQWvCQBSE7wX/w/IK3uqmQZoQXUUEISdt1d5fs88k&#10;mH0bdlcT/71bKPQ4zMw3zHI9mk7cyfnWsoL3WQKCuLK65VrB+bR7y0H4gKyxs0wKHuRhvZq8LLHQ&#10;duAvuh9DLSKEfYEKmhD6QkpfNWTQz2xPHL2LdQZDlK6W2uEQ4aaTaZJ8SIMtx4UGe9o2VF2PN6Ng&#10;/5mWP7TNsvR2GHRp3Hd+2XRKTV/HzQJEoDH8h//apVaQzjP4PR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83/MMAAADcAAAADwAAAAAAAAAAAAAAAACYAgAAZHJzL2Rv&#10;d25yZXYueG1sUEsFBgAAAAAEAAQA9QAAAIgDAAAAAA==&#10;" filled="f" strokeweight=".25pt"/>
                  <v:rect id="Rectangle 217" o:spid="_x0000_s1565" style="position:absolute;left:2445;top:8892;width:2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jjr8A&#10;AADcAAAADwAAAGRycy9kb3ducmV2LnhtbERPy4rCMBTdC/MP4Q7MTlPLoKUaRYSBrsbXzP7aXNti&#10;c1OSaOvfm4Xg8nDey/VgWnEn5xvLCqaTBARxaXXDlYK/0884A+EDssbWMil4kIf16mO0xFzbng90&#10;P4ZKxBD2OSqoQ+hyKX1Zk0E/sR1x5C7WGQwRukpqh30MN61Mk2QmDTYcG2rsaFtTeT3ejILffVqc&#10;aTufp7ddrwvj/rPLplXq63PYLEAEGsJb/HIXWkH6HdfGM/E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IKOOvwAAANwAAAAPAAAAAAAAAAAAAAAAAJgCAABkcnMvZG93bnJl&#10;di54bWxQSwUGAAAAAAQABAD1AAAAhAMAAAAA&#10;" filled="f" strokeweight=".25pt"/>
                  <v:rect id="Rectangle 218" o:spid="_x0000_s1566" style="position:absolute;left:2445;top:8935;width:2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GFcQA&#10;AADcAAAADwAAAGRycy9kb3ducmV2LnhtbESPW4vCMBSE3xf8D+EI+7amlsVLNYoIQp/cXS/vx+bY&#10;FpuTkkRb//1GWNjHYWa+YZbr3jTiQc7XlhWMRwkI4sLqmksFp+PuYwbCB2SNjWVS8CQP69XgbYmZ&#10;th3/0OMQShEh7DNUUIXQZlL6oiKDfmRb4uhdrTMYonSl1A67CDeNTJNkIg3WHBcqbGlbUXE73I2C&#10;/XeaX2g7nab3r07nxp1n102j1Puw3yxABOrDf/ivnWsF6eccXm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sBhXEAAAA3AAAAA8AAAAAAAAAAAAAAAAAmAIAAGRycy9k&#10;b3ducmV2LnhtbFBLBQYAAAAABAAEAPUAAACJAwAAAAA=&#10;" filled="f" strokeweight=".25pt"/>
                  <v:rect id="Rectangle 219" o:spid="_x0000_s1567" style="position:absolute;left:2445;top:8952;width:2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5Vb8A&#10;AADcAAAADwAAAGRycy9kb3ducmV2LnhtbERPy4rCMBTdC/MP4Q7MTlMLo6UaRYSBrsbXzP7aXNti&#10;c1OSaOvfm4Xg8nDey/VgWnEn5xvLCqaTBARxaXXDlYK/0884A+EDssbWMil4kIf16mO0xFzbng90&#10;P4ZKxBD2OSqoQ+hyKX1Zk0E/sR1x5C7WGQwRukpqh30MN61Mk2QmDTYcG2rsaFtTeT3ejILffVqc&#10;aTufp7ddrwvj/rPLplXq63PYLEAEGsJb/HIXWkH6HefHM/EI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jzlVvwAAANwAAAAPAAAAAAAAAAAAAAAAAJgCAABkcnMvZG93bnJl&#10;di54bWxQSwUGAAAAAAQABAD1AAAAhAMAAAAA&#10;" filled="f" strokeweight=".25pt"/>
                  <v:shape id="Freeform 220" o:spid="_x0000_s1568" style="position:absolute;left:2371;top:8873;width:789;height:408;visibility:visible;mso-wrap-style:square;v-text-anchor:top" coordsize="789,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3js8YA&#10;AADcAAAADwAAAGRycy9kb3ducmV2LnhtbESPQWsCMRSE74L/IbyCN80qqGVrVopSFUoP2l56e25e&#10;N0s3L0uS7q7/3hQKPQ4z8w2z2Q62ER35UDtWMJ9lIIhLp2uuFHy8v0wfQYSIrLFxTApuFGBbjEcb&#10;zLXr+UzdJVYiQTjkqMDE2OZShtKQxTBzLXHyvpy3GJP0ldQe+wS3jVxk2UparDktGGxpZ6j8vvxY&#10;BWvP+3V3qpbH6+G4eut25+vrp1Fq8jA8P4GINMT/8F/7pBUslnP4PZOOgC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3js8YAAADcAAAADwAAAAAAAAAAAAAAAACYAgAAZHJz&#10;L2Rvd25yZXYueG1sUEsFBgAAAAAEAAQA9QAAAIsDAAAAAA==&#10;" path="m,14r53,l53,,,,,14xm760,408r29,l789,398r-29,l760,408xm293,319r,-271l712,48r,271l293,319xm273,336r459,l732,31r19,l751,12r-497,l254,29r,324l273,353r,-17xe" fillcolor="black" strokeweight=".25pt">
                    <v:path arrowok="t" o:connecttype="custom" o:connectlocs="0,14;53,14;53,0;0,0;0,14;760,408;789,408;789,398;760,398;760,408;293,319;293,48;712,48;712,319;293,319;273,336;732,336;732,31;751,31;751,12;254,12;254,29;254,353;273,353;273,336" o:connectangles="0,0,0,0,0,0,0,0,0,0,0,0,0,0,0,0,0,0,0,0,0,0,0,0,0"/>
                    <o:lock v:ext="edit" verticies="t"/>
                  </v:shape>
                  <v:shape id="Freeform 221" o:spid="_x0000_s1569" style="position:absolute;left:2568;top:9271;width:304;height:27;visibility:visible;mso-wrap-style:square;v-text-anchor:top" coordsize="304,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xXssMA&#10;AADcAAAADwAAAGRycy9kb3ducmV2LnhtbESP0WqDQBRE3wv5h+UW8lbX2hqKyUZaQUgfE/MBF/dW&#10;Je5d427V5Ou7hUIfh5k5w+zyxfRiotF1lhU8RzEI4trqjhsF56p8egPhPLLG3jIpuJGDfL962GGm&#10;7cxHmk6+EQHCLkMFrfdDJqWrWzLoIjsQB+/LjgZ9kGMj9YhzgJteJnG8kQY7DgstDlS0VF9O30aB&#10;vJf2JdV99frxebxqW01Fkk5KrR+X9y0IT4v/D/+1D1pBkibweyYc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xXssMAAADcAAAADwAAAAAAAAAAAAAAAACYAgAAZHJzL2Rv&#10;d25yZXYueG1sUEsFBgAAAAAEAAQA9QAAAIgDAAAAAA==&#10;" path="m,l304,r,27e" filled="f" strokeweight=".25pt">
                    <v:path arrowok="t" o:connecttype="custom" o:connectlocs="0,0;304,0;304,27" o:connectangles="0,0,0"/>
                  </v:shape>
                  <v:line id="Line 222" o:spid="_x0000_s1570" style="position:absolute;flip:y;visibility:visible;mso-wrap-style:square" from="2721,9271" to="2722,9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Vfq8UAAADcAAAADwAAAGRycy9kb3ducmV2LnhtbESPwW7CMBBE75X6D9Yi9YKKQ2irKMWg&#10;UimI9lZo76t466TE68g2EP4eIyH1OJqdNzvz5WA7cSQfWscKppMMBHHtdMtGwfeueixAhIissXNM&#10;Cs4UYLm4v5tjqd2Jv+i4jUYkCIcSFTQx9qWUoW7IYpi4njh5v85bjEl6I7XHU4LbTuZZ9iIttpwa&#10;GuzpvaF6vz3Y9MbHriie9Kc3q7Gp/vKfvFoXa6UeRsPbK4hIQ/w/vqU3WkH+PIPrmEQAu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Vfq8UAAADcAAAADwAAAAAAAAAA&#10;AAAAAAChAgAAZHJzL2Rvd25yZXYueG1sUEsFBgAAAAAEAAQA+QAAAJMDAAAAAA==&#10;" strokeweight=".25pt"/>
                  <v:rect id="Rectangle 223" o:spid="_x0000_s1571" style="position:absolute;left:2417;top:9473;width:503;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24" o:spid="_x0000_s1572" style="position:absolute;left:1728;top:9482;width:1801;height: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3F7818" w:rsidRDefault="003F7818" w:rsidP="00C461A7">
                          <w:pPr>
                            <w:jc w:val="center"/>
                          </w:pPr>
                          <w:proofErr w:type="spellStart"/>
                          <w:r w:rsidRPr="00D1452F">
                            <w:rPr>
                              <w:b/>
                              <w:snapToGrid w:val="0"/>
                              <w:sz w:val="16"/>
                            </w:rPr>
                            <w:t>Serveur</w:t>
                          </w:r>
                          <w:proofErr w:type="spellEnd"/>
                          <w:r>
                            <w:rPr>
                              <w:b/>
                              <w:snapToGrid w:val="0"/>
                              <w:sz w:val="16"/>
                            </w:rPr>
                            <w:t xml:space="preserve"> de </w:t>
                          </w:r>
                          <w:proofErr w:type="spellStart"/>
                          <w:r>
                            <w:rPr>
                              <w:b/>
                              <w:snapToGrid w:val="0"/>
                              <w:sz w:val="16"/>
                            </w:rPr>
                            <w:t>traitement</w:t>
                          </w:r>
                          <w:proofErr w:type="spellEnd"/>
                        </w:p>
                      </w:txbxContent>
                    </v:textbox>
                  </v:rect>
                </v:group>
                <v:shape id="Freeform 225" o:spid="_x0000_s1573" style="position:absolute;left:6813;top:8862;width:1132;height:849;visibility:visible;mso-wrap-style:square;v-text-anchor:top" coordsize="1132,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cnccA&#10;AADcAAAADwAAAGRycy9kb3ducmV2LnhtbESPT2vCQBTE74V+h+UVeim6MaWiqauItVIFwX8Hj4/s&#10;axLMvo3ZbRK/fbcg9DjMzG+YyawzpWiodoVlBYN+BII4tbrgTMHp+NkbgXAeWWNpmRTcyMFs+vgw&#10;wUTblvfUHHwmAoRdggpy76tESpfmZND1bUUcvG9bG/RB1pnUNbYBbkoZR9FQGiw4LORY0SKn9HL4&#10;MQqc6/Yv42ZrV+1muV7GH9fz6+6q1PNTN38H4anz/+F7+0sriN+G8HcmHAE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wnJ3HAAAA3AAAAA8AAAAAAAAAAAAAAAAAmAIAAGRy&#10;cy9kb3ducmV2LnhtbFBLBQYAAAAABAAEAPUAAACMAwAAAAA=&#10;" path="m,849l,832,113,780,113,,415,r,780l538,832r,17l,849xm454,732r105,l677,760r,60l559,820r,29l1027,849r,-29l909,820r,-60l1027,732r105,l1132,213r-678,l454,732xe" strokeweight=".7pt">
                  <v:path arrowok="t" o:connecttype="custom" o:connectlocs="0,849;0,832;113,780;113,0;415,0;415,780;538,832;538,849;0,849;454,732;559,732;677,760;677,820;559,820;559,849;1027,849;1027,820;909,820;909,760;1027,732;1132,732;1132,213;454,213;454,732" o:connectangles="0,0,0,0,0,0,0,0,0,0,0,0,0,0,0,0,0,0,0,0,0,0,0,0"/>
                  <o:lock v:ext="edit" verticies="t"/>
                </v:shape>
                <v:line id="Line 226" o:spid="_x0000_s1574" style="position:absolute;visibility:visible;mso-wrap-style:square" from="6926,9715" to="6927,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3O8sUAAADcAAAADwAAAGRycy9kb3ducmV2LnhtbESP0WrCQBRE34X+w3IFX0Q3FVpDdJVa&#10;KKQvtlE/4JK9JsHduzG71fj3riD0cZiZM8xy3VsjLtT5xrGC12kCgrh0uuFKwWH/NUlB+ICs0Tgm&#10;BTfysF69DJaYaXflgi67UIkIYZ+hgjqENpPSlzVZ9FPXEkfv6DqLIcqukrrDa4RbI2dJ8i4tNhwX&#10;amzps6bytPuzCsZpcfjJy409ptv99/nX5HNncqVGw/5jASJQH/7Dz3auFcze5v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3O8sUAAADcAAAADwAAAAAAAAAA&#10;AAAAAAChAgAAZHJzL2Rvd25yZXYueG1sUEsFBgAAAAAEAAQA+QAAAJMDAAAAAA==&#10;" strokeweight=".7pt"/>
                <v:line id="Line 227" o:spid="_x0000_s1575" style="position:absolute;visibility:visible;mso-wrap-style:square" from="7228,9715" to="7229,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agMEAAADcAAAADwAAAGRycy9kb3ducmV2LnhtbERPy4rCMBTdC/MP4QpuZExHUEvHKOPA&#10;QN34/oBLc22LyU1tMlr/3iwEl4fzni87a8SNWl87VvA1SkAQF07XXCo4Hf8+UxA+IGs0jknBgzws&#10;Fx+9OWba3XlPt0MoRQxhn6GCKoQmk9IXFVn0I9cQR+7sWoshwraUusV7DLdGjpNkKi3WHBsqbOi3&#10;ouJy+LcKhun+tM2LlT2nm+P6ujP5zJlcqUG/+/kGEagLb/HLnWsF40lcG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8lqAwQAAANwAAAAPAAAAAAAAAAAAAAAA&#10;AKECAABkcnMvZG93bnJldi54bWxQSwUGAAAAAAQABAD5AAAAjwMAAAAA&#10;" strokeweight=".7pt"/>
                <v:line id="Line 228" o:spid="_x0000_s1576" style="position:absolute;visibility:visible;mso-wrap-style:square" from="7022,9153" to="7135,9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7/G8UAAADcAAAADwAAAGRycy9kb3ducmV2LnhtbESP3WrCQBSE74W+w3IK3kjdKGjT1FXa&#10;gpDe+P8Ah+wxCd09G7Orxrd3C4KXw8x8w8wWnTXiQq2vHSsYDRMQxIXTNZcKDvvlWwrCB2SNxjEp&#10;uJGHxfylN8NMuytv6bILpYgQ9hkqqEJoMil9UZFFP3QNcfSOrrUYomxLqVu8Rrg1cpwkU2mx5rhQ&#10;YUM/FRV/u7NVMEi3h3VefNtjutr/njYmf3cmV6r/2n19ggjUhWf40c61gvHkA/7P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7/G8UAAADcAAAADwAAAAAAAAAA&#10;AAAAAAChAgAAZHJzL2Rvd25yZXYueG1sUEsFBgAAAAAEAAQA+QAAAJMDAAAAAA==&#10;" strokeweight=".7pt"/>
                <v:line id="Line 229" o:spid="_x0000_s1577" style="position:absolute;visibility:visible;mso-wrap-style:square" from="7003,9064" to="7154,9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cO8EAAADcAAAADwAAAGRycy9kb3ducmV2LnhtbERPzYrCMBC+C/sOYRb2IprqQUs1iiss&#10;dC9q1QcYmrEtJpNuk9X69uYgePz4/pfr3hpxo843jhVMxgkI4tLphisF59PPKAXhA7JG45gUPMjD&#10;evUxWGKm3Z0Luh1DJWII+wwV1CG0mZS+rMmiH7uWOHIX11kMEXaV1B3eY7g1cpokM2mx4dhQY0vb&#10;msrr8d8qGKbFeZ+X3/aS7k6/fweTz53Jlfr67DcLEIH68Ba/3LlWMJ3F+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6Jw7wQAAANwAAAAPAAAAAAAAAAAAAAAA&#10;AKECAABkcnMvZG93bnJldi54bWxQSwUGAAAAAAQABAD5AAAAjwMAAAAA&#10;" strokeweight=".7pt"/>
                <v:rect id="Rectangle 230" o:spid="_x0000_s1578" style="position:absolute;left:6964;top:8898;width:226;height: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XK/MYA&#10;AADcAAAADwAAAGRycy9kb3ducmV2LnhtbESPQWvCQBSE70L/w/IKXkQ3RhokdZUaVAKFQq3g9ZF9&#10;TUKzb2N21eivdwuFHoeZ+YZZrHrTiAt1rrasYDqJQBAXVtdcKjh8bcdzEM4ja2wsk4IbOVgtnwYL&#10;TLW98idd9r4UAcIuRQWV920qpSsqMugmtiUO3rftDPogu1LqDq8BbhoZR1EiDdYcFipsKauo+Nmf&#10;jYKPUZK/bHRp8+NuHZ/eZbab3TOlhs/92ysIT73/D/+1c60gTqbweyYc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XK/MYAAADcAAAADwAAAAAAAAAAAAAAAACYAgAAZHJz&#10;L2Rvd25yZXYueG1sUEsFBgAAAAAEAAQA9QAAAIsDAAAAAA==&#10;" filled="f" strokeweight=".7pt"/>
                <v:line id="Line 231" o:spid="_x0000_s1579" style="position:absolute;visibility:visible;mso-wrap-style:square" from="7490,9780" to="7722,9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n18UAAADcAAAADwAAAGRycy9kb3ducmV2LnhtbESP3YrCMBSE7xd8h3AEbxZNtxduqUbR&#10;hYXuja4/D3Bojm0xOek2UbtvbwTBy2FmvmHmy94acaXON44VfEwSEMSl0w1XCo6H73EGwgdkjcYx&#10;KfgnD8vF4G2OuXY33tF1HyoRIexzVFCH0OZS+rImi37iWuLonVxnMUTZVVJ3eItwa2SaJFNpseG4&#10;UGNLXzWV5/3FKnjPdsdtUa7tKdscfv5+TfHpTKHUaNivZiAC9eEVfrYLrSCdp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an18UAAADcAAAADwAAAAAAAAAA&#10;AAAAAAChAgAAZHJzL2Rvd25yZXYueG1sUEsFBgAAAAAEAAQA+QAAAJMDAAAAAA==&#10;" strokeweight=".7pt"/>
                <v:line id="Line 232" o:spid="_x0000_s1580" style="position:absolute;visibility:visible;mso-wrap-style:square" from="7490,9695" to="7722,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oCTMUAAADcAAAADwAAAGRycy9kb3ducmV2LnhtbESP0WrCQBRE34X+w3IFX4puasGG6Cq1&#10;UEhfbKN+wCV7TYK7d2N2q/HvXUHwcZiZM8xi1VsjztT5xrGCt0kCgrh0uuFKwX73PU5B+ICs0Tgm&#10;BVfysFq+DBaYaXfhgs7bUIkIYZ+hgjqENpPSlzVZ9BPXEkfv4DqLIcqukrrDS4RbI6dJMpMWG44L&#10;Nbb0VVN53P5bBa9psf/Ny7U9pJvdz+nP5B/O5EqNhv3nHESgPjzDj3auFUxn73A/E4+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oCTMUAAADcAAAADwAAAAAAAAAA&#10;AAAAAAChAgAAZHJzL2Rvd25yZXYueG1sUEsFBgAAAAAEAAQA+QAAAJMDAAAAAA==&#10;" strokeweight=".7pt"/>
                <v:line id="Line 233" o:spid="_x0000_s1581" style="position:absolute;visibility:visible;mso-wrap-style:square" from="7372,9667" to="7840,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OaOMUAAADcAAAADwAAAGRycy9kb3ducmV2LnhtbESP0WrCQBRE34X+w3IFX4puKsWG6Cq1&#10;UEhfbKN+wCV7TYK7d2N2q/HvXUHwcZiZM8xi1VsjztT5xrGCt0kCgrh0uuFKwX73PU5B+ICs0Tgm&#10;BVfysFq+DBaYaXfhgs7bUIkIYZ+hgjqENpPSlzVZ9BPXEkfv4DqLIcqukrrDS4RbI6dJMpMWG44L&#10;Nbb0VVN53P5bBa9psf/Ny7U9pJvdz+nP5B/O5EqNhv3nHESgPjzDj3auFUxn73A/E4+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OaOMUAAADcAAAADwAAAAAAAAAA&#10;AAAAAAChAgAAZHJzL2Rvd25yZXYueG1sUEsFBgAAAAAEAAQA+QAAAJMDAAAAAA==&#10;" strokeweight=".7pt"/>
                <v:shape id="Freeform 234" o:spid="_x0000_s1582" style="position:absolute;left:6955;top:9501;width:244;height:230;visibility:visible;mso-wrap-style:square;v-text-anchor:top" coordsize="244,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rYMcMA&#10;AADcAAAADwAAAGRycy9kb3ducmV2LnhtbESPQWsCMRSE7wX/Q3iCt5pVrLSrUaRFkN5qbaG3R/Lc&#10;Xdy8hM1T139vCoUeh5n5hlmue9+qC3WpCWxgMi5AEdvgGq4MHD63j8+gkiA7bAOTgRslWK8GD0ss&#10;XbjyB132UqkM4VSigVokllonW5PHNA6ROHvH0HmULLtKuw6vGe5bPS2KufbYcF6oMdJrTfa0P3sD&#10;rdgvST9H/R2tvr0dZs7F9xdjRsN+swAl1Mt/+K+9cwam8yf4PZOP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rYMcMAAADcAAAADwAAAAAAAAAAAAAAAACYAgAAZHJzL2Rv&#10;d25yZXYueG1sUEsFBgAAAAAEAAQA9QAAAIgDAAAAAA==&#10;" path="m,142r19,l19,,,,,142xm38,142r19,l57,,38,r,142xm77,142r16,l93,,77,r,142xm113,142r19,l132,,113,r,142xm151,142r19,l170,,151,r,142xm189,142r19,l208,,189,r,142xm228,142r16,l244,,228,r,142xm228,230r16,l244,161r-16,l228,230xm189,230r19,l208,161r-19,l189,230xm151,230r19,l170,161r-19,l151,230xm113,230r19,l132,161r-19,l113,230xm77,230r16,l93,161r-16,l77,230xm38,230r19,l57,161r-19,l38,230xm,230r19,l19,161,,161r,69xe" strokeweight=".25pt">
                  <v:path arrowok="t" o:connecttype="custom" o:connectlocs="19,142;0,0;38,142;57,0;38,142;93,142;77,0;113,142;132,0;113,142;170,142;151,0;189,142;208,0;189,142;244,142;228,0;228,230;244,161;228,230;208,230;189,161;151,230;170,161;151,230;132,230;113,161;77,230;93,161;77,230;57,230;38,161;0,230;19,161;0,230" o:connectangles="0,0,0,0,0,0,0,0,0,0,0,0,0,0,0,0,0,0,0,0,0,0,0,0,0,0,0,0,0,0,0,0,0,0,0"/>
                  <o:lock v:ext="edit" verticies="t"/>
                </v:shape>
                <v:rect id="Rectangle 235" o:spid="_x0000_s1583" style="position:absolute;left:6984;top:8915;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OB8IA&#10;AADcAAAADwAAAGRycy9kb3ducmV2LnhtbESPT4vCMBTE78J+h/AWvGm6PVTpGkUEoSf/e3/bPNuy&#10;zUtJou1++40geBxm5jfMYjWYVjzI+caygq9pAoK4tLrhSsHlvJ3MQfiArLG1TAr+yMNq+TFaYK5t&#10;z0d6nEIlIoR9jgrqELpcSl/WZNBPbUccvZt1BkOUrpLaYR/hppVpkmTSYMNxocaONjWVv6e7UbA7&#10;pMUPbWaz9L7vdWHcdX5bt0qNP4f1N4hAQ3iHX+1CK0izDJ5n4h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s4HwgAAANwAAAAPAAAAAAAAAAAAAAAAAJgCAABkcnMvZG93&#10;bnJldi54bWxQSwUGAAAAAAQABAD1AAAAhwMAAAAA&#10;" filled="f" strokeweight=".25pt"/>
                <v:shape id="Freeform 236" o:spid="_x0000_s1584" style="position:absolute;left:6984;top:8915;width:189;height:19;visibility:visible;mso-wrap-style:square;v-text-anchor:top" coordsize="18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PAMcA&#10;AADcAAAADwAAAGRycy9kb3ducmV2LnhtbESPQWvCQBSE70L/w/IKvemmUtIas5EiCIVCiVpRb8/s&#10;axKafRuzq6b/visIHoeZ+YZJZ71pxJk6V1tW8DyKQBAXVtdcKvheL4ZvIJxH1thYJgV/5GCWPQxS&#10;TLS98JLOK1+KAGGXoILK+zaR0hUVGXQj2xIH78d2Bn2QXSl1h5cAN40cR1EsDdYcFipsaV5R8bs6&#10;GQWn3WG//DTx8fCyyRebbZx/TSa5Uk+P/fsUhKfe38O39odWMI5f4XomHAGZ/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0TwDHAAAA3AAAAA8AAAAAAAAAAAAAAAAAmAIAAGRy&#10;cy9kb3ducmV2LnhtbFBLBQYAAAAABAAEAPUAAACMAwAAAAA=&#10;" path="m,l19,19r151,l189,e" filled="f" strokeweight=".25pt">
                  <v:path arrowok="t" o:connecttype="custom" o:connectlocs="0,0;19,19;170,19;189,0" o:connectangles="0,0,0,0"/>
                </v:shape>
                <v:rect id="Rectangle 237" o:spid="_x0000_s1585" style="position:absolute;left:6984;top:9028;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X/7sAA&#10;AADcAAAADwAAAGRycy9kb3ducmV2LnhtbERPyWrDMBC9F/oPYgK91XJ8cIJjOYRAwacuaXqfWuOF&#10;WCMjKbb799Wh0OPj7eVxNaOYyfnBsoJtkoIgbqweuFNw/Xx53oPwAVnjaJkU/JCHY/X4UGKh7cIf&#10;NF9CJ2II+wIV9CFMhZS+6cmgT+xEHLnWOoMhQtdJ7XCJ4WaUWZrm0uDAsaHHic49NbfL3Sh4fc/q&#10;bzrvdtn9bdG1cV/79jQq9bRZTwcQgdbwL/5z11pBlse18Uw8ArL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X/7sAAAADcAAAADwAAAAAAAAAAAAAAAACYAgAAZHJzL2Rvd25y&#10;ZXYueG1sUEsFBgAAAAAEAAQA9QAAAIUDAAAAAA==&#10;" filled="f" strokeweight=".25pt"/>
                <v:rect id="Rectangle 238" o:spid="_x0000_s1586" style="position:absolute;left:6984;top:9117;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ladcMA&#10;AADcAAAADwAAAGRycy9kb3ducmV2LnhtbESPzYvCMBTE7wv+D+EteFvT7cGPahQRhJ5cv/b+tnm2&#10;xealJNF2/3sjCB6HmfkNs1j1phF3cr62rOB7lIAgLqyuuVRwPm2/piB8QNbYWCYF/+RhtRx8LDDT&#10;tuMD3Y+hFBHCPkMFVQhtJqUvKjLoR7Yljt7FOoMhSldK7bCLcNPINEnG0mDNcaHCljYVFdfjzSjY&#10;7dP8jzaTSXr76XRu3O/0sm6UGn726zmIQH14h1/tXCtIxz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ladcMAAADcAAAADwAAAAAAAAAAAAAAAACYAgAAZHJzL2Rv&#10;d25yZXYueG1sUEsFBgAAAAAEAAQA9QAAAIgDAAAAAA==&#10;" filled="f" strokeweight=".25pt"/>
                <v:rect id="Rectangle 239" o:spid="_x0000_s1587" style="position:absolute;left:6984;top:9206;width:189;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lNcAA&#10;AADcAAAADwAAAGRycy9kb3ducmV2LnhtbERPu2rDMBTdC/0HcQvdarkeauNaCSFQ8NSmTrLfWtcP&#10;al0ZSYndv4+GQsbDeVfb1UziSs6PlhW8JikI4tbqkXsFp+PHSwHCB2SNk2VS8EcetpvHhwpLbRf+&#10;pmsTehFD2JeoYAhhLqX07UAGfWJn4sh11hkMEbpeaodLDDeTzNL0TRocOTYMONN+oPa3uRgFn4es&#10;/qF9nmeXr0XXxp2Lbjcp9fy07t5BBFrDXfzvrrWCLI/z45l4BO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plNcAAAADcAAAADwAAAAAAAAAAAAAAAACYAgAAZHJzL2Rvd25y&#10;ZXYueG1sUEsFBgAAAAAEAAQA9QAAAIUDAAAAAA==&#10;" filled="f" strokeweight=".25pt"/>
                <v:rect id="Rectangle 240" o:spid="_x0000_s1588" style="position:absolute;left:6984;top:9319;width:189;height: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bArsIA&#10;AADcAAAADwAAAGRycy9kb3ducmV2LnhtbESPQYvCMBSE78L+h/AEb5rag5WuUURY6EldV+9vm2db&#10;bF5KEm3990ZY2OMwM98wq81gWvEg5xvLCuazBARxaXXDlYLzz9d0CcIHZI2tZVLwJA+b9cdohbm2&#10;PX/T4xQqESHsc1RQh9DlUvqyJoN+Zjvi6F2tMxiidJXUDvsIN61Mk2QhDTYcF2rsaFdTeTvdjYL9&#10;MS1+aZdl6f3Q68K4y/K6bZWajIftJ4hAQ/gP/7ULrSDN5vA+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sCuwgAAANwAAAAPAAAAAAAAAAAAAAAAAJgCAABkcnMvZG93&#10;bnJldi54bWxQSwUGAAAAAAQABAD1AAAAhwMAAAAA&#10;" filled="f" strokeweight=".25pt"/>
                <v:line id="Line 241" o:spid="_x0000_s1589" style="position:absolute;flip:y;visibility:visible;mso-wrap-style:square" from="6984,8934" to="7003,8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ymUMQAAADcAAAADwAAAGRycy9kb3ducmV2LnhtbESPQUsDMRCF74L/IYzgpdhsQ6nL2rRo&#10;YYv11lbvw2bMrm4mSxLb9d83BcHj48373rzlenS9OFGInWcNs2kBgrjxpmOr4f1YP5QgYkI22Hsm&#10;Db8UYb26vVliZfyZ93Q6JCsyhGOFGtqUhkrK2LTkME79QJy9Tx8cpiyDlSbgOcNdL1VRLKTDjnND&#10;iwNtWmq+Dz8uv7E7luXcvAX7MrH1l/pQ9bbcan1/Nz4/gUg0pv/jv/Sr0aAeFVzHZAL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DKZQxAAAANwAAAAPAAAAAAAAAAAA&#10;AAAAAKECAABkcnMvZG93bnJldi54bWxQSwUGAAAAAAQABAD5AAAAkgMAAAAA&#10;" strokeweight=".25pt"/>
                <v:line id="Line 242" o:spid="_x0000_s1590" style="position:absolute;visibility:visible;mso-wrap-style:square" from="7154,8934" to="7173,8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XJJcUAAADcAAAADwAAAGRycy9kb3ducmV2LnhtbESPQWsCMRSE7wX/Q3hCbzWrliqrUaS0&#10;UDwUVj3o7bF5bhY3L2uSruu/bwoFj8PMfMMs171tREc+1I4VjEcZCOLS6ZorBYf958scRIjIGhvH&#10;pOBOAdarwdMSc+1uXFC3i5VIEA45KjAxtrmUoTRkMYxcS5y8s/MWY5K+ktrjLcFtIydZ9iYt1pwW&#10;DLb0bqi87H6sAn+K4Vhcp9vutfq4fl+82dO5UOp52G8WICL18RH+b39pBZPZF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XJJcUAAADcAAAADwAAAAAAAAAA&#10;AAAAAAChAgAAZHJzL2Rvd25yZXYueG1sUEsFBgAAAAAEAAQA+QAAAJMDAAAAAA==&#10;" strokeweight=".25pt"/>
                <v:line id="Line 243" o:spid="_x0000_s1591" style="position:absolute;visibility:visible;mso-wrap-style:square" from="6993,9292" to="7116,9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RUcUAAADcAAAADwAAAGRycy9kb3ducmV2LnhtbESPQWsCMRSE7wX/Q3iF3mq2VqpsjSKi&#10;UHoQVj3Y22Pz3CxuXtYkrtt/3wgFj8PMfMPMFr1tREc+1I4VvA0zEMSl0zVXCg77zesURIjIGhvH&#10;pOCXAizmg6cZ5trduKBuFyuRIBxyVGBibHMpQ2nIYhi6ljh5J+ctxiR9JbXHW4LbRo6y7ENarDkt&#10;GGxpZag8765Wgf+J4Vhc3r+7cbW+bM/e7OlUKPXy3C8/QUTq4yP83/7SCkaTMdzPp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xRUcUAAADcAAAADwAAAAAAAAAA&#10;AAAAAAChAgAAZHJzL2Rvd25yZXYueG1sUEsFBgAAAAAEAAQA+QAAAJMDAAAAAA==&#10;" strokeweight=".25pt"/>
                <v:line id="Line 244" o:spid="_x0000_s1592" style="position:absolute;visibility:visible;mso-wrap-style:square" from="6993,9278" to="7116,9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0ysUAAADcAAAADwAAAGRycy9kb3ducmV2LnhtbESPQWsCMRSE7wX/Q3iCt5rVtrasRhGp&#10;ID0UVj20t8fmuVncvKxJXLf/vikUPA4z8w2zWPW2ER35UDtWMBlnIIhLp2uuFBwP28c3ECEia2wc&#10;k4IfCrBaDh4WmGt344K6faxEgnDIUYGJsc2lDKUhi2HsWuLknZy3GJP0ldQebwluGznNspm0WHNa&#10;MNjSxlB53l+tAv8dw1dxefronqv3y+fZmwOdCqVGw349BxGpj/fwf3unFUxfX+DvTDo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D0ysUAAADcAAAADwAAAAAAAAAA&#10;AAAAAAChAgAAZHJzL2Rvd25yZXYueG1sUEsFBgAAAAAEAAQA+QAAAJMDAAAAAA==&#10;" strokeweight=".25pt"/>
                <v:line id="Line 245" o:spid="_x0000_s1593" style="position:absolute;visibility:visible;mso-wrap-style:square" from="6993,9266" to="7116,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JqvcUAAADcAAAADwAAAGRycy9kb3ducmV2LnhtbESPQWsCMRSE7wX/Q3iCt5pVi5bVKFJa&#10;KD0Iqx7q7bF5bhY3L2uSrtt/bwoFj8PMfMOsNr1tREc+1I4VTMYZCOLS6ZorBcfDx/MriBCRNTaO&#10;ScEvBdisB08rzLW7cUHdPlYiQTjkqMDE2OZShtKQxTB2LXHyzs5bjEn6SmqPtwS3jZxm2VxarDkt&#10;GGzpzVB52f9YBf4Uw3dxnX11L9X7dXfx5kDnQqnRsN8uQUTq4yP83/7UCqaLOfyd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ZJqvcUAAADcAAAADwAAAAAAAAAA&#10;AAAAAAChAgAAZHJzL2Rvd25yZXYueG1sUEsFBgAAAAAEAAQA+QAAAJMDAAAAAA==&#10;" strokeweight=".25pt"/>
                <v:line id="Line 246" o:spid="_x0000_s1594" style="position:absolute;visibility:visible;mso-wrap-style:square" from="6993,9251" to="7116,9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7PJsUAAADcAAAADwAAAGRycy9kb3ducmV2LnhtbESPQWsCMRSE7wX/Q3hCbzVblVq2RhGp&#10;UDwUVj3Y22Pz3CxuXtYkXdd/bwoFj8PMfMPMl71tREc+1I4VvI4yEMSl0zVXCg77zcs7iBCRNTaO&#10;ScGNAiwXg6c55tpduaBuFyuRIBxyVGBibHMpQ2nIYhi5ljh5J+ctxiR9JbXHa4LbRo6z7E1arDkt&#10;GGxpbag8736tAv8Tw7G4TLbdtPq8fJ+92dOpUOp52K8+QETq4yP83/7SCsazGfydS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7PJsUAAADcAAAADwAAAAAAAAAA&#10;AAAAAAChAgAAZHJzL2Rvd25yZXYueG1sUEsFBgAAAAAEAAQA+QAAAJMDAAAAAA==&#10;" strokeweight=".25pt"/>
                <v:line id="Line 247" o:spid="_x0000_s1595" style="position:absolute;visibility:visible;mso-wrap-style:square" from="6993,9239" to="7116,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FbVMIAAADcAAAADwAAAGRycy9kb3ducmV2LnhtbERPz2vCMBS+D/wfwhN2m6k6plSjiCiM&#10;HQZVD3p7NM+m2LzUJNbuv18Ogx0/vt/LdW8b0ZEPtWMF41EGgrh0uuZKwem4f5uDCBFZY+OYFPxQ&#10;gPVq8LLEXLsnF9QdYiVSCIccFZgY21zKUBqyGEauJU7c1XmLMUFfSe3xmcJtIydZ9iEt1pwaDLa0&#10;NVTeDg+rwF9iOBf36Vf3Xu3u3zdvjnQtlHod9psFiEh9/Bf/uT+1gsksrU1n0h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FbVMIAAADcAAAADwAAAAAAAAAAAAAA&#10;AAChAgAAZHJzL2Rvd25yZXYueG1sUEsFBgAAAAAEAAQA+QAAAJADAAAAAA==&#10;" strokeweight=".25pt"/>
                <v:rect id="Rectangle 248" o:spid="_x0000_s1596" style="position:absolute;left:7077;top:9048;width:58;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DMqMMA&#10;AADcAAAADwAAAGRycy9kb3ducmV2LnhtbESPQWvCQBSE74L/YXmCN92Yg9HoKiIIOdnW1vsz+0yC&#10;2bdhdzXpv+8WCj0OM/MNs90PphUvcr6xrGAxT0AQl1Y3XCn4+jzNViB8QNbYWiYF3+RhvxuPtphr&#10;2/MHvS6hEhHCPkcFdQhdLqUvazLo57Yjjt7dOoMhSldJ7bCPcNPKNEmW0mDDcaHGjo41lY/L0yg4&#10;v6fFjY5Zlj7fel0Yd13dD61S08lw2IAINIT/8F+70ArSbA2/Z+IR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DMqMMAAADcAAAADwAAAAAAAAAAAAAAAACYAgAAZHJzL2Rv&#10;d25yZXYueG1sUEsFBgAAAAAEAAQA9QAAAIgDAAAAAA==&#10;" filled="f" strokeweight=".25pt"/>
                <v:rect id="Rectangle 249" o:spid="_x0000_s1597" style="position:absolute;left:7130;top:9165;width:2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8VEsAA&#10;AADcAAAADwAAAGRycy9kb3ducmV2LnhtbERPyWrDMBC9F/oPYgq51XJ8qI1rJYRAwacubnKfWuOF&#10;WCMjKbHz99Wh0OPj7dV+NZO4kfOjZQXbJAVB3Fo9cq/g9P32XIDwAVnjZJkU3MnDfvf4UGGp7cJf&#10;dGtCL2II+xIVDCHMpZS+HcigT+xMHLnOOoMhQtdL7XCJ4WaSWZq+SIMjx4YBZzoO1F6aq1Hw/pnV&#10;P3TM8+z6sejauHPRHSalNk/r4RVEoDX8i//ctVaQFXF+PBOPgN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8VEsAAAADcAAAADwAAAAAAAAAAAAAAAACYAgAAZHJzL2Rvd25y&#10;ZXYueG1sUEsFBgAAAAAEAAQA9QAAAIUDAAAAAA==&#10;" filled="f" strokeweight=".25pt"/>
                <v:rect id="Rectangle 250" o:spid="_x0000_s1598" style="position:absolute;left:7130;top:9239;width:2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wicIA&#10;AADcAAAADwAAAGRycy9kb3ducmV2LnhtbESPQYvCMBSE78L+h/AEb5rag5auUURY6EldV+9vm2db&#10;bF5KEm3990ZY2OMwM98wq81gWvEg5xvLCuazBARxaXXDlYLzz9c0A+EDssbWMil4kofN+mO0wlzb&#10;nr/pcQqViBD2OSqoQ+hyKX1Zk0E/sx1x9K7WGQxRukpqh32Em1amSbKQBhuOCzV2tKupvJ3uRsH+&#10;mBa/tFsu0/uh14Vxl+y6bZWajIftJ4hAQ/gP/7ULrSDN5vA+E4+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o7CJwgAAANwAAAAPAAAAAAAAAAAAAAAAAJgCAABkcnMvZG93&#10;bnJldi54bWxQSwUGAAAAAAQABAD1AAAAhwMAAAAA&#10;" filled="f" strokeweight=".25pt"/>
                <v:rect id="Rectangle 251" o:spid="_x0000_s1599" style="position:absolute;left:7130;top:9256;width:2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Eu/sIA&#10;AADcAAAADwAAAGRycy9kb3ducmV2LnhtbESPT4vCMBTE7wt+h/AEb2tqDlqqUUQQeto/rt6fzbMt&#10;Ni8libb77TcLC3scZuY3zGY32k48yYfWsYbFPANBXDnTcq3h/HV8zUGEiGywc0wavinAbjt52WBh&#10;3MCf9DzFWiQIhwI1NDH2hZShashimLueOHk35y3GJH0tjcchwW0nVZYtpcWW00KDPR0aqu6nh9Xw&#10;9qHKKx1WK/V4H0xp/SW/7TutZ9NxvwYRaYz/4b92aTSoXMHvmXQE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S7+wgAAANwAAAAPAAAAAAAAAAAAAAAAAJgCAABkcnMvZG93&#10;bnJldi54bWxQSwUGAAAAAAQABAD1AAAAhwMAAAAA&#10;" filled="f" strokeweight=".25pt"/>
                <v:shape id="Freeform 252" o:spid="_x0000_s1600" style="position:absolute;left:7048;top:9216;width:878;height:454;visibility:visible;mso-wrap-style:square;v-text-anchor:top" coordsize="878,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z4NsUA&#10;AADcAAAADwAAAGRycy9kb3ducmV2LnhtbESPQWvCQBSE70L/w/KEXqTu1oIJqauUQkovgiZevD2y&#10;zySYfZtmtzH9926h0OMwM98wm91kOzHS4FvHGp6XCgRx5UzLtYZTmT+lIHxANtg5Jg0/5GG3fZht&#10;MDPuxkcai1CLCGGfoYYmhD6T0lcNWfRL1xNH7+IGiyHKoZZmwFuE206ulFpLiy3HhQZ7em+ouhbf&#10;NlIOKll85eO5JLV3h0SpPv+4av04n95eQQSawn/4r/1pNKzSF/g9E4+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Pg2xQAAANwAAAAPAAAAAAAAAAAAAAAAAJgCAABkcnMv&#10;ZG93bnJldi54bWxQSwUGAAAAAAQABAD1AAAAigMAAAAA&#10;" path="m,20r58,l58,,,,,20xm845,454r33,l878,444r-33,l845,454xm324,356r,-300l792,56r,300l324,356xm303,375r510,l813,36r22,l835,17r-552,l283,32r,362l303,394r,-19xe" fillcolor="black" strokeweight=".25pt">
                  <v:path arrowok="t" o:connecttype="custom" o:connectlocs="0,20;58,20;58,0;0,0;0,20;845,454;878,454;878,444;845,444;845,454;324,356;324,56;792,56;792,356;324,356;303,375;813,375;813,36;835,36;835,17;283,17;283,32;283,394;303,394;303,375" o:connectangles="0,0,0,0,0,0,0,0,0,0,0,0,0,0,0,0,0,0,0,0,0,0,0,0,0"/>
                  <o:lock v:ext="edit" verticies="t"/>
                </v:shape>
                <v:shape id="Freeform 253" o:spid="_x0000_s1601" style="position:absolute;left:7267;top:9635;width:340;height:32;visibility:visible;mso-wrap-style:square;v-text-anchor:top" coordsize="34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1i+sQA&#10;AADcAAAADwAAAGRycy9kb3ducmV2LnhtbESPT2sCMRTE7wW/Q3iCt5ootspqFClU9GDBf+DxuXnu&#10;rm5elk3U7bc3hYLHYWZ+w0xmjS3FnWpfONbQ6yoQxKkzBWca9rvv9xEIH5ANlo5Jwy95mE1bbxNM&#10;jHvwhu7bkIkIYZ+ghjyEKpHSpzlZ9F1XEUfv7GqLIco6k6bGR4TbUvaV+pQWC44LOVb0lVN63d6s&#10;hovfebVaN+pwXNA+LT6GP1KdtO60m/kYRKAmvML/7aXR0B8N4O9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YvrEAAAA3AAAAA8AAAAAAAAAAAAAAAAAmAIAAGRycy9k&#10;b3ducmV2LnhtbFBLBQYAAAAABAAEAPUAAACJAwAAAAA=&#10;" path="m,l340,r,32e" filled="f" strokeweight=".25pt">
                  <v:path arrowok="t" o:connecttype="custom" o:connectlocs="0,0;340,0;340,32" o:connectangles="0,0,0"/>
                </v:shape>
                <v:line id="Line 254" o:spid="_x0000_s1602" style="position:absolute;flip:y;visibility:visible;mso-wrap-style:square" from="7437,9635" to="7438,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BOA8QAAADcAAAADwAAAGRycy9kb3ducmV2LnhtbESPQUsDMRCF74L/IYzgpdhsl1bC2rRo&#10;YYv11lbvw2bMrm4mSxLb9d83BcHj48373rzlenS9OFGInWcNs2kBgrjxpmOr4f1YPygQMSEb7D2T&#10;hl+KsF7d3iyxMv7MezodkhUZwrFCDW1KQyVlbFpyGKd+IM7epw8OU5bBShPwnOGul2VRPEqHHeeG&#10;FgfatNR8H35cfmN3VGpu3oJ9mdj6q/wo663aan1/Nz4/gUg0pv/jv/Sr0VCqBVzHZALI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E4DxAAAANwAAAAPAAAAAAAAAAAA&#10;AAAAAKECAABkcnMvZG93bnJldi54bWxQSwUGAAAAAAQABAD5AAAAkgMAAAAA&#10;" strokeweight=".25pt"/>
                <v:rect id="Rectangle 255" o:spid="_x0000_s1603" style="position:absolute;left:6746;top:9876;width:1267;height: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cQA&#10;AADcAAAADwAAAGRycy9kb3ducmV2LnhtbESPT4vCMBTE7wt+h/AEb2ui7hatRhFBEHb34B/w+mie&#10;bbF5qU3U+u03guBxmJnfMLNFaytxo8aXjjUM+goEceZMybmGw379OQbhA7LByjFpeJCHxbzzMcPU&#10;uDtv6bYLuYgQ9ilqKEKoUyl9VpBF33c1cfROrrEYomxyaRq8R7it5FCpRFosOS4UWNOqoOy8u1oN&#10;mHyZy99p9Lv/uSY4yVu1/j4qrXvddjkFEagN7/CrvTEahu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b//nEAAAA3AAAAA8AAAAAAAAAAAAAAAAAmAIAAGRycy9k&#10;b3ducmV2LnhtbFBLBQYAAAAABAAEAPUAAACJAwAAAAA=&#10;" stroked="f"/>
                <v:rect id="Rectangle 256" o:spid="_x0000_s1604" style="position:absolute;left:6761;top:9813;width:1317;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QWGMYA&#10;AADcAAAADwAAAGRycy9kb3ducmV2LnhtbESPQWvCQBSE7wX/w/KE3uqmOdgYXSVoJR5bFWxvj+wz&#10;Cc2+DdltkvbXdwuCx2FmvmFWm9E0oqfO1ZYVPM8iEMSF1TWXCs6n/VMCwnlkjY1lUvBDDjbrycMK&#10;U20Hfqf+6EsRIOxSVFB536ZSuqIig25mW+LgXW1n0AfZlVJ3OAS4aWQcRXNpsOawUGFL24qKr+O3&#10;UZAnbfZxsL9D2bx+5pe3y2J3WnilHqdjtgThafT38K190Ari5AX+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iQWGMYAAADcAAAADwAAAAAAAAAAAAAAAACYAgAAZHJz&#10;L2Rvd25yZXYueG1sUEsFBgAAAAAEAAQA9QAAAIsDAAAAAA==&#10;" filled="f" stroked="f">
                  <v:textbox inset="0,0,0,0">
                    <w:txbxContent>
                      <w:p w:rsidR="003F7818" w:rsidRDefault="003F7818" w:rsidP="00C461A7">
                        <w:pPr>
                          <w:jc w:val="center"/>
                        </w:pPr>
                        <w:proofErr w:type="spellStart"/>
                        <w:r>
                          <w:rPr>
                            <w:b/>
                            <w:snapToGrid w:val="0"/>
                            <w:sz w:val="16"/>
                          </w:rPr>
                          <w:t>Worldline</w:t>
                        </w:r>
                        <w:proofErr w:type="spellEnd"/>
                      </w:p>
                    </w:txbxContent>
                  </v:textbox>
                </v:rect>
                <v:line id="Line 257" o:spid="_x0000_s1605" style="position:absolute;visibility:visible;mso-wrap-style:square" from="7466,8718" to="7466,9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dXcMAAADcAAAADwAAAGRycy9kb3ducmV2LnhtbERPTWvCQBC9F/wPywjemo0iEtKsIoK2&#10;JVBo6sHeptlpEs3OhuzGpP++eyj0+Hjf2W4yrbhT7xrLCpZRDIK4tLrhSsH54/iYgHAeWWNrmRT8&#10;kIPddvaQYartyO90L3wlQgi7FBXU3neplK6syaCLbEccuG/bG/QB9pXUPY4h3LRyFccbabDh0FBj&#10;R4eaylsxGAXXt4T4uRnG0/5rvblY8znk+atSi/m0fwLhafL/4j/3i1awSsLacCYcAb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unV3DAAAA3AAAAA8AAAAAAAAAAAAA&#10;AAAAoQIAAGRycy9kb3ducmV2LnhtbFBLBQYAAAAABAAEAPkAAACRAwAAAAA=&#10;" strokeweight=".7pt">
                  <v:stroke endarrow="block"/>
                </v:line>
                <v:line id="Line 258" o:spid="_x0000_s1606" style="position:absolute;visibility:visible;mso-wrap-style:square" from="7466,7275" to="7466,7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I4xsYAAADcAAAADwAAAGRycy9kb3ducmV2LnhtbESPQWvCQBSE70L/w/IK3nRTKZJGN0EK&#10;WkUQtD3U22v2NUmbfRuyGxP/fbcgeBxm5htmmQ2mFhdqXWVZwdM0AkGcW11xoeDjfT2JQTiPrLG2&#10;TAqu5CBLH0ZLTLTt+UiXky9EgLBLUEHpfZNI6fKSDLqpbYiD921bgz7ItpC6xT7ATS1nUTSXBisO&#10;CyU29FpS/nvqjIKfQ0z8VnX9ZvX1PP+05tzt9zulxo/DagHC0+Dv4Vt7qxXM4hf4PxOOgE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OMbGAAAA3AAAAA8AAAAAAAAA&#10;AAAAAAAAoQIAAGRycy9kb3ducmV2LnhtbFBLBQYAAAAABAAEAPkAAACUAwAAAAA=&#10;" strokeweight=".7pt">
                  <v:stroke endarrow="block"/>
                </v:line>
                <v:line id="Line 259" o:spid="_x0000_s1607" style="position:absolute;visibility:visible;mso-wrap-style:square" from="7466,5832" to="7466,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EHhsMAAADcAAAADwAAAGRycy9kb3ducmV2LnhtbERPy2rCQBTdF/yH4Qrd1UlDCTY6igja&#10;SqCgdaG728xtkpq5EzKTh3/fWRS6PJz3cj2aWvTUusqygudZBII4t7riQsH5c/c0B+E8ssbaMim4&#10;k4P1avKwxFTbgY/Un3whQgi7FBWU3jeplC4vyaCb2YY4cN+2NegDbAupWxxCuKllHEWJNFhxaCix&#10;oW1J+e3UGQU/H3Pit6ob9puvl+RizbXLsoNSj9NxswDhafT/4j/3u1YQv4b54Uw4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BB4bDAAAA3AAAAA8AAAAAAAAAAAAA&#10;AAAAoQIAAGRycy9kb3ducmV2LnhtbFBLBQYAAAAABAAEAPkAAACRAwAAAAA=&#10;" strokeweight=".7pt">
                  <v:stroke endarrow="block"/>
                </v:line>
                <v:shape id="AutoShape 260" o:spid="_x0000_s1608" type="#_x0000_t61" style="position:absolute;left:8330;top:2542;width:187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g6MMA&#10;AADcAAAADwAAAGRycy9kb3ducmV2LnhtbESPQWvCQBSE74X+h+UJvekmHopGV5FAoaei0R/wyD6z&#10;i9m3MbtNYn99tyD0OMzMN8x2P7lWDNQH61lBvshAENdeW24UXM4f8xWIEJE1tp5JwYMC7HevL1ss&#10;tB/5REMVG5EgHApUYGLsCilDbchhWPiOOHlX3zuMSfaN1D2OCe5aucyyd+nQclow2FFpqL5V305B&#10;OZivR3U8lj+3kW1+ulvsDlapt9l02ICINMX/8LP9qRUs1zn8nU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1g6MMAAADcAAAADwAAAAAAAAAAAAAAAACYAgAAZHJzL2Rv&#10;d25yZXYueG1sUEsFBgAAAAAEAAQA9QAAAIgDAAAAAA==&#10;" adj="-5262,48650">
                  <v:textbox>
                    <w:txbxContent>
                      <w:p w:rsidR="003F7818" w:rsidRDefault="003F7818" w:rsidP="00C461A7">
                        <w:pPr>
                          <w:jc w:val="center"/>
                          <w:rPr>
                            <w:sz w:val="16"/>
                          </w:rPr>
                        </w:pPr>
                        <w:r>
                          <w:rPr>
                            <w:sz w:val="16"/>
                          </w:rPr>
                          <w:t xml:space="preserve">Point </w:t>
                        </w:r>
                        <w:proofErr w:type="spellStart"/>
                        <w:r>
                          <w:rPr>
                            <w:sz w:val="16"/>
                          </w:rPr>
                          <w:t>d’entrée</w:t>
                        </w:r>
                        <w:proofErr w:type="spellEnd"/>
                        <w:r>
                          <w:rPr>
                            <w:sz w:val="16"/>
                          </w:rPr>
                          <w:t xml:space="preserve"> du </w:t>
                        </w:r>
                        <w:proofErr w:type="spellStart"/>
                        <w:r>
                          <w:rPr>
                            <w:sz w:val="16"/>
                          </w:rPr>
                          <w:t>réseau</w:t>
                        </w:r>
                        <w:proofErr w:type="spellEnd"/>
                        <w:r>
                          <w:rPr>
                            <w:sz w:val="16"/>
                          </w:rPr>
                          <w:t xml:space="preserve"> </w:t>
                        </w:r>
                        <w:proofErr w:type="spellStart"/>
                        <w:r>
                          <w:rPr>
                            <w:sz w:val="16"/>
                          </w:rPr>
                          <w:t>Worldline</w:t>
                        </w:r>
                        <w:proofErr w:type="spellEnd"/>
                      </w:p>
                    </w:txbxContent>
                  </v:textbox>
                </v:shape>
              </v:group>
            </w:pict>
          </mc:Fallback>
        </mc:AlternateContent>
      </w:r>
      <w:r w:rsidRPr="00C461A7">
        <w:t xml:space="preserve">ADMINISTRATION </w:t>
      </w:r>
      <w:proofErr w:type="gramStart"/>
      <w:r w:rsidRPr="00C461A7">
        <w:t>A</w:t>
      </w:r>
      <w:proofErr w:type="gramEnd"/>
      <w:r w:rsidRPr="00C461A7">
        <w:t xml:space="preserve"> DISTANCE</w:t>
      </w:r>
      <w:bookmarkEnd w:id="111"/>
      <w:bookmarkEnd w:id="112"/>
      <w:bookmarkEnd w:id="113"/>
      <w:bookmarkEnd w:id="114"/>
      <w:bookmarkEnd w:id="115"/>
    </w:p>
    <w:p w:rsidR="00C461A7" w:rsidRPr="00C461A7" w:rsidRDefault="00C461A7" w:rsidP="00C461A7">
      <w:pPr>
        <w:pStyle w:val="Titre2"/>
      </w:pPr>
      <w:bookmarkStart w:id="116" w:name="_Toc477600205"/>
      <w:bookmarkStart w:id="117" w:name="_Toc292988767"/>
      <w:bookmarkStart w:id="118" w:name="_Toc316305269"/>
      <w:bookmarkStart w:id="119" w:name="_Toc385324825"/>
      <w:proofErr w:type="spellStart"/>
      <w:r w:rsidRPr="00C461A7">
        <w:t>Schéma</w:t>
      </w:r>
      <w:bookmarkEnd w:id="116"/>
      <w:bookmarkEnd w:id="117"/>
      <w:bookmarkEnd w:id="118"/>
      <w:bookmarkEnd w:id="119"/>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En-tte"/>
        <w:rPr>
          <w:noProof w:val="0"/>
          <w:lang w:val="fr-FR"/>
        </w:rPr>
      </w:pPr>
    </w:p>
    <w:p w:rsidR="00C461A7" w:rsidRPr="00AE4199" w:rsidRDefault="00C461A7" w:rsidP="00C461A7">
      <w:pPr>
        <w:pStyle w:val="En-tte"/>
        <w:rPr>
          <w:noProof w:val="0"/>
          <w:lang w:val="fr-FR"/>
        </w:rPr>
      </w:pPr>
    </w:p>
    <w:p w:rsidR="00C461A7" w:rsidRPr="00AE4199" w:rsidRDefault="00C461A7" w:rsidP="00C461A7">
      <w:pPr>
        <w:pStyle w:val="En-tte"/>
        <w:rPr>
          <w:noProof w:val="0"/>
          <w:lang w:val="fr-FR"/>
        </w:rPr>
      </w:pPr>
    </w:p>
    <w:p w:rsidR="00C461A7" w:rsidRPr="00AE4199" w:rsidRDefault="00C461A7" w:rsidP="00C461A7">
      <w:pPr>
        <w:pStyle w:val="En-tte"/>
        <w:rPr>
          <w:noProof w:val="0"/>
          <w:lang w:val="fr-FR"/>
        </w:rPr>
      </w:pPr>
    </w:p>
    <w:p w:rsidR="00C461A7" w:rsidRPr="00AE4199" w:rsidRDefault="00C461A7" w:rsidP="00C461A7">
      <w:pPr>
        <w:pStyle w:val="En-tte"/>
        <w:rPr>
          <w:noProof w:val="0"/>
          <w:lang w:val="fr-FR"/>
        </w:rPr>
      </w:pPr>
    </w:p>
    <w:p w:rsidR="00C461A7" w:rsidRPr="00AE4199" w:rsidRDefault="00C461A7" w:rsidP="00C461A7">
      <w:pPr>
        <w:pStyle w:val="Lgende"/>
        <w:rPr>
          <w:lang w:val="fr-FR"/>
        </w:rPr>
      </w:pPr>
      <w:bookmarkStart w:id="120" w:name="_Toc316305248"/>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9</w:t>
      </w:r>
      <w:r w:rsidRPr="00AE4199">
        <w:rPr>
          <w:lang w:val="fr-FR"/>
        </w:rPr>
        <w:fldChar w:fldCharType="end"/>
      </w:r>
      <w:r w:rsidRPr="00AE4199">
        <w:rPr>
          <w:lang w:val="fr-FR"/>
        </w:rPr>
        <w:t xml:space="preserve"> : Architecture du site d’administration</w:t>
      </w:r>
      <w:bookmarkEnd w:id="120"/>
    </w:p>
    <w:p w:rsidR="00C461A7" w:rsidRPr="00AE4199" w:rsidRDefault="00C461A7" w:rsidP="00C461A7">
      <w:pPr>
        <w:pStyle w:val="Corpsdetexte"/>
        <w:jc w:val="both"/>
        <w:rPr>
          <w:lang w:val="fr-FR"/>
        </w:rPr>
      </w:pPr>
      <w:r w:rsidRPr="00AE4199">
        <w:rPr>
          <w:lang w:val="fr-FR"/>
        </w:rPr>
        <w:t xml:space="preserve">Le schéma ci-dessus présente l’outil de consultation des informations stockées par </w:t>
      </w:r>
      <w:proofErr w:type="spellStart"/>
      <w:r w:rsidR="007D7D59">
        <w:rPr>
          <w:lang w:val="fr-FR"/>
        </w:rPr>
        <w:t>Worldline</w:t>
      </w:r>
      <w:proofErr w:type="spellEnd"/>
      <w:r w:rsidR="007D7D59">
        <w:rPr>
          <w:lang w:val="fr-FR"/>
        </w:rPr>
        <w:t>.</w:t>
      </w:r>
    </w:p>
    <w:p w:rsidR="00C461A7" w:rsidRPr="00AE4199" w:rsidRDefault="00C461A7" w:rsidP="00C461A7">
      <w:pPr>
        <w:pStyle w:val="Corpsdetexte"/>
        <w:jc w:val="both"/>
        <w:rPr>
          <w:lang w:val="fr-FR"/>
        </w:rPr>
      </w:pPr>
      <w:r w:rsidRPr="00AE4199">
        <w:rPr>
          <w:lang w:val="fr-FR"/>
        </w:rPr>
        <w:t>Les 2 ou 3 gestionnaires de la Société Générale pourront par le biais de cette interface Web réaliser un suivi des messages envoyés.</w:t>
      </w:r>
    </w:p>
    <w:p w:rsidR="00C461A7" w:rsidRPr="00AE4199" w:rsidRDefault="00C461A7" w:rsidP="00C461A7">
      <w:pPr>
        <w:pStyle w:val="Corpsdetexte"/>
        <w:jc w:val="both"/>
        <w:rPr>
          <w:lang w:val="fr-FR"/>
        </w:rPr>
      </w:pPr>
      <w:r w:rsidRPr="00AE4199">
        <w:rPr>
          <w:lang w:val="fr-FR"/>
        </w:rPr>
        <w:t>Cette fonctionnalité vient compléter celle de l’envoi du fichier de suivi avec la particularité d’être en temps réel.</w:t>
      </w:r>
    </w:p>
    <w:p w:rsidR="00C461A7" w:rsidRPr="00AE4199" w:rsidRDefault="00C461A7" w:rsidP="00C461A7">
      <w:pPr>
        <w:pStyle w:val="Corpsdetexte"/>
        <w:jc w:val="both"/>
        <w:rPr>
          <w:lang w:val="fr-FR"/>
        </w:rPr>
      </w:pPr>
    </w:p>
    <w:p w:rsidR="00C461A7" w:rsidRPr="00C461A7" w:rsidRDefault="00C461A7" w:rsidP="00C461A7">
      <w:pPr>
        <w:pStyle w:val="Titre2"/>
      </w:pPr>
      <w:bookmarkStart w:id="121" w:name="_Toc292988768"/>
      <w:bookmarkStart w:id="122" w:name="_Toc316305270"/>
      <w:bookmarkStart w:id="123" w:name="_Toc385324826"/>
      <w:proofErr w:type="spellStart"/>
      <w:r w:rsidRPr="00C461A7">
        <w:t>Ergonomie</w:t>
      </w:r>
      <w:proofErr w:type="spellEnd"/>
      <w:r w:rsidRPr="00C461A7">
        <w:t xml:space="preserve"> de </w:t>
      </w:r>
      <w:proofErr w:type="spellStart"/>
      <w:r w:rsidRPr="00C461A7">
        <w:t>l’interface</w:t>
      </w:r>
      <w:bookmarkEnd w:id="121"/>
      <w:bookmarkEnd w:id="122"/>
      <w:bookmarkEnd w:id="123"/>
      <w:proofErr w:type="spellEnd"/>
    </w:p>
    <w:p w:rsidR="00C461A7" w:rsidRPr="00AE4199" w:rsidRDefault="00C461A7" w:rsidP="00C461A7">
      <w:pPr>
        <w:pStyle w:val="Corpsdetexte"/>
        <w:jc w:val="both"/>
        <w:rPr>
          <w:lang w:val="fr-FR"/>
        </w:rPr>
      </w:pPr>
      <w:r>
        <w:rPr>
          <w:noProof/>
          <w:lang w:val="fr-FR" w:eastAsia="fr-FR"/>
        </w:rPr>
        <mc:AlternateContent>
          <mc:Choice Requires="wpg">
            <w:drawing>
              <wp:inline distT="0" distB="0" distL="0" distR="0" wp14:anchorId="792B82E4" wp14:editId="15496E1A">
                <wp:extent cx="6035040" cy="6035040"/>
                <wp:effectExtent l="0" t="0" r="22860" b="228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5040" cy="6035040"/>
                          <a:chOff x="1152" y="5741"/>
                          <a:chExt cx="9504" cy="9504"/>
                        </a:xfrm>
                      </wpg:grpSpPr>
                      <wps:wsp>
                        <wps:cNvPr id="9" name="Text Box 314"/>
                        <wps:cNvSpPr txBox="1">
                          <a:spLocks noChangeArrowheads="1"/>
                        </wps:cNvSpPr>
                        <wps:spPr bwMode="auto">
                          <a:xfrm>
                            <a:off x="2592" y="12365"/>
                            <a:ext cx="948" cy="360"/>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proofErr w:type="spellStart"/>
                              <w:r>
                                <w:rPr>
                                  <w:sz w:val="16"/>
                                </w:rPr>
                                <w:t>Démo</w:t>
                              </w:r>
                              <w:proofErr w:type="spellEnd"/>
                            </w:p>
                          </w:txbxContent>
                        </wps:txbx>
                        <wps:bodyPr rot="0" vert="horz" wrap="square" lIns="91440" tIns="45720" rIns="91440" bIns="45720" anchor="t" anchorCtr="0" upright="1">
                          <a:noAutofit/>
                        </wps:bodyPr>
                      </wps:wsp>
                      <wps:wsp>
                        <wps:cNvPr id="10" name="Text Box 315"/>
                        <wps:cNvSpPr txBox="1">
                          <a:spLocks noChangeArrowheads="1"/>
                        </wps:cNvSpPr>
                        <wps:spPr bwMode="auto">
                          <a:xfrm>
                            <a:off x="1152" y="12365"/>
                            <a:ext cx="1104" cy="360"/>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proofErr w:type="spellStart"/>
                              <w:r>
                                <w:rPr>
                                  <w:sz w:val="16"/>
                                </w:rPr>
                                <w:t>Accueil</w:t>
                              </w:r>
                              <w:proofErr w:type="spellEnd"/>
                            </w:p>
                          </w:txbxContent>
                        </wps:txbx>
                        <wps:bodyPr rot="0" vert="horz" wrap="square" lIns="91440" tIns="45720" rIns="91440" bIns="45720" anchor="t" anchorCtr="0" upright="1">
                          <a:noAutofit/>
                        </wps:bodyPr>
                      </wps:wsp>
                      <wps:wsp>
                        <wps:cNvPr id="11" name="Text Box 316"/>
                        <wps:cNvSpPr txBox="1">
                          <a:spLocks noChangeArrowheads="1"/>
                        </wps:cNvSpPr>
                        <wps:spPr bwMode="auto">
                          <a:xfrm>
                            <a:off x="5040" y="8621"/>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Choix</w:t>
                              </w:r>
                              <w:proofErr w:type="spellEnd"/>
                              <w:r>
                                <w:rPr>
                                  <w:sz w:val="16"/>
                                </w:rPr>
                                <w:t xml:space="preserve"> </w:t>
                              </w:r>
                              <w:proofErr w:type="spellStart"/>
                              <w:r>
                                <w:rPr>
                                  <w:sz w:val="16"/>
                                </w:rPr>
                                <w:t>rubrique</w:t>
                              </w:r>
                              <w:proofErr w:type="spellEnd"/>
                            </w:p>
                          </w:txbxContent>
                        </wps:txbx>
                        <wps:bodyPr rot="0" vert="horz" wrap="square" lIns="91440" tIns="45720" rIns="91440" bIns="45720" anchor="t" anchorCtr="0" upright="1">
                          <a:noAutofit/>
                        </wps:bodyPr>
                      </wps:wsp>
                      <wps:wsp>
                        <wps:cNvPr id="1" name="Line 317"/>
                        <wps:cNvCnPr/>
                        <wps:spPr bwMode="auto">
                          <a:xfrm>
                            <a:off x="6048" y="9341"/>
                            <a:ext cx="0"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18"/>
                        <wps:cNvCnPr/>
                        <wps:spPr bwMode="auto">
                          <a:xfrm>
                            <a:off x="6768" y="9341"/>
                            <a:ext cx="2880"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319"/>
                        <wps:cNvCnPr/>
                        <wps:spPr bwMode="auto">
                          <a:xfrm>
                            <a:off x="6048" y="7901"/>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Text Box 320"/>
                        <wps:cNvSpPr txBox="1">
                          <a:spLocks noChangeArrowheads="1"/>
                        </wps:cNvSpPr>
                        <wps:spPr bwMode="auto">
                          <a:xfrm>
                            <a:off x="5040" y="9917"/>
                            <a:ext cx="2016" cy="648"/>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r>
                                <w:rPr>
                                  <w:sz w:val="16"/>
                                </w:rPr>
                                <w:t>Modification</w:t>
                              </w:r>
                            </w:p>
                            <w:p w:rsidR="003F7818" w:rsidRDefault="003F7818" w:rsidP="00C461A7">
                              <w:pPr>
                                <w:jc w:val="center"/>
                                <w:rPr>
                                  <w:sz w:val="16"/>
                                </w:rPr>
                              </w:pPr>
                              <w:proofErr w:type="gramStart"/>
                              <w:r>
                                <w:rPr>
                                  <w:sz w:val="16"/>
                                </w:rPr>
                                <w:t>des</w:t>
                              </w:r>
                              <w:proofErr w:type="gramEnd"/>
                              <w:r>
                                <w:rPr>
                                  <w:sz w:val="16"/>
                                </w:rPr>
                                <w:t xml:space="preserve"> masques</w:t>
                              </w:r>
                            </w:p>
                          </w:txbxContent>
                        </wps:txbx>
                        <wps:bodyPr rot="0" vert="horz" wrap="square" lIns="91440" tIns="45720" rIns="91440" bIns="45720" anchor="t" anchorCtr="0" upright="1">
                          <a:noAutofit/>
                        </wps:bodyPr>
                      </wps:wsp>
                      <wps:wsp>
                        <wps:cNvPr id="5" name="Text Box 321"/>
                        <wps:cNvSpPr txBox="1">
                          <a:spLocks noChangeArrowheads="1"/>
                        </wps:cNvSpPr>
                        <wps:spPr bwMode="auto">
                          <a:xfrm>
                            <a:off x="1296" y="12941"/>
                            <a:ext cx="1008"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gramStart"/>
                              <w:r>
                                <w:rPr>
                                  <w:sz w:val="16"/>
                                </w:rPr>
                                <w:t>Mess.</w:t>
                              </w:r>
                              <w:proofErr w:type="gramEnd"/>
                              <w:r>
                                <w:rPr>
                                  <w:sz w:val="16"/>
                                </w:rPr>
                                <w:t xml:space="preserve"> </w:t>
                              </w:r>
                              <w:proofErr w:type="spellStart"/>
                              <w:r>
                                <w:rPr>
                                  <w:sz w:val="16"/>
                                </w:rPr>
                                <w:t>Accueil</w:t>
                              </w:r>
                              <w:proofErr w:type="spellEnd"/>
                            </w:p>
                          </w:txbxContent>
                        </wps:txbx>
                        <wps:bodyPr rot="0" vert="horz" wrap="square" lIns="91440" tIns="45720" rIns="91440" bIns="45720" anchor="t" anchorCtr="0" upright="1">
                          <a:noAutofit/>
                        </wps:bodyPr>
                      </wps:wsp>
                      <wps:wsp>
                        <wps:cNvPr id="6" name="Text Box 322"/>
                        <wps:cNvSpPr txBox="1">
                          <a:spLocks noChangeArrowheads="1"/>
                        </wps:cNvSpPr>
                        <wps:spPr bwMode="auto">
                          <a:xfrm>
                            <a:off x="2592" y="12941"/>
                            <a:ext cx="1008"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gramStart"/>
                              <w:r>
                                <w:rPr>
                                  <w:sz w:val="16"/>
                                </w:rPr>
                                <w:t>Mess.</w:t>
                              </w:r>
                              <w:proofErr w:type="gramEnd"/>
                              <w:r>
                                <w:rPr>
                                  <w:sz w:val="16"/>
                                </w:rPr>
                                <w:t xml:space="preserve"> </w:t>
                              </w:r>
                              <w:proofErr w:type="spellStart"/>
                              <w:r>
                                <w:rPr>
                                  <w:sz w:val="16"/>
                                </w:rPr>
                                <w:t>Démo</w:t>
                              </w:r>
                              <w:proofErr w:type="spellEnd"/>
                            </w:p>
                          </w:txbxContent>
                        </wps:txbx>
                        <wps:bodyPr rot="0" vert="horz" wrap="square" lIns="91440" tIns="45720" rIns="91440" bIns="45720" anchor="t" anchorCtr="0" upright="1">
                          <a:noAutofit/>
                        </wps:bodyPr>
                      </wps:wsp>
                      <wps:wsp>
                        <wps:cNvPr id="7" name="Line 323"/>
                        <wps:cNvCnPr/>
                        <wps:spPr bwMode="auto">
                          <a:xfrm flipH="1" flipV="1">
                            <a:off x="6048" y="12077"/>
                            <a:ext cx="432" cy="8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Line 324"/>
                        <wps:cNvCnPr/>
                        <wps:spPr bwMode="auto">
                          <a:xfrm>
                            <a:off x="2448" y="12077"/>
                            <a:ext cx="360" cy="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Line 325"/>
                        <wps:cNvCnPr/>
                        <wps:spPr bwMode="auto">
                          <a:xfrm>
                            <a:off x="9648" y="12077"/>
                            <a:ext cx="0" cy="8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3" name="Line 326"/>
                        <wps:cNvCnPr/>
                        <wps:spPr bwMode="auto">
                          <a:xfrm flipH="1" flipV="1">
                            <a:off x="6768" y="9341"/>
                            <a:ext cx="1872"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327"/>
                        <wps:cNvCnPr/>
                        <wps:spPr bwMode="auto">
                          <a:xfrm flipV="1">
                            <a:off x="6624" y="9341"/>
                            <a:ext cx="0" cy="2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328"/>
                        <wps:cNvSpPr txBox="1">
                          <a:spLocks noChangeArrowheads="1"/>
                        </wps:cNvSpPr>
                        <wps:spPr bwMode="auto">
                          <a:xfrm>
                            <a:off x="5040" y="7181"/>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r>
                                <w:rPr>
                                  <w:sz w:val="16"/>
                                </w:rPr>
                                <w:t>Identification</w:t>
                              </w:r>
                            </w:p>
                          </w:txbxContent>
                        </wps:txbx>
                        <wps:bodyPr rot="0" vert="horz" wrap="square" lIns="91440" tIns="45720" rIns="91440" bIns="45720" anchor="t" anchorCtr="0" upright="1">
                          <a:noAutofit/>
                        </wps:bodyPr>
                      </wps:wsp>
                      <wps:wsp>
                        <wps:cNvPr id="36" name="Text Box 329"/>
                        <wps:cNvSpPr txBox="1">
                          <a:spLocks noChangeArrowheads="1"/>
                        </wps:cNvSpPr>
                        <wps:spPr bwMode="auto">
                          <a:xfrm>
                            <a:off x="5040" y="11357"/>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Choix</w:t>
                              </w:r>
                              <w:proofErr w:type="spellEnd"/>
                              <w:r>
                                <w:rPr>
                                  <w:sz w:val="16"/>
                                </w:rPr>
                                <w:t xml:space="preserve"> message</w:t>
                              </w:r>
                            </w:p>
                          </w:txbxContent>
                        </wps:txbx>
                        <wps:bodyPr rot="0" vert="horz" wrap="square" lIns="91440" tIns="45720" rIns="91440" bIns="45720" anchor="t" anchorCtr="0" upright="1">
                          <a:noAutofit/>
                        </wps:bodyPr>
                      </wps:wsp>
                      <wps:wsp>
                        <wps:cNvPr id="37" name="Text Box 330"/>
                        <wps:cNvSpPr txBox="1">
                          <a:spLocks noChangeArrowheads="1"/>
                        </wps:cNvSpPr>
                        <wps:spPr bwMode="auto">
                          <a:xfrm>
                            <a:off x="1440" y="11357"/>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Choix</w:t>
                              </w:r>
                              <w:proofErr w:type="spellEnd"/>
                              <w:r>
                                <w:rPr>
                                  <w:sz w:val="16"/>
                                </w:rPr>
                                <w:t xml:space="preserve"> message</w:t>
                              </w:r>
                            </w:p>
                          </w:txbxContent>
                        </wps:txbx>
                        <wps:bodyPr rot="0" vert="horz" wrap="square" lIns="91440" tIns="45720" rIns="91440" bIns="45720" anchor="t" anchorCtr="0" upright="1">
                          <a:noAutofit/>
                        </wps:bodyPr>
                      </wps:wsp>
                      <wps:wsp>
                        <wps:cNvPr id="38" name="Text Box 331"/>
                        <wps:cNvSpPr txBox="1">
                          <a:spLocks noChangeArrowheads="1"/>
                        </wps:cNvSpPr>
                        <wps:spPr bwMode="auto">
                          <a:xfrm>
                            <a:off x="8640" y="11357"/>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Formulaire</w:t>
                              </w:r>
                              <w:proofErr w:type="spellEnd"/>
                              <w:r>
                                <w:rPr>
                                  <w:sz w:val="16"/>
                                </w:rPr>
                                <w:t xml:space="preserve"> de </w:t>
                              </w:r>
                              <w:proofErr w:type="spellStart"/>
                              <w:r>
                                <w:rPr>
                                  <w:sz w:val="16"/>
                                </w:rPr>
                                <w:t>recherche</w:t>
                              </w:r>
                              <w:proofErr w:type="spellEnd"/>
                            </w:p>
                          </w:txbxContent>
                        </wps:txbx>
                        <wps:bodyPr rot="0" vert="horz" wrap="square" lIns="91440" tIns="45720" rIns="91440" bIns="45720" anchor="t" anchorCtr="0" upright="1">
                          <a:noAutofit/>
                        </wps:bodyPr>
                      </wps:wsp>
                      <wps:wsp>
                        <wps:cNvPr id="39" name="Text Box 332"/>
                        <wps:cNvSpPr txBox="1">
                          <a:spLocks noChangeArrowheads="1"/>
                        </wps:cNvSpPr>
                        <wps:spPr bwMode="auto">
                          <a:xfrm>
                            <a:off x="8640" y="12941"/>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Résultat</w:t>
                              </w:r>
                              <w:proofErr w:type="spellEnd"/>
                              <w:r>
                                <w:rPr>
                                  <w:sz w:val="16"/>
                                </w:rPr>
                                <w:t xml:space="preserve"> de </w:t>
                              </w:r>
                              <w:proofErr w:type="spellStart"/>
                              <w:r>
                                <w:rPr>
                                  <w:sz w:val="16"/>
                                </w:rPr>
                                <w:t>recherche</w:t>
                              </w:r>
                              <w:proofErr w:type="spellEnd"/>
                            </w:p>
                          </w:txbxContent>
                        </wps:txbx>
                        <wps:bodyPr rot="0" vert="horz" wrap="square" lIns="91440" tIns="45720" rIns="91440" bIns="45720" anchor="t" anchorCtr="0" upright="1">
                          <a:noAutofit/>
                        </wps:bodyPr>
                      </wps:wsp>
                      <wps:wsp>
                        <wps:cNvPr id="40" name="Line 333"/>
                        <wps:cNvCnPr/>
                        <wps:spPr bwMode="auto">
                          <a:xfrm flipV="1">
                            <a:off x="2448" y="9341"/>
                            <a:ext cx="2880" cy="201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Text Box 334"/>
                        <wps:cNvSpPr txBox="1">
                          <a:spLocks noChangeArrowheads="1"/>
                        </wps:cNvSpPr>
                        <wps:spPr bwMode="auto">
                          <a:xfrm>
                            <a:off x="4032" y="9917"/>
                            <a:ext cx="1440" cy="504"/>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r>
                                <w:rPr>
                                  <w:sz w:val="16"/>
                                </w:rPr>
                                <w:t>Consultation</w:t>
                              </w:r>
                            </w:p>
                            <w:p w:rsidR="003F7818" w:rsidRDefault="003F7818" w:rsidP="00C461A7">
                              <w:pPr>
                                <w:jc w:val="center"/>
                                <w:rPr>
                                  <w:sz w:val="16"/>
                                </w:rPr>
                              </w:pPr>
                              <w:proofErr w:type="gramStart"/>
                              <w:r>
                                <w:rPr>
                                  <w:sz w:val="16"/>
                                </w:rPr>
                                <w:t>des</w:t>
                              </w:r>
                              <w:proofErr w:type="gramEnd"/>
                              <w:r>
                                <w:rPr>
                                  <w:sz w:val="16"/>
                                </w:rPr>
                                <w:t xml:space="preserve"> masques</w:t>
                              </w:r>
                            </w:p>
                          </w:txbxContent>
                        </wps:txbx>
                        <wps:bodyPr rot="0" vert="horz" wrap="square" lIns="91440" tIns="45720" rIns="91440" bIns="45720" anchor="t" anchorCtr="0" upright="1">
                          <a:noAutofit/>
                        </wps:bodyPr>
                      </wps:wsp>
                      <wps:wsp>
                        <wps:cNvPr id="42" name="Text Box 335"/>
                        <wps:cNvSpPr txBox="1">
                          <a:spLocks noChangeArrowheads="1"/>
                        </wps:cNvSpPr>
                        <wps:spPr bwMode="auto">
                          <a:xfrm>
                            <a:off x="6912" y="9917"/>
                            <a:ext cx="1440" cy="504"/>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r>
                                <w:rPr>
                                  <w:sz w:val="16"/>
                                </w:rPr>
                                <w:t>Monitoring</w:t>
                              </w:r>
                            </w:p>
                          </w:txbxContent>
                        </wps:txbx>
                        <wps:bodyPr rot="0" vert="horz" wrap="square" lIns="91440" tIns="45720" rIns="91440" bIns="45720" anchor="t" anchorCtr="0" upright="1">
                          <a:noAutofit/>
                        </wps:bodyPr>
                      </wps:wsp>
                      <wps:wsp>
                        <wps:cNvPr id="43" name="Line 336"/>
                        <wps:cNvCnPr/>
                        <wps:spPr bwMode="auto">
                          <a:xfrm flipH="1">
                            <a:off x="2016" y="12077"/>
                            <a:ext cx="360" cy="9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4" name="Line 337"/>
                        <wps:cNvCnPr/>
                        <wps:spPr bwMode="auto">
                          <a:xfrm flipV="1">
                            <a:off x="5616" y="12077"/>
                            <a:ext cx="468" cy="8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5" name="Text Box 338"/>
                        <wps:cNvSpPr txBox="1">
                          <a:spLocks noChangeArrowheads="1"/>
                        </wps:cNvSpPr>
                        <wps:spPr bwMode="auto">
                          <a:xfrm>
                            <a:off x="4320" y="14525"/>
                            <a:ext cx="1584"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Visualisation</w:t>
                              </w:r>
                              <w:proofErr w:type="spellEnd"/>
                              <w:r>
                                <w:rPr>
                                  <w:sz w:val="16"/>
                                </w:rPr>
                                <w:t xml:space="preserve"> Confirmation</w:t>
                              </w:r>
                            </w:p>
                          </w:txbxContent>
                        </wps:txbx>
                        <wps:bodyPr rot="0" vert="horz" wrap="square" lIns="91440" tIns="45720" rIns="91440" bIns="45720" anchor="t" anchorCtr="0" upright="1">
                          <a:noAutofit/>
                        </wps:bodyPr>
                      </wps:wsp>
                      <wps:wsp>
                        <wps:cNvPr id="46" name="Line 339"/>
                        <wps:cNvCnPr/>
                        <wps:spPr bwMode="auto">
                          <a:xfrm>
                            <a:off x="6480" y="13661"/>
                            <a:ext cx="0" cy="8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7" name="Line 340"/>
                        <wps:cNvCnPr/>
                        <wps:spPr bwMode="auto">
                          <a:xfrm>
                            <a:off x="5616" y="13661"/>
                            <a:ext cx="0" cy="86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Text Box 341"/>
                        <wps:cNvSpPr txBox="1">
                          <a:spLocks noChangeArrowheads="1"/>
                        </wps:cNvSpPr>
                        <wps:spPr bwMode="auto">
                          <a:xfrm>
                            <a:off x="6192" y="14525"/>
                            <a:ext cx="1584"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Visualisation</w:t>
                              </w:r>
                              <w:proofErr w:type="spellEnd"/>
                              <w:r>
                                <w:rPr>
                                  <w:sz w:val="16"/>
                                </w:rPr>
                                <w:t xml:space="preserve"> Confirmation</w:t>
                              </w:r>
                            </w:p>
                          </w:txbxContent>
                        </wps:txbx>
                        <wps:bodyPr rot="0" vert="horz" wrap="square" lIns="91440" tIns="45720" rIns="91440" bIns="45720" anchor="t" anchorCtr="0" upright="1">
                          <a:noAutofit/>
                        </wps:bodyPr>
                      </wps:wsp>
                      <wps:wsp>
                        <wps:cNvPr id="49" name="Line 342"/>
                        <wps:cNvCnPr/>
                        <wps:spPr bwMode="auto">
                          <a:xfrm flipV="1">
                            <a:off x="5184" y="12077"/>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343"/>
                        <wps:cNvSpPr txBox="1">
                          <a:spLocks noChangeArrowheads="1"/>
                        </wps:cNvSpPr>
                        <wps:spPr bwMode="auto">
                          <a:xfrm>
                            <a:off x="4320" y="12941"/>
                            <a:ext cx="1584"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proofErr w:type="gramStart"/>
                              <w:r>
                                <w:rPr>
                                  <w:sz w:val="16"/>
                                </w:rPr>
                                <w:t>Formulaire</w:t>
                              </w:r>
                              <w:proofErr w:type="spellEnd"/>
                              <w:r>
                                <w:rPr>
                                  <w:sz w:val="16"/>
                                </w:rPr>
                                <w:t xml:space="preserve"> mess.</w:t>
                              </w:r>
                              <w:proofErr w:type="gramEnd"/>
                              <w:r>
                                <w:rPr>
                                  <w:sz w:val="16"/>
                                </w:rPr>
                                <w:t xml:space="preserve"> </w:t>
                              </w:r>
                              <w:proofErr w:type="spellStart"/>
                              <w:r>
                                <w:rPr>
                                  <w:sz w:val="16"/>
                                </w:rPr>
                                <w:t>Accueil</w:t>
                              </w:r>
                              <w:proofErr w:type="spellEnd"/>
                            </w:p>
                          </w:txbxContent>
                        </wps:txbx>
                        <wps:bodyPr rot="0" vert="horz" wrap="square" lIns="91440" tIns="45720" rIns="91440" bIns="45720" anchor="t" anchorCtr="0" upright="1">
                          <a:noAutofit/>
                        </wps:bodyPr>
                      </wps:wsp>
                      <wps:wsp>
                        <wps:cNvPr id="51" name="Line 344"/>
                        <wps:cNvCnPr/>
                        <wps:spPr bwMode="auto">
                          <a:xfrm flipV="1">
                            <a:off x="6912" y="12077"/>
                            <a:ext cx="0" cy="24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345"/>
                        <wps:cNvSpPr txBox="1">
                          <a:spLocks noChangeArrowheads="1"/>
                        </wps:cNvSpPr>
                        <wps:spPr bwMode="auto">
                          <a:xfrm>
                            <a:off x="6192" y="12941"/>
                            <a:ext cx="1584"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proofErr w:type="gramStart"/>
                              <w:r>
                                <w:rPr>
                                  <w:sz w:val="16"/>
                                </w:rPr>
                                <w:t>Formulaire</w:t>
                              </w:r>
                              <w:proofErr w:type="spellEnd"/>
                              <w:r>
                                <w:rPr>
                                  <w:sz w:val="16"/>
                                </w:rPr>
                                <w:t xml:space="preserve"> mess.</w:t>
                              </w:r>
                              <w:proofErr w:type="gramEnd"/>
                              <w:r>
                                <w:rPr>
                                  <w:sz w:val="16"/>
                                </w:rPr>
                                <w:t xml:space="preserve"> </w:t>
                              </w:r>
                              <w:proofErr w:type="spellStart"/>
                              <w:r>
                                <w:rPr>
                                  <w:sz w:val="16"/>
                                </w:rPr>
                                <w:t>Démo</w:t>
                              </w:r>
                              <w:proofErr w:type="spellEnd"/>
                            </w:p>
                          </w:txbxContent>
                        </wps:txbx>
                        <wps:bodyPr rot="0" vert="horz" wrap="square" lIns="91440" tIns="45720" rIns="91440" bIns="45720" anchor="t" anchorCtr="0" upright="1">
                          <a:noAutofit/>
                        </wps:bodyPr>
                      </wps:wsp>
                      <wps:wsp>
                        <wps:cNvPr id="53" name="Line 346"/>
                        <wps:cNvCnPr/>
                        <wps:spPr bwMode="auto">
                          <a:xfrm>
                            <a:off x="6048" y="6461"/>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Text Box 347"/>
                        <wps:cNvSpPr txBox="1">
                          <a:spLocks noChangeArrowheads="1"/>
                        </wps:cNvSpPr>
                        <wps:spPr bwMode="auto">
                          <a:xfrm>
                            <a:off x="6048" y="12365"/>
                            <a:ext cx="948" cy="360"/>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proofErr w:type="spellStart"/>
                              <w:r>
                                <w:rPr>
                                  <w:sz w:val="16"/>
                                </w:rPr>
                                <w:t>Démo</w:t>
                              </w:r>
                              <w:proofErr w:type="spellEnd"/>
                            </w:p>
                          </w:txbxContent>
                        </wps:txbx>
                        <wps:bodyPr rot="0" vert="horz" wrap="square" lIns="91440" tIns="45720" rIns="91440" bIns="45720" anchor="t" anchorCtr="0" upright="1">
                          <a:noAutofit/>
                        </wps:bodyPr>
                      </wps:wsp>
                      <wps:wsp>
                        <wps:cNvPr id="55" name="Text Box 348"/>
                        <wps:cNvSpPr txBox="1">
                          <a:spLocks noChangeArrowheads="1"/>
                        </wps:cNvSpPr>
                        <wps:spPr bwMode="auto">
                          <a:xfrm>
                            <a:off x="5040" y="12365"/>
                            <a:ext cx="1104" cy="360"/>
                          </a:xfrm>
                          <a:prstGeom prst="rect">
                            <a:avLst/>
                          </a:prstGeom>
                          <a:solidFill>
                            <a:srgbClr val="FFFFFF"/>
                          </a:solidFill>
                          <a:ln w="9525">
                            <a:solidFill>
                              <a:srgbClr val="FFFFFF"/>
                            </a:solidFill>
                            <a:miter lim="800000"/>
                            <a:headEnd/>
                            <a:tailEnd/>
                          </a:ln>
                        </wps:spPr>
                        <wps:txbx>
                          <w:txbxContent>
                            <w:p w:rsidR="003F7818" w:rsidRDefault="003F7818" w:rsidP="00C461A7">
                              <w:pPr>
                                <w:jc w:val="center"/>
                                <w:rPr>
                                  <w:sz w:val="16"/>
                                </w:rPr>
                              </w:pPr>
                              <w:proofErr w:type="spellStart"/>
                              <w:r>
                                <w:rPr>
                                  <w:sz w:val="16"/>
                                </w:rPr>
                                <w:t>Accueil</w:t>
                              </w:r>
                              <w:proofErr w:type="spellEnd"/>
                            </w:p>
                          </w:txbxContent>
                        </wps:txbx>
                        <wps:bodyPr rot="0" vert="horz" wrap="square" lIns="91440" tIns="45720" rIns="91440" bIns="45720" anchor="t" anchorCtr="0" upright="1">
                          <a:noAutofit/>
                        </wps:bodyPr>
                      </wps:wsp>
                      <wps:wsp>
                        <wps:cNvPr id="56" name="Text Box 349"/>
                        <wps:cNvSpPr txBox="1">
                          <a:spLocks noChangeArrowheads="1"/>
                        </wps:cNvSpPr>
                        <wps:spPr bwMode="auto">
                          <a:xfrm>
                            <a:off x="5040" y="5741"/>
                            <a:ext cx="2016" cy="720"/>
                          </a:xfrm>
                          <a:prstGeom prst="rect">
                            <a:avLst/>
                          </a:prstGeom>
                          <a:solidFill>
                            <a:srgbClr val="FFFFFF"/>
                          </a:solidFill>
                          <a:ln w="9525">
                            <a:solidFill>
                              <a:srgbClr val="000000"/>
                            </a:solidFill>
                            <a:miter lim="800000"/>
                            <a:headEnd/>
                            <a:tailEnd/>
                          </a:ln>
                        </wps:spPr>
                        <wps:txbx>
                          <w:txbxContent>
                            <w:p w:rsidR="003F7818" w:rsidRDefault="003F7818" w:rsidP="00C461A7">
                              <w:pPr>
                                <w:pStyle w:val="Corpsdetexte"/>
                                <w:rPr>
                                  <w:sz w:val="16"/>
                                </w:rPr>
                              </w:pPr>
                              <w:proofErr w:type="spellStart"/>
                              <w:r>
                                <w:rPr>
                                  <w:sz w:val="16"/>
                                </w:rPr>
                                <w:t>Accueil</w:t>
                              </w:r>
                              <w:proofErr w:type="spellEnd"/>
                              <w:r>
                                <w:rPr>
                                  <w:sz w:val="16"/>
                                </w:rPr>
                                <w:t xml:space="preserve"> web administration</w:t>
                              </w:r>
                            </w:p>
                          </w:txbxContent>
                        </wps:txbx>
                        <wps:bodyPr rot="0" vert="horz" wrap="square" lIns="91440" tIns="45720" rIns="91440" bIns="45720" anchor="t" anchorCtr="0" upright="1">
                          <a:noAutofit/>
                        </wps:bodyPr>
                      </wps:wsp>
                    </wpg:wgp>
                  </a:graphicData>
                </a:graphic>
              </wp:inline>
            </w:drawing>
          </mc:Choice>
          <mc:Fallback>
            <w:pict>
              <v:group id="Groupe 8" o:spid="_x0000_s1609" style="width:475.2pt;height:475.2pt;mso-position-horizontal-relative:char;mso-position-vertical-relative:line" coordorigin="1152,5741" coordsize="9504,9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">
                <v:shape id="Text Box 314" o:spid="_x0000_s1610" type="#_x0000_t202" style="position:absolute;left:2592;top:12365;width:94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X8MIA&#10;AADaAAAADwAAAGRycy9kb3ducmV2LnhtbESPQWvCQBSE74X+h+UJXkrdNIdSU9cQpKLXWC/eHtln&#10;Esy+TbJbk/jr3YLgcZiZb5hVOppGXKl3tWUFH4sIBHFhdc2lguPv9v0LhPPIGhvLpGAiB+n69WWF&#10;ibYD53Q9+FIECLsEFVTet4mUrqjIoFvYljh4Z9sb9EH2pdQ9DgFuGhlH0ac0WHNYqLClTUXF5fBn&#10;FNjhZzKWuih+O93MbpN1+TnulJrPxuwbhKfRP8OP9l4rWML/lXA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dfwwgAAANoAAAAPAAAAAAAAAAAAAAAAAJgCAABkcnMvZG93&#10;bnJldi54bWxQSwUGAAAAAAQABAD1AAAAhwMAAAAA&#10;" strokecolor="white">
                  <v:textbox>
                    <w:txbxContent>
                      <w:p w:rsidR="003F7818" w:rsidRDefault="003F7818" w:rsidP="00C461A7">
                        <w:pPr>
                          <w:jc w:val="center"/>
                          <w:rPr>
                            <w:sz w:val="16"/>
                          </w:rPr>
                        </w:pPr>
                        <w:proofErr w:type="spellStart"/>
                        <w:r>
                          <w:rPr>
                            <w:sz w:val="16"/>
                          </w:rPr>
                          <w:t>Démo</w:t>
                        </w:r>
                        <w:proofErr w:type="spellEnd"/>
                      </w:p>
                    </w:txbxContent>
                  </v:textbox>
                </v:shape>
                <v:shape id="Text Box 315" o:spid="_x0000_s1611" type="#_x0000_t202" style="position:absolute;left:1152;top:12365;width:110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NsIA&#10;AADbAAAADwAAAGRycy9kb3ducmV2LnhtbESPQYvCQAyF7wv+hyGCF9GpPSxSHUVE0avuXryFTmyL&#10;nUzbGW3dX785LOwt4b2892W9HVytXtSFyrOBxTwBRZx7W3Fh4PvrOFuCChHZYu2ZDLwpwHYz+lhj&#10;Zn3PF3pdY6EkhEOGBsoYm0zrkJfkMMx9Qyza3XcOo6xdoW2HvYS7WqdJ8qkdViwNJTa0Lyl/XJ/O&#10;gO8Pb+epTdLp7ced9rv2ck9bYybjYbcCFWmI/+a/67MVfKGXX2QA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Y2wgAAANsAAAAPAAAAAAAAAAAAAAAAAJgCAABkcnMvZG93&#10;bnJldi54bWxQSwUGAAAAAAQABAD1AAAAhwMAAAAA&#10;" strokecolor="white">
                  <v:textbox>
                    <w:txbxContent>
                      <w:p w:rsidR="003F7818" w:rsidRDefault="003F7818" w:rsidP="00C461A7">
                        <w:pPr>
                          <w:jc w:val="center"/>
                          <w:rPr>
                            <w:sz w:val="16"/>
                          </w:rPr>
                        </w:pPr>
                        <w:proofErr w:type="spellStart"/>
                        <w:r>
                          <w:rPr>
                            <w:sz w:val="16"/>
                          </w:rPr>
                          <w:t>Accueil</w:t>
                        </w:r>
                        <w:proofErr w:type="spellEnd"/>
                      </w:p>
                    </w:txbxContent>
                  </v:textbox>
                </v:shape>
                <v:shape id="Text Box 316" o:spid="_x0000_s1612" type="#_x0000_t202" style="position:absolute;left:5040;top:8621;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3F7818" w:rsidRDefault="003F7818" w:rsidP="00C461A7">
                        <w:pPr>
                          <w:pStyle w:val="Corpsdetexte"/>
                          <w:rPr>
                            <w:sz w:val="16"/>
                          </w:rPr>
                        </w:pPr>
                        <w:proofErr w:type="spellStart"/>
                        <w:r>
                          <w:rPr>
                            <w:sz w:val="16"/>
                          </w:rPr>
                          <w:t>Choix</w:t>
                        </w:r>
                        <w:proofErr w:type="spellEnd"/>
                        <w:r>
                          <w:rPr>
                            <w:sz w:val="16"/>
                          </w:rPr>
                          <w:t xml:space="preserve"> </w:t>
                        </w:r>
                        <w:proofErr w:type="spellStart"/>
                        <w:r>
                          <w:rPr>
                            <w:sz w:val="16"/>
                          </w:rPr>
                          <w:t>rubrique</w:t>
                        </w:r>
                        <w:proofErr w:type="spellEnd"/>
                      </w:p>
                    </w:txbxContent>
                  </v:textbox>
                </v:shape>
                <v:line id="Line 317" o:spid="_x0000_s1613" style="position:absolute;visibility:visible;mso-wrap-style:square" from="6048,9341" to="6048,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xOMAAAADaAAAADwAAAGRycy9kb3ducmV2LnhtbERPTWsCMRC9F/wPYQRvNWsPWlejiEvB&#10;QyuopedxM24WN5NlE9f03zeC0NPweJ+zXEfbiJ46XztWMBlnIIhLp2uuFHyfPl7fQfiArLFxTAp+&#10;ycN6NXhZYq7dnQ/UH0MlUgj7HBWYENpcSl8asujHriVO3MV1FkOCXSV1h/cUbhv5lmVTabHm1GCw&#10;pa2h8nq8WQUzUxzkTBafp33R15N5/Io/57lSo2HcLEAEiuFf/HTvdJoPj1ceV6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RMTjAAAAA2gAAAA8AAAAAAAAAAAAAAAAA&#10;oQIAAGRycy9kb3ducmV2LnhtbFBLBQYAAAAABAAEAPkAAACOAwAAAAA=&#10;">
                  <v:stroke endarrow="block"/>
                </v:line>
                <v:line id="Line 318" o:spid="_x0000_s1614" style="position:absolute;visibility:visible;mso-wrap-style:square" from="6768,9341" to="9648,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line id="Line 319" o:spid="_x0000_s1615" style="position:absolute;visibility:visible;mso-wrap-style:square" from="6048,7901" to="6048,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OvT8MAAADaAAAADwAAAGRycy9kb3ducmV2LnhtbESPQWvCQBSE7wX/w/IK3uomHrSmrqEY&#10;Ch5sQS09v2af2WD2bchu4/rv3UKhx2FmvmHWZbSdGGnwrWMF+SwDQVw73XKj4PP09vQMwgdkjZ1j&#10;UnAjD+Vm8rDGQrsrH2g8hkYkCPsCFZgQ+kJKXxuy6GeuJ07e2Q0WQ5JDI/WA1wS3nZxn2UJabDkt&#10;GOxpa6i+HH+sgqWpDnIpq/3poxrbfBXf49f3SqnpY3x9AREohv/wX3unFczh90q6A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Dr0/DAAAA2gAAAA8AAAAAAAAAAAAA&#10;AAAAoQIAAGRycy9kb3ducmV2LnhtbFBLBQYAAAAABAAEAPkAAACRAwAAAAA=&#10;">
                  <v:stroke endarrow="block"/>
                </v:line>
                <v:shape id="Text Box 320" o:spid="_x0000_s1616" type="#_x0000_t202" style="position:absolute;left:5040;top:9917;width:2016;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gGsIA&#10;AADaAAAADwAAAGRycy9kb3ducmV2LnhtbESPQWvCQBSE74X+h+UJXkrdNIU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eAawgAAANoAAAAPAAAAAAAAAAAAAAAAAJgCAABkcnMvZG93&#10;bnJldi54bWxQSwUGAAAAAAQABAD1AAAAhwMAAAAA&#10;" strokecolor="white">
                  <v:textbox>
                    <w:txbxContent>
                      <w:p w:rsidR="003F7818" w:rsidRDefault="003F7818" w:rsidP="00C461A7">
                        <w:pPr>
                          <w:jc w:val="center"/>
                          <w:rPr>
                            <w:sz w:val="16"/>
                          </w:rPr>
                        </w:pPr>
                        <w:r>
                          <w:rPr>
                            <w:sz w:val="16"/>
                          </w:rPr>
                          <w:t>Modification</w:t>
                        </w:r>
                      </w:p>
                      <w:p w:rsidR="003F7818" w:rsidRDefault="003F7818" w:rsidP="00C461A7">
                        <w:pPr>
                          <w:jc w:val="center"/>
                          <w:rPr>
                            <w:sz w:val="16"/>
                          </w:rPr>
                        </w:pPr>
                        <w:proofErr w:type="gramStart"/>
                        <w:r>
                          <w:rPr>
                            <w:sz w:val="16"/>
                          </w:rPr>
                          <w:t>des</w:t>
                        </w:r>
                        <w:proofErr w:type="gramEnd"/>
                        <w:r>
                          <w:rPr>
                            <w:sz w:val="16"/>
                          </w:rPr>
                          <w:t xml:space="preserve"> masques</w:t>
                        </w:r>
                      </w:p>
                    </w:txbxContent>
                  </v:textbox>
                </v:shape>
                <v:shape id="Text Box 321" o:spid="_x0000_s1617" type="#_x0000_t202" style="position:absolute;left:1296;top:12941;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F7818" w:rsidRDefault="003F7818" w:rsidP="00C461A7">
                        <w:pPr>
                          <w:pStyle w:val="Corpsdetexte"/>
                          <w:rPr>
                            <w:sz w:val="16"/>
                          </w:rPr>
                        </w:pPr>
                        <w:proofErr w:type="gramStart"/>
                        <w:r>
                          <w:rPr>
                            <w:sz w:val="16"/>
                          </w:rPr>
                          <w:t>Mess.</w:t>
                        </w:r>
                        <w:proofErr w:type="gramEnd"/>
                        <w:r>
                          <w:rPr>
                            <w:sz w:val="16"/>
                          </w:rPr>
                          <w:t xml:space="preserve"> </w:t>
                        </w:r>
                        <w:proofErr w:type="spellStart"/>
                        <w:r>
                          <w:rPr>
                            <w:sz w:val="16"/>
                          </w:rPr>
                          <w:t>Accueil</w:t>
                        </w:r>
                        <w:proofErr w:type="spellEnd"/>
                      </w:p>
                    </w:txbxContent>
                  </v:textbox>
                </v:shape>
                <v:shape id="Text Box 322" o:spid="_x0000_s1618" type="#_x0000_t202" style="position:absolute;left:2592;top:12941;width:100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3F7818" w:rsidRDefault="003F7818" w:rsidP="00C461A7">
                        <w:pPr>
                          <w:pStyle w:val="Corpsdetexte"/>
                          <w:rPr>
                            <w:sz w:val="16"/>
                          </w:rPr>
                        </w:pPr>
                        <w:proofErr w:type="gramStart"/>
                        <w:r>
                          <w:rPr>
                            <w:sz w:val="16"/>
                          </w:rPr>
                          <w:t>Mess.</w:t>
                        </w:r>
                        <w:proofErr w:type="gramEnd"/>
                        <w:r>
                          <w:rPr>
                            <w:sz w:val="16"/>
                          </w:rPr>
                          <w:t xml:space="preserve"> </w:t>
                        </w:r>
                        <w:proofErr w:type="spellStart"/>
                        <w:r>
                          <w:rPr>
                            <w:sz w:val="16"/>
                          </w:rPr>
                          <w:t>Démo</w:t>
                        </w:r>
                        <w:proofErr w:type="spellEnd"/>
                      </w:p>
                    </w:txbxContent>
                  </v:textbox>
                </v:shape>
                <v:line id="Line 323" o:spid="_x0000_s1619" style="position:absolute;flip:x y;visibility:visible;mso-wrap-style:square" from="6048,12077" to="6480,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mePcMAAADaAAAADwAAAGRycy9kb3ducmV2LnhtbESPQWsCMRSE7wX/Q3iCt5q1iC2rUcQq&#10;tfTU1YPHx+btZnHzEjdR13/fFAo9DjPzDbNY9bYVN+pC41jBZJyBIC6dbrhWcDzsnt9AhIissXVM&#10;Ch4UYLUcPC0w1+7O33QrYi0ShEOOCkyMPpcylIYshrHzxMmrXGcxJtnVUnd4T3Dbypcsm0mLDacF&#10;g542hspzcbUK3uWk/zCVfxSzr8o308vpczvdKzUa9us5iEh9/A//tfdawSv8Xkk3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Jnj3DAAAA2gAAAA8AAAAAAAAAAAAA&#10;AAAAoQIAAGRycy9kb3ducmV2LnhtbFBLBQYAAAAABAAEAPkAAACRAwAAAAA=&#10;">
                  <v:stroke startarrow="block" endarrow="block"/>
                </v:line>
                <v:line id="Line 324" o:spid="_x0000_s1620" style="position:absolute;visibility:visible;mso-wrap-style:square" from="2448,12077" to="2808,12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xrJ8EAAADbAAAADwAAAGRycy9kb3ducmV2LnhtbERPPWvDMBDdA/0P4grZErkeSnGtmFBo&#10;8RJK0pD5al1tN9bJthTLya+vhkLGx/vOi9l0YqLRtZYVPK0TEMSV1S3XCo5f76sXEM4ja+wsk4Ir&#10;OSg2D4scM20D72k6+FrEEHYZKmi87zMpXdWQQbe2PXHkfuxo0Ec41lKPGGK46WSaJM/SYMuxocGe&#10;3hqqzoeLUZCE24f8lWU7fZa7IfTf4ZQOQanl47x9BeFp9nfxv7vUCtK4Pn6JP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GsnwQAAANsAAAAPAAAAAAAAAAAAAAAA&#10;AKECAABkcnMvZG93bnJldi54bWxQSwUGAAAAAAQABAD5AAAAjwMAAAAA&#10;">
                  <v:stroke startarrow="block" endarrow="block"/>
                </v:line>
                <v:line id="Line 325" o:spid="_x0000_s1621" style="position:absolute;visibility:visible;mso-wrap-style:square" from="9648,12077" to="9648,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GFsMAAADbAAAADwAAAGRycy9kb3ducmV2LnhtbESPQWvCQBSE7wX/w/IEb7oxBZHoKqVg&#10;yaWIVnp+zT6TaPZtzG6zaX+9KxR6HGbmG2a9HUwjeupcbVnBfJaAIC6srrlUcPrYTZcgnEfW2Fgm&#10;BT/kYLsZPa0x0zbwgfqjL0WEsMtQQeV9m0npiooMupltiaN3tp1BH2VXSt1hiHDTyDRJFtJgzXGh&#10;wpZeKyqux2+jIAm/b/Ii87rf5++30H6Fz/QWlJqMh5cVCE+D/w//tXOt4DmFx5f4A+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bxhbDAAAA2wAAAA8AAAAAAAAAAAAA&#10;AAAAoQIAAGRycy9kb3ducmV2LnhtbFBLBQYAAAAABAAEAPkAAACRAwAAAAA=&#10;">
                  <v:stroke startarrow="block" endarrow="block"/>
                </v:line>
                <v:line id="Line 326" o:spid="_x0000_s1622" style="position:absolute;flip:x y;visibility:visible;mso-wrap-style:square" from="6768,9341" to="8640,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W5L8QAAADbAAAADwAAAGRycy9kb3ducmV2LnhtbESPQWvCQBSE7wX/w/IEb3VjBdHoKiII&#10;PXhRi15fsq/Z1OzbJLvG+O+7BaHHYWa+YVab3laio9aXjhVMxgkI4tzpkgsFX+f9+xyED8gaK8ek&#10;4EkeNuvB2wpT7R58pO4UChEh7FNUYEKoUyl9bsiiH7uaOHrfrrUYomwLqVt8RLit5EeSzKTFkuOC&#10;wZp2hvLb6W4VdNl98nM5HG8+uzaLbG6a3aGZKTUa9tsliEB9+A+/2p9awXQK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FbkvxAAAANsAAAAPAAAAAAAAAAAA&#10;AAAAAKECAABkcnMvZG93bnJldi54bWxQSwUGAAAAAAQABAD5AAAAkgMAAAAA&#10;">
                  <v:stroke endarrow="block"/>
                </v:line>
                <v:line id="Line 327" o:spid="_x0000_s1623" style="position:absolute;flip:y;visibility:visible;mso-wrap-style:square" from="6624,9341" to="6624,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shape id="Text Box 328" o:spid="_x0000_s1624" type="#_x0000_t202" style="position:absolute;left:5040;top:7181;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3F7818" w:rsidRDefault="003F7818" w:rsidP="00C461A7">
                        <w:pPr>
                          <w:pStyle w:val="Corpsdetexte"/>
                          <w:rPr>
                            <w:sz w:val="16"/>
                          </w:rPr>
                        </w:pPr>
                        <w:r>
                          <w:rPr>
                            <w:sz w:val="16"/>
                          </w:rPr>
                          <w:t>Identification</w:t>
                        </w:r>
                      </w:p>
                    </w:txbxContent>
                  </v:textbox>
                </v:shape>
                <v:shape id="Text Box 329" o:spid="_x0000_s1625" type="#_x0000_t202" style="position:absolute;left:5040;top:11357;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3F7818" w:rsidRDefault="003F7818" w:rsidP="00C461A7">
                        <w:pPr>
                          <w:pStyle w:val="Corpsdetexte"/>
                          <w:rPr>
                            <w:sz w:val="16"/>
                          </w:rPr>
                        </w:pPr>
                        <w:proofErr w:type="spellStart"/>
                        <w:r>
                          <w:rPr>
                            <w:sz w:val="16"/>
                          </w:rPr>
                          <w:t>Choix</w:t>
                        </w:r>
                        <w:proofErr w:type="spellEnd"/>
                        <w:r>
                          <w:rPr>
                            <w:sz w:val="16"/>
                          </w:rPr>
                          <w:t xml:space="preserve"> message</w:t>
                        </w:r>
                      </w:p>
                    </w:txbxContent>
                  </v:textbox>
                </v:shape>
                <v:shape id="Text Box 330" o:spid="_x0000_s1626" type="#_x0000_t202" style="position:absolute;left:1440;top:11357;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3F7818" w:rsidRDefault="003F7818" w:rsidP="00C461A7">
                        <w:pPr>
                          <w:pStyle w:val="Corpsdetexte"/>
                          <w:rPr>
                            <w:sz w:val="16"/>
                          </w:rPr>
                        </w:pPr>
                        <w:proofErr w:type="spellStart"/>
                        <w:r>
                          <w:rPr>
                            <w:sz w:val="16"/>
                          </w:rPr>
                          <w:t>Choix</w:t>
                        </w:r>
                        <w:proofErr w:type="spellEnd"/>
                        <w:r>
                          <w:rPr>
                            <w:sz w:val="16"/>
                          </w:rPr>
                          <w:t xml:space="preserve"> message</w:t>
                        </w:r>
                      </w:p>
                    </w:txbxContent>
                  </v:textbox>
                </v:shape>
                <v:shape id="Text Box 331" o:spid="_x0000_s1627" type="#_x0000_t202" style="position:absolute;left:8640;top:11357;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3F7818" w:rsidRDefault="003F7818" w:rsidP="00C461A7">
                        <w:pPr>
                          <w:pStyle w:val="Corpsdetexte"/>
                          <w:rPr>
                            <w:sz w:val="16"/>
                          </w:rPr>
                        </w:pPr>
                        <w:proofErr w:type="spellStart"/>
                        <w:r>
                          <w:rPr>
                            <w:sz w:val="16"/>
                          </w:rPr>
                          <w:t>Formulaire</w:t>
                        </w:r>
                        <w:proofErr w:type="spellEnd"/>
                        <w:r>
                          <w:rPr>
                            <w:sz w:val="16"/>
                          </w:rPr>
                          <w:t xml:space="preserve"> de </w:t>
                        </w:r>
                        <w:proofErr w:type="spellStart"/>
                        <w:r>
                          <w:rPr>
                            <w:sz w:val="16"/>
                          </w:rPr>
                          <w:t>recherche</w:t>
                        </w:r>
                        <w:proofErr w:type="spellEnd"/>
                      </w:p>
                    </w:txbxContent>
                  </v:textbox>
                </v:shape>
                <v:shape id="Text Box 332" o:spid="_x0000_s1628" type="#_x0000_t202" style="position:absolute;left:8640;top:12941;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3F7818" w:rsidRDefault="003F7818" w:rsidP="00C461A7">
                        <w:pPr>
                          <w:pStyle w:val="Corpsdetexte"/>
                          <w:rPr>
                            <w:sz w:val="16"/>
                          </w:rPr>
                        </w:pPr>
                        <w:proofErr w:type="spellStart"/>
                        <w:r>
                          <w:rPr>
                            <w:sz w:val="16"/>
                          </w:rPr>
                          <w:t>Résultat</w:t>
                        </w:r>
                        <w:proofErr w:type="spellEnd"/>
                        <w:r>
                          <w:rPr>
                            <w:sz w:val="16"/>
                          </w:rPr>
                          <w:t xml:space="preserve"> de </w:t>
                        </w:r>
                        <w:proofErr w:type="spellStart"/>
                        <w:r>
                          <w:rPr>
                            <w:sz w:val="16"/>
                          </w:rPr>
                          <w:t>recherche</w:t>
                        </w:r>
                        <w:proofErr w:type="spellEnd"/>
                      </w:p>
                    </w:txbxContent>
                  </v:textbox>
                </v:shape>
                <v:line id="Line 333" o:spid="_x0000_s1629" style="position:absolute;flip:y;visibility:visible;mso-wrap-style:square" from="2448,9341" to="5328,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Ws8EAAADbAAAADwAAAGRycy9kb3ducmV2LnhtbERPz2vCMBS+C/4P4QleZKbTIaUzilML&#10;g11sdfdH89YWm5fQRK3//XIY7Pjx/V5vB9OJO/W+tazgdZ6AIK6sbrlWcDnnLykIH5A1dpZJwZM8&#10;bDfj0RozbR9c0L0MtYgh7DNU0ITgMil91ZBBP7eOOHI/tjcYIuxrqXt8xHDTyUWSrKTBlmNDg472&#10;DVXX8mYUzJbHg3NpmufFwbYn930sPr4uSk0nw+4dRKAh/Iv/3J9awVt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ENazwQAAANsAAAAPAAAAAAAAAAAAAAAA&#10;AKECAABkcnMvZG93bnJldi54bWxQSwUGAAAAAAQABAD5AAAAjwMAAAAA&#10;">
                  <v:stroke startarrow="block" endarrow="block"/>
                </v:line>
                <v:shape id="Text Box 334" o:spid="_x0000_s1630" type="#_x0000_t202" style="position:absolute;left:4032;top:9917;width:144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JMsMEA&#10;AADbAAAADwAAAGRycy9kb3ducmV2LnhtbESPQYvCMBSE7wv+h/AEL4umFlmkGkVE0auuF2+P5tkW&#10;m5e2ibb6640geBxm5htmvuxMKe7UuMKygvEoAkGcWl1wpuD0vx1OQTiPrLG0TAoe5GC56P3MMdG2&#10;5QPdjz4TAcIuQQW591UipUtzMuhGtiIO3sU2Bn2QTSZ1g22Am1LGUfQnDRYcFnKsaJ1Tej3ejALb&#10;bh7GUh3Fv+en2a1X9eES10oN+t1qBsJT57/hT3uvFUzG8P4Sf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CTLDBAAAA2wAAAA8AAAAAAAAAAAAAAAAAmAIAAGRycy9kb3du&#10;cmV2LnhtbFBLBQYAAAAABAAEAPUAAACGAwAAAAA=&#10;" strokecolor="white">
                  <v:textbox>
                    <w:txbxContent>
                      <w:p w:rsidR="003F7818" w:rsidRDefault="003F7818" w:rsidP="00C461A7">
                        <w:pPr>
                          <w:jc w:val="center"/>
                          <w:rPr>
                            <w:sz w:val="16"/>
                          </w:rPr>
                        </w:pPr>
                        <w:r>
                          <w:rPr>
                            <w:sz w:val="16"/>
                          </w:rPr>
                          <w:t>Consultation</w:t>
                        </w:r>
                      </w:p>
                      <w:p w:rsidR="003F7818" w:rsidRDefault="003F7818" w:rsidP="00C461A7">
                        <w:pPr>
                          <w:jc w:val="center"/>
                          <w:rPr>
                            <w:sz w:val="16"/>
                          </w:rPr>
                        </w:pPr>
                        <w:proofErr w:type="gramStart"/>
                        <w:r>
                          <w:rPr>
                            <w:sz w:val="16"/>
                          </w:rPr>
                          <w:t>des</w:t>
                        </w:r>
                        <w:proofErr w:type="gramEnd"/>
                        <w:r>
                          <w:rPr>
                            <w:sz w:val="16"/>
                          </w:rPr>
                          <w:t xml:space="preserve"> masques</w:t>
                        </w:r>
                      </w:p>
                    </w:txbxContent>
                  </v:textbox>
                </v:shape>
                <v:shape id="Text Box 335" o:spid="_x0000_s1631" type="#_x0000_t202" style="position:absolute;left:6912;top:9917;width:1440;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Sx8MA&#10;AADbAAAADwAAAGRycy9kb3ducmV2LnhtbESPQWvCQBSE74X+h+UJXkrdNJQiqWsIUtFrrBdvj+wz&#10;CWbfJtmtSfz1bkHwOMzMN8wqHU0jrtS72rKCj0UEgriwuuZSwfF3+74E4TyyxsYyKZjIQbp+fVlh&#10;ou3AOV0PvhQBwi5BBZX3bSKlKyoy6Ba2JQ7e2fYGfZB9KXWPQ4CbRsZR9CUN1hwWKmxpU1FxOfwZ&#10;BXb4mYylLorfTjez22Rdfo47peazMfsG4Wn0z/CjvdcKPmP4/x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Sx8MAAADbAAAADwAAAAAAAAAAAAAAAACYAgAAZHJzL2Rv&#10;d25yZXYueG1sUEsFBgAAAAAEAAQA9QAAAIgDAAAAAA==&#10;" strokecolor="white">
                  <v:textbox>
                    <w:txbxContent>
                      <w:p w:rsidR="003F7818" w:rsidRDefault="003F7818" w:rsidP="00C461A7">
                        <w:pPr>
                          <w:jc w:val="center"/>
                          <w:rPr>
                            <w:sz w:val="16"/>
                          </w:rPr>
                        </w:pPr>
                        <w:r>
                          <w:rPr>
                            <w:sz w:val="16"/>
                          </w:rPr>
                          <w:t>Monitoring</w:t>
                        </w:r>
                      </w:p>
                    </w:txbxContent>
                  </v:textbox>
                </v:shape>
                <v:line id="Line 336" o:spid="_x0000_s1632" style="position:absolute;flip:x;visibility:visible;mso-wrap-style:square" from="2016,12077" to="2376,12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JIxMQAAADbAAAADwAAAGRycy9kb3ducmV2LnhtbESPT2vCQBTE7wW/w/IEL0U3apEQXUWr&#10;gUIvxj/3R/aZBLNvl+xW02/fLRR6HGbmN8xq05tWPKjzjWUF00kCgri0uuFKweWcj1MQPiBrbC2T&#10;gm/ysFkPXlaYafvkgh6nUIkIYZ+hgjoEl0npy5oM+ol1xNG72c5giLKrpO7wGeGmlbMkWUiDDceF&#10;Gh2911TeT19Gwev8sHcuTfO82Nvm6K6HYvd5UWo07LdLEIH68B/+a39oBW9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kjExAAAANsAAAAPAAAAAAAAAAAA&#10;AAAAAKECAABkcnMvZG93bnJldi54bWxQSwUGAAAAAAQABAD5AAAAkgMAAAAA&#10;">
                  <v:stroke startarrow="block" endarrow="block"/>
                </v:line>
                <v:line id="Line 337" o:spid="_x0000_s1633" style="position:absolute;flip:y;visibility:visible;mso-wrap-style:square" from="5616,12077" to="6084,1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QsMQAAADbAAAADwAAAGRycy9kb3ducmV2LnhtbESPT2vCQBTE7wW/w/IEL0U3WpEQXUWr&#10;gUIvxj/3R/aZBLNvl+xW02/fLRR6HGbmN8xq05tWPKjzjWUF00kCgri0uuFKweWcj1MQPiBrbC2T&#10;gm/ysFkPXlaYafvkgh6nUIkIYZ+hgjoEl0npy5oM+ol1xNG72c5giLKrpO7wGeGmlbMkWUiDDceF&#10;Gh2911TeT19GwevbYe9cmuZ5sbfN0V0Pxe7zotRo2G+XIAL14T/81/7QCuZz+P0Sf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K9CwxAAAANsAAAAPAAAAAAAAAAAA&#10;AAAAAKECAABkcnMvZG93bnJldi54bWxQSwUGAAAAAAQABAD5AAAAkgMAAAAA&#10;">
                  <v:stroke startarrow="block" endarrow="block"/>
                </v:line>
                <v:shape id="Text Box 338" o:spid="_x0000_s1634" type="#_x0000_t202" style="position:absolute;left:4320;top:14525;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3F7818" w:rsidRDefault="003F7818" w:rsidP="00C461A7">
                        <w:pPr>
                          <w:pStyle w:val="Corpsdetexte"/>
                          <w:rPr>
                            <w:sz w:val="16"/>
                          </w:rPr>
                        </w:pPr>
                        <w:proofErr w:type="spellStart"/>
                        <w:r>
                          <w:rPr>
                            <w:sz w:val="16"/>
                          </w:rPr>
                          <w:t>Visualisation</w:t>
                        </w:r>
                        <w:proofErr w:type="spellEnd"/>
                        <w:r>
                          <w:rPr>
                            <w:sz w:val="16"/>
                          </w:rPr>
                          <w:t xml:space="preserve"> Confirmation</w:t>
                        </w:r>
                      </w:p>
                    </w:txbxContent>
                  </v:textbox>
                </v:shape>
                <v:line id="Line 339" o:spid="_x0000_s1635" style="position:absolute;visibility:visible;mso-wrap-style:square" from="6480,13661" to="6480,1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azaMQAAADbAAAADwAAAGRycy9kb3ducmV2LnhtbESPQWvCQBSE70L/w/IK3nRTEZHUTSgF&#10;JZdSqqXn1+wzic2+jdltNu2vdwXB4zAz3zCbfDStGKh3jWUFT/MEBHFpdcOVgs/DdrYG4TyyxtYy&#10;KfgjB3n2MNlgqm3gDxr2vhIRwi5FBbX3XSqlK2sy6Oa2I47e0fYGfZR9JXWPIcJNKxdJspIGG44L&#10;NXb0WlP5s/81CpLwv5MnWTTDe/F2Dt13+Fqcg1LTx/HlGYSn0d/Dt3ahFSx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NoxAAAANsAAAAPAAAAAAAAAAAA&#10;AAAAAKECAABkcnMvZG93bnJldi54bWxQSwUGAAAAAAQABAD5AAAAkgMAAAAA&#10;">
                  <v:stroke startarrow="block" endarrow="block"/>
                </v:line>
                <v:line id="Line 340" o:spid="_x0000_s1636" style="position:absolute;visibility:visible;mso-wrap-style:square" from="5616,13661" to="5616,1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W88QAAADbAAAADwAAAGRycy9kb3ducmV2LnhtbESPQWvCQBSE7wX/w/KE3pqNI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qhbzxAAAANsAAAAPAAAAAAAAAAAA&#10;AAAAAKECAABkcnMvZG93bnJldi54bWxQSwUGAAAAAAQABAD5AAAAkgMAAAAA&#10;">
                  <v:stroke startarrow="block" endarrow="block"/>
                </v:line>
                <v:shape id="Text Box 341" o:spid="_x0000_s1637" type="#_x0000_t202" style="position:absolute;left:6192;top:14525;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KvzcIA&#10;AADbAAAADwAAAGRycy9kb3ducmV2LnhtbERPy2oCMRTdC/5DuEI30snYyqijUaTQYnetlnZ7mdx5&#10;4ORmTNJx+vfNQnB5OO/NbjCt6Mn5xrKCWZKCIC6sbrhS8HV6fVyC8AFZY2uZFPyRh912PNpgru2V&#10;P6k/hkrEEPY5KqhD6HIpfVGTQZ/YjjhypXUGQ4SuktrhNYabVj6laSYNNhwbauzopabifPw1Cpbz&#10;Q//j358/vousbFdhuujfLk6ph8mwX4MINIS7+OY+aAXzODZ+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q/NwgAAANsAAAAPAAAAAAAAAAAAAAAAAJgCAABkcnMvZG93&#10;bnJldi54bWxQSwUGAAAAAAQABAD1AAAAhwMAAAAA&#10;">
                  <v:textbox>
                    <w:txbxContent>
                      <w:p w:rsidR="003F7818" w:rsidRDefault="003F7818" w:rsidP="00C461A7">
                        <w:pPr>
                          <w:pStyle w:val="Corpsdetexte"/>
                          <w:rPr>
                            <w:sz w:val="16"/>
                          </w:rPr>
                        </w:pPr>
                        <w:proofErr w:type="spellStart"/>
                        <w:r>
                          <w:rPr>
                            <w:sz w:val="16"/>
                          </w:rPr>
                          <w:t>Visualisation</w:t>
                        </w:r>
                        <w:proofErr w:type="spellEnd"/>
                        <w:r>
                          <w:rPr>
                            <w:sz w:val="16"/>
                          </w:rPr>
                          <w:t xml:space="preserve"> Confirmation</w:t>
                        </w:r>
                      </w:p>
                    </w:txbxContent>
                  </v:textbox>
                </v:shape>
                <v:line id="Line 342" o:spid="_x0000_s1638" style="position:absolute;flip:y;visibility:visible;mso-wrap-style:square" from="5184,12077" to="5184,1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shape id="Text Box 343" o:spid="_x0000_s1639" type="#_x0000_t202" style="position:absolute;left:4320;top:12941;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3F7818" w:rsidRDefault="003F7818" w:rsidP="00C461A7">
                        <w:pPr>
                          <w:pStyle w:val="Corpsdetexte"/>
                          <w:rPr>
                            <w:sz w:val="16"/>
                          </w:rPr>
                        </w:pPr>
                        <w:proofErr w:type="spellStart"/>
                        <w:proofErr w:type="gramStart"/>
                        <w:r>
                          <w:rPr>
                            <w:sz w:val="16"/>
                          </w:rPr>
                          <w:t>Formulaire</w:t>
                        </w:r>
                        <w:proofErr w:type="spellEnd"/>
                        <w:r>
                          <w:rPr>
                            <w:sz w:val="16"/>
                          </w:rPr>
                          <w:t xml:space="preserve"> mess.</w:t>
                        </w:r>
                        <w:proofErr w:type="gramEnd"/>
                        <w:r>
                          <w:rPr>
                            <w:sz w:val="16"/>
                          </w:rPr>
                          <w:t xml:space="preserve"> </w:t>
                        </w:r>
                        <w:proofErr w:type="spellStart"/>
                        <w:r>
                          <w:rPr>
                            <w:sz w:val="16"/>
                          </w:rPr>
                          <w:t>Accueil</w:t>
                        </w:r>
                        <w:proofErr w:type="spellEnd"/>
                      </w:p>
                    </w:txbxContent>
                  </v:textbox>
                </v:shape>
                <v:line id="Line 344" o:spid="_x0000_s1640" style="position:absolute;flip:y;visibility:visible;mso-wrap-style:square" from="6912,12077" to="6912,1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shape id="Text Box 345" o:spid="_x0000_s1641" type="#_x0000_t202" style="position:absolute;left:6192;top:12941;width:15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3F7818" w:rsidRDefault="003F7818" w:rsidP="00C461A7">
                        <w:pPr>
                          <w:pStyle w:val="Corpsdetexte"/>
                          <w:rPr>
                            <w:sz w:val="16"/>
                          </w:rPr>
                        </w:pPr>
                        <w:proofErr w:type="spellStart"/>
                        <w:proofErr w:type="gramStart"/>
                        <w:r>
                          <w:rPr>
                            <w:sz w:val="16"/>
                          </w:rPr>
                          <w:t>Formulaire</w:t>
                        </w:r>
                        <w:proofErr w:type="spellEnd"/>
                        <w:r>
                          <w:rPr>
                            <w:sz w:val="16"/>
                          </w:rPr>
                          <w:t xml:space="preserve"> mess.</w:t>
                        </w:r>
                        <w:proofErr w:type="gramEnd"/>
                        <w:r>
                          <w:rPr>
                            <w:sz w:val="16"/>
                          </w:rPr>
                          <w:t xml:space="preserve"> </w:t>
                        </w:r>
                        <w:proofErr w:type="spellStart"/>
                        <w:r>
                          <w:rPr>
                            <w:sz w:val="16"/>
                          </w:rPr>
                          <w:t>Démo</w:t>
                        </w:r>
                        <w:proofErr w:type="spellEnd"/>
                      </w:p>
                    </w:txbxContent>
                  </v:textbox>
                </v:shape>
                <v:line id="Line 346" o:spid="_x0000_s1642" style="position:absolute;visibility:visible;mso-wrap-style:square" from="6048,6461" to="6048,7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shape id="Text Box 347" o:spid="_x0000_s1643" type="#_x0000_t202" style="position:absolute;left:6048;top:12365;width:94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59cIA&#10;AADbAAAADwAAAGRycy9kb3ducmV2LnhtbESPT4vCMBTE74LfITzBi2hqUZGuUUQUveruxdujef3D&#10;Ni9tE23dT79ZWPA4zMxvmM2uN5V4UutKywrmswgEcWp1ybmCr8/TdA3CeWSNlWVS8CIHu+1wsMFE&#10;246v9Lz5XAQIuwQVFN7XiZQuLcigm9maOHiZbQ36INtc6ha7ADeVjKNoJQ2WHBYKrOlQUPp9exgF&#10;tju+jKUmiif3H3M+7JtrFjdKjUf9/gOEp96/w//ti1awXMDf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Hn1wgAAANsAAAAPAAAAAAAAAAAAAAAAAJgCAABkcnMvZG93&#10;bnJldi54bWxQSwUGAAAAAAQABAD1AAAAhwMAAAAA&#10;" strokecolor="white">
                  <v:textbox>
                    <w:txbxContent>
                      <w:p w:rsidR="003F7818" w:rsidRDefault="003F7818" w:rsidP="00C461A7">
                        <w:pPr>
                          <w:jc w:val="center"/>
                          <w:rPr>
                            <w:sz w:val="16"/>
                          </w:rPr>
                        </w:pPr>
                        <w:proofErr w:type="spellStart"/>
                        <w:r>
                          <w:rPr>
                            <w:sz w:val="16"/>
                          </w:rPr>
                          <w:t>Démo</w:t>
                        </w:r>
                        <w:proofErr w:type="spellEnd"/>
                      </w:p>
                    </w:txbxContent>
                  </v:textbox>
                </v:shape>
                <v:shape id="Text Box 348" o:spid="_x0000_s1644" type="#_x0000_t202" style="position:absolute;left:5040;top:12365;width:110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DcbsMA&#10;AADbAAAADwAAAGRycy9kb3ducmV2LnhtbESPQWvCQBSE70L/w/IKXqRuDCglzUYkWOxV7aW3R/aZ&#10;hGbfJtltEvvrXUHwOMzMN0y6nUwjBupdbVnBahmBIC6srrlU8H3+fHsH4TyyxsYyKbiSg232Mksx&#10;0XbkIw0nX4oAYZeggsr7NpHSFRUZdEvbEgfvYnuDPsi+lLrHMcBNI+Mo2kiDNYeFClvKKyp+T39G&#10;gR33V2Opi+LFz7855LvueIk7peav0+4DhKfJP8OP9pdWsF7D/Uv4A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DcbsMAAADbAAAADwAAAAAAAAAAAAAAAACYAgAAZHJzL2Rv&#10;d25yZXYueG1sUEsFBgAAAAAEAAQA9QAAAIgDAAAAAA==&#10;" strokecolor="white">
                  <v:textbox>
                    <w:txbxContent>
                      <w:p w:rsidR="003F7818" w:rsidRDefault="003F7818" w:rsidP="00C461A7">
                        <w:pPr>
                          <w:jc w:val="center"/>
                          <w:rPr>
                            <w:sz w:val="16"/>
                          </w:rPr>
                        </w:pPr>
                        <w:proofErr w:type="spellStart"/>
                        <w:r>
                          <w:rPr>
                            <w:sz w:val="16"/>
                          </w:rPr>
                          <w:t>Accueil</w:t>
                        </w:r>
                        <w:proofErr w:type="spellEnd"/>
                      </w:p>
                    </w:txbxContent>
                  </v:textbox>
                </v:shape>
                <v:shape id="Text Box 349" o:spid="_x0000_s1645" type="#_x0000_t202" style="position:absolute;left:5040;top:5741;width:201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3F7818" w:rsidRDefault="003F7818" w:rsidP="00C461A7">
                        <w:pPr>
                          <w:pStyle w:val="Corpsdetexte"/>
                          <w:rPr>
                            <w:sz w:val="16"/>
                          </w:rPr>
                        </w:pPr>
                        <w:proofErr w:type="spellStart"/>
                        <w:r>
                          <w:rPr>
                            <w:sz w:val="16"/>
                          </w:rPr>
                          <w:t>Accueil</w:t>
                        </w:r>
                        <w:proofErr w:type="spellEnd"/>
                        <w:r>
                          <w:rPr>
                            <w:sz w:val="16"/>
                          </w:rPr>
                          <w:t xml:space="preserve"> web administration</w:t>
                        </w:r>
                      </w:p>
                    </w:txbxContent>
                  </v:textbox>
                </v:shape>
                <w10:anchorlock/>
              </v:group>
            </w:pict>
          </mc:Fallback>
        </mc:AlternateContent>
      </w:r>
    </w:p>
    <w:p w:rsidR="00C461A7" w:rsidRPr="00AE4199" w:rsidRDefault="00C461A7" w:rsidP="00C461A7">
      <w:pPr>
        <w:pStyle w:val="Corpsdetexte"/>
        <w:jc w:val="both"/>
        <w:rPr>
          <w:lang w:val="fr-FR"/>
        </w:rPr>
      </w:pPr>
    </w:p>
    <w:p w:rsidR="00C461A7" w:rsidRPr="00AE4199" w:rsidRDefault="00C461A7" w:rsidP="00C461A7">
      <w:pPr>
        <w:pStyle w:val="Lgende"/>
        <w:rPr>
          <w:lang w:val="fr-FR"/>
        </w:rPr>
      </w:pPr>
      <w:bookmarkStart w:id="124" w:name="_Toc316305249"/>
      <w:r w:rsidRPr="00AE4199">
        <w:rPr>
          <w:lang w:val="fr-FR"/>
        </w:rPr>
        <w:t xml:space="preserve">Tableau </w:t>
      </w:r>
      <w:r w:rsidRPr="00AE4199">
        <w:rPr>
          <w:lang w:val="fr-FR"/>
        </w:rPr>
        <w:fldChar w:fldCharType="begin"/>
      </w:r>
      <w:r w:rsidRPr="00AE4199">
        <w:rPr>
          <w:lang w:val="fr-FR"/>
        </w:rPr>
        <w:instrText xml:space="preserve"> SEQ Tableau \* ARABIC </w:instrText>
      </w:r>
      <w:r w:rsidRPr="00AE4199">
        <w:rPr>
          <w:lang w:val="fr-FR"/>
        </w:rPr>
        <w:fldChar w:fldCharType="separate"/>
      </w:r>
      <w:r w:rsidRPr="00AE4199">
        <w:rPr>
          <w:lang w:val="fr-FR"/>
        </w:rPr>
        <w:t>10</w:t>
      </w:r>
      <w:r w:rsidRPr="00AE4199">
        <w:rPr>
          <w:lang w:val="fr-FR"/>
        </w:rPr>
        <w:fldChar w:fldCharType="end"/>
      </w:r>
      <w:r w:rsidRPr="00AE4199">
        <w:rPr>
          <w:lang w:val="fr-FR"/>
        </w:rPr>
        <w:t xml:space="preserve"> : Ergonomie site d’administration</w:t>
      </w:r>
      <w:bookmarkEnd w:id="124"/>
    </w:p>
    <w:p w:rsidR="00C461A7" w:rsidRPr="00C461A7" w:rsidRDefault="00C461A7" w:rsidP="00C461A7">
      <w:pPr>
        <w:pStyle w:val="Titre2"/>
      </w:pPr>
      <w:bookmarkStart w:id="125" w:name="_Toc292988769"/>
      <w:bookmarkStart w:id="126" w:name="_Toc316305271"/>
      <w:bookmarkStart w:id="127" w:name="_Toc385324827"/>
      <w:proofErr w:type="spellStart"/>
      <w:r w:rsidRPr="00C461A7">
        <w:t>Sécurité</w:t>
      </w:r>
      <w:bookmarkEnd w:id="125"/>
      <w:bookmarkEnd w:id="126"/>
      <w:bookmarkEnd w:id="127"/>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 gestionnaire de la Société Générale accède aux différentes rubriques du serveur Web après s’être authentifié en saisissant son nom d’utilisateur et son mot de passe.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Une seule phase d'identification commune donne droit à l'utilisateur d'accéder à l'ensemble des fonctionnalités du système.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L’ensemble des pages seront entièrement sécurisées par le protocole SSL (Secure Socket Layer).</w:t>
      </w:r>
    </w:p>
    <w:p w:rsidR="00C461A7" w:rsidRPr="00AE4199" w:rsidRDefault="00C461A7" w:rsidP="00C461A7">
      <w:pPr>
        <w:pStyle w:val="Corpsdetexte"/>
        <w:jc w:val="both"/>
        <w:rPr>
          <w:lang w:val="fr-FR"/>
        </w:rPr>
      </w:pPr>
      <w:r w:rsidRPr="00AE4199">
        <w:rPr>
          <w:lang w:val="fr-FR"/>
        </w:rPr>
        <w:br w:type="page"/>
      </w:r>
    </w:p>
    <w:p w:rsidR="00C461A7" w:rsidRPr="00C461A7" w:rsidRDefault="00C461A7" w:rsidP="00C461A7">
      <w:pPr>
        <w:pStyle w:val="Titre2"/>
      </w:pPr>
      <w:bookmarkStart w:id="128" w:name="_Toc292988770"/>
      <w:bookmarkStart w:id="129" w:name="_Toc316305272"/>
      <w:bookmarkStart w:id="130" w:name="_Toc385324828"/>
      <w:proofErr w:type="spellStart"/>
      <w:r w:rsidRPr="00C461A7">
        <w:t>Critères</w:t>
      </w:r>
      <w:proofErr w:type="spellEnd"/>
      <w:r w:rsidRPr="00C461A7">
        <w:t xml:space="preserve"> de </w:t>
      </w:r>
      <w:proofErr w:type="spellStart"/>
      <w:r w:rsidRPr="00C461A7">
        <w:t>sélection</w:t>
      </w:r>
      <w:bookmarkEnd w:id="128"/>
      <w:bookmarkEnd w:id="129"/>
      <w:bookmarkEnd w:id="130"/>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 Société Générale peut effectuer le suivi des messages selon les critères suivants :</w:t>
      </w:r>
    </w:p>
    <w:p w:rsidR="00C461A7" w:rsidRPr="00AE4199" w:rsidRDefault="00C461A7" w:rsidP="00C461A7">
      <w:pPr>
        <w:pStyle w:val="Listepuces"/>
        <w:numPr>
          <w:ilvl w:val="0"/>
          <w:numId w:val="9"/>
        </w:numPr>
        <w:rPr>
          <w:lang w:val="fr-FR"/>
        </w:rPr>
      </w:pPr>
      <w:r w:rsidRPr="00AE4199">
        <w:rPr>
          <w:lang w:val="fr-FR"/>
        </w:rPr>
        <w:t>Identifiant client</w:t>
      </w:r>
    </w:p>
    <w:p w:rsidR="00C461A7" w:rsidRPr="00AE4199" w:rsidRDefault="00C461A7" w:rsidP="00C461A7">
      <w:pPr>
        <w:pStyle w:val="Listepuces"/>
        <w:numPr>
          <w:ilvl w:val="0"/>
          <w:numId w:val="9"/>
        </w:numPr>
        <w:rPr>
          <w:lang w:val="fr-FR"/>
        </w:rPr>
      </w:pPr>
      <w:r w:rsidRPr="00AE4199">
        <w:rPr>
          <w:lang w:val="fr-FR"/>
        </w:rPr>
        <w:t>Identifiant message</w:t>
      </w:r>
    </w:p>
    <w:p w:rsidR="00C461A7" w:rsidRPr="00AE4199" w:rsidRDefault="00C461A7" w:rsidP="00C461A7">
      <w:pPr>
        <w:pStyle w:val="Listepuces"/>
        <w:numPr>
          <w:ilvl w:val="0"/>
          <w:numId w:val="9"/>
        </w:numPr>
        <w:rPr>
          <w:lang w:val="fr-FR"/>
        </w:rPr>
      </w:pPr>
      <w:r w:rsidRPr="00AE4199">
        <w:rPr>
          <w:lang w:val="fr-FR"/>
        </w:rPr>
        <w:t>Catégorie</w:t>
      </w:r>
    </w:p>
    <w:p w:rsidR="00C461A7" w:rsidRPr="00AE4199" w:rsidRDefault="00C461A7" w:rsidP="00C461A7">
      <w:pPr>
        <w:pStyle w:val="Listepuces"/>
        <w:numPr>
          <w:ilvl w:val="0"/>
          <w:numId w:val="9"/>
        </w:numPr>
        <w:rPr>
          <w:lang w:val="fr-FR"/>
        </w:rPr>
      </w:pPr>
      <w:r w:rsidRPr="00AE4199">
        <w:rPr>
          <w:lang w:val="fr-FR"/>
        </w:rPr>
        <w:t>Evénement déclencheur</w:t>
      </w:r>
    </w:p>
    <w:p w:rsidR="00C461A7" w:rsidRPr="00AE4199" w:rsidRDefault="00C461A7" w:rsidP="00C461A7">
      <w:pPr>
        <w:pStyle w:val="Listepuces"/>
        <w:numPr>
          <w:ilvl w:val="0"/>
          <w:numId w:val="9"/>
        </w:numPr>
        <w:rPr>
          <w:lang w:val="fr-FR"/>
        </w:rPr>
      </w:pPr>
      <w:r w:rsidRPr="00AE4199">
        <w:rPr>
          <w:lang w:val="fr-FR"/>
        </w:rPr>
        <w:t>N° téléphone</w:t>
      </w:r>
    </w:p>
    <w:p w:rsidR="00C461A7" w:rsidRPr="00AE4199" w:rsidRDefault="00C461A7" w:rsidP="00C461A7">
      <w:pPr>
        <w:pStyle w:val="Listepuces"/>
        <w:numPr>
          <w:ilvl w:val="0"/>
          <w:numId w:val="9"/>
        </w:numPr>
        <w:rPr>
          <w:lang w:val="fr-FR"/>
        </w:rPr>
      </w:pPr>
      <w:r w:rsidRPr="00AE4199">
        <w:rPr>
          <w:lang w:val="fr-FR"/>
        </w:rPr>
        <w:t>Date</w:t>
      </w:r>
    </w:p>
    <w:p w:rsidR="00C461A7" w:rsidRPr="00AE4199" w:rsidRDefault="00C461A7" w:rsidP="00C461A7">
      <w:pPr>
        <w:pStyle w:val="Listepuces"/>
        <w:numPr>
          <w:ilvl w:val="0"/>
          <w:numId w:val="9"/>
        </w:numPr>
        <w:rPr>
          <w:lang w:val="fr-FR"/>
        </w:rPr>
      </w:pPr>
      <w:r w:rsidRPr="00AE4199">
        <w:rPr>
          <w:lang w:val="fr-FR"/>
        </w:rPr>
        <w:t>Intervalle de temps</w:t>
      </w:r>
    </w:p>
    <w:p w:rsidR="00C461A7" w:rsidRPr="00AE4199" w:rsidRDefault="00C461A7" w:rsidP="00C461A7">
      <w:pPr>
        <w:pStyle w:val="Listepuces"/>
        <w:numPr>
          <w:ilvl w:val="0"/>
          <w:numId w:val="9"/>
        </w:numPr>
        <w:rPr>
          <w:lang w:val="fr-FR"/>
        </w:rPr>
      </w:pPr>
      <w:r w:rsidRPr="00AE4199">
        <w:rPr>
          <w:lang w:val="fr-FR"/>
        </w:rPr>
        <w:t>Etat du message</w:t>
      </w:r>
    </w:p>
    <w:p w:rsidR="00C461A7" w:rsidRPr="00AE4199" w:rsidRDefault="00C461A7" w:rsidP="00C461A7">
      <w:pPr>
        <w:pStyle w:val="Listepuces"/>
        <w:numPr>
          <w:ilvl w:val="0"/>
          <w:numId w:val="9"/>
        </w:numPr>
        <w:rPr>
          <w:lang w:val="fr-FR"/>
        </w:rPr>
      </w:pPr>
      <w:r w:rsidRPr="00AE4199">
        <w:rPr>
          <w:lang w:val="fr-FR"/>
        </w:rPr>
        <w:t>Opérateur</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Toutes les combinaisons sont possibles.</w:t>
      </w:r>
    </w:p>
    <w:p w:rsidR="00C461A7" w:rsidRPr="00AE4199" w:rsidRDefault="00C461A7" w:rsidP="00C461A7">
      <w:pPr>
        <w:pStyle w:val="Corpsdetexte"/>
        <w:jc w:val="both"/>
        <w:rPr>
          <w:lang w:val="fr-FR"/>
        </w:rPr>
      </w:pPr>
      <w:r w:rsidRPr="00AE4199">
        <w:rPr>
          <w:lang w:val="fr-FR"/>
        </w:rPr>
        <w:t>Le choix des critères retenus et la saisie de leurs valeurs se fera au niveau du « </w:t>
      </w:r>
      <w:r w:rsidRPr="00AE4199">
        <w:rPr>
          <w:i/>
          <w:lang w:val="fr-FR"/>
        </w:rPr>
        <w:t>Formulaire de recherche</w:t>
      </w:r>
      <w:r w:rsidRPr="00AE4199">
        <w:rPr>
          <w:lang w:val="fr-FR"/>
        </w:rPr>
        <w:t> ».</w:t>
      </w:r>
    </w:p>
    <w:p w:rsidR="00C461A7" w:rsidRPr="00C461A7" w:rsidRDefault="00C461A7" w:rsidP="00C461A7">
      <w:pPr>
        <w:pStyle w:val="Titre2"/>
      </w:pPr>
      <w:bookmarkStart w:id="131" w:name="_Toc477600207"/>
      <w:r w:rsidRPr="00740ED1">
        <w:rPr>
          <w:lang w:val="fr-FR"/>
        </w:rPr>
        <w:br w:type="page"/>
      </w:r>
      <w:bookmarkStart w:id="132" w:name="_Toc292988771"/>
      <w:bookmarkStart w:id="133" w:name="_Toc316305273"/>
      <w:bookmarkStart w:id="134" w:name="_Toc385324829"/>
      <w:proofErr w:type="spellStart"/>
      <w:r w:rsidRPr="00C461A7">
        <w:t>Résultat</w:t>
      </w:r>
      <w:bookmarkEnd w:id="131"/>
      <w:bookmarkEnd w:id="132"/>
      <w:bookmarkEnd w:id="133"/>
      <w:bookmarkEnd w:id="134"/>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L’affichage du résultat sur le navigateur du gestionnaire de la Société Générale se fera sous deux formes.</w:t>
      </w:r>
    </w:p>
    <w:p w:rsidR="00C461A7" w:rsidRPr="00AE4199" w:rsidRDefault="00C461A7" w:rsidP="00C461A7">
      <w:pPr>
        <w:pStyle w:val="Corpsdetexte"/>
        <w:jc w:val="both"/>
        <w:rPr>
          <w:lang w:val="fr-FR"/>
        </w:rPr>
      </w:pPr>
      <w:r w:rsidRPr="00AE4199">
        <w:rPr>
          <w:lang w:val="fr-FR"/>
        </w:rPr>
        <w:t>La première correspond à l’affichage de compteurs qui reflètent le nombre de messages répondant aux critères de sélection fixés par le gestionnaire.</w:t>
      </w:r>
    </w:p>
    <w:p w:rsidR="00C461A7" w:rsidRPr="00AE4199" w:rsidRDefault="00C461A7" w:rsidP="00C461A7">
      <w:pPr>
        <w:pStyle w:val="Corpsdetexte"/>
        <w:jc w:val="both"/>
        <w:rPr>
          <w:lang w:val="fr-FR"/>
        </w:rPr>
      </w:pPr>
      <w:r w:rsidRPr="00AE4199">
        <w:rPr>
          <w:lang w:val="fr-FR"/>
        </w:rPr>
        <w:t>La seconde regroupe la liste des occurrences sélectionnées avec le détail des informations des messages.</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 présentation des résultats se fait sous forme de compteurs si le nombre d’occurrences ramenées est supérieur à 100, puis si le gestionnaire affine sa requête, les résultats sont alors affichés sous forme de listes triées par ordre croissant des identifiants de message.</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Ils seront présentés dans le page « Résultats de recherche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C461A7" w:rsidRDefault="00C461A7" w:rsidP="00C461A7">
      <w:pPr>
        <w:pStyle w:val="Titre2"/>
      </w:pPr>
      <w:bookmarkStart w:id="135" w:name="_Toc477600208"/>
      <w:bookmarkStart w:id="136" w:name="_Toc292988772"/>
      <w:bookmarkStart w:id="137" w:name="_Toc316305274"/>
      <w:bookmarkStart w:id="138" w:name="_Toc385324830"/>
      <w:r w:rsidRPr="00C461A7">
        <w:t xml:space="preserve">Masque de </w:t>
      </w:r>
      <w:proofErr w:type="spellStart"/>
      <w:r w:rsidRPr="00C461A7">
        <w:t>formatage</w:t>
      </w:r>
      <w:bookmarkEnd w:id="135"/>
      <w:bookmarkEnd w:id="136"/>
      <w:bookmarkEnd w:id="137"/>
      <w:bookmarkEnd w:id="138"/>
      <w:proofErr w:type="spellEnd"/>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L’outil d’administration sera également utilisé pour mettre à jour les masques de formatage des messages de service de type accueil et démonstration.</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La fréquence prévue des modifications des modèles est de 2 à 3 fois par an.</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Le gestionnaire pourra modifier le message aux horaires de travail (08</w:t>
      </w:r>
      <w:r w:rsidRPr="00AE4199">
        <w:rPr>
          <w:vertAlign w:val="superscript"/>
          <w:lang w:val="fr-FR"/>
        </w:rPr>
        <w:t xml:space="preserve"> h</w:t>
      </w:r>
      <w:r w:rsidRPr="00AE4199">
        <w:rPr>
          <w:lang w:val="fr-FR"/>
        </w:rPr>
        <w:t>00 – 18</w:t>
      </w:r>
      <w:r w:rsidRPr="00AE4199">
        <w:rPr>
          <w:vertAlign w:val="superscript"/>
          <w:lang w:val="fr-FR"/>
        </w:rPr>
        <w:t xml:space="preserve"> h</w:t>
      </w:r>
      <w:r w:rsidRPr="00AE4199">
        <w:rPr>
          <w:lang w:val="fr-FR"/>
        </w:rPr>
        <w:t>00) à la date J mais les modifications ne seront prises en compte effectivement que le lendemain à la date J+1.</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Des procédures de contournement pourront être mises en place par l’envoi de fax ou de courrier électronique en cas d’impossibilité d’utiliser l’interface d’administration.</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Au niveau de la page « </w:t>
      </w:r>
      <w:r w:rsidRPr="00AE4199">
        <w:rPr>
          <w:i/>
          <w:lang w:val="fr-FR"/>
        </w:rPr>
        <w:t>Formulaire mess. Accueil ou Démo</w:t>
      </w:r>
      <w:r w:rsidRPr="00AE4199">
        <w:rPr>
          <w:lang w:val="fr-FR"/>
        </w:rPr>
        <w:t xml:space="preserve"> », une zone de saisie sera initialisée avec les informations actuelles du modèle correspondant au choix du gestionnaire. </w:t>
      </w:r>
    </w:p>
    <w:p w:rsidR="00C461A7" w:rsidRPr="00AE4199" w:rsidRDefault="00C461A7" w:rsidP="00C461A7">
      <w:pPr>
        <w:pStyle w:val="Corpsdetexte"/>
        <w:jc w:val="both"/>
        <w:rPr>
          <w:lang w:val="fr-FR"/>
        </w:rPr>
      </w:pPr>
    </w:p>
    <w:p w:rsidR="00C461A7" w:rsidRPr="00AE4199" w:rsidRDefault="00C461A7" w:rsidP="00C461A7">
      <w:pPr>
        <w:pStyle w:val="Corpsdetexte"/>
        <w:jc w:val="both"/>
        <w:rPr>
          <w:lang w:val="fr-FR"/>
        </w:rPr>
      </w:pPr>
      <w:r w:rsidRPr="00AE4199">
        <w:rPr>
          <w:lang w:val="fr-FR"/>
        </w:rPr>
        <w:t>A partir de ces informations, le masque du message pourra être modifié au niveau de la page « Formulaire mess. Accueil ou Démo », il est ensuite présenté dans la page « Visualisation » pour confirmation et prise en compte par le système.</w:t>
      </w:r>
    </w:p>
    <w:p w:rsidR="008A5959" w:rsidRPr="00740ED1" w:rsidRDefault="008A5959" w:rsidP="00C461A7">
      <w:pPr>
        <w:pStyle w:val="Corpsdetexte"/>
        <w:jc w:val="both"/>
        <w:rPr>
          <w:lang w:val="fr-FR"/>
        </w:rPr>
      </w:pPr>
      <w:bookmarkStart w:id="139" w:name="sys_Cursor"/>
      <w:bookmarkEnd w:id="139"/>
    </w:p>
    <w:sectPr w:rsidR="008A5959" w:rsidRPr="00740ED1" w:rsidSect="00711BEA">
      <w:headerReference w:type="even" r:id="rId19"/>
      <w:headerReference w:type="default" r:id="rId20"/>
      <w:headerReference w:type="first" r:id="rId21"/>
      <w:pgSz w:w="11906" w:h="16838" w:code="9"/>
      <w:pgMar w:top="2410" w:right="1134" w:bottom="1418" w:left="1814"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818" w:rsidRDefault="003F7818">
      <w:r>
        <w:separator/>
      </w:r>
    </w:p>
  </w:endnote>
  <w:endnote w:type="continuationSeparator" w:id="0">
    <w:p w:rsidR="003F7818" w:rsidRDefault="003F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altName w:val="Tahoma"/>
    <w:charset w:val="00"/>
    <w:family w:val="swiss"/>
    <w:pitch w:val="variable"/>
    <w:sig w:usb0="00000000"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Pr="00740ED1" w:rsidRDefault="003F7818">
    <w:pPr>
      <w:pStyle w:val="sysFooterL"/>
      <w:framePr w:w="9010" w:wrap="around" w:x="1878"/>
      <w:rPr>
        <w:lang w:val="fr-FR"/>
      </w:rPr>
    </w:pPr>
    <w:r>
      <w:fldChar w:fldCharType="begin"/>
    </w:r>
    <w:r w:rsidRPr="00740ED1">
      <w:rPr>
        <w:lang w:val="fr-FR"/>
      </w:rPr>
      <w:instrText xml:space="preserve"> DOCPROPERTY ClTrademarkNotification </w:instrText>
    </w:r>
    <w:r>
      <w:fldChar w:fldCharType="separate"/>
    </w:r>
    <w:r w:rsidRPr="00740ED1">
      <w:rPr>
        <w:lang w:val="fr-FR"/>
      </w:rPr>
      <w:t>Atos, Atos Consulting, Atos Worldline, Atos Sphere, Atos Cloud et Atos Worldgrid sont des marques déposées d’Atos SE.</w:t>
    </w:r>
    <w:r>
      <w:fldChar w:fldCharType="end"/>
    </w:r>
    <w:r w:rsidRPr="00740ED1">
      <w:rPr>
        <w:lang w:val="fr-FR"/>
      </w:rPr>
      <w:t xml:space="preserve"> </w:t>
    </w:r>
    <w:r>
      <w:fldChar w:fldCharType="begin"/>
    </w:r>
    <w:r w:rsidRPr="00740ED1">
      <w:rPr>
        <w:lang w:val="fr-FR"/>
      </w:rPr>
      <w:instrText xml:space="preserve"> DOCPROPERTY TradeMarkNotificationDate </w:instrText>
    </w:r>
    <w:r>
      <w:fldChar w:fldCharType="separate"/>
    </w:r>
    <w:r w:rsidRPr="00740ED1">
      <w:rPr>
        <w:lang w:val="fr-FR"/>
      </w:rPr>
      <w:t>Mars 2014</w:t>
    </w:r>
    <w:r>
      <w:fldChar w:fldCharType="end"/>
    </w:r>
    <w:r w:rsidRPr="00740ED1">
      <w:rPr>
        <w:lang w:val="fr-FR"/>
      </w:rPr>
      <w:t xml:space="preserve"> © Copyright </w:t>
    </w:r>
    <w:r>
      <w:fldChar w:fldCharType="begin"/>
    </w:r>
    <w:r w:rsidRPr="00740ED1">
      <w:rPr>
        <w:lang w:val="fr-FR"/>
      </w:rPr>
      <w:instrText xml:space="preserve"> DOCPROPERTY "Copyright1" </w:instrText>
    </w:r>
    <w:r>
      <w:fldChar w:fldCharType="separate"/>
    </w:r>
    <w:r w:rsidRPr="00740ED1">
      <w:rPr>
        <w:lang w:val="fr-FR"/>
      </w:rPr>
      <w:t>2014</w:t>
    </w:r>
    <w:r>
      <w:fldChar w:fldCharType="end"/>
    </w:r>
    <w:r w:rsidRPr="00740ED1">
      <w:rPr>
        <w:lang w:val="fr-FR"/>
      </w:rPr>
      <w:t xml:space="preserve">, </w:t>
    </w:r>
    <w:r>
      <w:fldChar w:fldCharType="begin"/>
    </w:r>
    <w:r w:rsidRPr="00740ED1">
      <w:rPr>
        <w:lang w:val="fr-FR"/>
      </w:rPr>
      <w:instrText xml:space="preserve"> DOCPROPERTY"CompanyNameLegal" </w:instrText>
    </w:r>
    <w:r>
      <w:fldChar w:fldCharType="separate"/>
    </w:r>
    <w:r w:rsidRPr="00740ED1">
      <w:rPr>
        <w:lang w:val="fr-FR"/>
      </w:rPr>
      <w:t>Atos Worldline S.A.S</w:t>
    </w:r>
    <w:r>
      <w:fldChar w:fldCharType="end"/>
    </w:r>
    <w:r w:rsidRPr="00740ED1">
      <w:rPr>
        <w:lang w:val="fr-FR"/>
      </w:rPr>
      <w:br/>
    </w:r>
    <w:r>
      <w:fldChar w:fldCharType="begin"/>
    </w:r>
    <w:r w:rsidRPr="00740ED1">
      <w:rPr>
        <w:lang w:val="fr-FR"/>
      </w:rPr>
      <w:instrText xml:space="preserve"> DOCPROPERTY "ClCopyright" </w:instrText>
    </w:r>
    <w:r>
      <w:fldChar w:fldCharType="separate"/>
    </w:r>
    <w:r w:rsidRPr="00740ED1">
      <w:rPr>
        <w:lang w:val="fr-FR"/>
      </w:rPr>
      <w:t>Tous droits réservés. Aucun extrait de ce document ne peut être reproduit sous quelque forme que ce soit sans l’autorisation de l’auteur.</w:t>
    </w:r>
    <w:r>
      <w:fldChar w:fldCharType="end"/>
    </w:r>
    <w:r w:rsidRPr="00740ED1">
      <w:rPr>
        <w:lang w:val="fr-FR"/>
      </w:rPr>
      <w:t xml:space="preserve"> </w:t>
    </w:r>
    <w:r>
      <w:fldChar w:fldCharType="begin"/>
    </w:r>
    <w:r w:rsidRPr="00740ED1">
      <w:rPr>
        <w:lang w:val="fr-FR"/>
      </w:rPr>
      <w:instrText xml:space="preserve"> DOCPROPERTY "ClQuestions" </w:instrText>
    </w:r>
    <w:r>
      <w:fldChar w:fldCharType="separate"/>
    </w:r>
    <w:r w:rsidRPr="00740ED1">
      <w:rPr>
        <w:lang w:val="fr-FR"/>
      </w:rPr>
      <w:t>Pour toute question ou remarque concernant ce document, veuillez contacter</w:t>
    </w:r>
    <w:r>
      <w:fldChar w:fldCharType="end"/>
    </w:r>
    <w:r w:rsidRPr="00740ED1">
      <w:rPr>
        <w:lang w:val="fr-FR"/>
      </w:rPr>
      <w:t xml:space="preserve"> </w:t>
    </w:r>
    <w:r>
      <w:fldChar w:fldCharType="begin"/>
    </w:r>
    <w:r w:rsidRPr="00740ED1">
      <w:rPr>
        <w:lang w:val="fr-FR"/>
      </w:rPr>
      <w:instrText xml:space="preserve"> DOCPROPERTY "CompanyName" </w:instrText>
    </w:r>
    <w:r>
      <w:fldChar w:fldCharType="separate"/>
    </w:r>
    <w:r w:rsidRPr="00740ED1">
      <w:rPr>
        <w:lang w:val="fr-FR"/>
      </w:rPr>
      <w:t>Atos Worldline</w:t>
    </w:r>
    <w:r>
      <w:fldChar w:fldCharType="end"/>
    </w:r>
    <w:r w:rsidRPr="00740ED1">
      <w:rPr>
        <w:lang w:val="fr-FR"/>
      </w:rPr>
      <w:t xml:space="preserve">, </w:t>
    </w:r>
    <w:r>
      <w:fldChar w:fldCharType="begin"/>
    </w:r>
    <w:r w:rsidRPr="00740ED1">
      <w:rPr>
        <w:lang w:val="fr-FR"/>
      </w:rPr>
      <w:instrText xml:space="preserve"> DOCPROPERTY "Phone" </w:instrText>
    </w:r>
    <w:r>
      <w:fldChar w:fldCharType="separate"/>
    </w:r>
    <w:r w:rsidRPr="00740ED1">
      <w:rPr>
        <w:lang w:val="fr-FR"/>
      </w:rPr>
      <w:t>+ (33)4 78 17 69 66</w:t>
    </w:r>
    <w:r>
      <w:fldChar w:fldCharType="end"/>
    </w:r>
  </w:p>
  <w:p w:rsidR="003F7818" w:rsidRPr="00740ED1" w:rsidRDefault="003F7818" w:rsidP="0010420C">
    <w:pPr>
      <w:rPr>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FooterLinePortrait"/>
      <w:framePr w:wrap="around"/>
    </w:pPr>
  </w:p>
  <w:p w:rsidR="003F7818" w:rsidRPr="00740ED1" w:rsidRDefault="003F7818" w:rsidP="0010420C">
    <w:pPr>
      <w:pStyle w:val="sysFooterL"/>
      <w:framePr w:wrap="around"/>
      <w:rPr>
        <w:lang w:val="fr-FR"/>
      </w:rPr>
    </w:pPr>
    <w:r>
      <w:fldChar w:fldCharType="begin"/>
    </w:r>
    <w:r w:rsidRPr="00740ED1">
      <w:rPr>
        <w:lang w:val="fr-FR"/>
      </w:rPr>
      <w:instrText xml:space="preserve"> DOCPROPERTY "DocumentNumber_Lable" </w:instrText>
    </w:r>
    <w:r>
      <w:fldChar w:fldCharType="separate"/>
    </w:r>
    <w:r w:rsidRPr="00740ED1">
      <w:rPr>
        <w:lang w:val="fr-FR"/>
      </w:rPr>
      <w:t>N° du document</w:t>
    </w:r>
    <w:r>
      <w:fldChar w:fldCharType="end"/>
    </w:r>
    <w:r w:rsidRPr="00740ED1">
      <w:rPr>
        <w:lang w:val="fr-FR"/>
      </w:rPr>
      <w:t xml:space="preserve">: </w:t>
    </w:r>
    <w:r>
      <w:fldChar w:fldCharType="begin"/>
    </w:r>
    <w:r w:rsidRPr="00740ED1">
      <w:rPr>
        <w:lang w:val="fr-FR"/>
      </w:rPr>
      <w:instrText xml:space="preserve"> DOCPROPERTY "DocumentNumber" </w:instrText>
    </w:r>
    <w:r>
      <w:fldChar w:fldCharType="separate"/>
    </w:r>
    <w:r w:rsidRPr="00740ED1">
      <w:rPr>
        <w:lang w:val="fr-FR"/>
      </w:rPr>
      <w:t>5</w:t>
    </w:r>
    <w:r>
      <w:fldChar w:fldCharType="end"/>
    </w:r>
    <w:r w:rsidRPr="00740ED1">
      <w:rPr>
        <w:lang w:val="fr-FR"/>
      </w:rPr>
      <w:br/>
      <w:t xml:space="preserve">© Copyright </w:t>
    </w:r>
    <w:r>
      <w:fldChar w:fldCharType="begin"/>
    </w:r>
    <w:r w:rsidRPr="00740ED1">
      <w:rPr>
        <w:lang w:val="fr-FR"/>
      </w:rPr>
      <w:instrText xml:space="preserve"> DOCPROPERTY "Copyright1" </w:instrText>
    </w:r>
    <w:r>
      <w:fldChar w:fldCharType="separate"/>
    </w:r>
    <w:r w:rsidRPr="00740ED1">
      <w:rPr>
        <w:lang w:val="fr-FR"/>
      </w:rPr>
      <w:t>2014</w:t>
    </w:r>
    <w:r>
      <w:fldChar w:fldCharType="end"/>
    </w:r>
    <w:r w:rsidRPr="00740ED1">
      <w:rPr>
        <w:lang w:val="fr-FR"/>
      </w:rPr>
      <w:t xml:space="preserve">, </w:t>
    </w:r>
    <w:r>
      <w:fldChar w:fldCharType="begin"/>
    </w:r>
    <w:r w:rsidRPr="00740ED1">
      <w:rPr>
        <w:lang w:val="fr-FR"/>
      </w:rPr>
      <w:instrText xml:space="preserve"> DOCPROPERTY"CompanyNameLegal" </w:instrText>
    </w:r>
    <w:r>
      <w:fldChar w:fldCharType="separate"/>
    </w:r>
    <w:r w:rsidRPr="00740ED1">
      <w:rPr>
        <w:lang w:val="fr-FR"/>
      </w:rPr>
      <w:t>Atos Worldline S.A.S</w:t>
    </w:r>
    <w:r>
      <w:fldChar w:fldCharType="end"/>
    </w:r>
  </w:p>
  <w:p w:rsidR="003F7818" w:rsidRPr="00740ED1" w:rsidRDefault="003F7818" w:rsidP="0010420C">
    <w:pPr>
      <w:pStyle w:val="sysFooterR"/>
      <w:framePr w:wrap="around" w:vAnchor="text" w:hAnchor="text" w:y="1"/>
      <w:rPr>
        <w:lang w:val="fr-FR"/>
      </w:rPr>
    </w:pPr>
    <w:r>
      <w:fldChar w:fldCharType="begin"/>
    </w:r>
    <w:r w:rsidRPr="00740ED1">
      <w:rPr>
        <w:lang w:val="fr-FR"/>
      </w:rPr>
      <w:instrText xml:space="preserve"> PAGE </w:instrText>
    </w:r>
    <w:r>
      <w:fldChar w:fldCharType="separate"/>
    </w:r>
    <w:r w:rsidRPr="00740ED1">
      <w:rPr>
        <w:lang w:val="fr-FR"/>
      </w:rPr>
      <w:t>4</w:t>
    </w:r>
    <w:r>
      <w:fldChar w:fldCharType="end"/>
    </w:r>
    <w:r w:rsidRPr="00740ED1">
      <w:rPr>
        <w:lang w:val="fr-FR"/>
      </w:rPr>
      <w:t xml:space="preserve"> </w:t>
    </w:r>
    <w:r>
      <w:fldChar w:fldCharType="begin"/>
    </w:r>
    <w:r w:rsidRPr="00740ED1">
      <w:rPr>
        <w:lang w:val="fr-FR"/>
      </w:rPr>
      <w:instrText xml:space="preserve"> DOCPROPERTY "ClOf" </w:instrText>
    </w:r>
    <w:r>
      <w:fldChar w:fldCharType="separate"/>
    </w:r>
    <w:r w:rsidRPr="00740ED1">
      <w:rPr>
        <w:lang w:val="fr-FR"/>
      </w:rPr>
      <w:t>de</w:t>
    </w:r>
    <w:r>
      <w:fldChar w:fldCharType="end"/>
    </w:r>
    <w:r w:rsidRPr="00740ED1">
      <w:rPr>
        <w:lang w:val="fr-FR"/>
      </w:rPr>
      <w:t xml:space="preserve"> </w:t>
    </w:r>
    <w:r>
      <w:fldChar w:fldCharType="begin"/>
    </w:r>
    <w:r w:rsidRPr="00740ED1">
      <w:rPr>
        <w:lang w:val="fr-FR"/>
      </w:rPr>
      <w:instrText xml:space="preserve"> NUMPAGES </w:instrText>
    </w:r>
    <w:r>
      <w:fldChar w:fldCharType="separate"/>
    </w:r>
    <w:r w:rsidRPr="00740ED1">
      <w:rPr>
        <w:lang w:val="fr-FR"/>
      </w:rPr>
      <w:t>4</w:t>
    </w:r>
    <w:r>
      <w:fldChar w:fldCharType="end"/>
    </w:r>
  </w:p>
  <w:bookmarkStart w:id="4" w:name="sys_Initials_EvenPages"/>
  <w:p w:rsidR="003F7818" w:rsidRPr="00740ED1" w:rsidRDefault="003F7818" w:rsidP="002C670C">
    <w:pPr>
      <w:pStyle w:val="sysFooterInitials"/>
      <w:framePr w:wrap="around"/>
      <w:rPr>
        <w:lang w:val="fr-FR"/>
      </w:rPr>
    </w:pPr>
    <w:r>
      <w:fldChar w:fldCharType="begin"/>
    </w:r>
    <w:r w:rsidRPr="00740ED1">
      <w:rPr>
        <w:lang w:val="fr-FR"/>
      </w:rPr>
      <w:instrText xml:space="preserve"> DOCPROPERTY Initials_Lable </w:instrText>
    </w:r>
    <w:r>
      <w:fldChar w:fldCharType="separate"/>
    </w:r>
    <w:r w:rsidRPr="00740ED1">
      <w:rPr>
        <w:lang w:val="fr-FR"/>
      </w:rPr>
      <w:t>Initiales</w:t>
    </w:r>
    <w:r>
      <w:fldChar w:fldCharType="end"/>
    </w:r>
    <w:r w:rsidRPr="00740ED1">
      <w:rPr>
        <w:lang w:val="fr-FR"/>
      </w:rPr>
      <w:br/>
    </w:r>
    <w:r>
      <w:fldChar w:fldCharType="begin"/>
    </w:r>
    <w:r w:rsidRPr="00740ED1">
      <w:rPr>
        <w:lang w:val="fr-FR"/>
      </w:rPr>
      <w:instrText xml:space="preserve"> DOCPROPERTY CompanyName </w:instrText>
    </w:r>
    <w:r>
      <w:fldChar w:fldCharType="separate"/>
    </w:r>
    <w:r w:rsidRPr="00740ED1">
      <w:rPr>
        <w:lang w:val="fr-FR"/>
      </w:rPr>
      <w:t>Atos Worldline</w:t>
    </w:r>
    <w:r>
      <w:fldChar w:fldCharType="end"/>
    </w:r>
    <w:bookmarkEnd w:id="4"/>
  </w:p>
  <w:bookmarkStart w:id="5" w:name="sys_Initials_Client_EvenPages"/>
  <w:p w:rsidR="003F7818" w:rsidRPr="00740ED1" w:rsidRDefault="003F7818" w:rsidP="002C670C">
    <w:pPr>
      <w:pStyle w:val="sysFooterInitialsClient"/>
      <w:framePr w:wrap="around"/>
      <w:rPr>
        <w:lang w:val="fr-FR"/>
      </w:rPr>
    </w:pPr>
    <w:r w:rsidRPr="006E3C67">
      <w:fldChar w:fldCharType="begin"/>
    </w:r>
    <w:r w:rsidRPr="00740ED1">
      <w:rPr>
        <w:lang w:val="fr-FR"/>
      </w:rPr>
      <w:instrText xml:space="preserve"> DOCPROPERTY  Initials_Lable </w:instrText>
    </w:r>
    <w:r w:rsidRPr="006E3C67">
      <w:fldChar w:fldCharType="separate"/>
    </w:r>
    <w:r w:rsidRPr="00740ED1">
      <w:rPr>
        <w:lang w:val="fr-FR"/>
      </w:rPr>
      <w:t>Initiales</w:t>
    </w:r>
    <w:r w:rsidRPr="006E3C67">
      <w:fldChar w:fldCharType="end"/>
    </w:r>
    <w:r w:rsidRPr="00740ED1">
      <w:rPr>
        <w:lang w:val="fr-FR"/>
      </w:rPr>
      <w:br/>
    </w:r>
    <w:r w:rsidRPr="006E3C67">
      <w:fldChar w:fldCharType="begin"/>
    </w:r>
    <w:r w:rsidRPr="00740ED1">
      <w:rPr>
        <w:lang w:val="fr-FR"/>
      </w:rPr>
      <w:instrText xml:space="preserve"> DOCPROPERTY ClientName </w:instrText>
    </w:r>
    <w:r w:rsidRPr="006E3C67">
      <w:fldChar w:fldCharType="separate"/>
    </w:r>
    <w:r w:rsidRPr="00740ED1">
      <w:rPr>
        <w:lang w:val="fr-FR"/>
      </w:rPr>
      <w:t>Société Générale</w:t>
    </w:r>
    <w:r w:rsidRPr="006E3C67">
      <w:fldChar w:fldCharType="end"/>
    </w:r>
    <w:bookmarkEnd w:id="5"/>
  </w:p>
  <w:p w:rsidR="003F7818" w:rsidRPr="00740ED1" w:rsidRDefault="003F7818" w:rsidP="0010420C">
    <w:pPr>
      <w:pStyle w:val="sysSmall"/>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pPr>
      <w:pStyle w:val="sysFooterLinePortrait"/>
      <w:framePr w:wrap="around"/>
    </w:pPr>
  </w:p>
  <w:p w:rsidR="003F7818" w:rsidRPr="00740ED1" w:rsidRDefault="003F7818">
    <w:pPr>
      <w:pStyle w:val="sysFooterL"/>
      <w:framePr w:wrap="around"/>
      <w:rPr>
        <w:lang w:val="fr-FR"/>
      </w:rPr>
    </w:pPr>
    <w:r>
      <w:fldChar w:fldCharType="begin"/>
    </w:r>
    <w:r w:rsidRPr="006368BF">
      <w:rPr>
        <w:lang w:val="fr-FR"/>
      </w:rPr>
      <w:instrText xml:space="preserve"> DOCPROPERTY "DocumentNumber_Lable" </w:instrText>
    </w:r>
    <w:r>
      <w:fldChar w:fldCharType="separate"/>
    </w:r>
    <w:r w:rsidRPr="00740ED1">
      <w:rPr>
        <w:lang w:val="fr-FR"/>
      </w:rPr>
      <w:t>N° du document</w:t>
    </w:r>
    <w:r>
      <w:fldChar w:fldCharType="end"/>
    </w:r>
    <w:r w:rsidRPr="00740ED1">
      <w:rPr>
        <w:lang w:val="fr-FR"/>
      </w:rPr>
      <w:t xml:space="preserve">: </w:t>
    </w:r>
    <w:r>
      <w:fldChar w:fldCharType="begin"/>
    </w:r>
    <w:r w:rsidRPr="00740ED1">
      <w:rPr>
        <w:lang w:val="fr-FR"/>
      </w:rPr>
      <w:instrText xml:space="preserve"> DOCPROPERTY "DocumentNumber" </w:instrText>
    </w:r>
    <w:r>
      <w:fldChar w:fldCharType="separate"/>
    </w:r>
    <w:r w:rsidRPr="00740ED1">
      <w:rPr>
        <w:lang w:val="fr-FR"/>
      </w:rPr>
      <w:t>5</w:t>
    </w:r>
    <w:r>
      <w:fldChar w:fldCharType="end"/>
    </w:r>
    <w:r w:rsidRPr="00740ED1">
      <w:rPr>
        <w:lang w:val="fr-FR"/>
      </w:rPr>
      <w:br/>
      <w:t xml:space="preserve">© Copyright </w:t>
    </w:r>
    <w:r>
      <w:fldChar w:fldCharType="begin"/>
    </w:r>
    <w:r w:rsidRPr="00740ED1">
      <w:rPr>
        <w:lang w:val="fr-FR"/>
      </w:rPr>
      <w:instrText xml:space="preserve"> DOCPROPERTY "Copyright1" </w:instrText>
    </w:r>
    <w:r>
      <w:fldChar w:fldCharType="separate"/>
    </w:r>
    <w:r w:rsidRPr="00740ED1">
      <w:rPr>
        <w:lang w:val="fr-FR"/>
      </w:rPr>
      <w:t>2014</w:t>
    </w:r>
    <w:r>
      <w:fldChar w:fldCharType="end"/>
    </w:r>
    <w:r w:rsidRPr="00740ED1">
      <w:rPr>
        <w:lang w:val="fr-FR"/>
      </w:rPr>
      <w:t xml:space="preserve">, </w:t>
    </w:r>
    <w:r>
      <w:fldChar w:fldCharType="begin"/>
    </w:r>
    <w:r w:rsidRPr="00740ED1">
      <w:rPr>
        <w:lang w:val="fr-FR"/>
      </w:rPr>
      <w:instrText xml:space="preserve"> DOCPROPERTY"CompanyNameLegal" </w:instrText>
    </w:r>
    <w:r>
      <w:fldChar w:fldCharType="separate"/>
    </w:r>
    <w:r w:rsidRPr="00740ED1">
      <w:rPr>
        <w:lang w:val="fr-FR"/>
      </w:rPr>
      <w:t>Atos Worldline S.A.S</w:t>
    </w:r>
    <w:r>
      <w:fldChar w:fldCharType="end"/>
    </w:r>
  </w:p>
  <w:p w:rsidR="003F7818" w:rsidRPr="00740ED1" w:rsidRDefault="003F7818">
    <w:pPr>
      <w:pStyle w:val="sysFooterR"/>
      <w:framePr w:wrap="around" w:vAnchor="text" w:hAnchor="text" w:y="1"/>
      <w:rPr>
        <w:lang w:val="fr-FR"/>
      </w:rPr>
    </w:pPr>
    <w:r>
      <w:fldChar w:fldCharType="begin"/>
    </w:r>
    <w:r w:rsidRPr="00740ED1">
      <w:rPr>
        <w:lang w:val="fr-FR"/>
      </w:rPr>
      <w:instrText xml:space="preserve"> PAGE </w:instrText>
    </w:r>
    <w:r>
      <w:fldChar w:fldCharType="separate"/>
    </w:r>
    <w:r w:rsidR="00F72D91">
      <w:rPr>
        <w:lang w:val="fr-FR"/>
      </w:rPr>
      <w:t>3</w:t>
    </w:r>
    <w:r>
      <w:fldChar w:fldCharType="end"/>
    </w:r>
    <w:r w:rsidRPr="00740ED1">
      <w:rPr>
        <w:lang w:val="fr-FR"/>
      </w:rPr>
      <w:t xml:space="preserve"> </w:t>
    </w:r>
    <w:r>
      <w:fldChar w:fldCharType="begin"/>
    </w:r>
    <w:r w:rsidRPr="00740ED1">
      <w:rPr>
        <w:lang w:val="fr-FR"/>
      </w:rPr>
      <w:instrText xml:space="preserve"> DOCPROPERTY "ClOf" </w:instrText>
    </w:r>
    <w:r>
      <w:fldChar w:fldCharType="separate"/>
    </w:r>
    <w:r w:rsidRPr="00740ED1">
      <w:rPr>
        <w:lang w:val="fr-FR"/>
      </w:rPr>
      <w:t>de</w:t>
    </w:r>
    <w:r>
      <w:fldChar w:fldCharType="end"/>
    </w:r>
    <w:r w:rsidRPr="00740ED1">
      <w:rPr>
        <w:lang w:val="fr-FR"/>
      </w:rPr>
      <w:t xml:space="preserve"> </w:t>
    </w:r>
    <w:r>
      <w:fldChar w:fldCharType="begin"/>
    </w:r>
    <w:r w:rsidRPr="00740ED1">
      <w:rPr>
        <w:lang w:val="fr-FR"/>
      </w:rPr>
      <w:instrText xml:space="preserve"> NUMPAGES </w:instrText>
    </w:r>
    <w:r>
      <w:fldChar w:fldCharType="separate"/>
    </w:r>
    <w:r w:rsidR="00F72D91">
      <w:rPr>
        <w:lang w:val="fr-FR"/>
      </w:rPr>
      <w:t>35</w:t>
    </w:r>
    <w:r>
      <w:fldChar w:fldCharType="end"/>
    </w:r>
  </w:p>
  <w:p w:rsidR="003F7818" w:rsidRPr="00740ED1" w:rsidRDefault="003F7818" w:rsidP="0010420C">
    <w:pPr>
      <w:pStyle w:val="sysSmall"/>
      <w:rPr>
        <w:lang w:val="fr-F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FooterLinePortrait"/>
      <w:framePr w:wrap="around"/>
    </w:pPr>
  </w:p>
  <w:p w:rsidR="003F7818" w:rsidRPr="00740ED1" w:rsidRDefault="003F7818" w:rsidP="0010420C">
    <w:pPr>
      <w:pStyle w:val="sysFooterL"/>
      <w:framePr w:wrap="around"/>
      <w:rPr>
        <w:lang w:val="fr-FR"/>
      </w:rPr>
    </w:pPr>
    <w:r>
      <w:fldChar w:fldCharType="begin"/>
    </w:r>
    <w:r w:rsidRPr="006368BF">
      <w:rPr>
        <w:lang w:val="fr-FR"/>
      </w:rPr>
      <w:instrText xml:space="preserve"> DOCPROPERTY "DocumentNumber_Lable" </w:instrText>
    </w:r>
    <w:r>
      <w:fldChar w:fldCharType="separate"/>
    </w:r>
    <w:r w:rsidRPr="00740ED1">
      <w:rPr>
        <w:lang w:val="fr-FR"/>
      </w:rPr>
      <w:t>N° du document</w:t>
    </w:r>
    <w:r>
      <w:fldChar w:fldCharType="end"/>
    </w:r>
    <w:r w:rsidRPr="00740ED1">
      <w:rPr>
        <w:lang w:val="fr-FR"/>
      </w:rPr>
      <w:t xml:space="preserve">: </w:t>
    </w:r>
    <w:r>
      <w:fldChar w:fldCharType="begin"/>
    </w:r>
    <w:r w:rsidRPr="00740ED1">
      <w:rPr>
        <w:lang w:val="fr-FR"/>
      </w:rPr>
      <w:instrText xml:space="preserve"> DOCPROPERTY "DocumentNumber" </w:instrText>
    </w:r>
    <w:r>
      <w:fldChar w:fldCharType="separate"/>
    </w:r>
    <w:r w:rsidRPr="00740ED1">
      <w:rPr>
        <w:lang w:val="fr-FR"/>
      </w:rPr>
      <w:t>5</w:t>
    </w:r>
    <w:r>
      <w:fldChar w:fldCharType="end"/>
    </w:r>
    <w:r w:rsidRPr="00740ED1">
      <w:rPr>
        <w:lang w:val="fr-FR"/>
      </w:rPr>
      <w:br/>
      <w:t xml:space="preserve">© Copyright </w:t>
    </w:r>
    <w:r>
      <w:fldChar w:fldCharType="begin"/>
    </w:r>
    <w:r w:rsidRPr="00740ED1">
      <w:rPr>
        <w:lang w:val="fr-FR"/>
      </w:rPr>
      <w:instrText xml:space="preserve"> DOCPROPERTY "Copyright1" </w:instrText>
    </w:r>
    <w:r>
      <w:fldChar w:fldCharType="separate"/>
    </w:r>
    <w:r w:rsidRPr="00740ED1">
      <w:rPr>
        <w:lang w:val="fr-FR"/>
      </w:rPr>
      <w:t>2014</w:t>
    </w:r>
    <w:r>
      <w:fldChar w:fldCharType="end"/>
    </w:r>
    <w:r w:rsidRPr="00740ED1">
      <w:rPr>
        <w:lang w:val="fr-FR"/>
      </w:rPr>
      <w:t xml:space="preserve">, </w:t>
    </w:r>
    <w:r>
      <w:fldChar w:fldCharType="begin"/>
    </w:r>
    <w:r w:rsidRPr="00740ED1">
      <w:rPr>
        <w:lang w:val="fr-FR"/>
      </w:rPr>
      <w:instrText xml:space="preserve"> DOCPROPERTY"CompanyNameLegal" </w:instrText>
    </w:r>
    <w:r>
      <w:fldChar w:fldCharType="separate"/>
    </w:r>
    <w:r w:rsidRPr="00740ED1">
      <w:rPr>
        <w:lang w:val="fr-FR"/>
      </w:rPr>
      <w:t>Atos Worldline S.A.S</w:t>
    </w:r>
    <w:r>
      <w:fldChar w:fldCharType="end"/>
    </w:r>
  </w:p>
  <w:p w:rsidR="003F7818" w:rsidRPr="00740ED1" w:rsidRDefault="003F7818" w:rsidP="0010420C">
    <w:pPr>
      <w:pStyle w:val="sysFooterR"/>
      <w:framePr w:wrap="around" w:vAnchor="text" w:hAnchor="text" w:y="1"/>
      <w:rPr>
        <w:lang w:val="fr-FR"/>
      </w:rPr>
    </w:pPr>
    <w:r>
      <w:fldChar w:fldCharType="begin"/>
    </w:r>
    <w:r w:rsidRPr="00740ED1">
      <w:rPr>
        <w:lang w:val="fr-FR"/>
      </w:rPr>
      <w:instrText xml:space="preserve"> PAGE </w:instrText>
    </w:r>
    <w:r>
      <w:fldChar w:fldCharType="separate"/>
    </w:r>
    <w:r w:rsidR="00F72D91">
      <w:rPr>
        <w:lang w:val="fr-FR"/>
      </w:rPr>
      <w:t>2</w:t>
    </w:r>
    <w:r>
      <w:fldChar w:fldCharType="end"/>
    </w:r>
    <w:r w:rsidRPr="00740ED1">
      <w:rPr>
        <w:lang w:val="fr-FR"/>
      </w:rPr>
      <w:t xml:space="preserve"> </w:t>
    </w:r>
    <w:r>
      <w:fldChar w:fldCharType="begin"/>
    </w:r>
    <w:r w:rsidRPr="00740ED1">
      <w:rPr>
        <w:lang w:val="fr-FR"/>
      </w:rPr>
      <w:instrText xml:space="preserve"> DOCPROPERTY "ClOf" </w:instrText>
    </w:r>
    <w:r>
      <w:fldChar w:fldCharType="separate"/>
    </w:r>
    <w:r w:rsidRPr="00740ED1">
      <w:rPr>
        <w:lang w:val="fr-FR"/>
      </w:rPr>
      <w:t>de</w:t>
    </w:r>
    <w:r>
      <w:fldChar w:fldCharType="end"/>
    </w:r>
    <w:r w:rsidRPr="00740ED1">
      <w:rPr>
        <w:lang w:val="fr-FR"/>
      </w:rPr>
      <w:t xml:space="preserve"> </w:t>
    </w:r>
    <w:r>
      <w:fldChar w:fldCharType="begin"/>
    </w:r>
    <w:r w:rsidRPr="00740ED1">
      <w:rPr>
        <w:lang w:val="fr-FR"/>
      </w:rPr>
      <w:instrText xml:space="preserve"> NUMPAGES </w:instrText>
    </w:r>
    <w:r>
      <w:fldChar w:fldCharType="separate"/>
    </w:r>
    <w:r w:rsidR="00F72D91">
      <w:rPr>
        <w:lang w:val="fr-FR"/>
      </w:rPr>
      <w:t>35</w:t>
    </w:r>
    <w:r>
      <w:fldChar w:fldCharType="end"/>
    </w:r>
  </w:p>
  <w:p w:rsidR="003F7818" w:rsidRPr="00740ED1" w:rsidRDefault="003F7818" w:rsidP="0010420C">
    <w:pPr>
      <w:pStyle w:val="sysSmall"/>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818" w:rsidRDefault="003F7818">
      <w:r>
        <w:separator/>
      </w:r>
    </w:p>
  </w:footnote>
  <w:footnote w:type="continuationSeparator" w:id="0">
    <w:p w:rsidR="003F7818" w:rsidRDefault="003F78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r>
            <w:fldChar w:fldCharType="begin"/>
          </w:r>
          <w:r>
            <w:instrText xml:space="preserve"> REF sys_WordMark </w:instrText>
          </w:r>
          <w:r>
            <w:fldChar w:fldCharType="separate"/>
          </w:r>
          <w:r>
            <w:rPr>
              <w:lang w:val="fr-FR" w:eastAsia="fr-FR"/>
            </w:rPr>
            <w:drawing>
              <wp:inline distT="0" distB="0" distL="0" distR="0" wp14:anchorId="6A816F92" wp14:editId="02A234C5">
                <wp:extent cx="809625" cy="209550"/>
                <wp:effectExtent l="0" t="0" r="9525" b="0"/>
                <wp:docPr id="17" name="Image 17"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r>
            <w:fldChar w:fldCharType="end"/>
          </w:r>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24"/>
      </w:trPr>
      <w:tc>
        <w:tcPr>
          <w:tcW w:w="2552" w:type="dxa"/>
          <w:vAlign w:val="bottom"/>
        </w:tcPr>
        <w:p w:rsidR="003F7818" w:rsidRDefault="003F7818"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lang w:val="fr-FR" w:eastAsia="fr-FR"/>
            </w:rPr>
            <w:drawing>
              <wp:inline distT="0" distB="0" distL="0" distR="0" wp14:anchorId="23CF1F4B" wp14:editId="5BF03CCA">
                <wp:extent cx="390525" cy="390525"/>
                <wp:effectExtent l="0" t="0" r="9525" b="9525"/>
                <wp:docPr id="25" name="Image 25"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softHyphen/>
          </w:r>
          <w:r>
            <w:fldChar w:fldCharType="end"/>
          </w:r>
        </w:p>
      </w:tc>
    </w:tr>
  </w:tbl>
  <w:p w:rsidR="003F7818" w:rsidRPr="00FC4C88" w:rsidRDefault="003F7818" w:rsidP="0010420C">
    <w:pPr>
      <w:pStyle w:val="sysHeaderLinePortrait"/>
      <w:framePr w:wrap="aroun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r>
            <w:fldChar w:fldCharType="begin"/>
          </w:r>
          <w:r>
            <w:instrText xml:space="preserve"> REF sys_WordMark </w:instrText>
          </w:r>
          <w:r>
            <w:fldChar w:fldCharType="separate"/>
          </w:r>
          <w:r>
            <w:rPr>
              <w:lang w:val="fr-FR" w:eastAsia="fr-FR"/>
            </w:rPr>
            <w:drawing>
              <wp:inline distT="0" distB="0" distL="0" distR="0" wp14:anchorId="2A58F93C" wp14:editId="325E4332">
                <wp:extent cx="809625" cy="209550"/>
                <wp:effectExtent l="0" t="0" r="9525" b="0"/>
                <wp:docPr id="26" name="Image 26"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r>
            <w:fldChar w:fldCharType="end"/>
          </w:r>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24"/>
      </w:trPr>
      <w:tc>
        <w:tcPr>
          <w:tcW w:w="2552" w:type="dxa"/>
          <w:vAlign w:val="bottom"/>
        </w:tcPr>
        <w:p w:rsidR="003F7818" w:rsidRDefault="003F7818"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lang w:val="fr-FR" w:eastAsia="fr-FR"/>
            </w:rPr>
            <w:drawing>
              <wp:inline distT="0" distB="0" distL="0" distR="0" wp14:anchorId="6544AB2E" wp14:editId="1667F1A2">
                <wp:extent cx="390525" cy="390525"/>
                <wp:effectExtent l="0" t="0" r="9525" b="9525"/>
                <wp:docPr id="27" name="Image 27"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softHyphen/>
          </w:r>
          <w:r>
            <w:fldChar w:fldCharType="end"/>
          </w:r>
        </w:p>
      </w:tc>
    </w:tr>
  </w:tbl>
  <w:p w:rsidR="003F7818" w:rsidRPr="001751C6" w:rsidRDefault="003F7818" w:rsidP="0010420C">
    <w:pPr>
      <w:pStyle w:val="sysHeaderLinePortrait"/>
      <w:framePr w:wrap="aroun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bookmarkStart w:id="6" w:name="sys_WordMark"/>
          <w:r>
            <w:rPr>
              <w:lang w:val="fr-FR" w:eastAsia="fr-FR"/>
            </w:rPr>
            <w:drawing>
              <wp:inline distT="0" distB="0" distL="0" distR="0" wp14:anchorId="2CAD993D" wp14:editId="1ADC7448">
                <wp:extent cx="809625" cy="209550"/>
                <wp:effectExtent l="0" t="0" r="9525" b="0"/>
                <wp:docPr id="474" name="Image 474"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bookmarkEnd w:id="6"/>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552"/>
    </w:tblGrid>
    <w:tr w:rsidR="003F7818">
      <w:trPr>
        <w:trHeight w:hRule="exact" w:val="624"/>
      </w:trPr>
      <w:tc>
        <w:tcPr>
          <w:tcW w:w="2552" w:type="dxa"/>
          <w:vAlign w:val="bottom"/>
        </w:tcPr>
        <w:bookmarkStart w:id="7" w:name="sys_WordMarkExtra"/>
        <w:bookmarkStart w:id="8" w:name="sys_WordMarkExtraAnchor"/>
        <w:p w:rsidR="003F7818" w:rsidRDefault="003F7818" w:rsidP="0010420C">
          <w:pPr>
            <w:pStyle w:val="sysHeaderL"/>
            <w:framePr w:wrap="around"/>
          </w:pPr>
          <w:r>
            <w:fldChar w:fldCharType="begin"/>
          </w:r>
          <w:r>
            <w:fldChar w:fldCharType="end"/>
          </w:r>
          <w:r>
            <w:rPr>
              <w:lang w:val="fr-FR" w:eastAsia="fr-FR"/>
            </w:rPr>
            <w:drawing>
              <wp:inline distT="0" distB="0" distL="0" distR="0" wp14:anchorId="1665ADB3" wp14:editId="55C560B3">
                <wp:extent cx="390525" cy="390525"/>
                <wp:effectExtent l="0" t="0" r="9525" b="9525"/>
                <wp:docPr id="475" name="Image 475"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bookmarkEnd w:id="7"/>
          <w:r>
            <w:softHyphen/>
          </w:r>
          <w:r>
            <w:fldChar w:fldCharType="begin"/>
          </w:r>
          <w:r>
            <w:fldChar w:fldCharType="end"/>
          </w:r>
          <w:bookmarkEnd w:id="8"/>
        </w:p>
      </w:tc>
    </w:tr>
  </w:tbl>
  <w:p w:rsidR="003F7818" w:rsidRDefault="003F7818" w:rsidP="0010420C">
    <w:pPr>
      <w:pStyle w:val="sysHeaderLinePortrait"/>
      <w:framePr w:wrap="aroun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r>
            <w:fldChar w:fldCharType="begin"/>
          </w:r>
          <w:r>
            <w:instrText xml:space="preserve"> REF sys_WordMark </w:instrText>
          </w:r>
          <w:r>
            <w:fldChar w:fldCharType="separate"/>
          </w:r>
          <w:r>
            <w:rPr>
              <w:lang w:val="fr-FR" w:eastAsia="fr-FR"/>
            </w:rPr>
            <w:drawing>
              <wp:inline distT="0" distB="0" distL="0" distR="0">
                <wp:extent cx="809625" cy="209550"/>
                <wp:effectExtent l="0" t="0" r="9525" b="0"/>
                <wp:docPr id="28" name="Image 28"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r>
            <w:fldChar w:fldCharType="end"/>
          </w:r>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24"/>
      </w:trPr>
      <w:tc>
        <w:tcPr>
          <w:tcW w:w="2552" w:type="dxa"/>
          <w:vAlign w:val="bottom"/>
        </w:tcPr>
        <w:p w:rsidR="003F7818" w:rsidRDefault="003F7818"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lang w:val="fr-FR" w:eastAsia="fr-FR"/>
            </w:rPr>
            <w:drawing>
              <wp:inline distT="0" distB="0" distL="0" distR="0">
                <wp:extent cx="390525" cy="390525"/>
                <wp:effectExtent l="0" t="0" r="9525" b="9525"/>
                <wp:docPr id="18" name="Image 18"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softHyphen/>
          </w:r>
          <w:r>
            <w:fldChar w:fldCharType="end"/>
          </w:r>
        </w:p>
      </w:tc>
    </w:tr>
  </w:tbl>
  <w:p w:rsidR="003F7818" w:rsidRPr="00FC4C88" w:rsidRDefault="003F7818" w:rsidP="0010420C">
    <w:pPr>
      <w:pStyle w:val="sysHeaderLinePortrait"/>
      <w:framePr w:wrap="aroun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r>
            <w:fldChar w:fldCharType="begin"/>
          </w:r>
          <w:r>
            <w:instrText xml:space="preserve"> REF sys_WordMark </w:instrText>
          </w:r>
          <w:r>
            <w:fldChar w:fldCharType="separate"/>
          </w:r>
          <w:r>
            <w:rPr>
              <w:lang w:val="fr-FR" w:eastAsia="fr-FR"/>
            </w:rPr>
            <w:drawing>
              <wp:inline distT="0" distB="0" distL="0" distR="0">
                <wp:extent cx="809625" cy="209550"/>
                <wp:effectExtent l="0" t="0" r="9525" b="0"/>
                <wp:docPr id="29" name="Image 29"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r>
            <w:fldChar w:fldCharType="end"/>
          </w:r>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24"/>
      </w:trPr>
      <w:tc>
        <w:tcPr>
          <w:tcW w:w="2552" w:type="dxa"/>
          <w:vAlign w:val="bottom"/>
        </w:tcPr>
        <w:p w:rsidR="003F7818" w:rsidRDefault="003F7818"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lang w:val="fr-FR" w:eastAsia="fr-FR"/>
            </w:rPr>
            <w:drawing>
              <wp:inline distT="0" distB="0" distL="0" distR="0">
                <wp:extent cx="390525" cy="390525"/>
                <wp:effectExtent l="0" t="0" r="9525" b="9525"/>
                <wp:docPr id="21" name="Image 21"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softHyphen/>
          </w:r>
          <w:r>
            <w:fldChar w:fldCharType="end"/>
          </w:r>
        </w:p>
      </w:tc>
    </w:tr>
  </w:tbl>
  <w:p w:rsidR="003F7818" w:rsidRPr="001751C6" w:rsidRDefault="003F7818" w:rsidP="0010420C">
    <w:pPr>
      <w:pStyle w:val="sysHeaderLinePortrait"/>
      <w:framePr w:wrap="aroun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18" w:rsidRDefault="003F7818" w:rsidP="0010420C">
    <w:pPr>
      <w:pStyle w:val="sysSmall"/>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80"/>
        <w:jc w:val="right"/>
      </w:trPr>
      <w:tc>
        <w:tcPr>
          <w:tcW w:w="2552" w:type="dxa"/>
          <w:vAlign w:val="bottom"/>
        </w:tcPr>
        <w:p w:rsidR="003F7818" w:rsidRDefault="003F7818" w:rsidP="0010420C">
          <w:pPr>
            <w:pStyle w:val="sysHeaderR"/>
            <w:framePr w:wrap="around"/>
          </w:pPr>
          <w:r>
            <w:fldChar w:fldCharType="begin"/>
          </w:r>
          <w:r>
            <w:instrText xml:space="preserve"> REF sys_WordMark </w:instrText>
          </w:r>
          <w:r>
            <w:fldChar w:fldCharType="separate"/>
          </w:r>
          <w:r>
            <w:rPr>
              <w:lang w:val="fr-FR" w:eastAsia="fr-FR"/>
            </w:rPr>
            <w:drawing>
              <wp:inline distT="0" distB="0" distL="0" distR="0">
                <wp:extent cx="809625" cy="209550"/>
                <wp:effectExtent l="0" t="0" r="9525" b="0"/>
                <wp:docPr id="30" name="Image 30" descr="2013-06-21 Worldline+E-Payment-Services_4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013-06-21 Worldline+E-Payment-Services_40mm"/>
                        <pic:cNvPicPr>
                          <a:picLocks noChangeAspect="1" noChangeArrowheads="1"/>
                        </pic:cNvPicPr>
                      </pic:nvPicPr>
                      <pic:blipFill>
                        <a:blip r:embed="rId1">
                          <a:extLst>
                            <a:ext uri="{28A0092B-C50C-407E-A947-70E740481C1C}">
                              <a14:useLocalDpi xmlns:a14="http://schemas.microsoft.com/office/drawing/2010/main" val="0"/>
                            </a:ext>
                          </a:extLst>
                        </a:blip>
                        <a:srcRect t="63210" r="32799"/>
                        <a:stretch>
                          <a:fillRect/>
                        </a:stretch>
                      </pic:blipFill>
                      <pic:spPr bwMode="auto">
                        <a:xfrm>
                          <a:off x="0" y="0"/>
                          <a:ext cx="809625" cy="209550"/>
                        </a:xfrm>
                        <a:prstGeom prst="rect">
                          <a:avLst/>
                        </a:prstGeom>
                        <a:noFill/>
                        <a:ln>
                          <a:noFill/>
                        </a:ln>
                      </pic:spPr>
                    </pic:pic>
                  </a:graphicData>
                </a:graphic>
              </wp:inline>
            </w:drawing>
          </w:r>
          <w:r>
            <w:fldChar w:fldCharType="end"/>
          </w:r>
        </w:p>
      </w:tc>
    </w:tr>
  </w:tbl>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01"/>
    </w:tblGrid>
    <w:tr w:rsidR="003F7818" w:rsidRPr="007E02F2">
      <w:trPr>
        <w:trHeight w:hRule="exact" w:val="680"/>
        <w:jc w:val="center"/>
      </w:trPr>
      <w:tc>
        <w:tcPr>
          <w:tcW w:w="2552" w:type="dxa"/>
          <w:vAlign w:val="bottom"/>
        </w:tcPr>
        <w:p w:rsidR="003F7818" w:rsidRDefault="003F7818" w:rsidP="0010420C">
          <w:pPr>
            <w:pStyle w:val="sysHeaderC"/>
            <w:framePr w:wrap="around"/>
          </w:pPr>
          <w:r>
            <w:fldChar w:fldCharType="begin"/>
          </w:r>
          <w:r>
            <w:instrText xml:space="preserve"> docproperty "Classification"</w:instrText>
          </w:r>
          <w:r>
            <w:fldChar w:fldCharType="separate"/>
          </w:r>
          <w:r>
            <w:t>Confidentiel</w:t>
          </w:r>
          <w:r>
            <w:fldChar w:fldCharType="end"/>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tblGrid>
    <w:tr w:rsidR="003F7818">
      <w:trPr>
        <w:trHeight w:hRule="exact" w:val="624"/>
      </w:trPr>
      <w:tc>
        <w:tcPr>
          <w:tcW w:w="2552" w:type="dxa"/>
          <w:vAlign w:val="bottom"/>
        </w:tcPr>
        <w:p w:rsidR="003F7818" w:rsidRDefault="003F7818" w:rsidP="0010420C">
          <w:pPr>
            <w:pStyle w:val="sysHeaderL"/>
            <w:framePr w:wrap="around"/>
          </w:pPr>
          <w:r>
            <w:fldChar w:fldCharType="begin"/>
          </w:r>
          <w:r>
            <w:instrText xml:space="preserve"> REF </w:instrText>
          </w:r>
          <w:r w:rsidRPr="001751C6">
            <w:instrText>sys_WordMarkExtraAnchor</w:instrText>
          </w:r>
          <w:r>
            <w:instrText xml:space="preserve"> </w:instrText>
          </w:r>
          <w:r>
            <w:fldChar w:fldCharType="separate"/>
          </w:r>
          <w:r>
            <w:rPr>
              <w:lang w:val="fr-FR" w:eastAsia="fr-FR"/>
            </w:rPr>
            <w:drawing>
              <wp:inline distT="0" distB="0" distL="0" distR="0">
                <wp:extent cx="390525" cy="390525"/>
                <wp:effectExtent l="0" t="0" r="9525" b="9525"/>
                <wp:docPr id="19" name="Image 19" descr="d:\documents\a181202\desktop\logo_so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s\a181202\desktop\logo_soge_.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softHyphen/>
          </w:r>
          <w:r>
            <w:fldChar w:fldCharType="end"/>
          </w:r>
        </w:p>
      </w:tc>
    </w:tr>
  </w:tbl>
  <w:p w:rsidR="003F7818" w:rsidRDefault="003F7818" w:rsidP="0010420C">
    <w:pPr>
      <w:pStyle w:val="sysHeaderLinePortrait"/>
      <w:framePr w:wrap="aroun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2242E08"/>
    <w:lvl w:ilvl="0">
      <w:start w:val="1"/>
      <w:numFmt w:val="decimal"/>
      <w:lvlText w:val="%1."/>
      <w:lvlJc w:val="left"/>
      <w:pPr>
        <w:tabs>
          <w:tab w:val="num" w:pos="1492"/>
        </w:tabs>
        <w:ind w:left="1492" w:hanging="360"/>
      </w:pPr>
    </w:lvl>
  </w:abstractNum>
  <w:abstractNum w:abstractNumId="1">
    <w:nsid w:val="FFFFFF7D"/>
    <w:multiLevelType w:val="singleLevel"/>
    <w:tmpl w:val="F2FA2A6A"/>
    <w:lvl w:ilvl="0">
      <w:start w:val="1"/>
      <w:numFmt w:val="decimal"/>
      <w:lvlText w:val="%1."/>
      <w:lvlJc w:val="left"/>
      <w:pPr>
        <w:tabs>
          <w:tab w:val="num" w:pos="1209"/>
        </w:tabs>
        <w:ind w:left="1209" w:hanging="360"/>
      </w:pPr>
    </w:lvl>
  </w:abstractNum>
  <w:abstractNum w:abstractNumId="2">
    <w:nsid w:val="FFFFFF7E"/>
    <w:multiLevelType w:val="singleLevel"/>
    <w:tmpl w:val="7C6EF802"/>
    <w:lvl w:ilvl="0">
      <w:start w:val="1"/>
      <w:numFmt w:val="decimal"/>
      <w:lvlText w:val="%1."/>
      <w:lvlJc w:val="left"/>
      <w:pPr>
        <w:tabs>
          <w:tab w:val="num" w:pos="926"/>
        </w:tabs>
        <w:ind w:left="926" w:hanging="360"/>
      </w:pPr>
    </w:lvl>
  </w:abstractNum>
  <w:abstractNum w:abstractNumId="3">
    <w:nsid w:val="FFFFFF7F"/>
    <w:multiLevelType w:val="singleLevel"/>
    <w:tmpl w:val="F496E2A6"/>
    <w:lvl w:ilvl="0">
      <w:start w:val="1"/>
      <w:numFmt w:val="decimal"/>
      <w:lvlText w:val="%1."/>
      <w:lvlJc w:val="left"/>
      <w:pPr>
        <w:tabs>
          <w:tab w:val="num" w:pos="643"/>
        </w:tabs>
        <w:ind w:left="643" w:hanging="360"/>
      </w:pPr>
    </w:lvl>
  </w:abstractNum>
  <w:abstractNum w:abstractNumId="4">
    <w:nsid w:val="FFFFFF80"/>
    <w:multiLevelType w:val="singleLevel"/>
    <w:tmpl w:val="ECC0091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79AF7B8"/>
    <w:lvl w:ilvl="0">
      <w:start w:val="1"/>
      <w:numFmt w:val="bullet"/>
      <w:lvlText w:val=""/>
      <w:lvlJc w:val="left"/>
      <w:pPr>
        <w:tabs>
          <w:tab w:val="num" w:pos="1209"/>
        </w:tabs>
        <w:ind w:left="1209" w:hanging="360"/>
      </w:pPr>
      <w:rPr>
        <w:rFonts w:ascii="Symbol" w:hAnsi="Symbol" w:hint="default"/>
      </w:rPr>
    </w:lvl>
  </w:abstractNum>
  <w:abstractNum w:abstractNumId="6">
    <w:nsid w:val="FFFFFF83"/>
    <w:multiLevelType w:val="singleLevel"/>
    <w:tmpl w:val="E16A1F4A"/>
    <w:lvl w:ilvl="0">
      <w:start w:val="1"/>
      <w:numFmt w:val="bullet"/>
      <w:pStyle w:val="Listepuces2"/>
      <w:lvlText w:val=""/>
      <w:lvlJc w:val="left"/>
      <w:pPr>
        <w:tabs>
          <w:tab w:val="num" w:pos="643"/>
        </w:tabs>
        <w:ind w:left="643" w:hanging="360"/>
      </w:pPr>
      <w:rPr>
        <w:rFonts w:ascii="Symbol" w:hAnsi="Symbol" w:hint="default"/>
      </w:rPr>
    </w:lvl>
  </w:abstractNum>
  <w:abstractNum w:abstractNumId="7">
    <w:nsid w:val="FFFFFF88"/>
    <w:multiLevelType w:val="singleLevel"/>
    <w:tmpl w:val="37F8B4A0"/>
    <w:lvl w:ilvl="0">
      <w:start w:val="1"/>
      <w:numFmt w:val="decimal"/>
      <w:lvlText w:val="%1."/>
      <w:lvlJc w:val="left"/>
      <w:pPr>
        <w:tabs>
          <w:tab w:val="num" w:pos="360"/>
        </w:tabs>
        <w:ind w:left="360" w:hanging="360"/>
      </w:pPr>
    </w:lvl>
  </w:abstractNum>
  <w:abstractNum w:abstractNumId="8">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9">
    <w:nsid w:val="0049143F"/>
    <w:multiLevelType w:val="hybridMultilevel"/>
    <w:tmpl w:val="5D8C50FA"/>
    <w:lvl w:ilvl="0" w:tplc="8E246FD2">
      <w:start w:val="1"/>
      <w:numFmt w:val="bullet"/>
      <w:pStyle w:val="Listepuces3"/>
      <w:lvlText w:val="-"/>
      <w:lvlJc w:val="left"/>
      <w:pPr>
        <w:tabs>
          <w:tab w:val="num" w:pos="851"/>
        </w:tabs>
        <w:ind w:left="851" w:hanging="285"/>
      </w:pPr>
      <w:rPr>
        <w:rFonts w:ascii="Verdana" w:hAnsi="Verdana"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01442F77"/>
    <w:multiLevelType w:val="hybridMultilevel"/>
    <w:tmpl w:val="90D4ADA2"/>
    <w:lvl w:ilvl="0" w:tplc="A3706BDE">
      <w:start w:val="1"/>
      <w:numFmt w:val="bullet"/>
      <w:lvlRestart w:val="0"/>
      <w:pStyle w:val="TableListbullet3"/>
      <w:lvlText w:val="-"/>
      <w:lvlJc w:val="left"/>
      <w:pPr>
        <w:tabs>
          <w:tab w:val="num" w:pos="510"/>
        </w:tabs>
        <w:ind w:left="510" w:hanging="170"/>
      </w:pPr>
      <w:rPr>
        <w:rFonts w:ascii="Verdana" w:hAnsi="Verdana" w:cs="Times New Roman"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044B6022"/>
    <w:multiLevelType w:val="multilevel"/>
    <w:tmpl w:val="BCC0A3F4"/>
    <w:lvl w:ilvl="0">
      <w:start w:val="1"/>
      <w:numFmt w:val="bullet"/>
      <w:lvlRestart w:val="0"/>
      <w:lvlText w:val="-"/>
      <w:lvlJc w:val="left"/>
      <w:pPr>
        <w:tabs>
          <w:tab w:val="num" w:pos="510"/>
        </w:tabs>
        <w:ind w:left="510" w:hanging="170"/>
      </w:pPr>
      <w:rPr>
        <w:rFonts w:ascii="Lucida Sans" w:hAnsi="Lucida Sans" w:cs="Times New Roman"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51701DC"/>
    <w:multiLevelType w:val="hybridMultilevel"/>
    <w:tmpl w:val="C70A682E"/>
    <w:lvl w:ilvl="0" w:tplc="22CC5D3E">
      <w:start w:val="1"/>
      <w:numFmt w:val="bullet"/>
      <w:pStyle w:val="Puces"/>
      <w:lvlText w:val=""/>
      <w:lvlJc w:val="left"/>
      <w:pPr>
        <w:tabs>
          <w:tab w:val="num" w:pos="2061"/>
        </w:tabs>
        <w:ind w:left="1985" w:hanging="284"/>
      </w:pPr>
      <w:rPr>
        <w:rFonts w:ascii="Symbol" w:hAnsi="Symbol" w:hint="default"/>
      </w:rPr>
    </w:lvl>
    <w:lvl w:ilvl="1" w:tplc="040C0003">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3">
    <w:nsid w:val="05E96765"/>
    <w:multiLevelType w:val="hybridMultilevel"/>
    <w:tmpl w:val="CA66535A"/>
    <w:lvl w:ilvl="0" w:tplc="253238FE">
      <w:start w:val="1"/>
      <w:numFmt w:val="bullet"/>
      <w:lvlText w:val="–"/>
      <w:lvlJc w:val="left"/>
      <w:pPr>
        <w:tabs>
          <w:tab w:val="num" w:pos="567"/>
        </w:tabs>
        <w:ind w:left="284" w:firstLine="283"/>
      </w:pPr>
      <w:rPr>
        <w:rFonts w:ascii="Verdana" w:hAnsi="Verdana"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0B7F3657"/>
    <w:multiLevelType w:val="hybridMultilevel"/>
    <w:tmpl w:val="BA04C548"/>
    <w:lvl w:ilvl="0" w:tplc="A964F14C">
      <w:start w:val="1"/>
      <w:numFmt w:val="bullet"/>
      <w:lvlRestart w:val="0"/>
      <w:pStyle w:val="Listepuces"/>
      <w:lvlText w:val="▶"/>
      <w:lvlJc w:val="left"/>
      <w:pPr>
        <w:tabs>
          <w:tab w:val="num" w:pos="284"/>
        </w:tabs>
        <w:ind w:left="284" w:hanging="284"/>
      </w:pPr>
      <w:rPr>
        <w:rFonts w:ascii="Lucida Sans Unicode" w:hAnsi="Lucida Sans Unicode"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0F3A64AE"/>
    <w:multiLevelType w:val="hybridMultilevel"/>
    <w:tmpl w:val="67B4C2B4"/>
    <w:lvl w:ilvl="0" w:tplc="6748977E">
      <w:start w:val="1"/>
      <w:numFmt w:val="bullet"/>
      <w:lvlText w:val="▶"/>
      <w:lvlJc w:val="left"/>
      <w:pPr>
        <w:tabs>
          <w:tab w:val="num" w:pos="284"/>
        </w:tabs>
        <w:ind w:left="284" w:firstLine="0"/>
      </w:pPr>
      <w:rPr>
        <w:rFonts w:ascii="Lucida Sans Unicode" w:hAnsi="Lucida Sans Unicode"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0FB24640"/>
    <w:multiLevelType w:val="singleLevel"/>
    <w:tmpl w:val="040C000F"/>
    <w:lvl w:ilvl="0">
      <w:start w:val="1"/>
      <w:numFmt w:val="decimal"/>
      <w:lvlText w:val="%1."/>
      <w:lvlJc w:val="left"/>
      <w:pPr>
        <w:tabs>
          <w:tab w:val="num" w:pos="360"/>
        </w:tabs>
        <w:ind w:left="360" w:hanging="360"/>
      </w:pPr>
    </w:lvl>
  </w:abstractNum>
  <w:abstractNum w:abstractNumId="17">
    <w:nsid w:val="15964CD0"/>
    <w:multiLevelType w:val="hybridMultilevel"/>
    <w:tmpl w:val="C6683396"/>
    <w:lvl w:ilvl="0" w:tplc="21ECAEAE">
      <w:start w:val="1"/>
      <w:numFmt w:val="bullet"/>
      <w:lvlRestart w:val="0"/>
      <w:pStyle w:val="TableListbullet2"/>
      <w:lvlText w:val="•"/>
      <w:lvlJc w:val="left"/>
      <w:pPr>
        <w:tabs>
          <w:tab w:val="num" w:pos="340"/>
        </w:tabs>
        <w:ind w:left="340" w:hanging="170"/>
      </w:pPr>
      <w:rPr>
        <w:rFonts w:ascii="Verdana" w:hAnsi="Verdana" w:cs="Times New Roman"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1B7F0A10"/>
    <w:multiLevelType w:val="hybridMultilevel"/>
    <w:tmpl w:val="836A0B08"/>
    <w:lvl w:ilvl="0" w:tplc="FFFFFFFF">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1E8B7F81"/>
    <w:multiLevelType w:val="multilevel"/>
    <w:tmpl w:val="7FCC58D2"/>
    <w:lvl w:ilvl="0">
      <w:start w:val="1"/>
      <w:numFmt w:val="decimal"/>
      <w:pStyle w:val="Titre1"/>
      <w:lvlText w:val="%1"/>
      <w:lvlJc w:val="left"/>
      <w:pPr>
        <w:tabs>
          <w:tab w:val="num" w:pos="-992"/>
        </w:tabs>
        <w:ind w:left="-992" w:firstLine="0"/>
      </w:pPr>
      <w:rPr>
        <w:rFonts w:hint="default"/>
      </w:rPr>
    </w:lvl>
    <w:lvl w:ilvl="1">
      <w:start w:val="1"/>
      <w:numFmt w:val="decimal"/>
      <w:pStyle w:val="Titre2"/>
      <w:lvlText w:val="%1.%2"/>
      <w:lvlJc w:val="left"/>
      <w:pPr>
        <w:tabs>
          <w:tab w:val="num" w:pos="-992"/>
        </w:tabs>
        <w:ind w:left="-992" w:firstLine="0"/>
      </w:pPr>
      <w:rPr>
        <w:rFonts w:hint="default"/>
      </w:rPr>
    </w:lvl>
    <w:lvl w:ilvl="2">
      <w:start w:val="1"/>
      <w:numFmt w:val="decimal"/>
      <w:pStyle w:val="Titre3"/>
      <w:lvlText w:val="%1.%2.%3"/>
      <w:lvlJc w:val="left"/>
      <w:pPr>
        <w:tabs>
          <w:tab w:val="num" w:pos="-992"/>
        </w:tabs>
        <w:ind w:left="-992" w:firstLine="0"/>
      </w:pPr>
      <w:rPr>
        <w:rFonts w:hint="default"/>
      </w:rPr>
    </w:lvl>
    <w:lvl w:ilvl="3">
      <w:start w:val="1"/>
      <w:numFmt w:val="decimal"/>
      <w:pStyle w:val="Titre4"/>
      <w:lvlText w:val="%1.%2.%3.%4"/>
      <w:lvlJc w:val="left"/>
      <w:pPr>
        <w:tabs>
          <w:tab w:val="num" w:pos="-992"/>
        </w:tabs>
        <w:ind w:left="-992" w:firstLine="0"/>
      </w:pPr>
      <w:rPr>
        <w:rFonts w:hint="default"/>
      </w:rPr>
    </w:lvl>
    <w:lvl w:ilvl="4">
      <w:start w:val="1"/>
      <w:numFmt w:val="none"/>
      <w:lvlText w:val=""/>
      <w:lvlJc w:val="left"/>
      <w:pPr>
        <w:tabs>
          <w:tab w:val="num" w:pos="-992"/>
        </w:tabs>
        <w:ind w:left="-992" w:firstLine="0"/>
      </w:pPr>
      <w:rPr>
        <w:rFonts w:hint="default"/>
      </w:rPr>
    </w:lvl>
    <w:lvl w:ilvl="5">
      <w:start w:val="1"/>
      <w:numFmt w:val="none"/>
      <w:lvlText w:val=""/>
      <w:lvlJc w:val="left"/>
      <w:pPr>
        <w:tabs>
          <w:tab w:val="num" w:pos="-992"/>
        </w:tabs>
        <w:ind w:left="-992" w:firstLine="0"/>
      </w:pPr>
      <w:rPr>
        <w:rFonts w:hint="default"/>
      </w:rPr>
    </w:lvl>
    <w:lvl w:ilvl="6">
      <w:start w:val="1"/>
      <w:numFmt w:val="none"/>
      <w:lvlText w:val=""/>
      <w:lvlJc w:val="left"/>
      <w:pPr>
        <w:tabs>
          <w:tab w:val="num" w:pos="-992"/>
        </w:tabs>
        <w:ind w:left="-992" w:firstLine="0"/>
      </w:pPr>
      <w:rPr>
        <w:rFonts w:hint="default"/>
      </w:rPr>
    </w:lvl>
    <w:lvl w:ilvl="7">
      <w:start w:val="1"/>
      <w:numFmt w:val="none"/>
      <w:lvlText w:val=""/>
      <w:lvlJc w:val="left"/>
      <w:pPr>
        <w:tabs>
          <w:tab w:val="num" w:pos="-992"/>
        </w:tabs>
        <w:ind w:left="-992" w:firstLine="0"/>
      </w:pPr>
      <w:rPr>
        <w:rFonts w:hint="default"/>
      </w:rPr>
    </w:lvl>
    <w:lvl w:ilvl="8">
      <w:start w:val="1"/>
      <w:numFmt w:val="none"/>
      <w:lvlText w:val=""/>
      <w:lvlJc w:val="left"/>
      <w:pPr>
        <w:tabs>
          <w:tab w:val="num" w:pos="-992"/>
        </w:tabs>
        <w:ind w:left="-992" w:firstLine="0"/>
      </w:pPr>
      <w:rPr>
        <w:rFonts w:hint="default"/>
      </w:rPr>
    </w:lvl>
  </w:abstractNum>
  <w:abstractNum w:abstractNumId="20">
    <w:nsid w:val="296C4D57"/>
    <w:multiLevelType w:val="multilevel"/>
    <w:tmpl w:val="F23A243A"/>
    <w:lvl w:ilvl="0">
      <w:start w:val="1"/>
      <w:numFmt w:val="bullet"/>
      <w:lvlText w:val="-"/>
      <w:lvlJc w:val="left"/>
      <w:pPr>
        <w:tabs>
          <w:tab w:val="num" w:pos="926"/>
        </w:tabs>
        <w:ind w:left="926" w:hanging="360"/>
      </w:pPr>
      <w:rPr>
        <w:rFonts w:ascii="Verdana" w:hAnsi="Verdana" w:hint="default"/>
        <w:color w:val="0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29A273D9"/>
    <w:multiLevelType w:val="hybridMultilevel"/>
    <w:tmpl w:val="61C430A6"/>
    <w:lvl w:ilvl="0" w:tplc="C22816A0">
      <w:start w:val="1"/>
      <w:numFmt w:val="bullet"/>
      <w:lvlRestart w:val="0"/>
      <w:pStyle w:val="TableListbullet"/>
      <w:lvlText w:val="▶"/>
      <w:lvlJc w:val="left"/>
      <w:pPr>
        <w:tabs>
          <w:tab w:val="num" w:pos="170"/>
        </w:tabs>
        <w:ind w:left="170" w:hanging="170"/>
      </w:pPr>
      <w:rPr>
        <w:rFonts w:ascii="Lucida Sans Unicode" w:hAnsi="Lucida Sans Unicode" w:hint="default"/>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36EA6F1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nsid w:val="3F2D6056"/>
    <w:multiLevelType w:val="hybridMultilevel"/>
    <w:tmpl w:val="0EECBB60"/>
    <w:lvl w:ilvl="0" w:tplc="0413000D">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51AD328F"/>
    <w:multiLevelType w:val="multilevel"/>
    <w:tmpl w:val="FAECC2B2"/>
    <w:lvl w:ilvl="0">
      <w:start w:val="1"/>
      <w:numFmt w:val="bullet"/>
      <w:lvlRestart w:val="0"/>
      <w:lvlText w:val="-"/>
      <w:lvlJc w:val="left"/>
      <w:pPr>
        <w:tabs>
          <w:tab w:val="num" w:pos="849"/>
        </w:tabs>
        <w:ind w:left="849" w:hanging="283"/>
      </w:pPr>
      <w:rPr>
        <w:rFonts w:ascii="Lucida Sans" w:hAnsi="Lucida Sans"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03D5A72"/>
    <w:multiLevelType w:val="singleLevel"/>
    <w:tmpl w:val="457870FA"/>
    <w:lvl w:ilvl="0">
      <w:start w:val="1"/>
      <w:numFmt w:val="decimal"/>
      <w:lvlText w:val="%1)"/>
      <w:lvlJc w:val="left"/>
      <w:pPr>
        <w:tabs>
          <w:tab w:val="num" w:pos="1352"/>
        </w:tabs>
        <w:ind w:left="1352" w:hanging="360"/>
      </w:pPr>
      <w:rPr>
        <w:rFonts w:hint="default"/>
      </w:rPr>
    </w:lvl>
  </w:abstractNum>
  <w:abstractNum w:abstractNumId="26">
    <w:nsid w:val="63976773"/>
    <w:multiLevelType w:val="hybridMultilevel"/>
    <w:tmpl w:val="CB5E80C8"/>
    <w:lvl w:ilvl="0" w:tplc="6BE47FE4">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nsid w:val="669A7D93"/>
    <w:multiLevelType w:val="hybridMultilevel"/>
    <w:tmpl w:val="65144CFE"/>
    <w:lvl w:ilvl="0" w:tplc="C220E106">
      <w:start w:val="1"/>
      <w:numFmt w:val="bullet"/>
      <w:lvlText w:val="•"/>
      <w:lvlJc w:val="left"/>
      <w:pPr>
        <w:tabs>
          <w:tab w:val="num" w:pos="284"/>
        </w:tabs>
        <w:ind w:left="284" w:firstLine="0"/>
      </w:pPr>
      <w:rPr>
        <w:rFonts w:ascii="Verdana" w:hAnsi="Verdana"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6EE3402F"/>
    <w:multiLevelType w:val="multilevel"/>
    <w:tmpl w:val="63EE40BC"/>
    <w:lvl w:ilvl="0">
      <w:start w:val="1"/>
      <w:numFmt w:val="bullet"/>
      <w:lvlRestart w:val="0"/>
      <w:lvlText w:val="•"/>
      <w:lvlJc w:val="left"/>
      <w:pPr>
        <w:tabs>
          <w:tab w:val="num" w:pos="340"/>
        </w:tabs>
        <w:ind w:left="340" w:hanging="170"/>
      </w:pPr>
      <w:rPr>
        <w:rFonts w:ascii="Lucida Sans" w:hAnsi="Lucida Sans" w:cs="Times New Roman"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6F4026F4"/>
    <w:multiLevelType w:val="multilevel"/>
    <w:tmpl w:val="E5A6AD86"/>
    <w:lvl w:ilvl="0">
      <w:start w:val="1"/>
      <w:numFmt w:val="bullet"/>
      <w:lvlRestart w:val="0"/>
      <w:lvlText w:val="•"/>
      <w:lvlJc w:val="left"/>
      <w:pPr>
        <w:tabs>
          <w:tab w:val="num" w:pos="568"/>
        </w:tabs>
        <w:ind w:left="568" w:hanging="284"/>
      </w:pPr>
      <w:rPr>
        <w:rFonts w:ascii="Lucida Sans" w:hAnsi="Lucida Sans" w:cs="Times New Roman"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4A53AB2"/>
    <w:multiLevelType w:val="hybridMultilevel"/>
    <w:tmpl w:val="F5B22DEC"/>
    <w:lvl w:ilvl="0" w:tplc="31AAC0F4">
      <w:start w:val="1"/>
      <w:numFmt w:val="bullet"/>
      <w:pStyle w:val="Listepuces2"/>
      <w:lvlText w:val="•"/>
      <w:lvlJc w:val="left"/>
      <w:pPr>
        <w:tabs>
          <w:tab w:val="num" w:pos="567"/>
        </w:tabs>
        <w:ind w:left="567" w:hanging="283"/>
      </w:pPr>
      <w:rPr>
        <w:rFonts w:ascii="Verdana" w:hAnsi="Verdana" w:hint="default"/>
        <w:color w:val="0066A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1"/>
  </w:num>
  <w:num w:numId="3">
    <w:abstractNumId w:val="14"/>
  </w:num>
  <w:num w:numId="4">
    <w:abstractNumId w:val="30"/>
  </w:num>
  <w:num w:numId="5">
    <w:abstractNumId w:val="9"/>
  </w:num>
  <w:num w:numId="6">
    <w:abstractNumId w:val="17"/>
  </w:num>
  <w:num w:numId="7">
    <w:abstractNumId w:val="10"/>
  </w:num>
  <w:num w:numId="8">
    <w:abstractNumId w:val="8"/>
  </w:num>
  <w:num w:numId="9">
    <w:abstractNumId w:val="26"/>
  </w:num>
  <w:num w:numId="10">
    <w:abstractNumId w:val="12"/>
  </w:num>
  <w:num w:numId="11">
    <w:abstractNumId w:val="22"/>
  </w:num>
  <w:num w:numId="12">
    <w:abstractNumId w:val="16"/>
  </w:num>
  <w:num w:numId="13">
    <w:abstractNumId w:val="25"/>
  </w:num>
  <w:num w:numId="14">
    <w:abstractNumId w:val="18"/>
  </w:num>
  <w:num w:numId="15">
    <w:abstractNumId w:val="15"/>
  </w:num>
  <w:num w:numId="16">
    <w:abstractNumId w:val="27"/>
  </w:num>
  <w:num w:numId="17">
    <w:abstractNumId w:val="13"/>
  </w:num>
  <w:num w:numId="18">
    <w:abstractNumId w:val="29"/>
  </w:num>
  <w:num w:numId="19">
    <w:abstractNumId w:val="24"/>
  </w:num>
  <w:num w:numId="20">
    <w:abstractNumId w:val="20"/>
  </w:num>
  <w:num w:numId="21">
    <w:abstractNumId w:val="23"/>
  </w:num>
  <w:num w:numId="22">
    <w:abstractNumId w:val="5"/>
  </w:num>
  <w:num w:numId="23">
    <w:abstractNumId w:val="4"/>
  </w:num>
  <w:num w:numId="24">
    <w:abstractNumId w:val="7"/>
  </w:num>
  <w:num w:numId="25">
    <w:abstractNumId w:val="3"/>
  </w:num>
  <w:num w:numId="26">
    <w:abstractNumId w:val="2"/>
  </w:num>
  <w:num w:numId="27">
    <w:abstractNumId w:val="1"/>
  </w:num>
  <w:num w:numId="28">
    <w:abstractNumId w:val="0"/>
  </w:num>
  <w:num w:numId="29">
    <w:abstractNumId w:val="28"/>
  </w:num>
  <w:num w:numId="30">
    <w:abstractNumId w:val="11"/>
  </w:num>
  <w:num w:numId="31">
    <w:abstractNumId w:val="19"/>
  </w:num>
  <w:num w:numId="32">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type" w:val="Proposal_AWL v4.1.dot"/>
  </w:docVars>
  <w:rsids>
    <w:rsidRoot w:val="002C670C"/>
    <w:rsid w:val="0000141A"/>
    <w:rsid w:val="00006F8B"/>
    <w:rsid w:val="0001569B"/>
    <w:rsid w:val="00020E16"/>
    <w:rsid w:val="00022B28"/>
    <w:rsid w:val="00037C4B"/>
    <w:rsid w:val="000526F0"/>
    <w:rsid w:val="00053023"/>
    <w:rsid w:val="000742AA"/>
    <w:rsid w:val="000914C6"/>
    <w:rsid w:val="00094C24"/>
    <w:rsid w:val="00096E3F"/>
    <w:rsid w:val="000A04FF"/>
    <w:rsid w:val="000A5CFB"/>
    <w:rsid w:val="000B6D1B"/>
    <w:rsid w:val="000D50CA"/>
    <w:rsid w:val="000D6177"/>
    <w:rsid w:val="000E0B7F"/>
    <w:rsid w:val="000E6808"/>
    <w:rsid w:val="001001C0"/>
    <w:rsid w:val="0010420C"/>
    <w:rsid w:val="001049EA"/>
    <w:rsid w:val="00105625"/>
    <w:rsid w:val="0011164C"/>
    <w:rsid w:val="001322CC"/>
    <w:rsid w:val="00140F71"/>
    <w:rsid w:val="00152486"/>
    <w:rsid w:val="001548D5"/>
    <w:rsid w:val="00157D2A"/>
    <w:rsid w:val="001902D7"/>
    <w:rsid w:val="001A1A22"/>
    <w:rsid w:val="001B24AA"/>
    <w:rsid w:val="001C097E"/>
    <w:rsid w:val="001C2347"/>
    <w:rsid w:val="001D5F9C"/>
    <w:rsid w:val="001E576D"/>
    <w:rsid w:val="001F6778"/>
    <w:rsid w:val="001F7E5E"/>
    <w:rsid w:val="002101A5"/>
    <w:rsid w:val="002161F8"/>
    <w:rsid w:val="002243C0"/>
    <w:rsid w:val="0025071F"/>
    <w:rsid w:val="0027106B"/>
    <w:rsid w:val="00297D10"/>
    <w:rsid w:val="002A1F86"/>
    <w:rsid w:val="002B1873"/>
    <w:rsid w:val="002C2CE7"/>
    <w:rsid w:val="002C670C"/>
    <w:rsid w:val="002D364D"/>
    <w:rsid w:val="002E1A1F"/>
    <w:rsid w:val="00303370"/>
    <w:rsid w:val="0031390E"/>
    <w:rsid w:val="003174FE"/>
    <w:rsid w:val="00324156"/>
    <w:rsid w:val="00325068"/>
    <w:rsid w:val="00332F0E"/>
    <w:rsid w:val="0033370C"/>
    <w:rsid w:val="003456D8"/>
    <w:rsid w:val="00357B06"/>
    <w:rsid w:val="0036292A"/>
    <w:rsid w:val="00385C55"/>
    <w:rsid w:val="0038681D"/>
    <w:rsid w:val="003A4E0B"/>
    <w:rsid w:val="003B1F58"/>
    <w:rsid w:val="003B78A1"/>
    <w:rsid w:val="003C3B8F"/>
    <w:rsid w:val="003D1B35"/>
    <w:rsid w:val="003E2035"/>
    <w:rsid w:val="003E3960"/>
    <w:rsid w:val="003E3D1A"/>
    <w:rsid w:val="003F7818"/>
    <w:rsid w:val="00403FE1"/>
    <w:rsid w:val="0042461D"/>
    <w:rsid w:val="00430ACF"/>
    <w:rsid w:val="00434844"/>
    <w:rsid w:val="00451147"/>
    <w:rsid w:val="0046177B"/>
    <w:rsid w:val="0046271C"/>
    <w:rsid w:val="00462937"/>
    <w:rsid w:val="00474EFF"/>
    <w:rsid w:val="004753B9"/>
    <w:rsid w:val="004838B9"/>
    <w:rsid w:val="00485F9A"/>
    <w:rsid w:val="00487364"/>
    <w:rsid w:val="00490F94"/>
    <w:rsid w:val="00493E9C"/>
    <w:rsid w:val="004A5145"/>
    <w:rsid w:val="004C0A60"/>
    <w:rsid w:val="004E0CDA"/>
    <w:rsid w:val="004E7E99"/>
    <w:rsid w:val="004F7018"/>
    <w:rsid w:val="00507F5B"/>
    <w:rsid w:val="005207BE"/>
    <w:rsid w:val="0053767C"/>
    <w:rsid w:val="00547603"/>
    <w:rsid w:val="0055360F"/>
    <w:rsid w:val="00553D5F"/>
    <w:rsid w:val="0055613B"/>
    <w:rsid w:val="005730B8"/>
    <w:rsid w:val="00573DC5"/>
    <w:rsid w:val="00574C20"/>
    <w:rsid w:val="0057766D"/>
    <w:rsid w:val="00583D33"/>
    <w:rsid w:val="00596638"/>
    <w:rsid w:val="005B2449"/>
    <w:rsid w:val="005C0F5F"/>
    <w:rsid w:val="005D0C0F"/>
    <w:rsid w:val="005D20DB"/>
    <w:rsid w:val="005D43C4"/>
    <w:rsid w:val="005D6701"/>
    <w:rsid w:val="0060435D"/>
    <w:rsid w:val="00607D89"/>
    <w:rsid w:val="0061314E"/>
    <w:rsid w:val="00625196"/>
    <w:rsid w:val="006368BF"/>
    <w:rsid w:val="00640FC4"/>
    <w:rsid w:val="0064236C"/>
    <w:rsid w:val="006433AB"/>
    <w:rsid w:val="00644F52"/>
    <w:rsid w:val="00654402"/>
    <w:rsid w:val="006652BC"/>
    <w:rsid w:val="00673A8F"/>
    <w:rsid w:val="0067420B"/>
    <w:rsid w:val="00676AA0"/>
    <w:rsid w:val="0068090F"/>
    <w:rsid w:val="006875E4"/>
    <w:rsid w:val="006901BD"/>
    <w:rsid w:val="0069031F"/>
    <w:rsid w:val="006B27CD"/>
    <w:rsid w:val="006D26D3"/>
    <w:rsid w:val="00704F83"/>
    <w:rsid w:val="00711BEA"/>
    <w:rsid w:val="00713FED"/>
    <w:rsid w:val="00726AC7"/>
    <w:rsid w:val="00730440"/>
    <w:rsid w:val="0073265D"/>
    <w:rsid w:val="00740ED1"/>
    <w:rsid w:val="007570AC"/>
    <w:rsid w:val="00767E59"/>
    <w:rsid w:val="00777FA8"/>
    <w:rsid w:val="00781CD2"/>
    <w:rsid w:val="00785F75"/>
    <w:rsid w:val="0078614D"/>
    <w:rsid w:val="0078650D"/>
    <w:rsid w:val="007C370D"/>
    <w:rsid w:val="007D49CB"/>
    <w:rsid w:val="007D7D59"/>
    <w:rsid w:val="007E29B3"/>
    <w:rsid w:val="007E7BD1"/>
    <w:rsid w:val="007F1D10"/>
    <w:rsid w:val="007F52D8"/>
    <w:rsid w:val="00805982"/>
    <w:rsid w:val="00807DA4"/>
    <w:rsid w:val="00811466"/>
    <w:rsid w:val="00814BCC"/>
    <w:rsid w:val="008224B0"/>
    <w:rsid w:val="0082373D"/>
    <w:rsid w:val="008271F8"/>
    <w:rsid w:val="00836ECC"/>
    <w:rsid w:val="00840BEF"/>
    <w:rsid w:val="00841D57"/>
    <w:rsid w:val="0084775E"/>
    <w:rsid w:val="00853D8E"/>
    <w:rsid w:val="00854E14"/>
    <w:rsid w:val="00856698"/>
    <w:rsid w:val="00862B0C"/>
    <w:rsid w:val="00863C2E"/>
    <w:rsid w:val="008645D0"/>
    <w:rsid w:val="00873FD4"/>
    <w:rsid w:val="00886A69"/>
    <w:rsid w:val="00892C46"/>
    <w:rsid w:val="008A4189"/>
    <w:rsid w:val="008A5959"/>
    <w:rsid w:val="008C36CC"/>
    <w:rsid w:val="008D040A"/>
    <w:rsid w:val="008D5FA7"/>
    <w:rsid w:val="008E1433"/>
    <w:rsid w:val="008E29E0"/>
    <w:rsid w:val="008F3D59"/>
    <w:rsid w:val="00903959"/>
    <w:rsid w:val="009112B4"/>
    <w:rsid w:val="009119F8"/>
    <w:rsid w:val="0091708E"/>
    <w:rsid w:val="009213CF"/>
    <w:rsid w:val="00922CEC"/>
    <w:rsid w:val="00923F7E"/>
    <w:rsid w:val="00925B5E"/>
    <w:rsid w:val="00931EAE"/>
    <w:rsid w:val="00940BAF"/>
    <w:rsid w:val="00942AD3"/>
    <w:rsid w:val="0094737B"/>
    <w:rsid w:val="009628B3"/>
    <w:rsid w:val="00971789"/>
    <w:rsid w:val="00976513"/>
    <w:rsid w:val="00980B09"/>
    <w:rsid w:val="009A283B"/>
    <w:rsid w:val="009B07F0"/>
    <w:rsid w:val="009B0CBA"/>
    <w:rsid w:val="009B6346"/>
    <w:rsid w:val="009C377D"/>
    <w:rsid w:val="009D053E"/>
    <w:rsid w:val="009D57F2"/>
    <w:rsid w:val="009D706E"/>
    <w:rsid w:val="009E2BCD"/>
    <w:rsid w:val="009E52CB"/>
    <w:rsid w:val="009F3CB8"/>
    <w:rsid w:val="00A12F97"/>
    <w:rsid w:val="00A14CB1"/>
    <w:rsid w:val="00A20C20"/>
    <w:rsid w:val="00A4455F"/>
    <w:rsid w:val="00A46B87"/>
    <w:rsid w:val="00A52D69"/>
    <w:rsid w:val="00A7644A"/>
    <w:rsid w:val="00A778BF"/>
    <w:rsid w:val="00A94D08"/>
    <w:rsid w:val="00AA4E8B"/>
    <w:rsid w:val="00AA6737"/>
    <w:rsid w:val="00AA7CE1"/>
    <w:rsid w:val="00AC7AB8"/>
    <w:rsid w:val="00AD7C22"/>
    <w:rsid w:val="00AE3936"/>
    <w:rsid w:val="00AF0C2E"/>
    <w:rsid w:val="00B06885"/>
    <w:rsid w:val="00B123D2"/>
    <w:rsid w:val="00B1501C"/>
    <w:rsid w:val="00B2436E"/>
    <w:rsid w:val="00B314CD"/>
    <w:rsid w:val="00B326A8"/>
    <w:rsid w:val="00B45247"/>
    <w:rsid w:val="00B502A4"/>
    <w:rsid w:val="00B50F84"/>
    <w:rsid w:val="00B55305"/>
    <w:rsid w:val="00B563BB"/>
    <w:rsid w:val="00B76660"/>
    <w:rsid w:val="00B77D8F"/>
    <w:rsid w:val="00B80BD3"/>
    <w:rsid w:val="00B80E80"/>
    <w:rsid w:val="00B82270"/>
    <w:rsid w:val="00B86BBF"/>
    <w:rsid w:val="00B94C1B"/>
    <w:rsid w:val="00BA1D9E"/>
    <w:rsid w:val="00BA3ED3"/>
    <w:rsid w:val="00BA58B5"/>
    <w:rsid w:val="00BB7480"/>
    <w:rsid w:val="00BB7EB9"/>
    <w:rsid w:val="00BD71BC"/>
    <w:rsid w:val="00BE56BC"/>
    <w:rsid w:val="00BF096E"/>
    <w:rsid w:val="00BF32A1"/>
    <w:rsid w:val="00BF5FAF"/>
    <w:rsid w:val="00C03B4C"/>
    <w:rsid w:val="00C376F1"/>
    <w:rsid w:val="00C40F5C"/>
    <w:rsid w:val="00C461A7"/>
    <w:rsid w:val="00C5439B"/>
    <w:rsid w:val="00C5455B"/>
    <w:rsid w:val="00C65084"/>
    <w:rsid w:val="00C73015"/>
    <w:rsid w:val="00C8227E"/>
    <w:rsid w:val="00C869E6"/>
    <w:rsid w:val="00C946FF"/>
    <w:rsid w:val="00CA3A73"/>
    <w:rsid w:val="00CA6E1E"/>
    <w:rsid w:val="00CA7862"/>
    <w:rsid w:val="00CB0939"/>
    <w:rsid w:val="00CB3FF8"/>
    <w:rsid w:val="00CC1187"/>
    <w:rsid w:val="00CD4401"/>
    <w:rsid w:val="00CD645E"/>
    <w:rsid w:val="00CE14FB"/>
    <w:rsid w:val="00CE39A5"/>
    <w:rsid w:val="00CF6952"/>
    <w:rsid w:val="00D04050"/>
    <w:rsid w:val="00D123F4"/>
    <w:rsid w:val="00D22B89"/>
    <w:rsid w:val="00D24B95"/>
    <w:rsid w:val="00D3337D"/>
    <w:rsid w:val="00D64395"/>
    <w:rsid w:val="00D77816"/>
    <w:rsid w:val="00D82FE3"/>
    <w:rsid w:val="00D83A43"/>
    <w:rsid w:val="00D94F38"/>
    <w:rsid w:val="00DB3483"/>
    <w:rsid w:val="00DB39EA"/>
    <w:rsid w:val="00DD7867"/>
    <w:rsid w:val="00DF18AA"/>
    <w:rsid w:val="00E17AB1"/>
    <w:rsid w:val="00E2427F"/>
    <w:rsid w:val="00E30F19"/>
    <w:rsid w:val="00E315BE"/>
    <w:rsid w:val="00E343C2"/>
    <w:rsid w:val="00E400AE"/>
    <w:rsid w:val="00E46132"/>
    <w:rsid w:val="00E53A9F"/>
    <w:rsid w:val="00E55FF9"/>
    <w:rsid w:val="00E56C28"/>
    <w:rsid w:val="00E67429"/>
    <w:rsid w:val="00E73533"/>
    <w:rsid w:val="00E7427B"/>
    <w:rsid w:val="00E827B1"/>
    <w:rsid w:val="00ED2CB2"/>
    <w:rsid w:val="00EE0FBA"/>
    <w:rsid w:val="00EF6E9F"/>
    <w:rsid w:val="00EF7712"/>
    <w:rsid w:val="00F036F9"/>
    <w:rsid w:val="00F16F20"/>
    <w:rsid w:val="00F22D40"/>
    <w:rsid w:val="00F270C1"/>
    <w:rsid w:val="00F4225A"/>
    <w:rsid w:val="00F43A7E"/>
    <w:rsid w:val="00F44BEF"/>
    <w:rsid w:val="00F516F2"/>
    <w:rsid w:val="00F63BF2"/>
    <w:rsid w:val="00F63FFF"/>
    <w:rsid w:val="00F707EF"/>
    <w:rsid w:val="00F72D91"/>
    <w:rsid w:val="00F73F92"/>
    <w:rsid w:val="00F958B7"/>
    <w:rsid w:val="00FA11CE"/>
    <w:rsid w:val="00FB4CB2"/>
    <w:rsid w:val="00FB5398"/>
    <w:rsid w:val="00FD6B28"/>
    <w:rsid w:val="00FE2E65"/>
    <w:rsid w:val="00FE4539"/>
    <w:rsid w:val="00FE58D2"/>
    <w:rsid w:val="00FE6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HTML Preformatted"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2AD3"/>
    <w:rPr>
      <w:rFonts w:ascii="Verdana" w:hAnsi="Verdana"/>
      <w:sz w:val="18"/>
      <w:lang w:val="en-US" w:eastAsia="nl-NL"/>
    </w:rPr>
  </w:style>
  <w:style w:type="paragraph" w:styleId="Titre1">
    <w:name w:val="heading 1"/>
    <w:aliases w:val="H1,Titre 11,t1.T1.Titre 1,t1,Titre 1 sans saut de page,t1.T1.Titre 1Annexe,TITRE1,heading 1,Titre 1ed,(Shift Ctrl 1),Partie"/>
    <w:basedOn w:val="Normal"/>
    <w:next w:val="Corpsdetexte"/>
    <w:qFormat/>
    <w:rsid w:val="00730440"/>
    <w:pPr>
      <w:keepNext/>
      <w:keepLines/>
      <w:pageBreakBefore/>
      <w:numPr>
        <w:numId w:val="1"/>
      </w:numPr>
      <w:tabs>
        <w:tab w:val="clear" w:pos="-992"/>
        <w:tab w:val="num" w:pos="0"/>
      </w:tabs>
      <w:spacing w:after="480"/>
      <w:ind w:left="0" w:hanging="992"/>
      <w:outlineLvl w:val="0"/>
    </w:pPr>
    <w:rPr>
      <w:color w:val="0066A2"/>
      <w:sz w:val="32"/>
    </w:rPr>
  </w:style>
  <w:style w:type="paragraph" w:styleId="Titre2">
    <w:name w:val="heading 2"/>
    <w:aliases w:val="t2,t2.T2,t2.T2.Titre 2,T2,H2,heading 2,TITRE 2,Titre 21,Titre 2ed,(Shift Ctrl 2),Chapitre"/>
    <w:basedOn w:val="Normal"/>
    <w:next w:val="Corpsdetexte"/>
    <w:qFormat/>
    <w:rsid w:val="00730440"/>
    <w:pPr>
      <w:keepNext/>
      <w:keepLines/>
      <w:numPr>
        <w:ilvl w:val="1"/>
        <w:numId w:val="1"/>
      </w:numPr>
      <w:tabs>
        <w:tab w:val="clear" w:pos="-992"/>
        <w:tab w:val="num" w:pos="0"/>
      </w:tabs>
      <w:spacing w:before="400" w:after="360"/>
      <w:ind w:left="0" w:hanging="992"/>
      <w:outlineLvl w:val="1"/>
    </w:pPr>
    <w:rPr>
      <w:color w:val="0066A2"/>
      <w:sz w:val="28"/>
    </w:rPr>
  </w:style>
  <w:style w:type="paragraph" w:styleId="Titre3">
    <w:name w:val="heading 3"/>
    <w:aliases w:val="t3,Titre 31,t3.T3,Heading 3,l3,CT,3,H3"/>
    <w:basedOn w:val="Normal"/>
    <w:next w:val="Corpsdetexte"/>
    <w:qFormat/>
    <w:rsid w:val="00730440"/>
    <w:pPr>
      <w:keepNext/>
      <w:keepLines/>
      <w:numPr>
        <w:ilvl w:val="2"/>
        <w:numId w:val="1"/>
      </w:numPr>
      <w:tabs>
        <w:tab w:val="clear" w:pos="-992"/>
        <w:tab w:val="num" w:pos="0"/>
      </w:tabs>
      <w:spacing w:before="360" w:after="280"/>
      <w:ind w:left="0" w:hanging="992"/>
      <w:outlineLvl w:val="2"/>
    </w:pPr>
    <w:rPr>
      <w:color w:val="0066A2"/>
      <w:sz w:val="26"/>
    </w:rPr>
  </w:style>
  <w:style w:type="paragraph" w:styleId="Titre4">
    <w:name w:val="heading 4"/>
    <w:aliases w:val="t4,Titre 41,t4.T4.Titre 4,t4.T4,H4,heading 4,Titre 4 SQ,Titre 4 SQ1,Titre 4 SQ2,Titre 4 SQ3,Titre 4 SQ4,Titre 4 SQ5,Titre 4 SQ6,Titre 4 SQ7,Titre 4 SQ8,Titre 4 SQ11,Titre 4 SQ21,Titre 4 SQ31,Titre 4 SQ41,Titre 4 SQ51,Titre 4 SQ61,Titre 4 SQ71"/>
    <w:basedOn w:val="Normal"/>
    <w:next w:val="Corpsdetexte"/>
    <w:link w:val="Titre4Car"/>
    <w:qFormat/>
    <w:rsid w:val="00730440"/>
    <w:pPr>
      <w:keepNext/>
      <w:keepLines/>
      <w:numPr>
        <w:ilvl w:val="3"/>
        <w:numId w:val="1"/>
      </w:numPr>
      <w:tabs>
        <w:tab w:val="clear" w:pos="-992"/>
        <w:tab w:val="num" w:pos="0"/>
      </w:tabs>
      <w:spacing w:before="320" w:after="240"/>
      <w:ind w:left="0" w:hanging="992"/>
      <w:outlineLvl w:val="3"/>
    </w:pPr>
    <w:rPr>
      <w:color w:val="0066A2"/>
      <w:sz w:val="22"/>
    </w:rPr>
  </w:style>
  <w:style w:type="paragraph" w:styleId="Titre5">
    <w:name w:val="heading 5"/>
    <w:aliases w:val="H5,Titre 5 SQ,Titre 5 SQ1,Titre 5 SQ2,Titre 5 SQ3,Titre 5 SQ4,Titre 5 SQ5,Titre 5 SQ6,Titre 5 SQ7,Titre 5 SQ11,Titre 5 SQ21,Titre 5 SQ31,Titre 5 SQ41,Titre 5 SQ51,Titre 5 SQ61,Titre 5 SQ8,Titre 5 SQ12,Titre 5 SQ22,Titre 5 SQ32,Titre 5 SQ42"/>
    <w:basedOn w:val="Normal"/>
    <w:next w:val="Normal"/>
    <w:qFormat/>
    <w:rsid w:val="00730440"/>
    <w:pPr>
      <w:keepNext/>
      <w:keepLines/>
      <w:spacing w:before="480" w:after="240"/>
      <w:outlineLvl w:val="4"/>
    </w:pPr>
    <w:rPr>
      <w:color w:val="0066A2"/>
      <w:sz w:val="22"/>
    </w:rPr>
  </w:style>
  <w:style w:type="paragraph" w:styleId="Titre6">
    <w:name w:val="heading 6"/>
    <w:aliases w:val="Bullet list,H6"/>
    <w:basedOn w:val="Normal"/>
    <w:next w:val="Normal"/>
    <w:qFormat/>
    <w:rsid w:val="00730440"/>
    <w:pPr>
      <w:keepNext/>
      <w:keepLines/>
      <w:spacing w:before="480" w:after="240"/>
      <w:outlineLvl w:val="5"/>
    </w:pPr>
    <w:rPr>
      <w:color w:val="0066A2"/>
      <w:sz w:val="22"/>
    </w:rPr>
  </w:style>
  <w:style w:type="paragraph" w:styleId="Titre7">
    <w:name w:val="heading 7"/>
    <w:basedOn w:val="Normal"/>
    <w:next w:val="Normal"/>
    <w:qFormat/>
    <w:rsid w:val="00730440"/>
    <w:pPr>
      <w:keepNext/>
      <w:keepLines/>
      <w:spacing w:before="480" w:after="240"/>
      <w:outlineLvl w:val="6"/>
    </w:pPr>
    <w:rPr>
      <w:color w:val="0066A2"/>
      <w:sz w:val="22"/>
    </w:rPr>
  </w:style>
  <w:style w:type="paragraph" w:styleId="Titre8">
    <w:name w:val="heading 8"/>
    <w:basedOn w:val="Normal"/>
    <w:next w:val="Normal"/>
    <w:qFormat/>
    <w:rsid w:val="00730440"/>
    <w:pPr>
      <w:keepNext/>
      <w:keepLines/>
      <w:spacing w:before="480" w:after="240"/>
      <w:outlineLvl w:val="7"/>
    </w:pPr>
    <w:rPr>
      <w:color w:val="0066A2"/>
      <w:sz w:val="22"/>
    </w:rPr>
  </w:style>
  <w:style w:type="paragraph" w:styleId="Titre9">
    <w:name w:val="heading 9"/>
    <w:basedOn w:val="Normal"/>
    <w:next w:val="Normal"/>
    <w:qFormat/>
    <w:rsid w:val="00730440"/>
    <w:pPr>
      <w:keepNext/>
      <w:keepLines/>
      <w:spacing w:before="480" w:after="240"/>
      <w:outlineLvl w:val="8"/>
    </w:pPr>
    <w:rPr>
      <w:color w:val="0066A2"/>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rsid w:val="00730440"/>
  </w:style>
  <w:style w:type="paragraph" w:customStyle="1" w:styleId="Appendix">
    <w:name w:val="Appendix"/>
    <w:basedOn w:val="Normal"/>
    <w:next w:val="Corpsdetexte"/>
    <w:semiHidden/>
    <w:rsid w:val="00730440"/>
    <w:pPr>
      <w:keepNext/>
      <w:keepLines/>
      <w:pageBreakBefore/>
      <w:tabs>
        <w:tab w:val="left" w:pos="2268"/>
      </w:tabs>
      <w:spacing w:after="480"/>
      <w:ind w:left="2268" w:hanging="2268"/>
    </w:pPr>
    <w:rPr>
      <w:color w:val="0066A2"/>
      <w:sz w:val="32"/>
    </w:rPr>
  </w:style>
  <w:style w:type="paragraph" w:styleId="Lgende">
    <w:name w:val="caption"/>
    <w:basedOn w:val="Normal"/>
    <w:next w:val="Corpsdetexte"/>
    <w:qFormat/>
    <w:rsid w:val="00730440"/>
    <w:pPr>
      <w:spacing w:before="120" w:after="120"/>
      <w:jc w:val="center"/>
    </w:pPr>
    <w:rPr>
      <w:bCs/>
    </w:rPr>
  </w:style>
  <w:style w:type="paragraph" w:customStyle="1" w:styleId="CustomerQuestion">
    <w:name w:val="Customer Question"/>
    <w:basedOn w:val="Normal"/>
    <w:next w:val="Corpsdetexte"/>
    <w:semiHidden/>
    <w:rsid w:val="00730440"/>
    <w:pPr>
      <w:keepNext/>
      <w:keepLines/>
      <w:pBdr>
        <w:top w:val="single" w:sz="4" w:space="1" w:color="000080"/>
        <w:left w:val="single" w:sz="4" w:space="4" w:color="000080"/>
        <w:bottom w:val="single" w:sz="4" w:space="1" w:color="000080"/>
        <w:right w:val="single" w:sz="4" w:space="4" w:color="000080"/>
      </w:pBdr>
      <w:tabs>
        <w:tab w:val="left" w:pos="0"/>
      </w:tabs>
      <w:ind w:hanging="851"/>
    </w:pPr>
    <w:rPr>
      <w:color w:val="000080"/>
      <w:sz w:val="20"/>
    </w:rPr>
  </w:style>
  <w:style w:type="paragraph" w:customStyle="1" w:styleId="CustomerQuestionNoTOC">
    <w:name w:val="Customer Question No TOC"/>
    <w:basedOn w:val="CustomerQuestion"/>
    <w:next w:val="Corpsdetexte"/>
    <w:semiHidden/>
    <w:rsid w:val="00730440"/>
    <w:pPr>
      <w:tabs>
        <w:tab w:val="clear" w:pos="0"/>
        <w:tab w:val="left" w:pos="709"/>
      </w:tabs>
      <w:ind w:left="709" w:hanging="709"/>
    </w:pPr>
  </w:style>
  <w:style w:type="paragraph" w:customStyle="1" w:styleId="HeadingManagementSummary">
    <w:name w:val="Heading Management Summary"/>
    <w:basedOn w:val="Normal"/>
    <w:next w:val="Corpsdetexte"/>
    <w:semiHidden/>
    <w:rsid w:val="00730440"/>
    <w:pPr>
      <w:keepNext/>
      <w:pageBreakBefore/>
      <w:spacing w:after="480"/>
    </w:pPr>
    <w:rPr>
      <w:color w:val="0066A2"/>
      <w:sz w:val="32"/>
    </w:rPr>
  </w:style>
  <w:style w:type="paragraph" w:customStyle="1" w:styleId="Heading1Custno">
    <w:name w:val="Heading 1 Cust no."/>
    <w:basedOn w:val="Normal"/>
    <w:next w:val="Corpsdetexte"/>
    <w:semiHidden/>
    <w:rsid w:val="00730440"/>
    <w:pPr>
      <w:keepNext/>
      <w:keepLines/>
      <w:tabs>
        <w:tab w:val="left" w:pos="0"/>
      </w:tabs>
      <w:spacing w:before="240" w:after="480"/>
      <w:ind w:hanging="992"/>
    </w:pPr>
    <w:rPr>
      <w:color w:val="0066A2"/>
      <w:sz w:val="32"/>
    </w:rPr>
  </w:style>
  <w:style w:type="paragraph" w:customStyle="1" w:styleId="Heading1AppendixCustNo">
    <w:name w:val="Heading 1 Appendix Cust No."/>
    <w:basedOn w:val="Heading1Custno"/>
    <w:next w:val="Corpsdetexte"/>
    <w:semiHidden/>
    <w:rsid w:val="00730440"/>
  </w:style>
  <w:style w:type="paragraph" w:customStyle="1" w:styleId="Heading1nononotoc">
    <w:name w:val="Heading 1 no no. no toc"/>
    <w:basedOn w:val="Normal"/>
    <w:next w:val="Corpsdetexte"/>
    <w:semiHidden/>
    <w:rsid w:val="00730440"/>
    <w:pPr>
      <w:keepNext/>
      <w:pageBreakBefore/>
      <w:spacing w:after="480"/>
    </w:pPr>
    <w:rPr>
      <w:color w:val="0066A2"/>
      <w:sz w:val="32"/>
    </w:rPr>
  </w:style>
  <w:style w:type="paragraph" w:customStyle="1" w:styleId="Heading2Custno">
    <w:name w:val="Heading 2 Cust no."/>
    <w:basedOn w:val="Normal"/>
    <w:next w:val="Corpsdetexte"/>
    <w:semiHidden/>
    <w:rsid w:val="00730440"/>
    <w:pPr>
      <w:keepNext/>
      <w:keepLines/>
      <w:tabs>
        <w:tab w:val="left" w:pos="0"/>
      </w:tabs>
      <w:spacing w:before="400" w:after="360"/>
      <w:ind w:hanging="992"/>
    </w:pPr>
    <w:rPr>
      <w:color w:val="0066A2"/>
      <w:sz w:val="28"/>
    </w:rPr>
  </w:style>
  <w:style w:type="paragraph" w:customStyle="1" w:styleId="Heading2AppendixCustno">
    <w:name w:val="Heading 2 Appendix Cust no."/>
    <w:basedOn w:val="Heading2Custno"/>
    <w:next w:val="Corpsdetexte"/>
    <w:semiHidden/>
    <w:rsid w:val="00730440"/>
  </w:style>
  <w:style w:type="paragraph" w:customStyle="1" w:styleId="Heading3Custno">
    <w:name w:val="Heading 3 Cust no."/>
    <w:basedOn w:val="Normal"/>
    <w:next w:val="Corpsdetexte"/>
    <w:semiHidden/>
    <w:rsid w:val="00730440"/>
    <w:pPr>
      <w:keepNext/>
      <w:keepLines/>
      <w:tabs>
        <w:tab w:val="left" w:pos="0"/>
      </w:tabs>
      <w:spacing w:before="360" w:after="280"/>
      <w:ind w:hanging="992"/>
    </w:pPr>
    <w:rPr>
      <w:color w:val="0066A2"/>
      <w:sz w:val="26"/>
    </w:rPr>
  </w:style>
  <w:style w:type="paragraph" w:customStyle="1" w:styleId="Heading3AppendixCustno">
    <w:name w:val="Heading 3 Appendix Cust no."/>
    <w:basedOn w:val="Heading3Custno"/>
    <w:next w:val="Corpsdetexte"/>
    <w:semiHidden/>
    <w:rsid w:val="00730440"/>
  </w:style>
  <w:style w:type="paragraph" w:customStyle="1" w:styleId="Heading4Custno">
    <w:name w:val="Heading 4 Cust no."/>
    <w:basedOn w:val="Normal"/>
    <w:next w:val="Corpsdetexte"/>
    <w:semiHidden/>
    <w:rsid w:val="00730440"/>
    <w:pPr>
      <w:keepNext/>
      <w:keepLines/>
      <w:tabs>
        <w:tab w:val="left" w:pos="0"/>
      </w:tabs>
      <w:spacing w:before="320" w:after="240"/>
      <w:ind w:hanging="992"/>
    </w:pPr>
    <w:rPr>
      <w:color w:val="0066A2"/>
      <w:sz w:val="22"/>
    </w:rPr>
  </w:style>
  <w:style w:type="paragraph" w:customStyle="1" w:styleId="Heading4AppendixCustno">
    <w:name w:val="Heading 4 Appendix Cust no."/>
    <w:basedOn w:val="Heading4Custno"/>
    <w:semiHidden/>
    <w:rsid w:val="00730440"/>
  </w:style>
  <w:style w:type="paragraph" w:customStyle="1" w:styleId="HeadingT-1">
    <w:name w:val="Heading T-1"/>
    <w:basedOn w:val="Normal"/>
    <w:next w:val="Corpsdetexte"/>
    <w:semiHidden/>
    <w:rsid w:val="00730440"/>
    <w:pPr>
      <w:keepNext/>
      <w:spacing w:before="240" w:after="80"/>
    </w:pPr>
    <w:rPr>
      <w:caps/>
      <w:color w:val="0066A2"/>
      <w:sz w:val="16"/>
      <w:szCs w:val="16"/>
    </w:rPr>
  </w:style>
  <w:style w:type="paragraph" w:customStyle="1" w:styleId="HeadingT-2">
    <w:name w:val="Heading T-2"/>
    <w:basedOn w:val="HeadingT-1"/>
    <w:next w:val="Normal"/>
    <w:semiHidden/>
    <w:rsid w:val="00730440"/>
    <w:pPr>
      <w:spacing w:before="160" w:after="0"/>
    </w:pPr>
    <w:rPr>
      <w:sz w:val="14"/>
    </w:rPr>
  </w:style>
  <w:style w:type="character" w:styleId="Lienhypertexte">
    <w:name w:val="Hyperlink"/>
    <w:basedOn w:val="Policepardfaut"/>
    <w:rsid w:val="00730440"/>
    <w:rPr>
      <w:color w:val="0000FF"/>
      <w:u w:val="single"/>
    </w:rPr>
  </w:style>
  <w:style w:type="paragraph" w:styleId="TM1">
    <w:name w:val="toc 1"/>
    <w:basedOn w:val="Normal"/>
    <w:next w:val="Normal"/>
    <w:uiPriority w:val="39"/>
    <w:rsid w:val="00730440"/>
    <w:pPr>
      <w:tabs>
        <w:tab w:val="left" w:pos="709"/>
        <w:tab w:val="right" w:leader="dot" w:pos="8957"/>
      </w:tabs>
      <w:spacing w:before="120" w:after="120"/>
      <w:ind w:left="709" w:right="567" w:hanging="709"/>
    </w:pPr>
    <w:rPr>
      <w:noProof/>
      <w:sz w:val="22"/>
    </w:rPr>
  </w:style>
  <w:style w:type="paragraph" w:styleId="TM2">
    <w:name w:val="toc 2"/>
    <w:basedOn w:val="Normal"/>
    <w:next w:val="Normal"/>
    <w:uiPriority w:val="39"/>
    <w:rsid w:val="00730440"/>
    <w:pPr>
      <w:tabs>
        <w:tab w:val="left" w:pos="709"/>
        <w:tab w:val="right" w:leader="dot" w:pos="8957"/>
      </w:tabs>
      <w:spacing w:before="80" w:after="80"/>
      <w:ind w:left="709" w:right="567" w:hanging="709"/>
    </w:pPr>
    <w:rPr>
      <w:noProof/>
      <w:sz w:val="20"/>
    </w:rPr>
  </w:style>
  <w:style w:type="paragraph" w:styleId="TM3">
    <w:name w:val="toc 3"/>
    <w:basedOn w:val="Normal"/>
    <w:next w:val="Normal"/>
    <w:uiPriority w:val="39"/>
    <w:rsid w:val="00730440"/>
    <w:pPr>
      <w:tabs>
        <w:tab w:val="left" w:pos="709"/>
        <w:tab w:val="right" w:leader="dot" w:pos="8957"/>
      </w:tabs>
      <w:ind w:left="709" w:right="567" w:hanging="709"/>
    </w:pPr>
    <w:rPr>
      <w:noProof/>
      <w:sz w:val="20"/>
    </w:rPr>
  </w:style>
  <w:style w:type="paragraph" w:styleId="TM4">
    <w:name w:val="toc 4"/>
    <w:basedOn w:val="Normal"/>
    <w:next w:val="Normal"/>
    <w:semiHidden/>
    <w:rsid w:val="00730440"/>
    <w:pPr>
      <w:tabs>
        <w:tab w:val="right" w:leader="dot" w:pos="7088"/>
      </w:tabs>
      <w:ind w:right="567" w:hanging="851"/>
    </w:pPr>
    <w:rPr>
      <w:noProof/>
      <w:sz w:val="20"/>
    </w:rPr>
  </w:style>
  <w:style w:type="paragraph" w:styleId="TM5">
    <w:name w:val="toc 5"/>
    <w:basedOn w:val="Normal"/>
    <w:next w:val="Normal"/>
    <w:semiHidden/>
    <w:rsid w:val="00730440"/>
    <w:pPr>
      <w:tabs>
        <w:tab w:val="right" w:leader="dot" w:pos="7020"/>
      </w:tabs>
      <w:ind w:right="606" w:hanging="1260"/>
    </w:pPr>
    <w:rPr>
      <w:noProof/>
      <w:sz w:val="20"/>
    </w:rPr>
  </w:style>
  <w:style w:type="paragraph" w:styleId="TM9">
    <w:name w:val="toc 9"/>
    <w:basedOn w:val="Normal"/>
    <w:next w:val="Normal"/>
    <w:uiPriority w:val="39"/>
    <w:rsid w:val="00730440"/>
    <w:pPr>
      <w:tabs>
        <w:tab w:val="right" w:leader="dot" w:pos="8957"/>
      </w:tabs>
      <w:spacing w:before="160" w:after="160"/>
      <w:ind w:left="709" w:right="567"/>
    </w:pPr>
    <w:rPr>
      <w:noProof/>
      <w:sz w:val="22"/>
      <w:szCs w:val="22"/>
    </w:rPr>
  </w:style>
  <w:style w:type="paragraph" w:styleId="TM6">
    <w:name w:val="toc 6"/>
    <w:basedOn w:val="TM9"/>
    <w:next w:val="Normal"/>
    <w:semiHidden/>
    <w:rsid w:val="00730440"/>
    <w:pPr>
      <w:tabs>
        <w:tab w:val="left" w:pos="2126"/>
      </w:tabs>
      <w:spacing w:before="80" w:after="0"/>
      <w:ind w:left="2127" w:hanging="1418"/>
    </w:pPr>
    <w:rPr>
      <w:sz w:val="20"/>
      <w:szCs w:val="20"/>
    </w:rPr>
  </w:style>
  <w:style w:type="paragraph" w:styleId="TM7">
    <w:name w:val="toc 7"/>
    <w:basedOn w:val="Normal"/>
    <w:next w:val="Normal"/>
    <w:semiHidden/>
    <w:rsid w:val="00730440"/>
    <w:pPr>
      <w:tabs>
        <w:tab w:val="left" w:pos="2126"/>
        <w:tab w:val="right" w:leader="dot" w:pos="8959"/>
      </w:tabs>
      <w:ind w:left="2127" w:right="567" w:hanging="1418"/>
    </w:pPr>
    <w:rPr>
      <w:noProof/>
      <w:szCs w:val="18"/>
    </w:rPr>
  </w:style>
  <w:style w:type="paragraph" w:styleId="TM8">
    <w:name w:val="toc 8"/>
    <w:basedOn w:val="Normal"/>
    <w:next w:val="Normal"/>
    <w:semiHidden/>
    <w:rsid w:val="00730440"/>
    <w:pPr>
      <w:tabs>
        <w:tab w:val="left" w:pos="2126"/>
        <w:tab w:val="right" w:leader="dot" w:pos="8959"/>
      </w:tabs>
      <w:spacing w:before="160" w:after="160"/>
      <w:ind w:left="2127" w:right="567" w:hanging="1418"/>
    </w:pPr>
    <w:rPr>
      <w:noProof/>
      <w:sz w:val="22"/>
      <w:szCs w:val="22"/>
    </w:rPr>
  </w:style>
  <w:style w:type="paragraph" w:styleId="En-tte">
    <w:name w:val="header"/>
    <w:basedOn w:val="Normal"/>
    <w:link w:val="En-tteCar"/>
    <w:rsid w:val="00730440"/>
    <w:rPr>
      <w:noProof/>
      <w:sz w:val="16"/>
    </w:rPr>
  </w:style>
  <w:style w:type="paragraph" w:styleId="Listepuces">
    <w:name w:val="List Bullet"/>
    <w:basedOn w:val="Normal"/>
    <w:rsid w:val="00730440"/>
    <w:pPr>
      <w:numPr>
        <w:numId w:val="3"/>
      </w:numPr>
    </w:pPr>
    <w:rPr>
      <w:lang w:eastAsia="en-US"/>
    </w:rPr>
  </w:style>
  <w:style w:type="paragraph" w:styleId="Listepuces2">
    <w:name w:val="List Bullet 2"/>
    <w:basedOn w:val="Normal"/>
    <w:rsid w:val="00730440"/>
    <w:pPr>
      <w:numPr>
        <w:numId w:val="4"/>
      </w:numPr>
    </w:pPr>
    <w:rPr>
      <w:lang w:eastAsia="en-US"/>
    </w:rPr>
  </w:style>
  <w:style w:type="paragraph" w:styleId="Listepuces3">
    <w:name w:val="List Bullet 3"/>
    <w:basedOn w:val="Normal"/>
    <w:rsid w:val="00730440"/>
    <w:pPr>
      <w:numPr>
        <w:numId w:val="5"/>
      </w:numPr>
    </w:pPr>
    <w:rPr>
      <w:lang w:eastAsia="en-US"/>
    </w:rPr>
  </w:style>
  <w:style w:type="paragraph" w:customStyle="1" w:styleId="Picture">
    <w:name w:val="Picture"/>
    <w:basedOn w:val="Corpsdetexte"/>
    <w:next w:val="Corpsdetexte"/>
    <w:semiHidden/>
    <w:rsid w:val="00730440"/>
    <w:pPr>
      <w:jc w:val="center"/>
    </w:pPr>
  </w:style>
  <w:style w:type="paragraph" w:customStyle="1" w:styleId="sysAuthor">
    <w:name w:val="sys Author"/>
    <w:basedOn w:val="Normal"/>
    <w:semiHidden/>
    <w:rsid w:val="00730440"/>
    <w:pPr>
      <w:framePr w:w="6842" w:h="1809" w:hSpace="181" w:wrap="auto" w:vAnchor="page" w:hAnchor="page" w:x="1872" w:y="13609"/>
      <w:tabs>
        <w:tab w:val="left" w:pos="2300"/>
      </w:tabs>
    </w:pPr>
    <w:rPr>
      <w:noProof/>
    </w:rPr>
  </w:style>
  <w:style w:type="paragraph" w:customStyle="1" w:styleId="sysBannerp1">
    <w:name w:val="sys Banner p1"/>
    <w:basedOn w:val="Normal"/>
    <w:semiHidden/>
    <w:rsid w:val="00730440"/>
    <w:pPr>
      <w:framePr w:wrap="around" w:vAnchor="page" w:hAnchor="page" w:x="1815" w:y="11908"/>
    </w:pPr>
  </w:style>
  <w:style w:type="paragraph" w:customStyle="1" w:styleId="sysFooterInitials">
    <w:name w:val="sys Footer Initials"/>
    <w:basedOn w:val="Normal"/>
    <w:next w:val="Normal"/>
    <w:semiHidden/>
    <w:rsid w:val="00730440"/>
    <w:pPr>
      <w:framePr w:w="2552" w:h="567" w:wrap="around" w:vAnchor="text" w:hAnchor="margin" w:xAlign="right" w:y="-396"/>
      <w:pBdr>
        <w:top w:val="single" w:sz="2" w:space="1" w:color="auto"/>
        <w:left w:val="single" w:sz="2" w:space="4" w:color="auto"/>
        <w:bottom w:val="single" w:sz="2" w:space="1" w:color="auto"/>
        <w:right w:val="single" w:sz="2" w:space="4" w:color="auto"/>
      </w:pBdr>
      <w:ind w:right="1418"/>
      <w:jc w:val="center"/>
    </w:pPr>
    <w:rPr>
      <w:noProof/>
      <w:sz w:val="10"/>
    </w:rPr>
  </w:style>
  <w:style w:type="paragraph" w:customStyle="1" w:styleId="sysFooterInitialsClient">
    <w:name w:val="sys Footer Initials Client"/>
    <w:basedOn w:val="Normal"/>
    <w:next w:val="Normal"/>
    <w:semiHidden/>
    <w:rsid w:val="00730440"/>
    <w:pPr>
      <w:framePr w:w="4253" w:h="567" w:wrap="around" w:vAnchor="text" w:hAnchor="margin" w:xAlign="right" w:y="-396"/>
      <w:pBdr>
        <w:top w:val="single" w:sz="2" w:space="1" w:color="auto"/>
        <w:left w:val="single" w:sz="2" w:space="4" w:color="auto"/>
        <w:bottom w:val="single" w:sz="2" w:space="1" w:color="auto"/>
        <w:right w:val="single" w:sz="2" w:space="4" w:color="auto"/>
      </w:pBdr>
      <w:ind w:right="3119"/>
      <w:jc w:val="center"/>
    </w:pPr>
    <w:rPr>
      <w:noProof/>
      <w:sz w:val="10"/>
    </w:rPr>
  </w:style>
  <w:style w:type="paragraph" w:customStyle="1" w:styleId="sysFooterInitialsClientNot">
    <w:name w:val="sys Footer Initials Client Not"/>
    <w:basedOn w:val="Normal"/>
    <w:next w:val="Normal"/>
    <w:semiHidden/>
    <w:rsid w:val="00730440"/>
    <w:pPr>
      <w:framePr w:w="4253" w:h="567" w:wrap="around" w:vAnchor="text" w:hAnchor="margin" w:xAlign="right" w:y="-396"/>
      <w:ind w:right="3119"/>
      <w:jc w:val="center"/>
    </w:pPr>
    <w:rPr>
      <w:noProof/>
      <w:color w:val="FFFFFF"/>
      <w:sz w:val="10"/>
    </w:rPr>
  </w:style>
  <w:style w:type="paragraph" w:customStyle="1" w:styleId="sysFooterInitialsNot">
    <w:name w:val="sys Footer Initials Not"/>
    <w:basedOn w:val="Normal"/>
    <w:next w:val="Normal"/>
    <w:semiHidden/>
    <w:rsid w:val="00730440"/>
    <w:pPr>
      <w:framePr w:w="2552" w:h="567" w:wrap="around" w:vAnchor="text" w:hAnchor="margin" w:xAlign="right" w:y="-396"/>
      <w:ind w:right="1418"/>
      <w:jc w:val="center"/>
    </w:pPr>
    <w:rPr>
      <w:noProof/>
      <w:color w:val="FFFFFF"/>
      <w:sz w:val="10"/>
    </w:rPr>
  </w:style>
  <w:style w:type="paragraph" w:customStyle="1" w:styleId="sysFooterL">
    <w:name w:val="sys Footer L"/>
    <w:basedOn w:val="Normal"/>
    <w:semiHidden/>
    <w:rsid w:val="00730440"/>
    <w:pPr>
      <w:framePr w:hSpace="142" w:vSpace="142" w:wrap="around" w:vAnchor="page" w:hAnchor="page" w:x="1815" w:yAlign="bottom"/>
      <w:spacing w:after="720"/>
    </w:pPr>
    <w:rPr>
      <w:noProof/>
      <w:sz w:val="14"/>
    </w:rPr>
  </w:style>
  <w:style w:type="paragraph" w:styleId="Pieddepage">
    <w:name w:val="footer"/>
    <w:basedOn w:val="Normal"/>
    <w:rsid w:val="00730440"/>
    <w:rPr>
      <w:noProof/>
      <w:sz w:val="14"/>
    </w:rPr>
  </w:style>
  <w:style w:type="paragraph" w:customStyle="1" w:styleId="sysFooterLine">
    <w:name w:val="sys Footer Line"/>
    <w:basedOn w:val="Pieddepage"/>
    <w:semiHidden/>
    <w:rsid w:val="00730440"/>
    <w:pPr>
      <w:pBdr>
        <w:top w:val="single" w:sz="4" w:space="1" w:color="000000"/>
      </w:pBdr>
    </w:pPr>
  </w:style>
  <w:style w:type="paragraph" w:customStyle="1" w:styleId="sysHeaderLinePortrait">
    <w:name w:val="sys Header Line Portrait"/>
    <w:basedOn w:val="Normal"/>
    <w:next w:val="Corpsdetexte"/>
    <w:semiHidden/>
    <w:rsid w:val="00730440"/>
    <w:pPr>
      <w:framePr w:w="8959" w:hSpace="181" w:vSpace="181" w:wrap="around" w:vAnchor="text" w:hAnchor="page" w:x="1815" w:y="766"/>
      <w:pBdr>
        <w:top w:val="single" w:sz="4" w:space="1" w:color="000000"/>
      </w:pBdr>
    </w:pPr>
  </w:style>
  <w:style w:type="paragraph" w:customStyle="1" w:styleId="sysFooterLinePortrait">
    <w:name w:val="sys Footer Line Portrait"/>
    <w:basedOn w:val="sysHeaderLinePortrait"/>
    <w:semiHidden/>
    <w:rsid w:val="00730440"/>
    <w:pPr>
      <w:framePr w:hSpace="142" w:vSpace="142" w:wrap="around" w:y="-453"/>
    </w:pPr>
  </w:style>
  <w:style w:type="paragraph" w:customStyle="1" w:styleId="sysFooterLineLandscape">
    <w:name w:val="sys Footer Line Landscape"/>
    <w:basedOn w:val="sysFooterLinePortrait"/>
    <w:semiHidden/>
    <w:rsid w:val="00730440"/>
    <w:pPr>
      <w:framePr w:w="13892" w:wrap="around"/>
    </w:pPr>
  </w:style>
  <w:style w:type="paragraph" w:customStyle="1" w:styleId="sysFooterR">
    <w:name w:val="sys Footer R"/>
    <w:basedOn w:val="Normal"/>
    <w:semiHidden/>
    <w:rsid w:val="00730440"/>
    <w:pPr>
      <w:framePr w:w="907" w:hSpace="142" w:vSpace="142" w:wrap="around" w:vAnchor="page" w:hAnchor="margin" w:xAlign="right" w:yAlign="bottom"/>
      <w:spacing w:after="900"/>
      <w:jc w:val="right"/>
    </w:pPr>
    <w:rPr>
      <w:noProof/>
      <w:sz w:val="14"/>
    </w:rPr>
  </w:style>
  <w:style w:type="paragraph" w:customStyle="1" w:styleId="sysHeader">
    <w:name w:val="sys Header"/>
    <w:basedOn w:val="En-tte"/>
    <w:semiHidden/>
    <w:rsid w:val="00730440"/>
    <w:pPr>
      <w:framePr w:w="2552" w:wrap="around" w:vAnchor="text" w:hAnchor="margin" w:y="1"/>
    </w:pPr>
  </w:style>
  <w:style w:type="paragraph" w:customStyle="1" w:styleId="sysHeaderC">
    <w:name w:val="sys Header C"/>
    <w:basedOn w:val="sysHeader"/>
    <w:semiHidden/>
    <w:rsid w:val="00730440"/>
    <w:pPr>
      <w:framePr w:w="1985" w:wrap="around" w:xAlign="center"/>
      <w:jc w:val="center"/>
    </w:pPr>
  </w:style>
  <w:style w:type="paragraph" w:customStyle="1" w:styleId="sysHeaderL">
    <w:name w:val="sys Header L"/>
    <w:basedOn w:val="sysHeader"/>
    <w:semiHidden/>
    <w:rsid w:val="00730440"/>
    <w:pPr>
      <w:framePr w:h="624" w:hRule="exact" w:wrap="around" w:y="58"/>
    </w:pPr>
  </w:style>
  <w:style w:type="paragraph" w:customStyle="1" w:styleId="sysHeaderLineLandscape">
    <w:name w:val="sys Header Line Landscape"/>
    <w:basedOn w:val="sysHeaderLinePortrait"/>
    <w:semiHidden/>
    <w:rsid w:val="00730440"/>
    <w:pPr>
      <w:framePr w:w="13892" w:hSpace="142" w:vSpace="142" w:wrap="around"/>
    </w:pPr>
  </w:style>
  <w:style w:type="paragraph" w:customStyle="1" w:styleId="sysHeaderR">
    <w:name w:val="sys Header R"/>
    <w:basedOn w:val="sysHeader"/>
    <w:semiHidden/>
    <w:rsid w:val="00730440"/>
    <w:pPr>
      <w:framePr w:wrap="around" w:xAlign="right"/>
      <w:jc w:val="right"/>
    </w:pPr>
  </w:style>
  <w:style w:type="paragraph" w:customStyle="1" w:styleId="sysLogop1AWL">
    <w:name w:val="sys Logo p1 AWL"/>
    <w:basedOn w:val="sysLogop1"/>
    <w:semiHidden/>
    <w:rsid w:val="00730440"/>
    <w:pPr>
      <w:framePr w:wrap="notBeside"/>
    </w:pPr>
  </w:style>
  <w:style w:type="paragraph" w:customStyle="1" w:styleId="sysLogop1">
    <w:name w:val="sys Logo p1"/>
    <w:basedOn w:val="Normal"/>
    <w:semiHidden/>
    <w:rsid w:val="00730440"/>
    <w:pPr>
      <w:framePr w:w="3402" w:h="1985" w:hSpace="181" w:wrap="notBeside" w:vAnchor="page" w:hAnchor="page" w:x="7089" w:y="1135" w:anchorLock="1"/>
    </w:pPr>
  </w:style>
  <w:style w:type="paragraph" w:styleId="Textedebulles">
    <w:name w:val="Balloon Text"/>
    <w:basedOn w:val="Normal"/>
    <w:link w:val="TextedebullesCar"/>
    <w:uiPriority w:val="99"/>
    <w:rsid w:val="002C670C"/>
    <w:rPr>
      <w:rFonts w:ascii="Tahoma" w:hAnsi="Tahoma" w:cs="Tahoma"/>
      <w:sz w:val="16"/>
      <w:szCs w:val="16"/>
    </w:rPr>
  </w:style>
  <w:style w:type="paragraph" w:customStyle="1" w:styleId="sysSmall">
    <w:name w:val="sys Small"/>
    <w:basedOn w:val="Normal"/>
    <w:semiHidden/>
    <w:rsid w:val="00730440"/>
    <w:pPr>
      <w:spacing w:line="20" w:lineRule="exact"/>
    </w:pPr>
  </w:style>
  <w:style w:type="paragraph" w:customStyle="1" w:styleId="sysTitle">
    <w:name w:val="sys Title"/>
    <w:basedOn w:val="Normal"/>
    <w:semiHidden/>
    <w:rsid w:val="00730440"/>
    <w:pPr>
      <w:framePr w:w="4649" w:h="1247" w:hRule="exact" w:hSpace="142" w:vSpace="142" w:wrap="notBeside" w:vAnchor="page" w:hAnchor="page" w:x="1532" w:y="3687"/>
      <w:pBdr>
        <w:top w:val="single" w:sz="48" w:space="1" w:color="0066A2"/>
      </w:pBdr>
      <w:spacing w:line="360" w:lineRule="auto"/>
    </w:pPr>
    <w:rPr>
      <w:noProof/>
      <w:sz w:val="22"/>
    </w:rPr>
  </w:style>
  <w:style w:type="paragraph" w:customStyle="1" w:styleId="sysTitlepagefooter">
    <w:name w:val="sys Title page footer"/>
    <w:basedOn w:val="Normal"/>
    <w:semiHidden/>
    <w:rsid w:val="00730440"/>
    <w:pPr>
      <w:framePr w:hSpace="142" w:vSpace="142" w:wrap="around" w:hAnchor="page" w:x="1815" w:yAlign="bottom"/>
    </w:pPr>
    <w:rPr>
      <w:noProof/>
      <w:sz w:val="14"/>
    </w:rPr>
  </w:style>
  <w:style w:type="table" w:styleId="Grilledutableau">
    <w:name w:val="Table Grid"/>
    <w:basedOn w:val="TableauNormal"/>
    <w:rsid w:val="00730440"/>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semiHidden/>
    <w:rsid w:val="00730440"/>
    <w:pPr>
      <w:spacing w:before="20" w:after="20"/>
    </w:pPr>
    <w:rPr>
      <w:sz w:val="16"/>
      <w:lang w:eastAsia="en-US"/>
    </w:rPr>
  </w:style>
  <w:style w:type="paragraph" w:customStyle="1" w:styleId="Tablebodytextbold">
    <w:name w:val="Table body text bold"/>
    <w:basedOn w:val="Normal"/>
    <w:semiHidden/>
    <w:rsid w:val="00730440"/>
  </w:style>
  <w:style w:type="paragraph" w:customStyle="1" w:styleId="TableLabel">
    <w:name w:val="Table Label"/>
    <w:basedOn w:val="Normal"/>
    <w:semiHidden/>
    <w:rsid w:val="00730440"/>
    <w:rPr>
      <w:b/>
      <w:color w:val="FFFFFF"/>
      <w:sz w:val="16"/>
      <w:lang w:eastAsia="en-US"/>
    </w:rPr>
  </w:style>
  <w:style w:type="paragraph" w:customStyle="1" w:styleId="TableText">
    <w:name w:val="Table Text"/>
    <w:basedOn w:val="Normal"/>
    <w:semiHidden/>
    <w:rsid w:val="00730440"/>
    <w:rPr>
      <w:sz w:val="16"/>
      <w:szCs w:val="24"/>
    </w:rPr>
  </w:style>
  <w:style w:type="paragraph" w:customStyle="1" w:styleId="TemporaryText">
    <w:name w:val="Temporary Text"/>
    <w:basedOn w:val="Normal"/>
    <w:next w:val="Corpsdetexte"/>
    <w:semiHidden/>
    <w:rsid w:val="00730440"/>
    <w:rPr>
      <w:b/>
      <w:color w:val="FF0000"/>
      <w:sz w:val="22"/>
    </w:rPr>
  </w:style>
  <w:style w:type="paragraph" w:customStyle="1" w:styleId="Textinmargin">
    <w:name w:val="Text in margin"/>
    <w:basedOn w:val="Normal"/>
    <w:next w:val="Corpsdetexte"/>
    <w:semiHidden/>
    <w:rsid w:val="00730440"/>
    <w:pPr>
      <w:keepNext/>
      <w:framePr w:w="2552" w:hSpace="142" w:vSpace="142" w:wrap="around" w:vAnchor="text" w:hAnchor="page" w:x="852" w:y="1"/>
      <w:pBdr>
        <w:top w:val="single" w:sz="4" w:space="3" w:color="FFFF00"/>
        <w:left w:val="single" w:sz="4" w:space="3" w:color="FFFF00"/>
        <w:bottom w:val="single" w:sz="4" w:space="3" w:color="FFFF00"/>
        <w:right w:val="single" w:sz="4" w:space="3" w:color="FFFF00"/>
      </w:pBdr>
      <w:shd w:val="pct40" w:color="FFFF00" w:fill="auto"/>
    </w:pPr>
  </w:style>
  <w:style w:type="paragraph" w:styleId="Titre">
    <w:name w:val="Title"/>
    <w:basedOn w:val="Normal"/>
    <w:link w:val="TitreCar"/>
    <w:qFormat/>
    <w:rsid w:val="00730440"/>
    <w:pPr>
      <w:spacing w:before="240" w:after="60"/>
      <w:jc w:val="center"/>
      <w:outlineLvl w:val="0"/>
    </w:pPr>
    <w:rPr>
      <w:rFonts w:cs="Arial"/>
      <w:b/>
      <w:bCs/>
      <w:kern w:val="28"/>
      <w:sz w:val="28"/>
      <w:szCs w:val="32"/>
    </w:rPr>
  </w:style>
  <w:style w:type="character" w:styleId="Appelnotedebasdep">
    <w:name w:val="footnote reference"/>
    <w:basedOn w:val="Policepardfaut"/>
    <w:semiHidden/>
    <w:rsid w:val="00730440"/>
    <w:rPr>
      <w:rFonts w:ascii="Verdana" w:hAnsi="Verdana"/>
      <w:sz w:val="18"/>
      <w:vertAlign w:val="superscript"/>
    </w:rPr>
  </w:style>
  <w:style w:type="paragraph" w:styleId="Notedebasdepage">
    <w:name w:val="footnote text"/>
    <w:basedOn w:val="Normal"/>
    <w:link w:val="NotedebasdepageCar"/>
    <w:rsid w:val="00730440"/>
    <w:pPr>
      <w:ind w:left="142" w:hanging="142"/>
    </w:pPr>
    <w:rPr>
      <w:sz w:val="14"/>
    </w:rPr>
  </w:style>
  <w:style w:type="paragraph" w:customStyle="1" w:styleId="GreyTextBox">
    <w:name w:val="Grey Text Box"/>
    <w:basedOn w:val="Normal"/>
    <w:next w:val="Normal"/>
    <w:semiHidden/>
    <w:rsid w:val="00730440"/>
    <w:pPr>
      <w:framePr w:w="2552" w:wrap="around" w:vAnchor="text" w:hAnchor="margin" w:x="143" w:y="1"/>
      <w:pBdr>
        <w:top w:val="single" w:sz="48" w:space="1" w:color="D2D2D2"/>
        <w:left w:val="single" w:sz="48" w:space="4" w:color="D2D2D2"/>
        <w:bottom w:val="single" w:sz="48" w:space="1" w:color="D2D2D2"/>
        <w:right w:val="single" w:sz="48" w:space="4" w:color="D2D2D2"/>
      </w:pBdr>
      <w:shd w:val="clear" w:color="auto" w:fill="D2D2D2"/>
      <w:ind w:left="79" w:right="284"/>
    </w:pPr>
    <w:rPr>
      <w:position w:val="-18"/>
    </w:rPr>
  </w:style>
  <w:style w:type="paragraph" w:customStyle="1" w:styleId="GreyTextBoxRight">
    <w:name w:val="Grey Text Box Right"/>
    <w:basedOn w:val="GreyTextBox"/>
    <w:next w:val="Normal"/>
    <w:semiHidden/>
    <w:rsid w:val="00730440"/>
    <w:pPr>
      <w:framePr w:wrap="around" w:xAlign="right"/>
      <w:ind w:left="284" w:right="79"/>
    </w:pPr>
  </w:style>
  <w:style w:type="paragraph" w:customStyle="1" w:styleId="sysHeaderROlympic">
    <w:name w:val="sys Header R Olympic"/>
    <w:basedOn w:val="sysHeaderR"/>
    <w:semiHidden/>
    <w:rsid w:val="00730440"/>
    <w:pPr>
      <w:framePr w:wrap="around" w:y="58"/>
    </w:pPr>
  </w:style>
  <w:style w:type="paragraph" w:customStyle="1" w:styleId="sysHeaderLOlympic">
    <w:name w:val="sys Header L Olympic"/>
    <w:basedOn w:val="sysHeaderL"/>
    <w:semiHidden/>
    <w:rsid w:val="00730440"/>
    <w:pPr>
      <w:framePr w:wrap="around" w:y="285"/>
    </w:pPr>
  </w:style>
  <w:style w:type="paragraph" w:customStyle="1" w:styleId="sysHeaderCOlympic">
    <w:name w:val="sys Header C Olympic"/>
    <w:basedOn w:val="sysHeaderC"/>
    <w:semiHidden/>
    <w:rsid w:val="00730440"/>
    <w:pPr>
      <w:framePr w:wrap="around" w:y="228"/>
    </w:pPr>
  </w:style>
  <w:style w:type="paragraph" w:customStyle="1" w:styleId="TableListbullet">
    <w:name w:val="Table List bullet"/>
    <w:basedOn w:val="Normal"/>
    <w:rsid w:val="00730440"/>
    <w:pPr>
      <w:numPr>
        <w:numId w:val="2"/>
      </w:numPr>
      <w:spacing w:before="20" w:after="20"/>
    </w:pPr>
    <w:rPr>
      <w:sz w:val="16"/>
    </w:rPr>
  </w:style>
  <w:style w:type="paragraph" w:customStyle="1" w:styleId="TableListbullet2">
    <w:name w:val="Table List bullet 2"/>
    <w:basedOn w:val="Normal"/>
    <w:rsid w:val="00730440"/>
    <w:pPr>
      <w:numPr>
        <w:numId w:val="6"/>
      </w:numPr>
      <w:spacing w:before="20" w:after="20"/>
    </w:pPr>
    <w:rPr>
      <w:sz w:val="16"/>
    </w:rPr>
  </w:style>
  <w:style w:type="paragraph" w:customStyle="1" w:styleId="TableListbullet3">
    <w:name w:val="Table List bullet 3"/>
    <w:basedOn w:val="Normal"/>
    <w:rsid w:val="00730440"/>
    <w:pPr>
      <w:numPr>
        <w:numId w:val="7"/>
      </w:numPr>
      <w:spacing w:before="20" w:after="20"/>
    </w:pPr>
    <w:rPr>
      <w:sz w:val="16"/>
    </w:rPr>
  </w:style>
  <w:style w:type="paragraph" w:customStyle="1" w:styleId="TableHeader">
    <w:name w:val="Table Header"/>
    <w:basedOn w:val="Normal"/>
    <w:semiHidden/>
    <w:rsid w:val="00730440"/>
    <w:pPr>
      <w:spacing w:after="43"/>
    </w:pPr>
    <w:rPr>
      <w:b/>
      <w:color w:val="FFFFFF"/>
      <w:szCs w:val="16"/>
      <w:lang w:eastAsia="en-US"/>
    </w:rPr>
  </w:style>
  <w:style w:type="character" w:customStyle="1" w:styleId="TextedebullesCar">
    <w:name w:val="Texte de bulles Car"/>
    <w:basedOn w:val="Policepardfaut"/>
    <w:link w:val="Textedebulles"/>
    <w:uiPriority w:val="99"/>
    <w:rsid w:val="002C670C"/>
    <w:rPr>
      <w:rFonts w:ascii="Tahoma" w:hAnsi="Tahoma" w:cs="Tahoma"/>
      <w:sz w:val="16"/>
      <w:szCs w:val="16"/>
      <w:lang w:val="en-US" w:eastAsia="nl-NL"/>
    </w:rPr>
  </w:style>
  <w:style w:type="paragraph" w:customStyle="1" w:styleId="Heading0">
    <w:name w:val="Heading 0"/>
    <w:basedOn w:val="Titre1"/>
    <w:next w:val="Corpsdetexte"/>
    <w:semiHidden/>
    <w:rsid w:val="00C461A7"/>
    <w:pPr>
      <w:keepLines w:val="0"/>
      <w:spacing w:after="160"/>
      <w:outlineLvl w:val="9"/>
    </w:pPr>
    <w:rPr>
      <w:b/>
      <w:sz w:val="26"/>
      <w:szCs w:val="26"/>
      <w:lang w:eastAsia="en-US"/>
    </w:rPr>
  </w:style>
  <w:style w:type="character" w:customStyle="1" w:styleId="syshidden">
    <w:name w:val="sys hidden"/>
    <w:basedOn w:val="Policepardfaut"/>
    <w:semiHidden/>
    <w:rsid w:val="00730440"/>
    <w:rPr>
      <w:vanish/>
    </w:rPr>
  </w:style>
  <w:style w:type="paragraph" w:customStyle="1" w:styleId="sysCopyright">
    <w:name w:val="sys Copyright"/>
    <w:basedOn w:val="Normal"/>
    <w:semiHidden/>
    <w:rsid w:val="00C461A7"/>
    <w:pPr>
      <w:framePr w:hSpace="142" w:vSpace="142" w:wrap="around" w:vAnchor="page" w:hAnchor="text" w:yAlign="bottom"/>
      <w:spacing w:after="840"/>
    </w:pPr>
    <w:rPr>
      <w:noProof/>
      <w:sz w:val="14"/>
      <w:lang w:eastAsia="en-US"/>
    </w:rPr>
  </w:style>
  <w:style w:type="paragraph" w:customStyle="1" w:styleId="sysDocStatistics">
    <w:name w:val="sys Doc Statistics"/>
    <w:basedOn w:val="Normal"/>
    <w:semiHidden/>
    <w:rsid w:val="00C461A7"/>
    <w:pPr>
      <w:tabs>
        <w:tab w:val="right" w:pos="3119"/>
      </w:tabs>
      <w:ind w:left="3260" w:hanging="3260"/>
    </w:pPr>
    <w:rPr>
      <w:noProof/>
      <w:lang w:eastAsia="en-US"/>
    </w:rPr>
  </w:style>
  <w:style w:type="paragraph" w:customStyle="1" w:styleId="sysDocStatisticsOwner">
    <w:name w:val="sys Doc Statistics Owner"/>
    <w:basedOn w:val="sysDocStatistics"/>
    <w:semiHidden/>
    <w:rsid w:val="00C461A7"/>
    <w:pPr>
      <w:tabs>
        <w:tab w:val="left" w:pos="5670"/>
      </w:tabs>
      <w:spacing w:before="480"/>
    </w:pPr>
  </w:style>
  <w:style w:type="character" w:customStyle="1" w:styleId="sysDocStatisticslbl">
    <w:name w:val="sys Doc Statistics lbl"/>
    <w:basedOn w:val="Policepardfaut"/>
    <w:semiHidden/>
    <w:rsid w:val="00C461A7"/>
    <w:rPr>
      <w:rFonts w:ascii="Verdana" w:hAnsi="Verdana"/>
      <w:b/>
      <w:smallCaps/>
      <w:spacing w:val="0"/>
    </w:rPr>
  </w:style>
  <w:style w:type="paragraph" w:customStyle="1" w:styleId="sysFooter2L">
    <w:name w:val="sys Footer 2 L"/>
    <w:basedOn w:val="Pieddepage"/>
    <w:semiHidden/>
    <w:rsid w:val="00C461A7"/>
    <w:pPr>
      <w:framePr w:hSpace="142" w:vSpace="142" w:wrap="notBeside" w:vAnchor="text" w:hAnchor="text" w:y="1"/>
    </w:pPr>
    <w:rPr>
      <w:b/>
      <w:sz w:val="12"/>
      <w:szCs w:val="16"/>
      <w:lang w:eastAsia="en-US"/>
    </w:rPr>
  </w:style>
  <w:style w:type="paragraph" w:customStyle="1" w:styleId="sysHeaders2L">
    <w:name w:val="sys Header s2 L"/>
    <w:basedOn w:val="En-tte"/>
    <w:semiHidden/>
    <w:rsid w:val="00C461A7"/>
    <w:pPr>
      <w:framePr w:wrap="around" w:vAnchor="text" w:hAnchor="text" w:y="1"/>
      <w:spacing w:before="120"/>
    </w:pPr>
    <w:rPr>
      <w:sz w:val="14"/>
      <w:lang w:eastAsia="en-US"/>
    </w:rPr>
  </w:style>
  <w:style w:type="paragraph" w:customStyle="1" w:styleId="sysHeaders2C">
    <w:name w:val="sys Header s2 C"/>
    <w:basedOn w:val="sysHeaders2L"/>
    <w:semiHidden/>
    <w:rsid w:val="00C461A7"/>
    <w:pPr>
      <w:framePr w:wrap="around" w:xAlign="center"/>
      <w:jc w:val="center"/>
    </w:pPr>
  </w:style>
  <w:style w:type="paragraph" w:customStyle="1" w:styleId="sysHeaders2R">
    <w:name w:val="sys Header s2 R"/>
    <w:basedOn w:val="sysHeaders2L"/>
    <w:semiHidden/>
    <w:rsid w:val="00C461A7"/>
    <w:pPr>
      <w:framePr w:wrap="around" w:xAlign="right"/>
      <w:ind w:right="28"/>
      <w:jc w:val="right"/>
    </w:pPr>
  </w:style>
  <w:style w:type="paragraph" w:customStyle="1" w:styleId="Heading0Custno">
    <w:name w:val="Heading 0 Cust no."/>
    <w:basedOn w:val="Titre1"/>
    <w:next w:val="Corpsdetexte"/>
    <w:semiHidden/>
    <w:rsid w:val="00C461A7"/>
    <w:pPr>
      <w:keepLines w:val="0"/>
      <w:numPr>
        <w:numId w:val="0"/>
      </w:numPr>
      <w:tabs>
        <w:tab w:val="left" w:pos="0"/>
      </w:tabs>
      <w:spacing w:after="160"/>
      <w:ind w:hanging="403"/>
    </w:pPr>
    <w:rPr>
      <w:b/>
      <w:sz w:val="26"/>
      <w:szCs w:val="26"/>
      <w:lang w:eastAsia="en-US"/>
    </w:rPr>
  </w:style>
  <w:style w:type="character" w:customStyle="1" w:styleId="sysHeaderLable">
    <w:name w:val="sys Header Lable"/>
    <w:basedOn w:val="Policepardfaut"/>
    <w:semiHidden/>
    <w:rsid w:val="00C461A7"/>
    <w:rPr>
      <w:rFonts w:ascii="Verdana" w:hAnsi="Verdana"/>
      <w:b/>
      <w:spacing w:val="0"/>
      <w:sz w:val="14"/>
      <w:szCs w:val="16"/>
    </w:rPr>
  </w:style>
  <w:style w:type="character" w:styleId="Numrodepage">
    <w:name w:val="page number"/>
    <w:basedOn w:val="Policepardfaut"/>
    <w:rsid w:val="00C461A7"/>
    <w:rPr>
      <w:rFonts w:ascii="Times New Roman" w:hAnsi="Times New Roman"/>
      <w:b/>
      <w:spacing w:val="0"/>
      <w:sz w:val="14"/>
      <w:szCs w:val="14"/>
      <w:vertAlign w:val="baseline"/>
    </w:rPr>
  </w:style>
  <w:style w:type="paragraph" w:customStyle="1" w:styleId="Part">
    <w:name w:val="Part"/>
    <w:basedOn w:val="Titre1"/>
    <w:next w:val="Corpsdetexte"/>
    <w:semiHidden/>
    <w:rsid w:val="00C461A7"/>
    <w:pPr>
      <w:keepLines w:val="0"/>
      <w:pageBreakBefore w:val="0"/>
      <w:numPr>
        <w:numId w:val="0"/>
      </w:numPr>
      <w:tabs>
        <w:tab w:val="num" w:pos="0"/>
      </w:tabs>
      <w:spacing w:after="240"/>
    </w:pPr>
    <w:rPr>
      <w:b/>
      <w:sz w:val="26"/>
      <w:szCs w:val="26"/>
      <w:lang w:eastAsia="en-US"/>
    </w:rPr>
  </w:style>
  <w:style w:type="paragraph" w:customStyle="1" w:styleId="sysHidden0">
    <w:name w:val="sys Hidden"/>
    <w:basedOn w:val="Normal"/>
    <w:semiHidden/>
    <w:rsid w:val="00C461A7"/>
    <w:rPr>
      <w:vanish/>
      <w:lang w:eastAsia="en-US"/>
    </w:rPr>
  </w:style>
  <w:style w:type="paragraph" w:customStyle="1" w:styleId="sysHeaderField">
    <w:name w:val="sys HeaderField"/>
    <w:basedOn w:val="sysHidden0"/>
    <w:semiHidden/>
    <w:rsid w:val="00C461A7"/>
  </w:style>
  <w:style w:type="paragraph" w:customStyle="1" w:styleId="sysPageOfPages">
    <w:name w:val="sys PageOfPages"/>
    <w:basedOn w:val="sysHidden0"/>
    <w:semiHidden/>
    <w:rsid w:val="00C461A7"/>
  </w:style>
  <w:style w:type="paragraph" w:customStyle="1" w:styleId="sysClass">
    <w:name w:val="sys Class"/>
    <w:basedOn w:val="Normal"/>
    <w:semiHidden/>
    <w:rsid w:val="00C461A7"/>
    <w:pPr>
      <w:framePr w:w="3969" w:hSpace="181" w:wrap="notBeside" w:vAnchor="page" w:hAnchor="text" w:y="1231"/>
    </w:pPr>
    <w:rPr>
      <w:b/>
      <w:caps/>
      <w:sz w:val="16"/>
      <w:szCs w:val="18"/>
      <w:lang w:eastAsia="en-US"/>
    </w:rPr>
  </w:style>
  <w:style w:type="paragraph" w:customStyle="1" w:styleId="sysWordMark">
    <w:name w:val="sys WordMark"/>
    <w:basedOn w:val="Normal"/>
    <w:semiHidden/>
    <w:rsid w:val="00C461A7"/>
    <w:pPr>
      <w:framePr w:w="1304" w:hSpace="142" w:vSpace="142" w:wrap="around" w:vAnchor="page" w:hAnchor="text" w:xAlign="right" w:y="1248"/>
      <w:spacing w:line="284" w:lineRule="atLeast"/>
      <w:jc w:val="right"/>
    </w:pPr>
    <w:rPr>
      <w:lang w:eastAsia="en-US"/>
    </w:rPr>
  </w:style>
  <w:style w:type="paragraph" w:customStyle="1" w:styleId="Titlecd">
    <w:name w:val="Title cd"/>
    <w:basedOn w:val="Titre"/>
    <w:semiHidden/>
    <w:rsid w:val="00C461A7"/>
    <w:pPr>
      <w:framePr w:hSpace="142" w:vSpace="142" w:wrap="notBeside" w:vAnchor="page" w:hAnchor="margin" w:y="2813"/>
      <w:spacing w:before="0" w:after="0" w:line="360" w:lineRule="auto"/>
      <w:jc w:val="left"/>
      <w:outlineLvl w:val="9"/>
    </w:pPr>
    <w:rPr>
      <w:rFonts w:cs="Times New Roman"/>
      <w:b w:val="0"/>
      <w:bCs w:val="0"/>
      <w:caps/>
      <w:kern w:val="0"/>
      <w:sz w:val="18"/>
      <w:szCs w:val="20"/>
      <w:lang w:eastAsia="en-US"/>
    </w:rPr>
  </w:style>
  <w:style w:type="paragraph" w:customStyle="1" w:styleId="sysFooter2">
    <w:name w:val="sys Footer 2"/>
    <w:basedOn w:val="Pieddepage"/>
    <w:semiHidden/>
    <w:rsid w:val="00C461A7"/>
    <w:rPr>
      <w:b/>
      <w:sz w:val="12"/>
      <w:szCs w:val="12"/>
      <w:lang w:eastAsia="en-US"/>
    </w:rPr>
  </w:style>
  <w:style w:type="paragraph" w:customStyle="1" w:styleId="sysFooter2C">
    <w:name w:val="sys Footer 2 C"/>
    <w:basedOn w:val="sysFooter2L"/>
    <w:semiHidden/>
    <w:rsid w:val="00C461A7"/>
    <w:pPr>
      <w:framePr w:wrap="notBeside" w:xAlign="center"/>
    </w:pPr>
  </w:style>
  <w:style w:type="paragraph" w:customStyle="1" w:styleId="sysFooter2R">
    <w:name w:val="sys Footer 2 R"/>
    <w:basedOn w:val="sysFooter2L"/>
    <w:semiHidden/>
    <w:rsid w:val="00C461A7"/>
    <w:pPr>
      <w:framePr w:wrap="notBeside" w:xAlign="right"/>
      <w:ind w:right="28"/>
    </w:pPr>
  </w:style>
  <w:style w:type="paragraph" w:customStyle="1" w:styleId="sysFooter2Line">
    <w:name w:val="sys Footer 2 Line"/>
    <w:basedOn w:val="sysFooter2"/>
    <w:semiHidden/>
    <w:rsid w:val="00C461A7"/>
    <w:pPr>
      <w:pBdr>
        <w:bottom w:val="single" w:sz="6" w:space="1" w:color="000000"/>
      </w:pBdr>
      <w:spacing w:after="60"/>
    </w:pPr>
  </w:style>
  <w:style w:type="paragraph" w:customStyle="1" w:styleId="sysMAT">
    <w:name w:val="sys MAT"/>
    <w:basedOn w:val="sysCopyright"/>
    <w:semiHidden/>
    <w:rsid w:val="00C461A7"/>
    <w:pPr>
      <w:framePr w:wrap="around"/>
      <w:spacing w:after="600"/>
    </w:pPr>
  </w:style>
  <w:style w:type="paragraph" w:customStyle="1" w:styleId="sysLbl">
    <w:name w:val="sys Lbl"/>
    <w:basedOn w:val="Normal"/>
    <w:semiHidden/>
    <w:rsid w:val="00C461A7"/>
    <w:rPr>
      <w:b/>
      <w:smallCaps/>
      <w:color w:val="FFFFFF"/>
      <w:sz w:val="16"/>
      <w:szCs w:val="18"/>
      <w:lang w:eastAsia="en-US"/>
    </w:rPr>
  </w:style>
  <w:style w:type="paragraph" w:customStyle="1" w:styleId="sysHeaderLinebelow">
    <w:name w:val="sys Header Line below"/>
    <w:basedOn w:val="En-tte"/>
    <w:semiHidden/>
    <w:rsid w:val="00C461A7"/>
    <w:pPr>
      <w:pBdr>
        <w:bottom w:val="single" w:sz="4" w:space="1" w:color="000000"/>
      </w:pBdr>
    </w:pPr>
    <w:rPr>
      <w:sz w:val="14"/>
      <w:lang w:eastAsia="en-US"/>
    </w:rPr>
  </w:style>
  <w:style w:type="paragraph" w:customStyle="1" w:styleId="sysMATHeader">
    <w:name w:val="sys MAT Header"/>
    <w:basedOn w:val="Normal"/>
    <w:semiHidden/>
    <w:rsid w:val="00C461A7"/>
    <w:rPr>
      <w:color w:val="FFFFFF"/>
      <w:lang w:eastAsia="en-US"/>
    </w:rPr>
  </w:style>
  <w:style w:type="character" w:customStyle="1" w:styleId="smallcaps">
    <w:name w:val="small caps"/>
    <w:basedOn w:val="Policepardfaut"/>
    <w:semiHidden/>
    <w:rsid w:val="00C461A7"/>
    <w:rPr>
      <w:smallCaps/>
    </w:rPr>
  </w:style>
  <w:style w:type="paragraph" w:customStyle="1" w:styleId="sysMATText">
    <w:name w:val="sys MAT Text"/>
    <w:basedOn w:val="Normal"/>
    <w:semiHidden/>
    <w:rsid w:val="00C461A7"/>
    <w:rPr>
      <w:sz w:val="16"/>
      <w:lang w:eastAsia="en-US"/>
    </w:rPr>
  </w:style>
  <w:style w:type="paragraph" w:customStyle="1" w:styleId="sysWordMarkAC">
    <w:name w:val="sys WordMark AC"/>
    <w:basedOn w:val="sysWordMark"/>
    <w:semiHidden/>
    <w:rsid w:val="00C461A7"/>
    <w:pPr>
      <w:framePr w:w="1588" w:wrap="around"/>
    </w:pPr>
  </w:style>
  <w:style w:type="paragraph" w:customStyle="1" w:styleId="sysWordMarkAW">
    <w:name w:val="sys WordMark AW"/>
    <w:basedOn w:val="sysWordMark"/>
    <w:semiHidden/>
    <w:rsid w:val="00C461A7"/>
    <w:pPr>
      <w:framePr w:w="1588" w:wrap="around"/>
    </w:pPr>
  </w:style>
  <w:style w:type="paragraph" w:customStyle="1" w:styleId="Miseenvidence">
    <w:name w:val="Mise en évidence"/>
    <w:basedOn w:val="Normal"/>
    <w:next w:val="Normal"/>
    <w:rsid w:val="00C461A7"/>
    <w:pPr>
      <w:keepLines/>
      <w:spacing w:after="120"/>
      <w:jc w:val="both"/>
    </w:pPr>
    <w:rPr>
      <w:rFonts w:ascii="Arial" w:hAnsi="Arial"/>
      <w:i/>
      <w:color w:val="CC0000"/>
      <w:sz w:val="20"/>
      <w:lang w:eastAsia="fr-FR"/>
    </w:rPr>
  </w:style>
  <w:style w:type="paragraph" w:styleId="Retraitcorpsdetexte">
    <w:name w:val="Body Text Indent"/>
    <w:basedOn w:val="Normal"/>
    <w:link w:val="RetraitcorpsdetexteCar"/>
    <w:rsid w:val="00C461A7"/>
    <w:pPr>
      <w:keepLines/>
      <w:spacing w:after="120"/>
      <w:ind w:left="720"/>
      <w:jc w:val="both"/>
    </w:pPr>
    <w:rPr>
      <w:rFonts w:ascii="Arial" w:hAnsi="Arial"/>
      <w:sz w:val="20"/>
      <w:lang w:val="nl-NL" w:eastAsia="x-none"/>
    </w:rPr>
  </w:style>
  <w:style w:type="character" w:customStyle="1" w:styleId="RetraitcorpsdetexteCar">
    <w:name w:val="Retrait corps de texte Car"/>
    <w:basedOn w:val="Policepardfaut"/>
    <w:link w:val="Retraitcorpsdetexte"/>
    <w:rsid w:val="00C461A7"/>
    <w:rPr>
      <w:rFonts w:ascii="Arial" w:hAnsi="Arial"/>
      <w:lang w:val="nl-NL" w:eastAsia="x-none"/>
    </w:rPr>
  </w:style>
  <w:style w:type="paragraph" w:customStyle="1" w:styleId="Puces">
    <w:name w:val="Puces"/>
    <w:basedOn w:val="Normal"/>
    <w:rsid w:val="00C461A7"/>
    <w:pPr>
      <w:keepLines/>
      <w:numPr>
        <w:numId w:val="10"/>
      </w:numPr>
      <w:tabs>
        <w:tab w:val="clear" w:pos="2061"/>
        <w:tab w:val="num" w:pos="1985"/>
      </w:tabs>
      <w:jc w:val="both"/>
    </w:pPr>
    <w:rPr>
      <w:rFonts w:ascii="Arial" w:hAnsi="Arial"/>
      <w:sz w:val="20"/>
      <w:lang w:eastAsia="fr-FR"/>
    </w:rPr>
  </w:style>
  <w:style w:type="paragraph" w:customStyle="1" w:styleId="paragraphe">
    <w:name w:val="paragraphe"/>
    <w:basedOn w:val="Normal"/>
    <w:rsid w:val="00C461A7"/>
    <w:pPr>
      <w:tabs>
        <w:tab w:val="left" w:pos="-720"/>
        <w:tab w:val="left" w:pos="-322"/>
        <w:tab w:val="left" w:pos="0"/>
        <w:tab w:val="left" w:pos="142"/>
        <w:tab w:val="left" w:pos="720"/>
        <w:tab w:val="left" w:pos="965"/>
        <w:tab w:val="left" w:pos="1440"/>
        <w:tab w:val="left" w:pos="1769"/>
        <w:tab w:val="left" w:pos="2160"/>
        <w:tab w:val="left" w:pos="2492"/>
        <w:tab w:val="left" w:pos="2880"/>
      </w:tabs>
      <w:ind w:left="567"/>
      <w:jc w:val="both"/>
    </w:pPr>
    <w:rPr>
      <w:rFonts w:ascii="Arial" w:hAnsi="Arial" w:cs="Arial"/>
      <w:spacing w:val="-2"/>
      <w:sz w:val="20"/>
      <w:lang w:eastAsia="fr-FR"/>
    </w:rPr>
  </w:style>
  <w:style w:type="paragraph" w:customStyle="1" w:styleId="Exigence">
    <w:name w:val="Exigence"/>
    <w:basedOn w:val="Normal"/>
    <w:rsid w:val="00C461A7"/>
    <w:pPr>
      <w:keepLines/>
      <w:spacing w:after="120"/>
    </w:pPr>
    <w:rPr>
      <w:rFonts w:ascii="Arial" w:hAnsi="Arial"/>
      <w:b/>
      <w:color w:val="008080"/>
      <w:sz w:val="20"/>
      <w:lang w:eastAsia="fr-FR"/>
    </w:rPr>
  </w:style>
  <w:style w:type="paragraph" w:customStyle="1" w:styleId="NormalTITRETAB">
    <w:name w:val="NormalTITRETAB"/>
    <w:basedOn w:val="Normal"/>
    <w:rsid w:val="00C461A7"/>
    <w:pPr>
      <w:spacing w:before="120" w:after="120"/>
      <w:jc w:val="both"/>
    </w:pPr>
    <w:rPr>
      <w:rFonts w:ascii="Arial" w:hAnsi="Arial"/>
      <w:smallCaps/>
      <w:sz w:val="20"/>
      <w:lang w:eastAsia="fr-FR"/>
    </w:rPr>
  </w:style>
  <w:style w:type="paragraph" w:customStyle="1" w:styleId="NormalLIGNETAB">
    <w:name w:val="NormalLIGNETAB"/>
    <w:basedOn w:val="Normal"/>
    <w:rsid w:val="00C461A7"/>
    <w:pPr>
      <w:spacing w:before="60" w:after="60"/>
      <w:jc w:val="both"/>
    </w:pPr>
    <w:rPr>
      <w:rFonts w:ascii="Arial" w:hAnsi="Arial"/>
      <w:lang w:eastAsia="fr-FR"/>
    </w:rPr>
  </w:style>
  <w:style w:type="paragraph" w:customStyle="1" w:styleId="Retrait1">
    <w:name w:val="Retrait 1"/>
    <w:basedOn w:val="Normal"/>
    <w:rsid w:val="00C461A7"/>
    <w:pPr>
      <w:jc w:val="both"/>
    </w:pPr>
    <w:rPr>
      <w:rFonts w:ascii="Arial" w:hAnsi="Arial"/>
      <w:color w:val="000000"/>
      <w:sz w:val="22"/>
      <w:lang w:eastAsia="en-US"/>
    </w:rPr>
  </w:style>
  <w:style w:type="paragraph" w:customStyle="1" w:styleId="Retrait2">
    <w:name w:val="Retrait 2"/>
    <w:basedOn w:val="Normal"/>
    <w:rsid w:val="00C461A7"/>
    <w:pPr>
      <w:jc w:val="both"/>
    </w:pPr>
    <w:rPr>
      <w:rFonts w:ascii="Arial" w:hAnsi="Arial"/>
      <w:color w:val="000000"/>
      <w:sz w:val="22"/>
      <w:lang w:eastAsia="en-US"/>
    </w:rPr>
  </w:style>
  <w:style w:type="paragraph" w:customStyle="1" w:styleId="Retrait3">
    <w:name w:val="Retrait 3"/>
    <w:basedOn w:val="Normal"/>
    <w:rsid w:val="00C461A7"/>
    <w:pPr>
      <w:jc w:val="both"/>
    </w:pPr>
    <w:rPr>
      <w:rFonts w:ascii="Arial" w:hAnsi="Arial"/>
      <w:color w:val="000000"/>
      <w:sz w:val="22"/>
      <w:lang w:eastAsia="en-US"/>
    </w:rPr>
  </w:style>
  <w:style w:type="paragraph" w:customStyle="1" w:styleId="Retrait1Liste">
    <w:name w:val="Retrait 1 Liste"/>
    <w:basedOn w:val="Normal"/>
    <w:rsid w:val="00C461A7"/>
    <w:pPr>
      <w:spacing w:after="80"/>
      <w:ind w:left="426" w:hanging="284"/>
      <w:jc w:val="both"/>
    </w:pPr>
    <w:rPr>
      <w:rFonts w:ascii="Arial" w:hAnsi="Arial"/>
      <w:color w:val="000000"/>
      <w:sz w:val="22"/>
      <w:lang w:eastAsia="en-US"/>
    </w:rPr>
  </w:style>
  <w:style w:type="paragraph" w:styleId="Tabledesillustrations">
    <w:name w:val="table of figures"/>
    <w:basedOn w:val="Normal"/>
    <w:next w:val="Normal"/>
    <w:uiPriority w:val="99"/>
    <w:rsid w:val="00C461A7"/>
    <w:pPr>
      <w:tabs>
        <w:tab w:val="right" w:leader="dot" w:pos="9071"/>
      </w:tabs>
      <w:ind w:left="440" w:hanging="440"/>
      <w:jc w:val="both"/>
    </w:pPr>
    <w:rPr>
      <w:rFonts w:ascii="Arial" w:hAnsi="Arial"/>
      <w:b/>
      <w:color w:val="000000"/>
      <w:sz w:val="22"/>
      <w:lang w:eastAsia="en-US"/>
    </w:rPr>
  </w:style>
  <w:style w:type="paragraph" w:customStyle="1" w:styleId="Dfinitions">
    <w:name w:val="Définitions"/>
    <w:basedOn w:val="Normal"/>
    <w:rsid w:val="00C461A7"/>
    <w:pPr>
      <w:spacing w:before="240"/>
      <w:ind w:left="2000" w:hanging="2000"/>
      <w:jc w:val="both"/>
    </w:pPr>
    <w:rPr>
      <w:rFonts w:ascii="Arial" w:hAnsi="Arial"/>
      <w:color w:val="000000"/>
      <w:sz w:val="22"/>
      <w:lang w:eastAsia="en-US"/>
    </w:rPr>
  </w:style>
  <w:style w:type="paragraph" w:styleId="Retraitcorpsdetexte2">
    <w:name w:val="Body Text Indent 2"/>
    <w:basedOn w:val="Normal"/>
    <w:link w:val="Retraitcorpsdetexte2Car"/>
    <w:rsid w:val="00C461A7"/>
    <w:pPr>
      <w:keepLines/>
      <w:spacing w:after="120" w:line="480" w:lineRule="auto"/>
      <w:ind w:left="283"/>
      <w:jc w:val="both"/>
    </w:pPr>
    <w:rPr>
      <w:rFonts w:ascii="Arial" w:hAnsi="Arial"/>
      <w:sz w:val="20"/>
      <w:lang w:val="x-none" w:eastAsia="x-none"/>
    </w:rPr>
  </w:style>
  <w:style w:type="character" w:customStyle="1" w:styleId="Retraitcorpsdetexte2Car">
    <w:name w:val="Retrait corps de texte 2 Car"/>
    <w:basedOn w:val="Policepardfaut"/>
    <w:link w:val="Retraitcorpsdetexte2"/>
    <w:rsid w:val="00C461A7"/>
    <w:rPr>
      <w:rFonts w:ascii="Arial" w:hAnsi="Arial"/>
      <w:lang w:val="x-none" w:eastAsia="x-none"/>
    </w:rPr>
  </w:style>
  <w:style w:type="character" w:customStyle="1" w:styleId="En-tteCar">
    <w:name w:val="En-tête Car"/>
    <w:link w:val="En-tte"/>
    <w:rsid w:val="00C461A7"/>
    <w:rPr>
      <w:rFonts w:ascii="Verdana" w:hAnsi="Verdana"/>
      <w:noProof/>
      <w:sz w:val="16"/>
      <w:lang w:val="en-US" w:eastAsia="nl-NL"/>
    </w:rPr>
  </w:style>
  <w:style w:type="paragraph" w:styleId="Corpsdetexte2">
    <w:name w:val="Body Text 2"/>
    <w:basedOn w:val="Normal"/>
    <w:link w:val="Corpsdetexte2Car"/>
    <w:rsid w:val="00C461A7"/>
    <w:pPr>
      <w:jc w:val="center"/>
    </w:pPr>
    <w:rPr>
      <w:rFonts w:ascii="Arial" w:hAnsi="Arial"/>
      <w:color w:val="FF0000"/>
      <w:lang w:val="x-none" w:eastAsia="en-US"/>
    </w:rPr>
  </w:style>
  <w:style w:type="character" w:customStyle="1" w:styleId="Corpsdetexte2Car">
    <w:name w:val="Corps de texte 2 Car"/>
    <w:basedOn w:val="Policepardfaut"/>
    <w:link w:val="Corpsdetexte2"/>
    <w:rsid w:val="00C461A7"/>
    <w:rPr>
      <w:rFonts w:ascii="Arial" w:hAnsi="Arial"/>
      <w:color w:val="FF0000"/>
      <w:sz w:val="18"/>
      <w:lang w:val="x-none" w:eastAsia="en-US"/>
    </w:rPr>
  </w:style>
  <w:style w:type="paragraph" w:styleId="Corpsdetexte3">
    <w:name w:val="Body Text 3"/>
    <w:basedOn w:val="Normal"/>
    <w:link w:val="Corpsdetexte3Car"/>
    <w:rsid w:val="00C461A7"/>
    <w:pPr>
      <w:keepLines/>
      <w:spacing w:after="120"/>
      <w:jc w:val="both"/>
    </w:pPr>
    <w:rPr>
      <w:rFonts w:ascii="Arial" w:hAnsi="Arial"/>
      <w:sz w:val="16"/>
      <w:szCs w:val="16"/>
      <w:lang w:val="x-none" w:eastAsia="x-none"/>
    </w:rPr>
  </w:style>
  <w:style w:type="character" w:customStyle="1" w:styleId="Corpsdetexte3Car">
    <w:name w:val="Corps de texte 3 Car"/>
    <w:basedOn w:val="Policepardfaut"/>
    <w:link w:val="Corpsdetexte3"/>
    <w:rsid w:val="00C461A7"/>
    <w:rPr>
      <w:rFonts w:ascii="Arial" w:hAnsi="Arial"/>
      <w:sz w:val="16"/>
      <w:szCs w:val="16"/>
      <w:lang w:val="x-none" w:eastAsia="x-none"/>
    </w:rPr>
  </w:style>
  <w:style w:type="paragraph" w:customStyle="1" w:styleId="Retrait30">
    <w:name w:val="Retrait3"/>
    <w:basedOn w:val="Retrait2"/>
    <w:rsid w:val="00C461A7"/>
    <w:pPr>
      <w:ind w:left="1276"/>
    </w:pPr>
  </w:style>
  <w:style w:type="paragraph" w:customStyle="1" w:styleId="Retrait4">
    <w:name w:val="Retrait4"/>
    <w:basedOn w:val="Retrait30"/>
    <w:rsid w:val="00C461A7"/>
  </w:style>
  <w:style w:type="paragraph" w:customStyle="1" w:styleId="entour">
    <w:name w:val="entouré"/>
    <w:basedOn w:val="Normal"/>
    <w:rsid w:val="00C461A7"/>
    <w:pPr>
      <w:pBdr>
        <w:top w:val="double" w:sz="6" w:space="1" w:color="000000" w:shadow="1"/>
        <w:left w:val="double" w:sz="6" w:space="1" w:color="000000" w:shadow="1"/>
        <w:bottom w:val="double" w:sz="6" w:space="1" w:color="000000" w:shadow="1"/>
        <w:right w:val="double" w:sz="6" w:space="1" w:color="000000" w:shadow="1"/>
      </w:pBdr>
      <w:spacing w:line="240" w:lineRule="atLeast"/>
      <w:jc w:val="center"/>
    </w:pPr>
    <w:rPr>
      <w:rFonts w:ascii="Arial" w:hAnsi="Arial"/>
      <w:color w:val="000000"/>
      <w:sz w:val="22"/>
      <w:lang w:eastAsia="en-US"/>
    </w:rPr>
  </w:style>
  <w:style w:type="paragraph" w:customStyle="1" w:styleId="Retrait2Liste">
    <w:name w:val="Retrait 2 Liste"/>
    <w:basedOn w:val="Retrait1Liste"/>
    <w:rsid w:val="00C461A7"/>
    <w:pPr>
      <w:ind w:left="709"/>
    </w:pPr>
  </w:style>
  <w:style w:type="paragraph" w:customStyle="1" w:styleId="Retrait3Liste">
    <w:name w:val="Retrait 3 Liste"/>
    <w:basedOn w:val="Retrait2Liste"/>
    <w:rsid w:val="00C461A7"/>
    <w:pPr>
      <w:ind w:left="993"/>
    </w:pPr>
  </w:style>
  <w:style w:type="paragraph" w:customStyle="1" w:styleId="Retrait4Liste">
    <w:name w:val="Retrait 4 Liste"/>
    <w:basedOn w:val="Retrait3Liste"/>
    <w:rsid w:val="00C461A7"/>
  </w:style>
  <w:style w:type="paragraph" w:customStyle="1" w:styleId="Retrait40">
    <w:name w:val="Retrait 4"/>
    <w:basedOn w:val="Retrait4"/>
    <w:rsid w:val="00C461A7"/>
  </w:style>
  <w:style w:type="paragraph" w:customStyle="1" w:styleId="Retrait1Sous-Liste">
    <w:name w:val="Retrait 1 Sous-Liste"/>
    <w:basedOn w:val="Retrait1Liste"/>
    <w:rsid w:val="00C461A7"/>
    <w:pPr>
      <w:spacing w:after="0"/>
      <w:ind w:left="709"/>
    </w:pPr>
  </w:style>
  <w:style w:type="paragraph" w:customStyle="1" w:styleId="Retrait2SousListe">
    <w:name w:val="Retrait 2 Sous Liste"/>
    <w:basedOn w:val="Retrait2Liste"/>
    <w:rsid w:val="00C461A7"/>
    <w:pPr>
      <w:spacing w:after="0"/>
      <w:ind w:left="993"/>
    </w:pPr>
  </w:style>
  <w:style w:type="paragraph" w:customStyle="1" w:styleId="Retrait3SousListe">
    <w:name w:val="Retrait 3 Sous Liste"/>
    <w:basedOn w:val="Normal"/>
    <w:rsid w:val="00C461A7"/>
    <w:pPr>
      <w:ind w:left="1276" w:hanging="284"/>
    </w:pPr>
    <w:rPr>
      <w:rFonts w:ascii="Arial" w:hAnsi="Arial"/>
      <w:color w:val="000000"/>
      <w:sz w:val="22"/>
      <w:lang w:eastAsia="en-US"/>
    </w:rPr>
  </w:style>
  <w:style w:type="paragraph" w:customStyle="1" w:styleId="Retrait4SousListe">
    <w:name w:val="Retrait 4 Sous Liste"/>
    <w:basedOn w:val="Retrait4Liste"/>
    <w:rsid w:val="00C461A7"/>
    <w:pPr>
      <w:ind w:left="1701"/>
    </w:pPr>
  </w:style>
  <w:style w:type="paragraph" w:customStyle="1" w:styleId="Paragraphe0">
    <w:name w:val="Paragraphe"/>
    <w:basedOn w:val="Normal"/>
    <w:autoRedefine/>
    <w:rsid w:val="00C461A7"/>
    <w:pPr>
      <w:spacing w:before="60" w:after="60"/>
      <w:jc w:val="center"/>
    </w:pPr>
    <w:rPr>
      <w:rFonts w:ascii="Arial" w:hAnsi="Arial"/>
      <w:b/>
      <w:noProof/>
      <w:sz w:val="22"/>
      <w:lang w:eastAsia="en-US"/>
    </w:rPr>
  </w:style>
  <w:style w:type="paragraph" w:customStyle="1" w:styleId="Retrait10">
    <w:name w:val="Retrait  1"/>
    <w:basedOn w:val="Normal"/>
    <w:rsid w:val="00C461A7"/>
    <w:pPr>
      <w:tabs>
        <w:tab w:val="left" w:pos="1560"/>
      </w:tabs>
      <w:spacing w:after="60"/>
      <w:ind w:left="284" w:right="-1" w:hanging="284"/>
      <w:jc w:val="both"/>
    </w:pPr>
    <w:rPr>
      <w:rFonts w:ascii="CG Times (W1)" w:hAnsi="CG Times (W1)"/>
      <w:sz w:val="24"/>
      <w:lang w:eastAsia="en-US"/>
    </w:rPr>
  </w:style>
  <w:style w:type="paragraph" w:customStyle="1" w:styleId="ChapterTitle">
    <w:name w:val="Chapter Title"/>
    <w:basedOn w:val="Normal"/>
    <w:next w:val="Normal"/>
    <w:rsid w:val="00C461A7"/>
    <w:pPr>
      <w:keepNext/>
      <w:keepLines/>
      <w:spacing w:before="480" w:after="240" w:line="480" w:lineRule="exact"/>
      <w:jc w:val="center"/>
    </w:pPr>
    <w:rPr>
      <w:rFonts w:ascii="Arial" w:hAnsi="Arial"/>
      <w:b/>
      <w:kern w:val="28"/>
      <w:sz w:val="36"/>
      <w:lang w:eastAsia="en-US"/>
    </w:rPr>
  </w:style>
  <w:style w:type="paragraph" w:styleId="Explorateurdedocuments">
    <w:name w:val="Document Map"/>
    <w:basedOn w:val="Normal"/>
    <w:link w:val="ExplorateurdedocumentsCar"/>
    <w:rsid w:val="00C461A7"/>
    <w:pPr>
      <w:shd w:val="clear" w:color="auto" w:fill="000080"/>
      <w:jc w:val="both"/>
    </w:pPr>
    <w:rPr>
      <w:rFonts w:ascii="Tahoma" w:hAnsi="Tahoma"/>
      <w:color w:val="000000"/>
      <w:sz w:val="22"/>
      <w:lang w:val="x-none" w:eastAsia="en-US"/>
    </w:rPr>
  </w:style>
  <w:style w:type="character" w:customStyle="1" w:styleId="ExplorateurdedocumentsCar">
    <w:name w:val="Explorateur de documents Car"/>
    <w:basedOn w:val="Policepardfaut"/>
    <w:link w:val="Explorateurdedocuments"/>
    <w:rsid w:val="00C461A7"/>
    <w:rPr>
      <w:rFonts w:ascii="Tahoma" w:hAnsi="Tahoma"/>
      <w:color w:val="000000"/>
      <w:sz w:val="22"/>
      <w:shd w:val="clear" w:color="auto" w:fill="000080"/>
      <w:lang w:val="x-none" w:eastAsia="en-US"/>
    </w:rPr>
  </w:style>
  <w:style w:type="character" w:styleId="Lienhypertextesuivivisit">
    <w:name w:val="FollowedHyperlink"/>
    <w:rsid w:val="00C461A7"/>
    <w:rPr>
      <w:color w:val="800080"/>
      <w:u w:val="single"/>
    </w:rPr>
  </w:style>
  <w:style w:type="paragraph" w:customStyle="1" w:styleId="puce1">
    <w:name w:val="puce1"/>
    <w:basedOn w:val="Normal"/>
    <w:rsid w:val="00C461A7"/>
    <w:pPr>
      <w:ind w:left="851" w:hanging="284"/>
      <w:jc w:val="both"/>
    </w:pPr>
    <w:rPr>
      <w:rFonts w:ascii="Times New Roman" w:hAnsi="Times New Roman"/>
      <w:sz w:val="24"/>
      <w:lang w:val="fr-CA" w:eastAsia="en-US"/>
    </w:rPr>
  </w:style>
  <w:style w:type="character" w:customStyle="1" w:styleId="NotedebasdepageCar">
    <w:name w:val="Note de bas de page Car"/>
    <w:link w:val="Notedebasdepage"/>
    <w:rsid w:val="00C461A7"/>
    <w:rPr>
      <w:rFonts w:ascii="Verdana" w:hAnsi="Verdana"/>
      <w:sz w:val="14"/>
      <w:lang w:val="en-US" w:eastAsia="nl-NL"/>
    </w:rPr>
  </w:style>
  <w:style w:type="paragraph" w:customStyle="1" w:styleId="Paragraphe1">
    <w:name w:val="Paragraphe1"/>
    <w:basedOn w:val="Normal"/>
    <w:rsid w:val="00C461A7"/>
    <w:pPr>
      <w:spacing w:before="120" w:after="120"/>
      <w:jc w:val="both"/>
    </w:pPr>
    <w:rPr>
      <w:rFonts w:ascii="Times New Roman" w:hAnsi="Times New Roman"/>
      <w:sz w:val="24"/>
      <w:lang w:val="fr-CA" w:eastAsia="en-US"/>
    </w:rPr>
  </w:style>
  <w:style w:type="paragraph" w:customStyle="1" w:styleId="P1">
    <w:name w:val="P1"/>
    <w:basedOn w:val="Normal"/>
    <w:rsid w:val="00C461A7"/>
    <w:pPr>
      <w:ind w:left="142"/>
      <w:jc w:val="both"/>
    </w:pPr>
    <w:rPr>
      <w:rFonts w:ascii="Times New Roman" w:hAnsi="Times New Roman"/>
      <w:sz w:val="24"/>
      <w:lang w:eastAsia="en-US"/>
    </w:rPr>
  </w:style>
  <w:style w:type="paragraph" w:customStyle="1" w:styleId="Alina2">
    <w:name w:val="Alinéa2"/>
    <w:basedOn w:val="Normal"/>
    <w:rsid w:val="00C461A7"/>
    <w:pPr>
      <w:ind w:left="560"/>
      <w:jc w:val="both"/>
    </w:pPr>
    <w:rPr>
      <w:rFonts w:ascii="Arial" w:hAnsi="Arial"/>
      <w:color w:val="000000"/>
      <w:sz w:val="22"/>
      <w:lang w:eastAsia="en-US"/>
    </w:rPr>
  </w:style>
  <w:style w:type="character" w:customStyle="1" w:styleId="TitreCar">
    <w:name w:val="Titre Car"/>
    <w:link w:val="Titre"/>
    <w:rsid w:val="00C461A7"/>
    <w:rPr>
      <w:rFonts w:ascii="Verdana" w:hAnsi="Verdana" w:cs="Arial"/>
      <w:b/>
      <w:bCs/>
      <w:kern w:val="28"/>
      <w:sz w:val="28"/>
      <w:szCs w:val="32"/>
      <w:lang w:val="en-US" w:eastAsia="nl-NL"/>
    </w:rPr>
  </w:style>
  <w:style w:type="paragraph" w:styleId="Tabledesrfrencesjuridiques">
    <w:name w:val="table of authorities"/>
    <w:basedOn w:val="Normal"/>
    <w:rsid w:val="00C461A7"/>
    <w:pPr>
      <w:widowControl w:val="0"/>
      <w:tabs>
        <w:tab w:val="right" w:leader="dot" w:pos="8640"/>
      </w:tabs>
      <w:spacing w:before="60" w:after="60"/>
      <w:ind w:left="360" w:hanging="360"/>
      <w:jc w:val="both"/>
    </w:pPr>
    <w:rPr>
      <w:rFonts w:ascii="Arial" w:hAnsi="Arial"/>
      <w:sz w:val="20"/>
      <w:lang w:eastAsia="en-US"/>
    </w:rPr>
  </w:style>
  <w:style w:type="paragraph" w:customStyle="1" w:styleId="Titre1H1">
    <w:name w:val="Titre 1.H1"/>
    <w:basedOn w:val="Normal"/>
    <w:next w:val="Normal"/>
    <w:autoRedefine/>
    <w:rsid w:val="00C461A7"/>
    <w:pPr>
      <w:keepNext/>
      <w:keepLines/>
      <w:pageBreakBefore/>
      <w:widowControl w:val="0"/>
      <w:pBdr>
        <w:bottom w:val="single" w:sz="6" w:space="3" w:color="auto"/>
      </w:pBdr>
      <w:tabs>
        <w:tab w:val="num" w:pos="360"/>
      </w:tabs>
      <w:spacing w:after="120" w:line="360" w:lineRule="exact"/>
      <w:ind w:left="360" w:hanging="360"/>
      <w:jc w:val="both"/>
    </w:pPr>
    <w:rPr>
      <w:rFonts w:ascii="Arial" w:hAnsi="Arial"/>
      <w:b/>
      <w:caps/>
      <w:kern w:val="28"/>
      <w:sz w:val="28"/>
      <w:lang w:eastAsia="en-US"/>
    </w:rPr>
  </w:style>
  <w:style w:type="paragraph" w:customStyle="1" w:styleId="campnom">
    <w:name w:val="camp nom"/>
    <w:basedOn w:val="Normal"/>
    <w:rsid w:val="00C461A7"/>
    <w:pPr>
      <w:widowControl w:val="0"/>
      <w:jc w:val="center"/>
    </w:pPr>
    <w:rPr>
      <w:rFonts w:ascii="Arial" w:hAnsi="Arial"/>
      <w:sz w:val="20"/>
      <w:lang w:eastAsia="en-US"/>
    </w:rPr>
  </w:style>
  <w:style w:type="character" w:styleId="Marquedecommentaire">
    <w:name w:val="annotation reference"/>
    <w:rsid w:val="00C461A7"/>
    <w:rPr>
      <w:sz w:val="16"/>
    </w:rPr>
  </w:style>
  <w:style w:type="paragraph" w:styleId="Commentaire">
    <w:name w:val="annotation text"/>
    <w:basedOn w:val="Normal"/>
    <w:link w:val="CommentaireCar"/>
    <w:rsid w:val="00C461A7"/>
    <w:pPr>
      <w:jc w:val="both"/>
    </w:pPr>
    <w:rPr>
      <w:rFonts w:ascii="Arial" w:hAnsi="Arial"/>
      <w:color w:val="000000"/>
      <w:sz w:val="20"/>
      <w:lang w:val="x-none" w:eastAsia="en-US"/>
    </w:rPr>
  </w:style>
  <w:style w:type="character" w:customStyle="1" w:styleId="CommentaireCar">
    <w:name w:val="Commentaire Car"/>
    <w:basedOn w:val="Policepardfaut"/>
    <w:link w:val="Commentaire"/>
    <w:rsid w:val="00C461A7"/>
    <w:rPr>
      <w:rFonts w:ascii="Arial" w:hAnsi="Arial"/>
      <w:color w:val="000000"/>
      <w:lang w:val="x-none" w:eastAsia="en-US"/>
    </w:rPr>
  </w:style>
  <w:style w:type="paragraph" w:styleId="Sous-titre">
    <w:name w:val="Subtitle"/>
    <w:basedOn w:val="Normal"/>
    <w:link w:val="Sous-titreCar"/>
    <w:qFormat/>
    <w:rsid w:val="00C461A7"/>
    <w:pPr>
      <w:spacing w:after="60"/>
      <w:jc w:val="center"/>
    </w:pPr>
    <w:rPr>
      <w:rFonts w:ascii="Arial" w:hAnsi="Arial"/>
      <w:sz w:val="24"/>
      <w:lang w:val="x-none" w:eastAsia="en-US"/>
    </w:rPr>
  </w:style>
  <w:style w:type="character" w:customStyle="1" w:styleId="Sous-titreCar">
    <w:name w:val="Sous-titre Car"/>
    <w:basedOn w:val="Policepardfaut"/>
    <w:link w:val="Sous-titre"/>
    <w:rsid w:val="00C461A7"/>
    <w:rPr>
      <w:rFonts w:ascii="Arial" w:hAnsi="Arial"/>
      <w:sz w:val="24"/>
      <w:lang w:val="x-none" w:eastAsia="en-US"/>
    </w:rPr>
  </w:style>
  <w:style w:type="paragraph" w:styleId="PrformatHTML">
    <w:name w:val="HTML Preformatted"/>
    <w:basedOn w:val="Normal"/>
    <w:link w:val="PrformatHTMLCar"/>
    <w:uiPriority w:val="99"/>
    <w:unhideWhenUsed/>
    <w:rsid w:val="00C4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x-none" w:eastAsia="x-none"/>
    </w:rPr>
  </w:style>
  <w:style w:type="character" w:customStyle="1" w:styleId="PrformatHTMLCar">
    <w:name w:val="Préformaté HTML Car"/>
    <w:basedOn w:val="Policepardfaut"/>
    <w:link w:val="PrformatHTML"/>
    <w:uiPriority w:val="99"/>
    <w:rsid w:val="00C461A7"/>
    <w:rPr>
      <w:rFonts w:ascii="Courier New" w:hAnsi="Courier New"/>
      <w:lang w:val="x-none" w:eastAsia="x-none"/>
    </w:rPr>
  </w:style>
  <w:style w:type="table" w:styleId="Tramemoyenne2-Accent2">
    <w:name w:val="Medium Shading 2 Accent 2"/>
    <w:basedOn w:val="TableauNormal"/>
    <w:uiPriority w:val="64"/>
    <w:rsid w:val="00C461A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claire-Accent2">
    <w:name w:val="Light List Accent 2"/>
    <w:basedOn w:val="TableauNormal"/>
    <w:uiPriority w:val="61"/>
    <w:rsid w:val="00C461A7"/>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moyenne2-Accent2">
    <w:name w:val="Medium List 2 Accent 2"/>
    <w:basedOn w:val="TableauNormal"/>
    <w:uiPriority w:val="66"/>
    <w:rsid w:val="00C461A7"/>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Tramemoyenne2-Accent11">
    <w:name w:val="Trame moyenne 2 - Accent 11"/>
    <w:basedOn w:val="TableauNormal"/>
    <w:uiPriority w:val="64"/>
    <w:rsid w:val="00C461A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Objetducommentaire">
    <w:name w:val="annotation subject"/>
    <w:basedOn w:val="Commentaire"/>
    <w:next w:val="Commentaire"/>
    <w:link w:val="ObjetducommentaireCar"/>
    <w:rsid w:val="00C461A7"/>
    <w:pPr>
      <w:keepLines/>
      <w:spacing w:after="120"/>
    </w:pPr>
    <w:rPr>
      <w:b/>
      <w:bCs/>
    </w:rPr>
  </w:style>
  <w:style w:type="character" w:customStyle="1" w:styleId="ObjetducommentaireCar">
    <w:name w:val="Objet du commentaire Car"/>
    <w:basedOn w:val="CommentaireCar"/>
    <w:link w:val="Objetducommentaire"/>
    <w:rsid w:val="00C461A7"/>
    <w:rPr>
      <w:rFonts w:ascii="Arial" w:hAnsi="Arial"/>
      <w:b/>
      <w:bCs/>
      <w:color w:val="000000"/>
      <w:lang w:val="x-none" w:eastAsia="en-US"/>
    </w:rPr>
  </w:style>
  <w:style w:type="paragraph" w:styleId="Rvision">
    <w:name w:val="Revision"/>
    <w:hidden/>
    <w:uiPriority w:val="99"/>
    <w:semiHidden/>
    <w:rsid w:val="00C461A7"/>
    <w:rPr>
      <w:rFonts w:ascii="Arial" w:hAnsi="Arial"/>
    </w:rPr>
  </w:style>
  <w:style w:type="table" w:customStyle="1" w:styleId="Trameclaire-Accent11">
    <w:name w:val="Trame claire - Accent 11"/>
    <w:basedOn w:val="TableauNormal"/>
    <w:uiPriority w:val="60"/>
    <w:rsid w:val="00C46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eclaire-Accent11">
    <w:name w:val="Liste claire - Accent 11"/>
    <w:basedOn w:val="TableauNormal"/>
    <w:uiPriority w:val="61"/>
    <w:rsid w:val="00C461A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lleclaire-Accent11">
    <w:name w:val="Grille claire - Accent 11"/>
    <w:basedOn w:val="TableauNormal"/>
    <w:uiPriority w:val="62"/>
    <w:rsid w:val="00C461A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ramemoyenne1-Accent11">
    <w:name w:val="Trame moyenne 1 - Accent 11"/>
    <w:basedOn w:val="TableauNormal"/>
    <w:uiPriority w:val="63"/>
    <w:rsid w:val="00C461A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lev">
    <w:name w:val="Strong"/>
    <w:uiPriority w:val="22"/>
    <w:qFormat/>
    <w:rsid w:val="00C461A7"/>
    <w:rPr>
      <w:b/>
      <w:bCs/>
    </w:rPr>
  </w:style>
  <w:style w:type="paragraph" w:styleId="Paragraphedeliste">
    <w:name w:val="List Paragraph"/>
    <w:basedOn w:val="Normal"/>
    <w:uiPriority w:val="34"/>
    <w:qFormat/>
    <w:rsid w:val="00C461A7"/>
    <w:pPr>
      <w:ind w:left="720"/>
      <w:contextualSpacing/>
    </w:pPr>
    <w:rPr>
      <w:lang w:eastAsia="en-US"/>
    </w:rPr>
  </w:style>
  <w:style w:type="character" w:customStyle="1" w:styleId="Titre4Car">
    <w:name w:val="Titre 4 Car"/>
    <w:aliases w:val="t4 Car,Titre 41 Car,t4.T4.Titre 4 Car,t4.T4 Car,H4 Car,heading 4 Car,Titre 4 SQ Car,Titre 4 SQ1 Car,Titre 4 SQ2 Car,Titre 4 SQ3 Car,Titre 4 SQ4 Car,Titre 4 SQ5 Car,Titre 4 SQ6 Car,Titre 4 SQ7 Car,Titre 4 SQ8 Car,Titre 4 SQ11 Car"/>
    <w:basedOn w:val="Policepardfaut"/>
    <w:link w:val="Titre4"/>
    <w:rsid w:val="007F1D10"/>
    <w:rPr>
      <w:rFonts w:ascii="Verdana" w:hAnsi="Verdana"/>
      <w:color w:val="0066A2"/>
      <w:sz w:val="22"/>
      <w:lang w:val="en-US"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able of figures" w:uiPriority="99"/>
    <w:lsdException w:name="Title" w:qFormat="1"/>
    <w:lsdException w:name="Subtitle" w:qFormat="1"/>
    <w:lsdException w:name="Strong" w:uiPriority="22" w:qFormat="1"/>
    <w:lsdException w:name="Emphasis" w:qFormat="1"/>
    <w:lsdException w:name="HTML Preformatted"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2AD3"/>
    <w:rPr>
      <w:rFonts w:ascii="Verdana" w:hAnsi="Verdana"/>
      <w:sz w:val="18"/>
      <w:lang w:val="en-US" w:eastAsia="nl-NL"/>
    </w:rPr>
  </w:style>
  <w:style w:type="paragraph" w:styleId="Titre1">
    <w:name w:val="heading 1"/>
    <w:aliases w:val="H1,Titre 11,t1.T1.Titre 1,t1,Titre 1 sans saut de page,t1.T1.Titre 1Annexe,TITRE1,heading 1,Titre 1ed,(Shift Ctrl 1),Partie"/>
    <w:basedOn w:val="Normal"/>
    <w:next w:val="Corpsdetexte"/>
    <w:qFormat/>
    <w:rsid w:val="00730440"/>
    <w:pPr>
      <w:keepNext/>
      <w:keepLines/>
      <w:pageBreakBefore/>
      <w:numPr>
        <w:numId w:val="1"/>
      </w:numPr>
      <w:tabs>
        <w:tab w:val="clear" w:pos="-992"/>
        <w:tab w:val="num" w:pos="0"/>
      </w:tabs>
      <w:spacing w:after="480"/>
      <w:ind w:left="0" w:hanging="992"/>
      <w:outlineLvl w:val="0"/>
    </w:pPr>
    <w:rPr>
      <w:color w:val="0066A2"/>
      <w:sz w:val="32"/>
    </w:rPr>
  </w:style>
  <w:style w:type="paragraph" w:styleId="Titre2">
    <w:name w:val="heading 2"/>
    <w:aliases w:val="t2,t2.T2,t2.T2.Titre 2,T2,H2,heading 2,TITRE 2,Titre 21,Titre 2ed,(Shift Ctrl 2),Chapitre"/>
    <w:basedOn w:val="Normal"/>
    <w:next w:val="Corpsdetexte"/>
    <w:qFormat/>
    <w:rsid w:val="00730440"/>
    <w:pPr>
      <w:keepNext/>
      <w:keepLines/>
      <w:numPr>
        <w:ilvl w:val="1"/>
        <w:numId w:val="1"/>
      </w:numPr>
      <w:tabs>
        <w:tab w:val="clear" w:pos="-992"/>
        <w:tab w:val="num" w:pos="0"/>
      </w:tabs>
      <w:spacing w:before="400" w:after="360"/>
      <w:ind w:left="0" w:hanging="992"/>
      <w:outlineLvl w:val="1"/>
    </w:pPr>
    <w:rPr>
      <w:color w:val="0066A2"/>
      <w:sz w:val="28"/>
    </w:rPr>
  </w:style>
  <w:style w:type="paragraph" w:styleId="Titre3">
    <w:name w:val="heading 3"/>
    <w:aliases w:val="t3,Titre 31,t3.T3,Heading 3,l3,CT,3,H3"/>
    <w:basedOn w:val="Normal"/>
    <w:next w:val="Corpsdetexte"/>
    <w:qFormat/>
    <w:rsid w:val="00730440"/>
    <w:pPr>
      <w:keepNext/>
      <w:keepLines/>
      <w:numPr>
        <w:ilvl w:val="2"/>
        <w:numId w:val="1"/>
      </w:numPr>
      <w:tabs>
        <w:tab w:val="clear" w:pos="-992"/>
        <w:tab w:val="num" w:pos="0"/>
      </w:tabs>
      <w:spacing w:before="360" w:after="280"/>
      <w:ind w:left="0" w:hanging="992"/>
      <w:outlineLvl w:val="2"/>
    </w:pPr>
    <w:rPr>
      <w:color w:val="0066A2"/>
      <w:sz w:val="26"/>
    </w:rPr>
  </w:style>
  <w:style w:type="paragraph" w:styleId="Titre4">
    <w:name w:val="heading 4"/>
    <w:aliases w:val="t4,Titre 41,t4.T4.Titre 4,t4.T4,H4,heading 4,Titre 4 SQ,Titre 4 SQ1,Titre 4 SQ2,Titre 4 SQ3,Titre 4 SQ4,Titre 4 SQ5,Titre 4 SQ6,Titre 4 SQ7,Titre 4 SQ8,Titre 4 SQ11,Titre 4 SQ21,Titre 4 SQ31,Titre 4 SQ41,Titre 4 SQ51,Titre 4 SQ61,Titre 4 SQ71"/>
    <w:basedOn w:val="Normal"/>
    <w:next w:val="Corpsdetexte"/>
    <w:link w:val="Titre4Car"/>
    <w:qFormat/>
    <w:rsid w:val="00730440"/>
    <w:pPr>
      <w:keepNext/>
      <w:keepLines/>
      <w:numPr>
        <w:ilvl w:val="3"/>
        <w:numId w:val="1"/>
      </w:numPr>
      <w:tabs>
        <w:tab w:val="clear" w:pos="-992"/>
        <w:tab w:val="num" w:pos="0"/>
      </w:tabs>
      <w:spacing w:before="320" w:after="240"/>
      <w:ind w:left="0" w:hanging="992"/>
      <w:outlineLvl w:val="3"/>
    </w:pPr>
    <w:rPr>
      <w:color w:val="0066A2"/>
      <w:sz w:val="22"/>
    </w:rPr>
  </w:style>
  <w:style w:type="paragraph" w:styleId="Titre5">
    <w:name w:val="heading 5"/>
    <w:aliases w:val="H5,Titre 5 SQ,Titre 5 SQ1,Titre 5 SQ2,Titre 5 SQ3,Titre 5 SQ4,Titre 5 SQ5,Titre 5 SQ6,Titre 5 SQ7,Titre 5 SQ11,Titre 5 SQ21,Titre 5 SQ31,Titre 5 SQ41,Titre 5 SQ51,Titre 5 SQ61,Titre 5 SQ8,Titre 5 SQ12,Titre 5 SQ22,Titre 5 SQ32,Titre 5 SQ42"/>
    <w:basedOn w:val="Normal"/>
    <w:next w:val="Normal"/>
    <w:qFormat/>
    <w:rsid w:val="00730440"/>
    <w:pPr>
      <w:keepNext/>
      <w:keepLines/>
      <w:spacing w:before="480" w:after="240"/>
      <w:outlineLvl w:val="4"/>
    </w:pPr>
    <w:rPr>
      <w:color w:val="0066A2"/>
      <w:sz w:val="22"/>
    </w:rPr>
  </w:style>
  <w:style w:type="paragraph" w:styleId="Titre6">
    <w:name w:val="heading 6"/>
    <w:aliases w:val="Bullet list,H6"/>
    <w:basedOn w:val="Normal"/>
    <w:next w:val="Normal"/>
    <w:qFormat/>
    <w:rsid w:val="00730440"/>
    <w:pPr>
      <w:keepNext/>
      <w:keepLines/>
      <w:spacing w:before="480" w:after="240"/>
      <w:outlineLvl w:val="5"/>
    </w:pPr>
    <w:rPr>
      <w:color w:val="0066A2"/>
      <w:sz w:val="22"/>
    </w:rPr>
  </w:style>
  <w:style w:type="paragraph" w:styleId="Titre7">
    <w:name w:val="heading 7"/>
    <w:basedOn w:val="Normal"/>
    <w:next w:val="Normal"/>
    <w:qFormat/>
    <w:rsid w:val="00730440"/>
    <w:pPr>
      <w:keepNext/>
      <w:keepLines/>
      <w:spacing w:before="480" w:after="240"/>
      <w:outlineLvl w:val="6"/>
    </w:pPr>
    <w:rPr>
      <w:color w:val="0066A2"/>
      <w:sz w:val="22"/>
    </w:rPr>
  </w:style>
  <w:style w:type="paragraph" w:styleId="Titre8">
    <w:name w:val="heading 8"/>
    <w:basedOn w:val="Normal"/>
    <w:next w:val="Normal"/>
    <w:qFormat/>
    <w:rsid w:val="00730440"/>
    <w:pPr>
      <w:keepNext/>
      <w:keepLines/>
      <w:spacing w:before="480" w:after="240"/>
      <w:outlineLvl w:val="7"/>
    </w:pPr>
    <w:rPr>
      <w:color w:val="0066A2"/>
      <w:sz w:val="22"/>
    </w:rPr>
  </w:style>
  <w:style w:type="paragraph" w:styleId="Titre9">
    <w:name w:val="heading 9"/>
    <w:basedOn w:val="Normal"/>
    <w:next w:val="Normal"/>
    <w:qFormat/>
    <w:rsid w:val="00730440"/>
    <w:pPr>
      <w:keepNext/>
      <w:keepLines/>
      <w:spacing w:before="480" w:after="240"/>
      <w:outlineLvl w:val="8"/>
    </w:pPr>
    <w:rPr>
      <w:color w:val="0066A2"/>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rsid w:val="00730440"/>
  </w:style>
  <w:style w:type="paragraph" w:customStyle="1" w:styleId="Appendix">
    <w:name w:val="Appendix"/>
    <w:basedOn w:val="Normal"/>
    <w:next w:val="Corpsdetexte"/>
    <w:semiHidden/>
    <w:rsid w:val="00730440"/>
    <w:pPr>
      <w:keepNext/>
      <w:keepLines/>
      <w:pageBreakBefore/>
      <w:tabs>
        <w:tab w:val="left" w:pos="2268"/>
      </w:tabs>
      <w:spacing w:after="480"/>
      <w:ind w:left="2268" w:hanging="2268"/>
    </w:pPr>
    <w:rPr>
      <w:color w:val="0066A2"/>
      <w:sz w:val="32"/>
    </w:rPr>
  </w:style>
  <w:style w:type="paragraph" w:styleId="Lgende">
    <w:name w:val="caption"/>
    <w:basedOn w:val="Normal"/>
    <w:next w:val="Corpsdetexte"/>
    <w:qFormat/>
    <w:rsid w:val="00730440"/>
    <w:pPr>
      <w:spacing w:before="120" w:after="120"/>
      <w:jc w:val="center"/>
    </w:pPr>
    <w:rPr>
      <w:bCs/>
    </w:rPr>
  </w:style>
  <w:style w:type="paragraph" w:customStyle="1" w:styleId="CustomerQuestion">
    <w:name w:val="Customer Question"/>
    <w:basedOn w:val="Normal"/>
    <w:next w:val="Corpsdetexte"/>
    <w:semiHidden/>
    <w:rsid w:val="00730440"/>
    <w:pPr>
      <w:keepNext/>
      <w:keepLines/>
      <w:pBdr>
        <w:top w:val="single" w:sz="4" w:space="1" w:color="000080"/>
        <w:left w:val="single" w:sz="4" w:space="4" w:color="000080"/>
        <w:bottom w:val="single" w:sz="4" w:space="1" w:color="000080"/>
        <w:right w:val="single" w:sz="4" w:space="4" w:color="000080"/>
      </w:pBdr>
      <w:tabs>
        <w:tab w:val="left" w:pos="0"/>
      </w:tabs>
      <w:ind w:hanging="851"/>
    </w:pPr>
    <w:rPr>
      <w:color w:val="000080"/>
      <w:sz w:val="20"/>
    </w:rPr>
  </w:style>
  <w:style w:type="paragraph" w:customStyle="1" w:styleId="CustomerQuestionNoTOC">
    <w:name w:val="Customer Question No TOC"/>
    <w:basedOn w:val="CustomerQuestion"/>
    <w:next w:val="Corpsdetexte"/>
    <w:semiHidden/>
    <w:rsid w:val="00730440"/>
    <w:pPr>
      <w:tabs>
        <w:tab w:val="clear" w:pos="0"/>
        <w:tab w:val="left" w:pos="709"/>
      </w:tabs>
      <w:ind w:left="709" w:hanging="709"/>
    </w:pPr>
  </w:style>
  <w:style w:type="paragraph" w:customStyle="1" w:styleId="HeadingManagementSummary">
    <w:name w:val="Heading Management Summary"/>
    <w:basedOn w:val="Normal"/>
    <w:next w:val="Corpsdetexte"/>
    <w:semiHidden/>
    <w:rsid w:val="00730440"/>
    <w:pPr>
      <w:keepNext/>
      <w:pageBreakBefore/>
      <w:spacing w:after="480"/>
    </w:pPr>
    <w:rPr>
      <w:color w:val="0066A2"/>
      <w:sz w:val="32"/>
    </w:rPr>
  </w:style>
  <w:style w:type="paragraph" w:customStyle="1" w:styleId="Heading1Custno">
    <w:name w:val="Heading 1 Cust no."/>
    <w:basedOn w:val="Normal"/>
    <w:next w:val="Corpsdetexte"/>
    <w:semiHidden/>
    <w:rsid w:val="00730440"/>
    <w:pPr>
      <w:keepNext/>
      <w:keepLines/>
      <w:tabs>
        <w:tab w:val="left" w:pos="0"/>
      </w:tabs>
      <w:spacing w:before="240" w:after="480"/>
      <w:ind w:hanging="992"/>
    </w:pPr>
    <w:rPr>
      <w:color w:val="0066A2"/>
      <w:sz w:val="32"/>
    </w:rPr>
  </w:style>
  <w:style w:type="paragraph" w:customStyle="1" w:styleId="Heading1AppendixCustNo">
    <w:name w:val="Heading 1 Appendix Cust No."/>
    <w:basedOn w:val="Heading1Custno"/>
    <w:next w:val="Corpsdetexte"/>
    <w:semiHidden/>
    <w:rsid w:val="00730440"/>
  </w:style>
  <w:style w:type="paragraph" w:customStyle="1" w:styleId="Heading1nononotoc">
    <w:name w:val="Heading 1 no no. no toc"/>
    <w:basedOn w:val="Normal"/>
    <w:next w:val="Corpsdetexte"/>
    <w:semiHidden/>
    <w:rsid w:val="00730440"/>
    <w:pPr>
      <w:keepNext/>
      <w:pageBreakBefore/>
      <w:spacing w:after="480"/>
    </w:pPr>
    <w:rPr>
      <w:color w:val="0066A2"/>
      <w:sz w:val="32"/>
    </w:rPr>
  </w:style>
  <w:style w:type="paragraph" w:customStyle="1" w:styleId="Heading2Custno">
    <w:name w:val="Heading 2 Cust no."/>
    <w:basedOn w:val="Normal"/>
    <w:next w:val="Corpsdetexte"/>
    <w:semiHidden/>
    <w:rsid w:val="00730440"/>
    <w:pPr>
      <w:keepNext/>
      <w:keepLines/>
      <w:tabs>
        <w:tab w:val="left" w:pos="0"/>
      </w:tabs>
      <w:spacing w:before="400" w:after="360"/>
      <w:ind w:hanging="992"/>
    </w:pPr>
    <w:rPr>
      <w:color w:val="0066A2"/>
      <w:sz w:val="28"/>
    </w:rPr>
  </w:style>
  <w:style w:type="paragraph" w:customStyle="1" w:styleId="Heading2AppendixCustno">
    <w:name w:val="Heading 2 Appendix Cust no."/>
    <w:basedOn w:val="Heading2Custno"/>
    <w:next w:val="Corpsdetexte"/>
    <w:semiHidden/>
    <w:rsid w:val="00730440"/>
  </w:style>
  <w:style w:type="paragraph" w:customStyle="1" w:styleId="Heading3Custno">
    <w:name w:val="Heading 3 Cust no."/>
    <w:basedOn w:val="Normal"/>
    <w:next w:val="Corpsdetexte"/>
    <w:semiHidden/>
    <w:rsid w:val="00730440"/>
    <w:pPr>
      <w:keepNext/>
      <w:keepLines/>
      <w:tabs>
        <w:tab w:val="left" w:pos="0"/>
      </w:tabs>
      <w:spacing w:before="360" w:after="280"/>
      <w:ind w:hanging="992"/>
    </w:pPr>
    <w:rPr>
      <w:color w:val="0066A2"/>
      <w:sz w:val="26"/>
    </w:rPr>
  </w:style>
  <w:style w:type="paragraph" w:customStyle="1" w:styleId="Heading3AppendixCustno">
    <w:name w:val="Heading 3 Appendix Cust no."/>
    <w:basedOn w:val="Heading3Custno"/>
    <w:next w:val="Corpsdetexte"/>
    <w:semiHidden/>
    <w:rsid w:val="00730440"/>
  </w:style>
  <w:style w:type="paragraph" w:customStyle="1" w:styleId="Heading4Custno">
    <w:name w:val="Heading 4 Cust no."/>
    <w:basedOn w:val="Normal"/>
    <w:next w:val="Corpsdetexte"/>
    <w:semiHidden/>
    <w:rsid w:val="00730440"/>
    <w:pPr>
      <w:keepNext/>
      <w:keepLines/>
      <w:tabs>
        <w:tab w:val="left" w:pos="0"/>
      </w:tabs>
      <w:spacing w:before="320" w:after="240"/>
      <w:ind w:hanging="992"/>
    </w:pPr>
    <w:rPr>
      <w:color w:val="0066A2"/>
      <w:sz w:val="22"/>
    </w:rPr>
  </w:style>
  <w:style w:type="paragraph" w:customStyle="1" w:styleId="Heading4AppendixCustno">
    <w:name w:val="Heading 4 Appendix Cust no."/>
    <w:basedOn w:val="Heading4Custno"/>
    <w:semiHidden/>
    <w:rsid w:val="00730440"/>
  </w:style>
  <w:style w:type="paragraph" w:customStyle="1" w:styleId="HeadingT-1">
    <w:name w:val="Heading T-1"/>
    <w:basedOn w:val="Normal"/>
    <w:next w:val="Corpsdetexte"/>
    <w:semiHidden/>
    <w:rsid w:val="00730440"/>
    <w:pPr>
      <w:keepNext/>
      <w:spacing w:before="240" w:after="80"/>
    </w:pPr>
    <w:rPr>
      <w:caps/>
      <w:color w:val="0066A2"/>
      <w:sz w:val="16"/>
      <w:szCs w:val="16"/>
    </w:rPr>
  </w:style>
  <w:style w:type="paragraph" w:customStyle="1" w:styleId="HeadingT-2">
    <w:name w:val="Heading T-2"/>
    <w:basedOn w:val="HeadingT-1"/>
    <w:next w:val="Normal"/>
    <w:semiHidden/>
    <w:rsid w:val="00730440"/>
    <w:pPr>
      <w:spacing w:before="160" w:after="0"/>
    </w:pPr>
    <w:rPr>
      <w:sz w:val="14"/>
    </w:rPr>
  </w:style>
  <w:style w:type="character" w:styleId="Lienhypertexte">
    <w:name w:val="Hyperlink"/>
    <w:basedOn w:val="Policepardfaut"/>
    <w:rsid w:val="00730440"/>
    <w:rPr>
      <w:color w:val="0000FF"/>
      <w:u w:val="single"/>
    </w:rPr>
  </w:style>
  <w:style w:type="paragraph" w:styleId="TM1">
    <w:name w:val="toc 1"/>
    <w:basedOn w:val="Normal"/>
    <w:next w:val="Normal"/>
    <w:uiPriority w:val="39"/>
    <w:rsid w:val="00730440"/>
    <w:pPr>
      <w:tabs>
        <w:tab w:val="left" w:pos="709"/>
        <w:tab w:val="right" w:leader="dot" w:pos="8957"/>
      </w:tabs>
      <w:spacing w:before="120" w:after="120"/>
      <w:ind w:left="709" w:right="567" w:hanging="709"/>
    </w:pPr>
    <w:rPr>
      <w:noProof/>
      <w:sz w:val="22"/>
    </w:rPr>
  </w:style>
  <w:style w:type="paragraph" w:styleId="TM2">
    <w:name w:val="toc 2"/>
    <w:basedOn w:val="Normal"/>
    <w:next w:val="Normal"/>
    <w:uiPriority w:val="39"/>
    <w:rsid w:val="00730440"/>
    <w:pPr>
      <w:tabs>
        <w:tab w:val="left" w:pos="709"/>
        <w:tab w:val="right" w:leader="dot" w:pos="8957"/>
      </w:tabs>
      <w:spacing w:before="80" w:after="80"/>
      <w:ind w:left="709" w:right="567" w:hanging="709"/>
    </w:pPr>
    <w:rPr>
      <w:noProof/>
      <w:sz w:val="20"/>
    </w:rPr>
  </w:style>
  <w:style w:type="paragraph" w:styleId="TM3">
    <w:name w:val="toc 3"/>
    <w:basedOn w:val="Normal"/>
    <w:next w:val="Normal"/>
    <w:uiPriority w:val="39"/>
    <w:rsid w:val="00730440"/>
    <w:pPr>
      <w:tabs>
        <w:tab w:val="left" w:pos="709"/>
        <w:tab w:val="right" w:leader="dot" w:pos="8957"/>
      </w:tabs>
      <w:ind w:left="709" w:right="567" w:hanging="709"/>
    </w:pPr>
    <w:rPr>
      <w:noProof/>
      <w:sz w:val="20"/>
    </w:rPr>
  </w:style>
  <w:style w:type="paragraph" w:styleId="TM4">
    <w:name w:val="toc 4"/>
    <w:basedOn w:val="Normal"/>
    <w:next w:val="Normal"/>
    <w:semiHidden/>
    <w:rsid w:val="00730440"/>
    <w:pPr>
      <w:tabs>
        <w:tab w:val="right" w:leader="dot" w:pos="7088"/>
      </w:tabs>
      <w:ind w:right="567" w:hanging="851"/>
    </w:pPr>
    <w:rPr>
      <w:noProof/>
      <w:sz w:val="20"/>
    </w:rPr>
  </w:style>
  <w:style w:type="paragraph" w:styleId="TM5">
    <w:name w:val="toc 5"/>
    <w:basedOn w:val="Normal"/>
    <w:next w:val="Normal"/>
    <w:semiHidden/>
    <w:rsid w:val="00730440"/>
    <w:pPr>
      <w:tabs>
        <w:tab w:val="right" w:leader="dot" w:pos="7020"/>
      </w:tabs>
      <w:ind w:right="606" w:hanging="1260"/>
    </w:pPr>
    <w:rPr>
      <w:noProof/>
      <w:sz w:val="20"/>
    </w:rPr>
  </w:style>
  <w:style w:type="paragraph" w:styleId="TM9">
    <w:name w:val="toc 9"/>
    <w:basedOn w:val="Normal"/>
    <w:next w:val="Normal"/>
    <w:uiPriority w:val="39"/>
    <w:rsid w:val="00730440"/>
    <w:pPr>
      <w:tabs>
        <w:tab w:val="right" w:leader="dot" w:pos="8957"/>
      </w:tabs>
      <w:spacing w:before="160" w:after="160"/>
      <w:ind w:left="709" w:right="567"/>
    </w:pPr>
    <w:rPr>
      <w:noProof/>
      <w:sz w:val="22"/>
      <w:szCs w:val="22"/>
    </w:rPr>
  </w:style>
  <w:style w:type="paragraph" w:styleId="TM6">
    <w:name w:val="toc 6"/>
    <w:basedOn w:val="TM9"/>
    <w:next w:val="Normal"/>
    <w:semiHidden/>
    <w:rsid w:val="00730440"/>
    <w:pPr>
      <w:tabs>
        <w:tab w:val="left" w:pos="2126"/>
      </w:tabs>
      <w:spacing w:before="80" w:after="0"/>
      <w:ind w:left="2127" w:hanging="1418"/>
    </w:pPr>
    <w:rPr>
      <w:sz w:val="20"/>
      <w:szCs w:val="20"/>
    </w:rPr>
  </w:style>
  <w:style w:type="paragraph" w:styleId="TM7">
    <w:name w:val="toc 7"/>
    <w:basedOn w:val="Normal"/>
    <w:next w:val="Normal"/>
    <w:semiHidden/>
    <w:rsid w:val="00730440"/>
    <w:pPr>
      <w:tabs>
        <w:tab w:val="left" w:pos="2126"/>
        <w:tab w:val="right" w:leader="dot" w:pos="8959"/>
      </w:tabs>
      <w:ind w:left="2127" w:right="567" w:hanging="1418"/>
    </w:pPr>
    <w:rPr>
      <w:noProof/>
      <w:szCs w:val="18"/>
    </w:rPr>
  </w:style>
  <w:style w:type="paragraph" w:styleId="TM8">
    <w:name w:val="toc 8"/>
    <w:basedOn w:val="Normal"/>
    <w:next w:val="Normal"/>
    <w:semiHidden/>
    <w:rsid w:val="00730440"/>
    <w:pPr>
      <w:tabs>
        <w:tab w:val="left" w:pos="2126"/>
        <w:tab w:val="right" w:leader="dot" w:pos="8959"/>
      </w:tabs>
      <w:spacing w:before="160" w:after="160"/>
      <w:ind w:left="2127" w:right="567" w:hanging="1418"/>
    </w:pPr>
    <w:rPr>
      <w:noProof/>
      <w:sz w:val="22"/>
      <w:szCs w:val="22"/>
    </w:rPr>
  </w:style>
  <w:style w:type="paragraph" w:styleId="En-tte">
    <w:name w:val="header"/>
    <w:basedOn w:val="Normal"/>
    <w:link w:val="En-tteCar"/>
    <w:rsid w:val="00730440"/>
    <w:rPr>
      <w:noProof/>
      <w:sz w:val="16"/>
    </w:rPr>
  </w:style>
  <w:style w:type="paragraph" w:styleId="Listepuces">
    <w:name w:val="List Bullet"/>
    <w:basedOn w:val="Normal"/>
    <w:rsid w:val="00730440"/>
    <w:pPr>
      <w:numPr>
        <w:numId w:val="3"/>
      </w:numPr>
    </w:pPr>
    <w:rPr>
      <w:lang w:eastAsia="en-US"/>
    </w:rPr>
  </w:style>
  <w:style w:type="paragraph" w:styleId="Listepuces2">
    <w:name w:val="List Bullet 2"/>
    <w:basedOn w:val="Normal"/>
    <w:rsid w:val="00730440"/>
    <w:pPr>
      <w:numPr>
        <w:numId w:val="4"/>
      </w:numPr>
    </w:pPr>
    <w:rPr>
      <w:lang w:eastAsia="en-US"/>
    </w:rPr>
  </w:style>
  <w:style w:type="paragraph" w:styleId="Listepuces3">
    <w:name w:val="List Bullet 3"/>
    <w:basedOn w:val="Normal"/>
    <w:rsid w:val="00730440"/>
    <w:pPr>
      <w:numPr>
        <w:numId w:val="5"/>
      </w:numPr>
    </w:pPr>
    <w:rPr>
      <w:lang w:eastAsia="en-US"/>
    </w:rPr>
  </w:style>
  <w:style w:type="paragraph" w:customStyle="1" w:styleId="Picture">
    <w:name w:val="Picture"/>
    <w:basedOn w:val="Corpsdetexte"/>
    <w:next w:val="Corpsdetexte"/>
    <w:semiHidden/>
    <w:rsid w:val="00730440"/>
    <w:pPr>
      <w:jc w:val="center"/>
    </w:pPr>
  </w:style>
  <w:style w:type="paragraph" w:customStyle="1" w:styleId="sysAuthor">
    <w:name w:val="sys Author"/>
    <w:basedOn w:val="Normal"/>
    <w:semiHidden/>
    <w:rsid w:val="00730440"/>
    <w:pPr>
      <w:framePr w:w="6842" w:h="1809" w:hSpace="181" w:wrap="auto" w:vAnchor="page" w:hAnchor="page" w:x="1872" w:y="13609"/>
      <w:tabs>
        <w:tab w:val="left" w:pos="2300"/>
      </w:tabs>
    </w:pPr>
    <w:rPr>
      <w:noProof/>
    </w:rPr>
  </w:style>
  <w:style w:type="paragraph" w:customStyle="1" w:styleId="sysBannerp1">
    <w:name w:val="sys Banner p1"/>
    <w:basedOn w:val="Normal"/>
    <w:semiHidden/>
    <w:rsid w:val="00730440"/>
    <w:pPr>
      <w:framePr w:wrap="around" w:vAnchor="page" w:hAnchor="page" w:x="1815" w:y="11908"/>
    </w:pPr>
  </w:style>
  <w:style w:type="paragraph" w:customStyle="1" w:styleId="sysFooterInitials">
    <w:name w:val="sys Footer Initials"/>
    <w:basedOn w:val="Normal"/>
    <w:next w:val="Normal"/>
    <w:semiHidden/>
    <w:rsid w:val="00730440"/>
    <w:pPr>
      <w:framePr w:w="2552" w:h="567" w:wrap="around" w:vAnchor="text" w:hAnchor="margin" w:xAlign="right" w:y="-396"/>
      <w:pBdr>
        <w:top w:val="single" w:sz="2" w:space="1" w:color="auto"/>
        <w:left w:val="single" w:sz="2" w:space="4" w:color="auto"/>
        <w:bottom w:val="single" w:sz="2" w:space="1" w:color="auto"/>
        <w:right w:val="single" w:sz="2" w:space="4" w:color="auto"/>
      </w:pBdr>
      <w:ind w:right="1418"/>
      <w:jc w:val="center"/>
    </w:pPr>
    <w:rPr>
      <w:noProof/>
      <w:sz w:val="10"/>
    </w:rPr>
  </w:style>
  <w:style w:type="paragraph" w:customStyle="1" w:styleId="sysFooterInitialsClient">
    <w:name w:val="sys Footer Initials Client"/>
    <w:basedOn w:val="Normal"/>
    <w:next w:val="Normal"/>
    <w:semiHidden/>
    <w:rsid w:val="00730440"/>
    <w:pPr>
      <w:framePr w:w="4253" w:h="567" w:wrap="around" w:vAnchor="text" w:hAnchor="margin" w:xAlign="right" w:y="-396"/>
      <w:pBdr>
        <w:top w:val="single" w:sz="2" w:space="1" w:color="auto"/>
        <w:left w:val="single" w:sz="2" w:space="4" w:color="auto"/>
        <w:bottom w:val="single" w:sz="2" w:space="1" w:color="auto"/>
        <w:right w:val="single" w:sz="2" w:space="4" w:color="auto"/>
      </w:pBdr>
      <w:ind w:right="3119"/>
      <w:jc w:val="center"/>
    </w:pPr>
    <w:rPr>
      <w:noProof/>
      <w:sz w:val="10"/>
    </w:rPr>
  </w:style>
  <w:style w:type="paragraph" w:customStyle="1" w:styleId="sysFooterInitialsClientNot">
    <w:name w:val="sys Footer Initials Client Not"/>
    <w:basedOn w:val="Normal"/>
    <w:next w:val="Normal"/>
    <w:semiHidden/>
    <w:rsid w:val="00730440"/>
    <w:pPr>
      <w:framePr w:w="4253" w:h="567" w:wrap="around" w:vAnchor="text" w:hAnchor="margin" w:xAlign="right" w:y="-396"/>
      <w:ind w:right="3119"/>
      <w:jc w:val="center"/>
    </w:pPr>
    <w:rPr>
      <w:noProof/>
      <w:color w:val="FFFFFF"/>
      <w:sz w:val="10"/>
    </w:rPr>
  </w:style>
  <w:style w:type="paragraph" w:customStyle="1" w:styleId="sysFooterInitialsNot">
    <w:name w:val="sys Footer Initials Not"/>
    <w:basedOn w:val="Normal"/>
    <w:next w:val="Normal"/>
    <w:semiHidden/>
    <w:rsid w:val="00730440"/>
    <w:pPr>
      <w:framePr w:w="2552" w:h="567" w:wrap="around" w:vAnchor="text" w:hAnchor="margin" w:xAlign="right" w:y="-396"/>
      <w:ind w:right="1418"/>
      <w:jc w:val="center"/>
    </w:pPr>
    <w:rPr>
      <w:noProof/>
      <w:color w:val="FFFFFF"/>
      <w:sz w:val="10"/>
    </w:rPr>
  </w:style>
  <w:style w:type="paragraph" w:customStyle="1" w:styleId="sysFooterL">
    <w:name w:val="sys Footer L"/>
    <w:basedOn w:val="Normal"/>
    <w:semiHidden/>
    <w:rsid w:val="00730440"/>
    <w:pPr>
      <w:framePr w:hSpace="142" w:vSpace="142" w:wrap="around" w:vAnchor="page" w:hAnchor="page" w:x="1815" w:yAlign="bottom"/>
      <w:spacing w:after="720"/>
    </w:pPr>
    <w:rPr>
      <w:noProof/>
      <w:sz w:val="14"/>
    </w:rPr>
  </w:style>
  <w:style w:type="paragraph" w:styleId="Pieddepage">
    <w:name w:val="footer"/>
    <w:basedOn w:val="Normal"/>
    <w:rsid w:val="00730440"/>
    <w:rPr>
      <w:noProof/>
      <w:sz w:val="14"/>
    </w:rPr>
  </w:style>
  <w:style w:type="paragraph" w:customStyle="1" w:styleId="sysFooterLine">
    <w:name w:val="sys Footer Line"/>
    <w:basedOn w:val="Pieddepage"/>
    <w:semiHidden/>
    <w:rsid w:val="00730440"/>
    <w:pPr>
      <w:pBdr>
        <w:top w:val="single" w:sz="4" w:space="1" w:color="000000"/>
      </w:pBdr>
    </w:pPr>
  </w:style>
  <w:style w:type="paragraph" w:customStyle="1" w:styleId="sysHeaderLinePortrait">
    <w:name w:val="sys Header Line Portrait"/>
    <w:basedOn w:val="Normal"/>
    <w:next w:val="Corpsdetexte"/>
    <w:semiHidden/>
    <w:rsid w:val="00730440"/>
    <w:pPr>
      <w:framePr w:w="8959" w:hSpace="181" w:vSpace="181" w:wrap="around" w:vAnchor="text" w:hAnchor="page" w:x="1815" w:y="766"/>
      <w:pBdr>
        <w:top w:val="single" w:sz="4" w:space="1" w:color="000000"/>
      </w:pBdr>
    </w:pPr>
  </w:style>
  <w:style w:type="paragraph" w:customStyle="1" w:styleId="sysFooterLinePortrait">
    <w:name w:val="sys Footer Line Portrait"/>
    <w:basedOn w:val="sysHeaderLinePortrait"/>
    <w:semiHidden/>
    <w:rsid w:val="00730440"/>
    <w:pPr>
      <w:framePr w:hSpace="142" w:vSpace="142" w:wrap="around" w:y="-453"/>
    </w:pPr>
  </w:style>
  <w:style w:type="paragraph" w:customStyle="1" w:styleId="sysFooterLineLandscape">
    <w:name w:val="sys Footer Line Landscape"/>
    <w:basedOn w:val="sysFooterLinePortrait"/>
    <w:semiHidden/>
    <w:rsid w:val="00730440"/>
    <w:pPr>
      <w:framePr w:w="13892" w:wrap="around"/>
    </w:pPr>
  </w:style>
  <w:style w:type="paragraph" w:customStyle="1" w:styleId="sysFooterR">
    <w:name w:val="sys Footer R"/>
    <w:basedOn w:val="Normal"/>
    <w:semiHidden/>
    <w:rsid w:val="00730440"/>
    <w:pPr>
      <w:framePr w:w="907" w:hSpace="142" w:vSpace="142" w:wrap="around" w:vAnchor="page" w:hAnchor="margin" w:xAlign="right" w:yAlign="bottom"/>
      <w:spacing w:after="900"/>
      <w:jc w:val="right"/>
    </w:pPr>
    <w:rPr>
      <w:noProof/>
      <w:sz w:val="14"/>
    </w:rPr>
  </w:style>
  <w:style w:type="paragraph" w:customStyle="1" w:styleId="sysHeader">
    <w:name w:val="sys Header"/>
    <w:basedOn w:val="En-tte"/>
    <w:semiHidden/>
    <w:rsid w:val="00730440"/>
    <w:pPr>
      <w:framePr w:w="2552" w:wrap="around" w:vAnchor="text" w:hAnchor="margin" w:y="1"/>
    </w:pPr>
  </w:style>
  <w:style w:type="paragraph" w:customStyle="1" w:styleId="sysHeaderC">
    <w:name w:val="sys Header C"/>
    <w:basedOn w:val="sysHeader"/>
    <w:semiHidden/>
    <w:rsid w:val="00730440"/>
    <w:pPr>
      <w:framePr w:w="1985" w:wrap="around" w:xAlign="center"/>
      <w:jc w:val="center"/>
    </w:pPr>
  </w:style>
  <w:style w:type="paragraph" w:customStyle="1" w:styleId="sysHeaderL">
    <w:name w:val="sys Header L"/>
    <w:basedOn w:val="sysHeader"/>
    <w:semiHidden/>
    <w:rsid w:val="00730440"/>
    <w:pPr>
      <w:framePr w:h="624" w:hRule="exact" w:wrap="around" w:y="58"/>
    </w:pPr>
  </w:style>
  <w:style w:type="paragraph" w:customStyle="1" w:styleId="sysHeaderLineLandscape">
    <w:name w:val="sys Header Line Landscape"/>
    <w:basedOn w:val="sysHeaderLinePortrait"/>
    <w:semiHidden/>
    <w:rsid w:val="00730440"/>
    <w:pPr>
      <w:framePr w:w="13892" w:hSpace="142" w:vSpace="142" w:wrap="around"/>
    </w:pPr>
  </w:style>
  <w:style w:type="paragraph" w:customStyle="1" w:styleId="sysHeaderR">
    <w:name w:val="sys Header R"/>
    <w:basedOn w:val="sysHeader"/>
    <w:semiHidden/>
    <w:rsid w:val="00730440"/>
    <w:pPr>
      <w:framePr w:wrap="around" w:xAlign="right"/>
      <w:jc w:val="right"/>
    </w:pPr>
  </w:style>
  <w:style w:type="paragraph" w:customStyle="1" w:styleId="sysLogop1AWL">
    <w:name w:val="sys Logo p1 AWL"/>
    <w:basedOn w:val="sysLogop1"/>
    <w:semiHidden/>
    <w:rsid w:val="00730440"/>
    <w:pPr>
      <w:framePr w:wrap="notBeside"/>
    </w:pPr>
  </w:style>
  <w:style w:type="paragraph" w:customStyle="1" w:styleId="sysLogop1">
    <w:name w:val="sys Logo p1"/>
    <w:basedOn w:val="Normal"/>
    <w:semiHidden/>
    <w:rsid w:val="00730440"/>
    <w:pPr>
      <w:framePr w:w="3402" w:h="1985" w:hSpace="181" w:wrap="notBeside" w:vAnchor="page" w:hAnchor="page" w:x="7089" w:y="1135" w:anchorLock="1"/>
    </w:pPr>
  </w:style>
  <w:style w:type="paragraph" w:styleId="Textedebulles">
    <w:name w:val="Balloon Text"/>
    <w:basedOn w:val="Normal"/>
    <w:link w:val="TextedebullesCar"/>
    <w:uiPriority w:val="99"/>
    <w:rsid w:val="002C670C"/>
    <w:rPr>
      <w:rFonts w:ascii="Tahoma" w:hAnsi="Tahoma" w:cs="Tahoma"/>
      <w:sz w:val="16"/>
      <w:szCs w:val="16"/>
    </w:rPr>
  </w:style>
  <w:style w:type="paragraph" w:customStyle="1" w:styleId="sysSmall">
    <w:name w:val="sys Small"/>
    <w:basedOn w:val="Normal"/>
    <w:semiHidden/>
    <w:rsid w:val="00730440"/>
    <w:pPr>
      <w:spacing w:line="20" w:lineRule="exact"/>
    </w:pPr>
  </w:style>
  <w:style w:type="paragraph" w:customStyle="1" w:styleId="sysTitle">
    <w:name w:val="sys Title"/>
    <w:basedOn w:val="Normal"/>
    <w:semiHidden/>
    <w:rsid w:val="00730440"/>
    <w:pPr>
      <w:framePr w:w="4649" w:h="1247" w:hRule="exact" w:hSpace="142" w:vSpace="142" w:wrap="notBeside" w:vAnchor="page" w:hAnchor="page" w:x="1532" w:y="3687"/>
      <w:pBdr>
        <w:top w:val="single" w:sz="48" w:space="1" w:color="0066A2"/>
      </w:pBdr>
      <w:spacing w:line="360" w:lineRule="auto"/>
    </w:pPr>
    <w:rPr>
      <w:noProof/>
      <w:sz w:val="22"/>
    </w:rPr>
  </w:style>
  <w:style w:type="paragraph" w:customStyle="1" w:styleId="sysTitlepagefooter">
    <w:name w:val="sys Title page footer"/>
    <w:basedOn w:val="Normal"/>
    <w:semiHidden/>
    <w:rsid w:val="00730440"/>
    <w:pPr>
      <w:framePr w:hSpace="142" w:vSpace="142" w:wrap="around" w:hAnchor="page" w:x="1815" w:yAlign="bottom"/>
    </w:pPr>
    <w:rPr>
      <w:noProof/>
      <w:sz w:val="14"/>
    </w:rPr>
  </w:style>
  <w:style w:type="table" w:styleId="Grilledutableau">
    <w:name w:val="Table Grid"/>
    <w:basedOn w:val="TableauNormal"/>
    <w:rsid w:val="00730440"/>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semiHidden/>
    <w:rsid w:val="00730440"/>
    <w:pPr>
      <w:spacing w:before="20" w:after="20"/>
    </w:pPr>
    <w:rPr>
      <w:sz w:val="16"/>
      <w:lang w:eastAsia="en-US"/>
    </w:rPr>
  </w:style>
  <w:style w:type="paragraph" w:customStyle="1" w:styleId="Tablebodytextbold">
    <w:name w:val="Table body text bold"/>
    <w:basedOn w:val="Normal"/>
    <w:semiHidden/>
    <w:rsid w:val="00730440"/>
  </w:style>
  <w:style w:type="paragraph" w:customStyle="1" w:styleId="TableLabel">
    <w:name w:val="Table Label"/>
    <w:basedOn w:val="Normal"/>
    <w:semiHidden/>
    <w:rsid w:val="00730440"/>
    <w:rPr>
      <w:b/>
      <w:color w:val="FFFFFF"/>
      <w:sz w:val="16"/>
      <w:lang w:eastAsia="en-US"/>
    </w:rPr>
  </w:style>
  <w:style w:type="paragraph" w:customStyle="1" w:styleId="TableText">
    <w:name w:val="Table Text"/>
    <w:basedOn w:val="Normal"/>
    <w:semiHidden/>
    <w:rsid w:val="00730440"/>
    <w:rPr>
      <w:sz w:val="16"/>
      <w:szCs w:val="24"/>
    </w:rPr>
  </w:style>
  <w:style w:type="paragraph" w:customStyle="1" w:styleId="TemporaryText">
    <w:name w:val="Temporary Text"/>
    <w:basedOn w:val="Normal"/>
    <w:next w:val="Corpsdetexte"/>
    <w:semiHidden/>
    <w:rsid w:val="00730440"/>
    <w:rPr>
      <w:b/>
      <w:color w:val="FF0000"/>
      <w:sz w:val="22"/>
    </w:rPr>
  </w:style>
  <w:style w:type="paragraph" w:customStyle="1" w:styleId="Textinmargin">
    <w:name w:val="Text in margin"/>
    <w:basedOn w:val="Normal"/>
    <w:next w:val="Corpsdetexte"/>
    <w:semiHidden/>
    <w:rsid w:val="00730440"/>
    <w:pPr>
      <w:keepNext/>
      <w:framePr w:w="2552" w:hSpace="142" w:vSpace="142" w:wrap="around" w:vAnchor="text" w:hAnchor="page" w:x="852" w:y="1"/>
      <w:pBdr>
        <w:top w:val="single" w:sz="4" w:space="3" w:color="FFFF00"/>
        <w:left w:val="single" w:sz="4" w:space="3" w:color="FFFF00"/>
        <w:bottom w:val="single" w:sz="4" w:space="3" w:color="FFFF00"/>
        <w:right w:val="single" w:sz="4" w:space="3" w:color="FFFF00"/>
      </w:pBdr>
      <w:shd w:val="pct40" w:color="FFFF00" w:fill="auto"/>
    </w:pPr>
  </w:style>
  <w:style w:type="paragraph" w:styleId="Titre">
    <w:name w:val="Title"/>
    <w:basedOn w:val="Normal"/>
    <w:link w:val="TitreCar"/>
    <w:qFormat/>
    <w:rsid w:val="00730440"/>
    <w:pPr>
      <w:spacing w:before="240" w:after="60"/>
      <w:jc w:val="center"/>
      <w:outlineLvl w:val="0"/>
    </w:pPr>
    <w:rPr>
      <w:rFonts w:cs="Arial"/>
      <w:b/>
      <w:bCs/>
      <w:kern w:val="28"/>
      <w:sz w:val="28"/>
      <w:szCs w:val="32"/>
    </w:rPr>
  </w:style>
  <w:style w:type="character" w:styleId="Appelnotedebasdep">
    <w:name w:val="footnote reference"/>
    <w:basedOn w:val="Policepardfaut"/>
    <w:semiHidden/>
    <w:rsid w:val="00730440"/>
    <w:rPr>
      <w:rFonts w:ascii="Verdana" w:hAnsi="Verdana"/>
      <w:sz w:val="18"/>
      <w:vertAlign w:val="superscript"/>
    </w:rPr>
  </w:style>
  <w:style w:type="paragraph" w:styleId="Notedebasdepage">
    <w:name w:val="footnote text"/>
    <w:basedOn w:val="Normal"/>
    <w:link w:val="NotedebasdepageCar"/>
    <w:rsid w:val="00730440"/>
    <w:pPr>
      <w:ind w:left="142" w:hanging="142"/>
    </w:pPr>
    <w:rPr>
      <w:sz w:val="14"/>
    </w:rPr>
  </w:style>
  <w:style w:type="paragraph" w:customStyle="1" w:styleId="GreyTextBox">
    <w:name w:val="Grey Text Box"/>
    <w:basedOn w:val="Normal"/>
    <w:next w:val="Normal"/>
    <w:semiHidden/>
    <w:rsid w:val="00730440"/>
    <w:pPr>
      <w:framePr w:w="2552" w:wrap="around" w:vAnchor="text" w:hAnchor="margin" w:x="143" w:y="1"/>
      <w:pBdr>
        <w:top w:val="single" w:sz="48" w:space="1" w:color="D2D2D2"/>
        <w:left w:val="single" w:sz="48" w:space="4" w:color="D2D2D2"/>
        <w:bottom w:val="single" w:sz="48" w:space="1" w:color="D2D2D2"/>
        <w:right w:val="single" w:sz="48" w:space="4" w:color="D2D2D2"/>
      </w:pBdr>
      <w:shd w:val="clear" w:color="auto" w:fill="D2D2D2"/>
      <w:ind w:left="79" w:right="284"/>
    </w:pPr>
    <w:rPr>
      <w:position w:val="-18"/>
    </w:rPr>
  </w:style>
  <w:style w:type="paragraph" w:customStyle="1" w:styleId="GreyTextBoxRight">
    <w:name w:val="Grey Text Box Right"/>
    <w:basedOn w:val="GreyTextBox"/>
    <w:next w:val="Normal"/>
    <w:semiHidden/>
    <w:rsid w:val="00730440"/>
    <w:pPr>
      <w:framePr w:wrap="around" w:xAlign="right"/>
      <w:ind w:left="284" w:right="79"/>
    </w:pPr>
  </w:style>
  <w:style w:type="paragraph" w:customStyle="1" w:styleId="sysHeaderROlympic">
    <w:name w:val="sys Header R Olympic"/>
    <w:basedOn w:val="sysHeaderR"/>
    <w:semiHidden/>
    <w:rsid w:val="00730440"/>
    <w:pPr>
      <w:framePr w:wrap="around" w:y="58"/>
    </w:pPr>
  </w:style>
  <w:style w:type="paragraph" w:customStyle="1" w:styleId="sysHeaderLOlympic">
    <w:name w:val="sys Header L Olympic"/>
    <w:basedOn w:val="sysHeaderL"/>
    <w:semiHidden/>
    <w:rsid w:val="00730440"/>
    <w:pPr>
      <w:framePr w:wrap="around" w:y="285"/>
    </w:pPr>
  </w:style>
  <w:style w:type="paragraph" w:customStyle="1" w:styleId="sysHeaderCOlympic">
    <w:name w:val="sys Header C Olympic"/>
    <w:basedOn w:val="sysHeaderC"/>
    <w:semiHidden/>
    <w:rsid w:val="00730440"/>
    <w:pPr>
      <w:framePr w:wrap="around" w:y="228"/>
    </w:pPr>
  </w:style>
  <w:style w:type="paragraph" w:customStyle="1" w:styleId="TableListbullet">
    <w:name w:val="Table List bullet"/>
    <w:basedOn w:val="Normal"/>
    <w:rsid w:val="00730440"/>
    <w:pPr>
      <w:numPr>
        <w:numId w:val="2"/>
      </w:numPr>
      <w:spacing w:before="20" w:after="20"/>
    </w:pPr>
    <w:rPr>
      <w:sz w:val="16"/>
    </w:rPr>
  </w:style>
  <w:style w:type="paragraph" w:customStyle="1" w:styleId="TableListbullet2">
    <w:name w:val="Table List bullet 2"/>
    <w:basedOn w:val="Normal"/>
    <w:rsid w:val="00730440"/>
    <w:pPr>
      <w:numPr>
        <w:numId w:val="6"/>
      </w:numPr>
      <w:spacing w:before="20" w:after="20"/>
    </w:pPr>
    <w:rPr>
      <w:sz w:val="16"/>
    </w:rPr>
  </w:style>
  <w:style w:type="paragraph" w:customStyle="1" w:styleId="TableListbullet3">
    <w:name w:val="Table List bullet 3"/>
    <w:basedOn w:val="Normal"/>
    <w:rsid w:val="00730440"/>
    <w:pPr>
      <w:numPr>
        <w:numId w:val="7"/>
      </w:numPr>
      <w:spacing w:before="20" w:after="20"/>
    </w:pPr>
    <w:rPr>
      <w:sz w:val="16"/>
    </w:rPr>
  </w:style>
  <w:style w:type="paragraph" w:customStyle="1" w:styleId="TableHeader">
    <w:name w:val="Table Header"/>
    <w:basedOn w:val="Normal"/>
    <w:semiHidden/>
    <w:rsid w:val="00730440"/>
    <w:pPr>
      <w:spacing w:after="43"/>
    </w:pPr>
    <w:rPr>
      <w:b/>
      <w:color w:val="FFFFFF"/>
      <w:szCs w:val="16"/>
      <w:lang w:eastAsia="en-US"/>
    </w:rPr>
  </w:style>
  <w:style w:type="character" w:customStyle="1" w:styleId="TextedebullesCar">
    <w:name w:val="Texte de bulles Car"/>
    <w:basedOn w:val="Policepardfaut"/>
    <w:link w:val="Textedebulles"/>
    <w:uiPriority w:val="99"/>
    <w:rsid w:val="002C670C"/>
    <w:rPr>
      <w:rFonts w:ascii="Tahoma" w:hAnsi="Tahoma" w:cs="Tahoma"/>
      <w:sz w:val="16"/>
      <w:szCs w:val="16"/>
      <w:lang w:val="en-US" w:eastAsia="nl-NL"/>
    </w:rPr>
  </w:style>
  <w:style w:type="paragraph" w:customStyle="1" w:styleId="Heading0">
    <w:name w:val="Heading 0"/>
    <w:basedOn w:val="Titre1"/>
    <w:next w:val="Corpsdetexte"/>
    <w:semiHidden/>
    <w:rsid w:val="00C461A7"/>
    <w:pPr>
      <w:keepLines w:val="0"/>
      <w:spacing w:after="160"/>
      <w:outlineLvl w:val="9"/>
    </w:pPr>
    <w:rPr>
      <w:b/>
      <w:sz w:val="26"/>
      <w:szCs w:val="26"/>
      <w:lang w:eastAsia="en-US"/>
    </w:rPr>
  </w:style>
  <w:style w:type="character" w:customStyle="1" w:styleId="syshidden">
    <w:name w:val="sys hidden"/>
    <w:basedOn w:val="Policepardfaut"/>
    <w:semiHidden/>
    <w:rsid w:val="00730440"/>
    <w:rPr>
      <w:vanish/>
    </w:rPr>
  </w:style>
  <w:style w:type="paragraph" w:customStyle="1" w:styleId="sysCopyright">
    <w:name w:val="sys Copyright"/>
    <w:basedOn w:val="Normal"/>
    <w:semiHidden/>
    <w:rsid w:val="00C461A7"/>
    <w:pPr>
      <w:framePr w:hSpace="142" w:vSpace="142" w:wrap="around" w:vAnchor="page" w:hAnchor="text" w:yAlign="bottom"/>
      <w:spacing w:after="840"/>
    </w:pPr>
    <w:rPr>
      <w:noProof/>
      <w:sz w:val="14"/>
      <w:lang w:eastAsia="en-US"/>
    </w:rPr>
  </w:style>
  <w:style w:type="paragraph" w:customStyle="1" w:styleId="sysDocStatistics">
    <w:name w:val="sys Doc Statistics"/>
    <w:basedOn w:val="Normal"/>
    <w:semiHidden/>
    <w:rsid w:val="00C461A7"/>
    <w:pPr>
      <w:tabs>
        <w:tab w:val="right" w:pos="3119"/>
      </w:tabs>
      <w:ind w:left="3260" w:hanging="3260"/>
    </w:pPr>
    <w:rPr>
      <w:noProof/>
      <w:lang w:eastAsia="en-US"/>
    </w:rPr>
  </w:style>
  <w:style w:type="paragraph" w:customStyle="1" w:styleId="sysDocStatisticsOwner">
    <w:name w:val="sys Doc Statistics Owner"/>
    <w:basedOn w:val="sysDocStatistics"/>
    <w:semiHidden/>
    <w:rsid w:val="00C461A7"/>
    <w:pPr>
      <w:tabs>
        <w:tab w:val="left" w:pos="5670"/>
      </w:tabs>
      <w:spacing w:before="480"/>
    </w:pPr>
  </w:style>
  <w:style w:type="character" w:customStyle="1" w:styleId="sysDocStatisticslbl">
    <w:name w:val="sys Doc Statistics lbl"/>
    <w:basedOn w:val="Policepardfaut"/>
    <w:semiHidden/>
    <w:rsid w:val="00C461A7"/>
    <w:rPr>
      <w:rFonts w:ascii="Verdana" w:hAnsi="Verdana"/>
      <w:b/>
      <w:smallCaps/>
      <w:spacing w:val="0"/>
    </w:rPr>
  </w:style>
  <w:style w:type="paragraph" w:customStyle="1" w:styleId="sysFooter2L">
    <w:name w:val="sys Footer 2 L"/>
    <w:basedOn w:val="Pieddepage"/>
    <w:semiHidden/>
    <w:rsid w:val="00C461A7"/>
    <w:pPr>
      <w:framePr w:hSpace="142" w:vSpace="142" w:wrap="notBeside" w:vAnchor="text" w:hAnchor="text" w:y="1"/>
    </w:pPr>
    <w:rPr>
      <w:b/>
      <w:sz w:val="12"/>
      <w:szCs w:val="16"/>
      <w:lang w:eastAsia="en-US"/>
    </w:rPr>
  </w:style>
  <w:style w:type="paragraph" w:customStyle="1" w:styleId="sysHeaders2L">
    <w:name w:val="sys Header s2 L"/>
    <w:basedOn w:val="En-tte"/>
    <w:semiHidden/>
    <w:rsid w:val="00C461A7"/>
    <w:pPr>
      <w:framePr w:wrap="around" w:vAnchor="text" w:hAnchor="text" w:y="1"/>
      <w:spacing w:before="120"/>
    </w:pPr>
    <w:rPr>
      <w:sz w:val="14"/>
      <w:lang w:eastAsia="en-US"/>
    </w:rPr>
  </w:style>
  <w:style w:type="paragraph" w:customStyle="1" w:styleId="sysHeaders2C">
    <w:name w:val="sys Header s2 C"/>
    <w:basedOn w:val="sysHeaders2L"/>
    <w:semiHidden/>
    <w:rsid w:val="00C461A7"/>
    <w:pPr>
      <w:framePr w:wrap="around" w:xAlign="center"/>
      <w:jc w:val="center"/>
    </w:pPr>
  </w:style>
  <w:style w:type="paragraph" w:customStyle="1" w:styleId="sysHeaders2R">
    <w:name w:val="sys Header s2 R"/>
    <w:basedOn w:val="sysHeaders2L"/>
    <w:semiHidden/>
    <w:rsid w:val="00C461A7"/>
    <w:pPr>
      <w:framePr w:wrap="around" w:xAlign="right"/>
      <w:ind w:right="28"/>
      <w:jc w:val="right"/>
    </w:pPr>
  </w:style>
  <w:style w:type="paragraph" w:customStyle="1" w:styleId="Heading0Custno">
    <w:name w:val="Heading 0 Cust no."/>
    <w:basedOn w:val="Titre1"/>
    <w:next w:val="Corpsdetexte"/>
    <w:semiHidden/>
    <w:rsid w:val="00C461A7"/>
    <w:pPr>
      <w:keepLines w:val="0"/>
      <w:numPr>
        <w:numId w:val="0"/>
      </w:numPr>
      <w:tabs>
        <w:tab w:val="left" w:pos="0"/>
      </w:tabs>
      <w:spacing w:after="160"/>
      <w:ind w:hanging="403"/>
    </w:pPr>
    <w:rPr>
      <w:b/>
      <w:sz w:val="26"/>
      <w:szCs w:val="26"/>
      <w:lang w:eastAsia="en-US"/>
    </w:rPr>
  </w:style>
  <w:style w:type="character" w:customStyle="1" w:styleId="sysHeaderLable">
    <w:name w:val="sys Header Lable"/>
    <w:basedOn w:val="Policepardfaut"/>
    <w:semiHidden/>
    <w:rsid w:val="00C461A7"/>
    <w:rPr>
      <w:rFonts w:ascii="Verdana" w:hAnsi="Verdana"/>
      <w:b/>
      <w:spacing w:val="0"/>
      <w:sz w:val="14"/>
      <w:szCs w:val="16"/>
    </w:rPr>
  </w:style>
  <w:style w:type="character" w:styleId="Numrodepage">
    <w:name w:val="page number"/>
    <w:basedOn w:val="Policepardfaut"/>
    <w:rsid w:val="00C461A7"/>
    <w:rPr>
      <w:rFonts w:ascii="Times New Roman" w:hAnsi="Times New Roman"/>
      <w:b/>
      <w:spacing w:val="0"/>
      <w:sz w:val="14"/>
      <w:szCs w:val="14"/>
      <w:vertAlign w:val="baseline"/>
    </w:rPr>
  </w:style>
  <w:style w:type="paragraph" w:customStyle="1" w:styleId="Part">
    <w:name w:val="Part"/>
    <w:basedOn w:val="Titre1"/>
    <w:next w:val="Corpsdetexte"/>
    <w:semiHidden/>
    <w:rsid w:val="00C461A7"/>
    <w:pPr>
      <w:keepLines w:val="0"/>
      <w:pageBreakBefore w:val="0"/>
      <w:numPr>
        <w:numId w:val="0"/>
      </w:numPr>
      <w:tabs>
        <w:tab w:val="num" w:pos="0"/>
      </w:tabs>
      <w:spacing w:after="240"/>
    </w:pPr>
    <w:rPr>
      <w:b/>
      <w:sz w:val="26"/>
      <w:szCs w:val="26"/>
      <w:lang w:eastAsia="en-US"/>
    </w:rPr>
  </w:style>
  <w:style w:type="paragraph" w:customStyle="1" w:styleId="sysHidden0">
    <w:name w:val="sys Hidden"/>
    <w:basedOn w:val="Normal"/>
    <w:semiHidden/>
    <w:rsid w:val="00C461A7"/>
    <w:rPr>
      <w:vanish/>
      <w:lang w:eastAsia="en-US"/>
    </w:rPr>
  </w:style>
  <w:style w:type="paragraph" w:customStyle="1" w:styleId="sysHeaderField">
    <w:name w:val="sys HeaderField"/>
    <w:basedOn w:val="sysHidden0"/>
    <w:semiHidden/>
    <w:rsid w:val="00C461A7"/>
  </w:style>
  <w:style w:type="paragraph" w:customStyle="1" w:styleId="sysPageOfPages">
    <w:name w:val="sys PageOfPages"/>
    <w:basedOn w:val="sysHidden0"/>
    <w:semiHidden/>
    <w:rsid w:val="00C461A7"/>
  </w:style>
  <w:style w:type="paragraph" w:customStyle="1" w:styleId="sysClass">
    <w:name w:val="sys Class"/>
    <w:basedOn w:val="Normal"/>
    <w:semiHidden/>
    <w:rsid w:val="00C461A7"/>
    <w:pPr>
      <w:framePr w:w="3969" w:hSpace="181" w:wrap="notBeside" w:vAnchor="page" w:hAnchor="text" w:y="1231"/>
    </w:pPr>
    <w:rPr>
      <w:b/>
      <w:caps/>
      <w:sz w:val="16"/>
      <w:szCs w:val="18"/>
      <w:lang w:eastAsia="en-US"/>
    </w:rPr>
  </w:style>
  <w:style w:type="paragraph" w:customStyle="1" w:styleId="sysWordMark">
    <w:name w:val="sys WordMark"/>
    <w:basedOn w:val="Normal"/>
    <w:semiHidden/>
    <w:rsid w:val="00C461A7"/>
    <w:pPr>
      <w:framePr w:w="1304" w:hSpace="142" w:vSpace="142" w:wrap="around" w:vAnchor="page" w:hAnchor="text" w:xAlign="right" w:y="1248"/>
      <w:spacing w:line="284" w:lineRule="atLeast"/>
      <w:jc w:val="right"/>
    </w:pPr>
    <w:rPr>
      <w:lang w:eastAsia="en-US"/>
    </w:rPr>
  </w:style>
  <w:style w:type="paragraph" w:customStyle="1" w:styleId="Titlecd">
    <w:name w:val="Title cd"/>
    <w:basedOn w:val="Titre"/>
    <w:semiHidden/>
    <w:rsid w:val="00C461A7"/>
    <w:pPr>
      <w:framePr w:hSpace="142" w:vSpace="142" w:wrap="notBeside" w:vAnchor="page" w:hAnchor="margin" w:y="2813"/>
      <w:spacing w:before="0" w:after="0" w:line="360" w:lineRule="auto"/>
      <w:jc w:val="left"/>
      <w:outlineLvl w:val="9"/>
    </w:pPr>
    <w:rPr>
      <w:rFonts w:cs="Times New Roman"/>
      <w:b w:val="0"/>
      <w:bCs w:val="0"/>
      <w:caps/>
      <w:kern w:val="0"/>
      <w:sz w:val="18"/>
      <w:szCs w:val="20"/>
      <w:lang w:eastAsia="en-US"/>
    </w:rPr>
  </w:style>
  <w:style w:type="paragraph" w:customStyle="1" w:styleId="sysFooter2">
    <w:name w:val="sys Footer 2"/>
    <w:basedOn w:val="Pieddepage"/>
    <w:semiHidden/>
    <w:rsid w:val="00C461A7"/>
    <w:rPr>
      <w:b/>
      <w:sz w:val="12"/>
      <w:szCs w:val="12"/>
      <w:lang w:eastAsia="en-US"/>
    </w:rPr>
  </w:style>
  <w:style w:type="paragraph" w:customStyle="1" w:styleId="sysFooter2C">
    <w:name w:val="sys Footer 2 C"/>
    <w:basedOn w:val="sysFooter2L"/>
    <w:semiHidden/>
    <w:rsid w:val="00C461A7"/>
    <w:pPr>
      <w:framePr w:wrap="notBeside" w:xAlign="center"/>
    </w:pPr>
  </w:style>
  <w:style w:type="paragraph" w:customStyle="1" w:styleId="sysFooter2R">
    <w:name w:val="sys Footer 2 R"/>
    <w:basedOn w:val="sysFooter2L"/>
    <w:semiHidden/>
    <w:rsid w:val="00C461A7"/>
    <w:pPr>
      <w:framePr w:wrap="notBeside" w:xAlign="right"/>
      <w:ind w:right="28"/>
    </w:pPr>
  </w:style>
  <w:style w:type="paragraph" w:customStyle="1" w:styleId="sysFooter2Line">
    <w:name w:val="sys Footer 2 Line"/>
    <w:basedOn w:val="sysFooter2"/>
    <w:semiHidden/>
    <w:rsid w:val="00C461A7"/>
    <w:pPr>
      <w:pBdr>
        <w:bottom w:val="single" w:sz="6" w:space="1" w:color="000000"/>
      </w:pBdr>
      <w:spacing w:after="60"/>
    </w:pPr>
  </w:style>
  <w:style w:type="paragraph" w:customStyle="1" w:styleId="sysMAT">
    <w:name w:val="sys MAT"/>
    <w:basedOn w:val="sysCopyright"/>
    <w:semiHidden/>
    <w:rsid w:val="00C461A7"/>
    <w:pPr>
      <w:framePr w:wrap="around"/>
      <w:spacing w:after="600"/>
    </w:pPr>
  </w:style>
  <w:style w:type="paragraph" w:customStyle="1" w:styleId="sysLbl">
    <w:name w:val="sys Lbl"/>
    <w:basedOn w:val="Normal"/>
    <w:semiHidden/>
    <w:rsid w:val="00C461A7"/>
    <w:rPr>
      <w:b/>
      <w:smallCaps/>
      <w:color w:val="FFFFFF"/>
      <w:sz w:val="16"/>
      <w:szCs w:val="18"/>
      <w:lang w:eastAsia="en-US"/>
    </w:rPr>
  </w:style>
  <w:style w:type="paragraph" w:customStyle="1" w:styleId="sysHeaderLinebelow">
    <w:name w:val="sys Header Line below"/>
    <w:basedOn w:val="En-tte"/>
    <w:semiHidden/>
    <w:rsid w:val="00C461A7"/>
    <w:pPr>
      <w:pBdr>
        <w:bottom w:val="single" w:sz="4" w:space="1" w:color="000000"/>
      </w:pBdr>
    </w:pPr>
    <w:rPr>
      <w:sz w:val="14"/>
      <w:lang w:eastAsia="en-US"/>
    </w:rPr>
  </w:style>
  <w:style w:type="paragraph" w:customStyle="1" w:styleId="sysMATHeader">
    <w:name w:val="sys MAT Header"/>
    <w:basedOn w:val="Normal"/>
    <w:semiHidden/>
    <w:rsid w:val="00C461A7"/>
    <w:rPr>
      <w:color w:val="FFFFFF"/>
      <w:lang w:eastAsia="en-US"/>
    </w:rPr>
  </w:style>
  <w:style w:type="character" w:customStyle="1" w:styleId="smallcaps">
    <w:name w:val="small caps"/>
    <w:basedOn w:val="Policepardfaut"/>
    <w:semiHidden/>
    <w:rsid w:val="00C461A7"/>
    <w:rPr>
      <w:smallCaps/>
    </w:rPr>
  </w:style>
  <w:style w:type="paragraph" w:customStyle="1" w:styleId="sysMATText">
    <w:name w:val="sys MAT Text"/>
    <w:basedOn w:val="Normal"/>
    <w:semiHidden/>
    <w:rsid w:val="00C461A7"/>
    <w:rPr>
      <w:sz w:val="16"/>
      <w:lang w:eastAsia="en-US"/>
    </w:rPr>
  </w:style>
  <w:style w:type="paragraph" w:customStyle="1" w:styleId="sysWordMarkAC">
    <w:name w:val="sys WordMark AC"/>
    <w:basedOn w:val="sysWordMark"/>
    <w:semiHidden/>
    <w:rsid w:val="00C461A7"/>
    <w:pPr>
      <w:framePr w:w="1588" w:wrap="around"/>
    </w:pPr>
  </w:style>
  <w:style w:type="paragraph" w:customStyle="1" w:styleId="sysWordMarkAW">
    <w:name w:val="sys WordMark AW"/>
    <w:basedOn w:val="sysWordMark"/>
    <w:semiHidden/>
    <w:rsid w:val="00C461A7"/>
    <w:pPr>
      <w:framePr w:w="1588" w:wrap="around"/>
    </w:pPr>
  </w:style>
  <w:style w:type="paragraph" w:customStyle="1" w:styleId="Miseenvidence">
    <w:name w:val="Mise en évidence"/>
    <w:basedOn w:val="Normal"/>
    <w:next w:val="Normal"/>
    <w:rsid w:val="00C461A7"/>
    <w:pPr>
      <w:keepLines/>
      <w:spacing w:after="120"/>
      <w:jc w:val="both"/>
    </w:pPr>
    <w:rPr>
      <w:rFonts w:ascii="Arial" w:hAnsi="Arial"/>
      <w:i/>
      <w:color w:val="CC0000"/>
      <w:sz w:val="20"/>
      <w:lang w:eastAsia="fr-FR"/>
    </w:rPr>
  </w:style>
  <w:style w:type="paragraph" w:styleId="Retraitcorpsdetexte">
    <w:name w:val="Body Text Indent"/>
    <w:basedOn w:val="Normal"/>
    <w:link w:val="RetraitcorpsdetexteCar"/>
    <w:rsid w:val="00C461A7"/>
    <w:pPr>
      <w:keepLines/>
      <w:spacing w:after="120"/>
      <w:ind w:left="720"/>
      <w:jc w:val="both"/>
    </w:pPr>
    <w:rPr>
      <w:rFonts w:ascii="Arial" w:hAnsi="Arial"/>
      <w:sz w:val="20"/>
      <w:lang w:val="nl-NL" w:eastAsia="x-none"/>
    </w:rPr>
  </w:style>
  <w:style w:type="character" w:customStyle="1" w:styleId="RetraitcorpsdetexteCar">
    <w:name w:val="Retrait corps de texte Car"/>
    <w:basedOn w:val="Policepardfaut"/>
    <w:link w:val="Retraitcorpsdetexte"/>
    <w:rsid w:val="00C461A7"/>
    <w:rPr>
      <w:rFonts w:ascii="Arial" w:hAnsi="Arial"/>
      <w:lang w:val="nl-NL" w:eastAsia="x-none"/>
    </w:rPr>
  </w:style>
  <w:style w:type="paragraph" w:customStyle="1" w:styleId="Puces">
    <w:name w:val="Puces"/>
    <w:basedOn w:val="Normal"/>
    <w:rsid w:val="00C461A7"/>
    <w:pPr>
      <w:keepLines/>
      <w:numPr>
        <w:numId w:val="10"/>
      </w:numPr>
      <w:tabs>
        <w:tab w:val="clear" w:pos="2061"/>
        <w:tab w:val="num" w:pos="1985"/>
      </w:tabs>
      <w:jc w:val="both"/>
    </w:pPr>
    <w:rPr>
      <w:rFonts w:ascii="Arial" w:hAnsi="Arial"/>
      <w:sz w:val="20"/>
      <w:lang w:eastAsia="fr-FR"/>
    </w:rPr>
  </w:style>
  <w:style w:type="paragraph" w:customStyle="1" w:styleId="paragraphe">
    <w:name w:val="paragraphe"/>
    <w:basedOn w:val="Normal"/>
    <w:rsid w:val="00C461A7"/>
    <w:pPr>
      <w:tabs>
        <w:tab w:val="left" w:pos="-720"/>
        <w:tab w:val="left" w:pos="-322"/>
        <w:tab w:val="left" w:pos="0"/>
        <w:tab w:val="left" w:pos="142"/>
        <w:tab w:val="left" w:pos="720"/>
        <w:tab w:val="left" w:pos="965"/>
        <w:tab w:val="left" w:pos="1440"/>
        <w:tab w:val="left" w:pos="1769"/>
        <w:tab w:val="left" w:pos="2160"/>
        <w:tab w:val="left" w:pos="2492"/>
        <w:tab w:val="left" w:pos="2880"/>
      </w:tabs>
      <w:ind w:left="567"/>
      <w:jc w:val="both"/>
    </w:pPr>
    <w:rPr>
      <w:rFonts w:ascii="Arial" w:hAnsi="Arial" w:cs="Arial"/>
      <w:spacing w:val="-2"/>
      <w:sz w:val="20"/>
      <w:lang w:eastAsia="fr-FR"/>
    </w:rPr>
  </w:style>
  <w:style w:type="paragraph" w:customStyle="1" w:styleId="Exigence">
    <w:name w:val="Exigence"/>
    <w:basedOn w:val="Normal"/>
    <w:rsid w:val="00C461A7"/>
    <w:pPr>
      <w:keepLines/>
      <w:spacing w:after="120"/>
    </w:pPr>
    <w:rPr>
      <w:rFonts w:ascii="Arial" w:hAnsi="Arial"/>
      <w:b/>
      <w:color w:val="008080"/>
      <w:sz w:val="20"/>
      <w:lang w:eastAsia="fr-FR"/>
    </w:rPr>
  </w:style>
  <w:style w:type="paragraph" w:customStyle="1" w:styleId="NormalTITRETAB">
    <w:name w:val="NormalTITRETAB"/>
    <w:basedOn w:val="Normal"/>
    <w:rsid w:val="00C461A7"/>
    <w:pPr>
      <w:spacing w:before="120" w:after="120"/>
      <w:jc w:val="both"/>
    </w:pPr>
    <w:rPr>
      <w:rFonts w:ascii="Arial" w:hAnsi="Arial"/>
      <w:smallCaps/>
      <w:sz w:val="20"/>
      <w:lang w:eastAsia="fr-FR"/>
    </w:rPr>
  </w:style>
  <w:style w:type="paragraph" w:customStyle="1" w:styleId="NormalLIGNETAB">
    <w:name w:val="NormalLIGNETAB"/>
    <w:basedOn w:val="Normal"/>
    <w:rsid w:val="00C461A7"/>
    <w:pPr>
      <w:spacing w:before="60" w:after="60"/>
      <w:jc w:val="both"/>
    </w:pPr>
    <w:rPr>
      <w:rFonts w:ascii="Arial" w:hAnsi="Arial"/>
      <w:lang w:eastAsia="fr-FR"/>
    </w:rPr>
  </w:style>
  <w:style w:type="paragraph" w:customStyle="1" w:styleId="Retrait1">
    <w:name w:val="Retrait 1"/>
    <w:basedOn w:val="Normal"/>
    <w:rsid w:val="00C461A7"/>
    <w:pPr>
      <w:jc w:val="both"/>
    </w:pPr>
    <w:rPr>
      <w:rFonts w:ascii="Arial" w:hAnsi="Arial"/>
      <w:color w:val="000000"/>
      <w:sz w:val="22"/>
      <w:lang w:eastAsia="en-US"/>
    </w:rPr>
  </w:style>
  <w:style w:type="paragraph" w:customStyle="1" w:styleId="Retrait2">
    <w:name w:val="Retrait 2"/>
    <w:basedOn w:val="Normal"/>
    <w:rsid w:val="00C461A7"/>
    <w:pPr>
      <w:jc w:val="both"/>
    </w:pPr>
    <w:rPr>
      <w:rFonts w:ascii="Arial" w:hAnsi="Arial"/>
      <w:color w:val="000000"/>
      <w:sz w:val="22"/>
      <w:lang w:eastAsia="en-US"/>
    </w:rPr>
  </w:style>
  <w:style w:type="paragraph" w:customStyle="1" w:styleId="Retrait3">
    <w:name w:val="Retrait 3"/>
    <w:basedOn w:val="Normal"/>
    <w:rsid w:val="00C461A7"/>
    <w:pPr>
      <w:jc w:val="both"/>
    </w:pPr>
    <w:rPr>
      <w:rFonts w:ascii="Arial" w:hAnsi="Arial"/>
      <w:color w:val="000000"/>
      <w:sz w:val="22"/>
      <w:lang w:eastAsia="en-US"/>
    </w:rPr>
  </w:style>
  <w:style w:type="paragraph" w:customStyle="1" w:styleId="Retrait1Liste">
    <w:name w:val="Retrait 1 Liste"/>
    <w:basedOn w:val="Normal"/>
    <w:rsid w:val="00C461A7"/>
    <w:pPr>
      <w:spacing w:after="80"/>
      <w:ind w:left="426" w:hanging="284"/>
      <w:jc w:val="both"/>
    </w:pPr>
    <w:rPr>
      <w:rFonts w:ascii="Arial" w:hAnsi="Arial"/>
      <w:color w:val="000000"/>
      <w:sz w:val="22"/>
      <w:lang w:eastAsia="en-US"/>
    </w:rPr>
  </w:style>
  <w:style w:type="paragraph" w:styleId="Tabledesillustrations">
    <w:name w:val="table of figures"/>
    <w:basedOn w:val="Normal"/>
    <w:next w:val="Normal"/>
    <w:uiPriority w:val="99"/>
    <w:rsid w:val="00C461A7"/>
    <w:pPr>
      <w:tabs>
        <w:tab w:val="right" w:leader="dot" w:pos="9071"/>
      </w:tabs>
      <w:ind w:left="440" w:hanging="440"/>
      <w:jc w:val="both"/>
    </w:pPr>
    <w:rPr>
      <w:rFonts w:ascii="Arial" w:hAnsi="Arial"/>
      <w:b/>
      <w:color w:val="000000"/>
      <w:sz w:val="22"/>
      <w:lang w:eastAsia="en-US"/>
    </w:rPr>
  </w:style>
  <w:style w:type="paragraph" w:customStyle="1" w:styleId="Dfinitions">
    <w:name w:val="Définitions"/>
    <w:basedOn w:val="Normal"/>
    <w:rsid w:val="00C461A7"/>
    <w:pPr>
      <w:spacing w:before="240"/>
      <w:ind w:left="2000" w:hanging="2000"/>
      <w:jc w:val="both"/>
    </w:pPr>
    <w:rPr>
      <w:rFonts w:ascii="Arial" w:hAnsi="Arial"/>
      <w:color w:val="000000"/>
      <w:sz w:val="22"/>
      <w:lang w:eastAsia="en-US"/>
    </w:rPr>
  </w:style>
  <w:style w:type="paragraph" w:styleId="Retraitcorpsdetexte2">
    <w:name w:val="Body Text Indent 2"/>
    <w:basedOn w:val="Normal"/>
    <w:link w:val="Retraitcorpsdetexte2Car"/>
    <w:rsid w:val="00C461A7"/>
    <w:pPr>
      <w:keepLines/>
      <w:spacing w:after="120" w:line="480" w:lineRule="auto"/>
      <w:ind w:left="283"/>
      <w:jc w:val="both"/>
    </w:pPr>
    <w:rPr>
      <w:rFonts w:ascii="Arial" w:hAnsi="Arial"/>
      <w:sz w:val="20"/>
      <w:lang w:val="x-none" w:eastAsia="x-none"/>
    </w:rPr>
  </w:style>
  <w:style w:type="character" w:customStyle="1" w:styleId="Retraitcorpsdetexte2Car">
    <w:name w:val="Retrait corps de texte 2 Car"/>
    <w:basedOn w:val="Policepardfaut"/>
    <w:link w:val="Retraitcorpsdetexte2"/>
    <w:rsid w:val="00C461A7"/>
    <w:rPr>
      <w:rFonts w:ascii="Arial" w:hAnsi="Arial"/>
      <w:lang w:val="x-none" w:eastAsia="x-none"/>
    </w:rPr>
  </w:style>
  <w:style w:type="character" w:customStyle="1" w:styleId="En-tteCar">
    <w:name w:val="En-tête Car"/>
    <w:link w:val="En-tte"/>
    <w:rsid w:val="00C461A7"/>
    <w:rPr>
      <w:rFonts w:ascii="Verdana" w:hAnsi="Verdana"/>
      <w:noProof/>
      <w:sz w:val="16"/>
      <w:lang w:val="en-US" w:eastAsia="nl-NL"/>
    </w:rPr>
  </w:style>
  <w:style w:type="paragraph" w:styleId="Corpsdetexte2">
    <w:name w:val="Body Text 2"/>
    <w:basedOn w:val="Normal"/>
    <w:link w:val="Corpsdetexte2Car"/>
    <w:rsid w:val="00C461A7"/>
    <w:pPr>
      <w:jc w:val="center"/>
    </w:pPr>
    <w:rPr>
      <w:rFonts w:ascii="Arial" w:hAnsi="Arial"/>
      <w:color w:val="FF0000"/>
      <w:lang w:val="x-none" w:eastAsia="en-US"/>
    </w:rPr>
  </w:style>
  <w:style w:type="character" w:customStyle="1" w:styleId="Corpsdetexte2Car">
    <w:name w:val="Corps de texte 2 Car"/>
    <w:basedOn w:val="Policepardfaut"/>
    <w:link w:val="Corpsdetexte2"/>
    <w:rsid w:val="00C461A7"/>
    <w:rPr>
      <w:rFonts w:ascii="Arial" w:hAnsi="Arial"/>
      <w:color w:val="FF0000"/>
      <w:sz w:val="18"/>
      <w:lang w:val="x-none" w:eastAsia="en-US"/>
    </w:rPr>
  </w:style>
  <w:style w:type="paragraph" w:styleId="Corpsdetexte3">
    <w:name w:val="Body Text 3"/>
    <w:basedOn w:val="Normal"/>
    <w:link w:val="Corpsdetexte3Car"/>
    <w:rsid w:val="00C461A7"/>
    <w:pPr>
      <w:keepLines/>
      <w:spacing w:after="120"/>
      <w:jc w:val="both"/>
    </w:pPr>
    <w:rPr>
      <w:rFonts w:ascii="Arial" w:hAnsi="Arial"/>
      <w:sz w:val="16"/>
      <w:szCs w:val="16"/>
      <w:lang w:val="x-none" w:eastAsia="x-none"/>
    </w:rPr>
  </w:style>
  <w:style w:type="character" w:customStyle="1" w:styleId="Corpsdetexte3Car">
    <w:name w:val="Corps de texte 3 Car"/>
    <w:basedOn w:val="Policepardfaut"/>
    <w:link w:val="Corpsdetexte3"/>
    <w:rsid w:val="00C461A7"/>
    <w:rPr>
      <w:rFonts w:ascii="Arial" w:hAnsi="Arial"/>
      <w:sz w:val="16"/>
      <w:szCs w:val="16"/>
      <w:lang w:val="x-none" w:eastAsia="x-none"/>
    </w:rPr>
  </w:style>
  <w:style w:type="paragraph" w:customStyle="1" w:styleId="Retrait30">
    <w:name w:val="Retrait3"/>
    <w:basedOn w:val="Retrait2"/>
    <w:rsid w:val="00C461A7"/>
    <w:pPr>
      <w:ind w:left="1276"/>
    </w:pPr>
  </w:style>
  <w:style w:type="paragraph" w:customStyle="1" w:styleId="Retrait4">
    <w:name w:val="Retrait4"/>
    <w:basedOn w:val="Retrait30"/>
    <w:rsid w:val="00C461A7"/>
  </w:style>
  <w:style w:type="paragraph" w:customStyle="1" w:styleId="entour">
    <w:name w:val="entouré"/>
    <w:basedOn w:val="Normal"/>
    <w:rsid w:val="00C461A7"/>
    <w:pPr>
      <w:pBdr>
        <w:top w:val="double" w:sz="6" w:space="1" w:color="000000" w:shadow="1"/>
        <w:left w:val="double" w:sz="6" w:space="1" w:color="000000" w:shadow="1"/>
        <w:bottom w:val="double" w:sz="6" w:space="1" w:color="000000" w:shadow="1"/>
        <w:right w:val="double" w:sz="6" w:space="1" w:color="000000" w:shadow="1"/>
      </w:pBdr>
      <w:spacing w:line="240" w:lineRule="atLeast"/>
      <w:jc w:val="center"/>
    </w:pPr>
    <w:rPr>
      <w:rFonts w:ascii="Arial" w:hAnsi="Arial"/>
      <w:color w:val="000000"/>
      <w:sz w:val="22"/>
      <w:lang w:eastAsia="en-US"/>
    </w:rPr>
  </w:style>
  <w:style w:type="paragraph" w:customStyle="1" w:styleId="Retrait2Liste">
    <w:name w:val="Retrait 2 Liste"/>
    <w:basedOn w:val="Retrait1Liste"/>
    <w:rsid w:val="00C461A7"/>
    <w:pPr>
      <w:ind w:left="709"/>
    </w:pPr>
  </w:style>
  <w:style w:type="paragraph" w:customStyle="1" w:styleId="Retrait3Liste">
    <w:name w:val="Retrait 3 Liste"/>
    <w:basedOn w:val="Retrait2Liste"/>
    <w:rsid w:val="00C461A7"/>
    <w:pPr>
      <w:ind w:left="993"/>
    </w:pPr>
  </w:style>
  <w:style w:type="paragraph" w:customStyle="1" w:styleId="Retrait4Liste">
    <w:name w:val="Retrait 4 Liste"/>
    <w:basedOn w:val="Retrait3Liste"/>
    <w:rsid w:val="00C461A7"/>
  </w:style>
  <w:style w:type="paragraph" w:customStyle="1" w:styleId="Retrait40">
    <w:name w:val="Retrait 4"/>
    <w:basedOn w:val="Retrait4"/>
    <w:rsid w:val="00C461A7"/>
  </w:style>
  <w:style w:type="paragraph" w:customStyle="1" w:styleId="Retrait1Sous-Liste">
    <w:name w:val="Retrait 1 Sous-Liste"/>
    <w:basedOn w:val="Retrait1Liste"/>
    <w:rsid w:val="00C461A7"/>
    <w:pPr>
      <w:spacing w:after="0"/>
      <w:ind w:left="709"/>
    </w:pPr>
  </w:style>
  <w:style w:type="paragraph" w:customStyle="1" w:styleId="Retrait2SousListe">
    <w:name w:val="Retrait 2 Sous Liste"/>
    <w:basedOn w:val="Retrait2Liste"/>
    <w:rsid w:val="00C461A7"/>
    <w:pPr>
      <w:spacing w:after="0"/>
      <w:ind w:left="993"/>
    </w:pPr>
  </w:style>
  <w:style w:type="paragraph" w:customStyle="1" w:styleId="Retrait3SousListe">
    <w:name w:val="Retrait 3 Sous Liste"/>
    <w:basedOn w:val="Normal"/>
    <w:rsid w:val="00C461A7"/>
    <w:pPr>
      <w:ind w:left="1276" w:hanging="284"/>
    </w:pPr>
    <w:rPr>
      <w:rFonts w:ascii="Arial" w:hAnsi="Arial"/>
      <w:color w:val="000000"/>
      <w:sz w:val="22"/>
      <w:lang w:eastAsia="en-US"/>
    </w:rPr>
  </w:style>
  <w:style w:type="paragraph" w:customStyle="1" w:styleId="Retrait4SousListe">
    <w:name w:val="Retrait 4 Sous Liste"/>
    <w:basedOn w:val="Retrait4Liste"/>
    <w:rsid w:val="00C461A7"/>
    <w:pPr>
      <w:ind w:left="1701"/>
    </w:pPr>
  </w:style>
  <w:style w:type="paragraph" w:customStyle="1" w:styleId="Paragraphe0">
    <w:name w:val="Paragraphe"/>
    <w:basedOn w:val="Normal"/>
    <w:autoRedefine/>
    <w:rsid w:val="00C461A7"/>
    <w:pPr>
      <w:spacing w:before="60" w:after="60"/>
      <w:jc w:val="center"/>
    </w:pPr>
    <w:rPr>
      <w:rFonts w:ascii="Arial" w:hAnsi="Arial"/>
      <w:b/>
      <w:noProof/>
      <w:sz w:val="22"/>
      <w:lang w:eastAsia="en-US"/>
    </w:rPr>
  </w:style>
  <w:style w:type="paragraph" w:customStyle="1" w:styleId="Retrait10">
    <w:name w:val="Retrait  1"/>
    <w:basedOn w:val="Normal"/>
    <w:rsid w:val="00C461A7"/>
    <w:pPr>
      <w:tabs>
        <w:tab w:val="left" w:pos="1560"/>
      </w:tabs>
      <w:spacing w:after="60"/>
      <w:ind w:left="284" w:right="-1" w:hanging="284"/>
      <w:jc w:val="both"/>
    </w:pPr>
    <w:rPr>
      <w:rFonts w:ascii="CG Times (W1)" w:hAnsi="CG Times (W1)"/>
      <w:sz w:val="24"/>
      <w:lang w:eastAsia="en-US"/>
    </w:rPr>
  </w:style>
  <w:style w:type="paragraph" w:customStyle="1" w:styleId="ChapterTitle">
    <w:name w:val="Chapter Title"/>
    <w:basedOn w:val="Normal"/>
    <w:next w:val="Normal"/>
    <w:rsid w:val="00C461A7"/>
    <w:pPr>
      <w:keepNext/>
      <w:keepLines/>
      <w:spacing w:before="480" w:after="240" w:line="480" w:lineRule="exact"/>
      <w:jc w:val="center"/>
    </w:pPr>
    <w:rPr>
      <w:rFonts w:ascii="Arial" w:hAnsi="Arial"/>
      <w:b/>
      <w:kern w:val="28"/>
      <w:sz w:val="36"/>
      <w:lang w:eastAsia="en-US"/>
    </w:rPr>
  </w:style>
  <w:style w:type="paragraph" w:styleId="Explorateurdedocuments">
    <w:name w:val="Document Map"/>
    <w:basedOn w:val="Normal"/>
    <w:link w:val="ExplorateurdedocumentsCar"/>
    <w:rsid w:val="00C461A7"/>
    <w:pPr>
      <w:shd w:val="clear" w:color="auto" w:fill="000080"/>
      <w:jc w:val="both"/>
    </w:pPr>
    <w:rPr>
      <w:rFonts w:ascii="Tahoma" w:hAnsi="Tahoma"/>
      <w:color w:val="000000"/>
      <w:sz w:val="22"/>
      <w:lang w:val="x-none" w:eastAsia="en-US"/>
    </w:rPr>
  </w:style>
  <w:style w:type="character" w:customStyle="1" w:styleId="ExplorateurdedocumentsCar">
    <w:name w:val="Explorateur de documents Car"/>
    <w:basedOn w:val="Policepardfaut"/>
    <w:link w:val="Explorateurdedocuments"/>
    <w:rsid w:val="00C461A7"/>
    <w:rPr>
      <w:rFonts w:ascii="Tahoma" w:hAnsi="Tahoma"/>
      <w:color w:val="000000"/>
      <w:sz w:val="22"/>
      <w:shd w:val="clear" w:color="auto" w:fill="000080"/>
      <w:lang w:val="x-none" w:eastAsia="en-US"/>
    </w:rPr>
  </w:style>
  <w:style w:type="character" w:styleId="Lienhypertextesuivivisit">
    <w:name w:val="FollowedHyperlink"/>
    <w:rsid w:val="00C461A7"/>
    <w:rPr>
      <w:color w:val="800080"/>
      <w:u w:val="single"/>
    </w:rPr>
  </w:style>
  <w:style w:type="paragraph" w:customStyle="1" w:styleId="puce1">
    <w:name w:val="puce1"/>
    <w:basedOn w:val="Normal"/>
    <w:rsid w:val="00C461A7"/>
    <w:pPr>
      <w:ind w:left="851" w:hanging="284"/>
      <w:jc w:val="both"/>
    </w:pPr>
    <w:rPr>
      <w:rFonts w:ascii="Times New Roman" w:hAnsi="Times New Roman"/>
      <w:sz w:val="24"/>
      <w:lang w:val="fr-CA" w:eastAsia="en-US"/>
    </w:rPr>
  </w:style>
  <w:style w:type="character" w:customStyle="1" w:styleId="NotedebasdepageCar">
    <w:name w:val="Note de bas de page Car"/>
    <w:link w:val="Notedebasdepage"/>
    <w:rsid w:val="00C461A7"/>
    <w:rPr>
      <w:rFonts w:ascii="Verdana" w:hAnsi="Verdana"/>
      <w:sz w:val="14"/>
      <w:lang w:val="en-US" w:eastAsia="nl-NL"/>
    </w:rPr>
  </w:style>
  <w:style w:type="paragraph" w:customStyle="1" w:styleId="Paragraphe1">
    <w:name w:val="Paragraphe1"/>
    <w:basedOn w:val="Normal"/>
    <w:rsid w:val="00C461A7"/>
    <w:pPr>
      <w:spacing w:before="120" w:after="120"/>
      <w:jc w:val="both"/>
    </w:pPr>
    <w:rPr>
      <w:rFonts w:ascii="Times New Roman" w:hAnsi="Times New Roman"/>
      <w:sz w:val="24"/>
      <w:lang w:val="fr-CA" w:eastAsia="en-US"/>
    </w:rPr>
  </w:style>
  <w:style w:type="paragraph" w:customStyle="1" w:styleId="P1">
    <w:name w:val="P1"/>
    <w:basedOn w:val="Normal"/>
    <w:rsid w:val="00C461A7"/>
    <w:pPr>
      <w:ind w:left="142"/>
      <w:jc w:val="both"/>
    </w:pPr>
    <w:rPr>
      <w:rFonts w:ascii="Times New Roman" w:hAnsi="Times New Roman"/>
      <w:sz w:val="24"/>
      <w:lang w:eastAsia="en-US"/>
    </w:rPr>
  </w:style>
  <w:style w:type="paragraph" w:customStyle="1" w:styleId="Alina2">
    <w:name w:val="Alinéa2"/>
    <w:basedOn w:val="Normal"/>
    <w:rsid w:val="00C461A7"/>
    <w:pPr>
      <w:ind w:left="560"/>
      <w:jc w:val="both"/>
    </w:pPr>
    <w:rPr>
      <w:rFonts w:ascii="Arial" w:hAnsi="Arial"/>
      <w:color w:val="000000"/>
      <w:sz w:val="22"/>
      <w:lang w:eastAsia="en-US"/>
    </w:rPr>
  </w:style>
  <w:style w:type="character" w:customStyle="1" w:styleId="TitreCar">
    <w:name w:val="Titre Car"/>
    <w:link w:val="Titre"/>
    <w:rsid w:val="00C461A7"/>
    <w:rPr>
      <w:rFonts w:ascii="Verdana" w:hAnsi="Verdana" w:cs="Arial"/>
      <w:b/>
      <w:bCs/>
      <w:kern w:val="28"/>
      <w:sz w:val="28"/>
      <w:szCs w:val="32"/>
      <w:lang w:val="en-US" w:eastAsia="nl-NL"/>
    </w:rPr>
  </w:style>
  <w:style w:type="paragraph" w:styleId="Tabledesrfrencesjuridiques">
    <w:name w:val="table of authorities"/>
    <w:basedOn w:val="Normal"/>
    <w:rsid w:val="00C461A7"/>
    <w:pPr>
      <w:widowControl w:val="0"/>
      <w:tabs>
        <w:tab w:val="right" w:leader="dot" w:pos="8640"/>
      </w:tabs>
      <w:spacing w:before="60" w:after="60"/>
      <w:ind w:left="360" w:hanging="360"/>
      <w:jc w:val="both"/>
    </w:pPr>
    <w:rPr>
      <w:rFonts w:ascii="Arial" w:hAnsi="Arial"/>
      <w:sz w:val="20"/>
      <w:lang w:eastAsia="en-US"/>
    </w:rPr>
  </w:style>
  <w:style w:type="paragraph" w:customStyle="1" w:styleId="Titre1H1">
    <w:name w:val="Titre 1.H1"/>
    <w:basedOn w:val="Normal"/>
    <w:next w:val="Normal"/>
    <w:autoRedefine/>
    <w:rsid w:val="00C461A7"/>
    <w:pPr>
      <w:keepNext/>
      <w:keepLines/>
      <w:pageBreakBefore/>
      <w:widowControl w:val="0"/>
      <w:pBdr>
        <w:bottom w:val="single" w:sz="6" w:space="3" w:color="auto"/>
      </w:pBdr>
      <w:tabs>
        <w:tab w:val="num" w:pos="360"/>
      </w:tabs>
      <w:spacing w:after="120" w:line="360" w:lineRule="exact"/>
      <w:ind w:left="360" w:hanging="360"/>
      <w:jc w:val="both"/>
    </w:pPr>
    <w:rPr>
      <w:rFonts w:ascii="Arial" w:hAnsi="Arial"/>
      <w:b/>
      <w:caps/>
      <w:kern w:val="28"/>
      <w:sz w:val="28"/>
      <w:lang w:eastAsia="en-US"/>
    </w:rPr>
  </w:style>
  <w:style w:type="paragraph" w:customStyle="1" w:styleId="campnom">
    <w:name w:val="camp nom"/>
    <w:basedOn w:val="Normal"/>
    <w:rsid w:val="00C461A7"/>
    <w:pPr>
      <w:widowControl w:val="0"/>
      <w:jc w:val="center"/>
    </w:pPr>
    <w:rPr>
      <w:rFonts w:ascii="Arial" w:hAnsi="Arial"/>
      <w:sz w:val="20"/>
      <w:lang w:eastAsia="en-US"/>
    </w:rPr>
  </w:style>
  <w:style w:type="character" w:styleId="Marquedecommentaire">
    <w:name w:val="annotation reference"/>
    <w:rsid w:val="00C461A7"/>
    <w:rPr>
      <w:sz w:val="16"/>
    </w:rPr>
  </w:style>
  <w:style w:type="paragraph" w:styleId="Commentaire">
    <w:name w:val="annotation text"/>
    <w:basedOn w:val="Normal"/>
    <w:link w:val="CommentaireCar"/>
    <w:rsid w:val="00C461A7"/>
    <w:pPr>
      <w:jc w:val="both"/>
    </w:pPr>
    <w:rPr>
      <w:rFonts w:ascii="Arial" w:hAnsi="Arial"/>
      <w:color w:val="000000"/>
      <w:sz w:val="20"/>
      <w:lang w:val="x-none" w:eastAsia="en-US"/>
    </w:rPr>
  </w:style>
  <w:style w:type="character" w:customStyle="1" w:styleId="CommentaireCar">
    <w:name w:val="Commentaire Car"/>
    <w:basedOn w:val="Policepardfaut"/>
    <w:link w:val="Commentaire"/>
    <w:rsid w:val="00C461A7"/>
    <w:rPr>
      <w:rFonts w:ascii="Arial" w:hAnsi="Arial"/>
      <w:color w:val="000000"/>
      <w:lang w:val="x-none" w:eastAsia="en-US"/>
    </w:rPr>
  </w:style>
  <w:style w:type="paragraph" w:styleId="Sous-titre">
    <w:name w:val="Subtitle"/>
    <w:basedOn w:val="Normal"/>
    <w:link w:val="Sous-titreCar"/>
    <w:qFormat/>
    <w:rsid w:val="00C461A7"/>
    <w:pPr>
      <w:spacing w:after="60"/>
      <w:jc w:val="center"/>
    </w:pPr>
    <w:rPr>
      <w:rFonts w:ascii="Arial" w:hAnsi="Arial"/>
      <w:sz w:val="24"/>
      <w:lang w:val="x-none" w:eastAsia="en-US"/>
    </w:rPr>
  </w:style>
  <w:style w:type="character" w:customStyle="1" w:styleId="Sous-titreCar">
    <w:name w:val="Sous-titre Car"/>
    <w:basedOn w:val="Policepardfaut"/>
    <w:link w:val="Sous-titre"/>
    <w:rsid w:val="00C461A7"/>
    <w:rPr>
      <w:rFonts w:ascii="Arial" w:hAnsi="Arial"/>
      <w:sz w:val="24"/>
      <w:lang w:val="x-none" w:eastAsia="en-US"/>
    </w:rPr>
  </w:style>
  <w:style w:type="paragraph" w:styleId="PrformatHTML">
    <w:name w:val="HTML Preformatted"/>
    <w:basedOn w:val="Normal"/>
    <w:link w:val="PrformatHTMLCar"/>
    <w:uiPriority w:val="99"/>
    <w:unhideWhenUsed/>
    <w:rsid w:val="00C4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x-none" w:eastAsia="x-none"/>
    </w:rPr>
  </w:style>
  <w:style w:type="character" w:customStyle="1" w:styleId="PrformatHTMLCar">
    <w:name w:val="Préformaté HTML Car"/>
    <w:basedOn w:val="Policepardfaut"/>
    <w:link w:val="PrformatHTML"/>
    <w:uiPriority w:val="99"/>
    <w:rsid w:val="00C461A7"/>
    <w:rPr>
      <w:rFonts w:ascii="Courier New" w:hAnsi="Courier New"/>
      <w:lang w:val="x-none" w:eastAsia="x-none"/>
    </w:rPr>
  </w:style>
  <w:style w:type="table" w:styleId="Tramemoyenne2-Accent2">
    <w:name w:val="Medium Shading 2 Accent 2"/>
    <w:basedOn w:val="TableauNormal"/>
    <w:uiPriority w:val="64"/>
    <w:rsid w:val="00C461A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eclaire-Accent2">
    <w:name w:val="Light List Accent 2"/>
    <w:basedOn w:val="TableauNormal"/>
    <w:uiPriority w:val="61"/>
    <w:rsid w:val="00C461A7"/>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moyenne2-Accent2">
    <w:name w:val="Medium List 2 Accent 2"/>
    <w:basedOn w:val="TableauNormal"/>
    <w:uiPriority w:val="66"/>
    <w:rsid w:val="00C461A7"/>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Tramemoyenne2-Accent11">
    <w:name w:val="Trame moyenne 2 - Accent 11"/>
    <w:basedOn w:val="TableauNormal"/>
    <w:uiPriority w:val="64"/>
    <w:rsid w:val="00C461A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Objetducommentaire">
    <w:name w:val="annotation subject"/>
    <w:basedOn w:val="Commentaire"/>
    <w:next w:val="Commentaire"/>
    <w:link w:val="ObjetducommentaireCar"/>
    <w:rsid w:val="00C461A7"/>
    <w:pPr>
      <w:keepLines/>
      <w:spacing w:after="120"/>
    </w:pPr>
    <w:rPr>
      <w:b/>
      <w:bCs/>
    </w:rPr>
  </w:style>
  <w:style w:type="character" w:customStyle="1" w:styleId="ObjetducommentaireCar">
    <w:name w:val="Objet du commentaire Car"/>
    <w:basedOn w:val="CommentaireCar"/>
    <w:link w:val="Objetducommentaire"/>
    <w:rsid w:val="00C461A7"/>
    <w:rPr>
      <w:rFonts w:ascii="Arial" w:hAnsi="Arial"/>
      <w:b/>
      <w:bCs/>
      <w:color w:val="000000"/>
      <w:lang w:val="x-none" w:eastAsia="en-US"/>
    </w:rPr>
  </w:style>
  <w:style w:type="paragraph" w:styleId="Rvision">
    <w:name w:val="Revision"/>
    <w:hidden/>
    <w:uiPriority w:val="99"/>
    <w:semiHidden/>
    <w:rsid w:val="00C461A7"/>
    <w:rPr>
      <w:rFonts w:ascii="Arial" w:hAnsi="Arial"/>
    </w:rPr>
  </w:style>
  <w:style w:type="table" w:customStyle="1" w:styleId="Trameclaire-Accent11">
    <w:name w:val="Trame claire - Accent 11"/>
    <w:basedOn w:val="TableauNormal"/>
    <w:uiPriority w:val="60"/>
    <w:rsid w:val="00C461A7"/>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eclaire-Accent11">
    <w:name w:val="Liste claire - Accent 11"/>
    <w:basedOn w:val="TableauNormal"/>
    <w:uiPriority w:val="61"/>
    <w:rsid w:val="00C461A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lleclaire-Accent11">
    <w:name w:val="Grille claire - Accent 11"/>
    <w:basedOn w:val="TableauNormal"/>
    <w:uiPriority w:val="62"/>
    <w:rsid w:val="00C461A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ramemoyenne1-Accent11">
    <w:name w:val="Trame moyenne 1 - Accent 11"/>
    <w:basedOn w:val="TableauNormal"/>
    <w:uiPriority w:val="63"/>
    <w:rsid w:val="00C461A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lev">
    <w:name w:val="Strong"/>
    <w:uiPriority w:val="22"/>
    <w:qFormat/>
    <w:rsid w:val="00C461A7"/>
    <w:rPr>
      <w:b/>
      <w:bCs/>
    </w:rPr>
  </w:style>
  <w:style w:type="paragraph" w:styleId="Paragraphedeliste">
    <w:name w:val="List Paragraph"/>
    <w:basedOn w:val="Normal"/>
    <w:uiPriority w:val="34"/>
    <w:qFormat/>
    <w:rsid w:val="00C461A7"/>
    <w:pPr>
      <w:ind w:left="720"/>
      <w:contextualSpacing/>
    </w:pPr>
    <w:rPr>
      <w:lang w:eastAsia="en-US"/>
    </w:rPr>
  </w:style>
  <w:style w:type="character" w:customStyle="1" w:styleId="Titre4Car">
    <w:name w:val="Titre 4 Car"/>
    <w:aliases w:val="t4 Car,Titre 41 Car,t4.T4.Titre 4 Car,t4.T4 Car,H4 Car,heading 4 Car,Titre 4 SQ Car,Titre 4 SQ1 Car,Titre 4 SQ2 Car,Titre 4 SQ3 Car,Titre 4 SQ4 Car,Titre 4 SQ5 Car,Titre 4 SQ6 Car,Titre 4 SQ7 Car,Titre 4 SQ8 Car,Titre 4 SQ11 Car"/>
    <w:basedOn w:val="Policepardfaut"/>
    <w:link w:val="Titre4"/>
    <w:rsid w:val="007F1D10"/>
    <w:rPr>
      <w:rFonts w:ascii="Verdana" w:hAnsi="Verdana"/>
      <w:color w:val="0066A2"/>
      <w:sz w:val="22"/>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5615">
      <w:bodyDiv w:val="1"/>
      <w:marLeft w:val="0"/>
      <w:marRight w:val="0"/>
      <w:marTop w:val="0"/>
      <w:marBottom w:val="0"/>
      <w:divBdr>
        <w:top w:val="none" w:sz="0" w:space="0" w:color="auto"/>
        <w:left w:val="none" w:sz="0" w:space="0" w:color="auto"/>
        <w:bottom w:val="none" w:sz="0" w:space="0" w:color="auto"/>
        <w:right w:val="none" w:sz="0" w:space="0" w:color="auto"/>
      </w:divBdr>
    </w:div>
    <w:div w:id="454063229">
      <w:bodyDiv w:val="1"/>
      <w:marLeft w:val="0"/>
      <w:marRight w:val="0"/>
      <w:marTop w:val="0"/>
      <w:marBottom w:val="0"/>
      <w:divBdr>
        <w:top w:val="none" w:sz="0" w:space="0" w:color="auto"/>
        <w:left w:val="none" w:sz="0" w:space="0" w:color="auto"/>
        <w:bottom w:val="none" w:sz="0" w:space="0" w:color="auto"/>
        <w:right w:val="none" w:sz="0" w:space="0" w:color="auto"/>
      </w:divBdr>
    </w:div>
    <w:div w:id="854534249">
      <w:bodyDiv w:val="1"/>
      <w:marLeft w:val="0"/>
      <w:marRight w:val="0"/>
      <w:marTop w:val="0"/>
      <w:marBottom w:val="0"/>
      <w:divBdr>
        <w:top w:val="none" w:sz="0" w:space="0" w:color="auto"/>
        <w:left w:val="none" w:sz="0" w:space="0" w:color="auto"/>
        <w:bottom w:val="none" w:sz="0" w:space="0" w:color="auto"/>
        <w:right w:val="none" w:sz="0" w:space="0" w:color="auto"/>
      </w:divBdr>
    </w:div>
    <w:div w:id="1053886485">
      <w:bodyDiv w:val="1"/>
      <w:marLeft w:val="0"/>
      <w:marRight w:val="0"/>
      <w:marTop w:val="0"/>
      <w:marBottom w:val="0"/>
      <w:divBdr>
        <w:top w:val="none" w:sz="0" w:space="0" w:color="auto"/>
        <w:left w:val="none" w:sz="0" w:space="0" w:color="auto"/>
        <w:bottom w:val="none" w:sz="0" w:space="0" w:color="auto"/>
        <w:right w:val="none" w:sz="0" w:space="0" w:color="auto"/>
      </w:divBdr>
    </w:div>
    <w:div w:id="1376933340">
      <w:bodyDiv w:val="1"/>
      <w:marLeft w:val="0"/>
      <w:marRight w:val="0"/>
      <w:marTop w:val="0"/>
      <w:marBottom w:val="0"/>
      <w:divBdr>
        <w:top w:val="none" w:sz="0" w:space="0" w:color="auto"/>
        <w:left w:val="none" w:sz="0" w:space="0" w:color="auto"/>
        <w:bottom w:val="none" w:sz="0" w:space="0" w:color="auto"/>
        <w:right w:val="none" w:sz="0" w:space="0" w:color="auto"/>
      </w:divBdr>
    </w:div>
    <w:div w:id="1512404398">
      <w:bodyDiv w:val="1"/>
      <w:marLeft w:val="0"/>
      <w:marRight w:val="0"/>
      <w:marTop w:val="0"/>
      <w:marBottom w:val="0"/>
      <w:divBdr>
        <w:top w:val="none" w:sz="0" w:space="0" w:color="auto"/>
        <w:left w:val="none" w:sz="0" w:space="0" w:color="auto"/>
        <w:bottom w:val="none" w:sz="0" w:space="0" w:color="auto"/>
        <w:right w:val="none" w:sz="0" w:space="0" w:color="auto"/>
      </w:divBdr>
    </w:div>
    <w:div w:id="167360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gif"/><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81202\AppData\Roaming\Microsoft\Templates\Proposal_AWL%20v4.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E94C513608E049B616ECE2F3C0F5CB" ma:contentTypeVersion="7" ma:contentTypeDescription="Crée un document." ma:contentTypeScope="" ma:versionID="5ec15bb5ed2013079fe47f092f948e3c">
  <xsd:schema xmlns:xsd="http://www.w3.org/2001/XMLSchema" xmlns:p="http://schemas.microsoft.com/office/2006/metadata/properties" xmlns:ns2="http://schemas.microsoft.com/sharepoint/v3/fields" xmlns:ns3="296fc299-a025-4ca0-aa35-02618cf62998" targetNamespace="http://schemas.microsoft.com/office/2006/metadata/properties" ma:root="true" ma:fieldsID="d7f92573cf10ede5a1636ab0eb3d6843" ns2:_="" ns3:_="">
    <xsd:import namespace="http://schemas.microsoft.com/sharepoint/v3/fields"/>
    <xsd:import namespace="296fc299-a025-4ca0-aa35-02618cf62998"/>
    <xsd:element name="properties">
      <xsd:complexType>
        <xsd:sequence>
          <xsd:element name="documentManagement">
            <xsd:complexType>
              <xsd:all>
                <xsd:element ref="ns2:_DCDateCreated" minOccurs="0"/>
                <xsd:element ref="ns2:_DCDateModified" minOccurs="0"/>
                <xsd:element ref="ns2:_Status" minOccurs="0"/>
                <xsd:element ref="ns3:Type_x0020_Document" minOccurs="0"/>
                <xsd:element ref="ns3:Type_x0020_Document_x0020_choisi"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Created" ma:index="3" nillable="true" ma:displayName="Date de création" ma:description="Date à laquelle la ressource a été créée" ma:format="DateTime" ma:internalName="_DCDateCreated">
      <xsd:simpleType>
        <xsd:restriction base="dms:DateTime"/>
      </xsd:simpleType>
    </xsd:element>
    <xsd:element name="_DCDateModified" ma:index="4" nillable="true" ma:displayName="Date de modification" ma:description="Date à laquelle la ressource a été modifiée pour la dernière fois" ma:format="DateTime" ma:internalName="_DCDateModified">
      <xsd:simpleType>
        <xsd:restriction base="dms:DateTime"/>
      </xsd:simpleType>
    </xsd:element>
    <xsd:element name="_Status" ma:index="5" nillable="true" ma:displayName="État" ma:default="Non commencé" ma:internalName="_Status">
      <xsd:simpleType>
        <xsd:union memberTypes="dms:Text">
          <xsd:simpleType>
            <xsd:restriction base="dms:Choice">
              <xsd:enumeration value="Non commencé"/>
              <xsd:enumeration value="Brouillon"/>
              <xsd:enumeration value="Révisé"/>
              <xsd:enumeration value="Planifié"/>
              <xsd:enumeration value="Publié"/>
              <xsd:enumeration value="Final"/>
              <xsd:enumeration value="Date d'expiration"/>
            </xsd:restriction>
          </xsd:simpleType>
        </xsd:union>
      </xsd:simpleType>
    </xsd:element>
  </xsd:schema>
  <xsd:schema xmlns:xsd="http://www.w3.org/2001/XMLSchema" xmlns:dms="http://schemas.microsoft.com/office/2006/documentManagement/types" targetNamespace="296fc299-a025-4ca0-aa35-02618cf62998" elementFormDefault="qualified">
    <xsd:import namespace="http://schemas.microsoft.com/office/2006/documentManagement/types"/>
    <xsd:element name="Type_x0020_Document" ma:index="13" nillable="true" ma:displayName="Type Document" ma:internalName="Type_x0020_Document">
      <xsd:simpleType>
        <xsd:restriction base="dms:Unknown"/>
      </xsd:simpleType>
    </xsd:element>
    <xsd:element name="Type_x0020_Document_x0020_choisi" ma:index="14" nillable="true" ma:displayName="Type Document choisi" ma:internalName="Type_x0020_Document_x0020_choisi">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eur"/>
        <xsd:element ref="dcterms:created" minOccurs="0" maxOccurs="1"/>
        <xsd:element ref="dc:identifier" minOccurs="0" maxOccurs="1"/>
        <xsd:element name="contentType" minOccurs="0" maxOccurs="1" type="xsd:string" ma:index="9" ma:displayName="Type de contenu"/>
        <xsd:element ref="dc:title" minOccurs="0" maxOccurs="1" ma:index="1" ma:displayName="Titre"/>
        <xsd:element ref="dc:subject" minOccurs="0" maxOccurs="1"/>
        <xsd:element ref="dc:description" minOccurs="0" maxOccurs="1"/>
        <xsd:element name="keywords" minOccurs="0" maxOccurs="1" type="xsd:string" ma:index="6" ma:displayName="Mots clé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CDateModified xmlns="http://schemas.microsoft.com/sharepoint/v3/fields" xsi:nil="true"/>
    <Type_x0020_Document_x0020_choisi xmlns="296fc299-a025-4ca0-aa35-02618cf62998" xsi:nil="true"/>
    <Type_x0020_Document xmlns="296fc299-a025-4ca0-aa35-02618cf62998" xsi:nil="true"/>
    <_Status xmlns="http://schemas.microsoft.com/sharepoint/v3/fields">Non commencé</_Status>
    <_DCDateCreated xmlns="http://schemas.microsoft.com/sharepoint/v3/fields" xsi:nil="true"/>
  </documentManagement>
</p:properties>
</file>

<file path=customXml/itemProps1.xml><?xml version="1.0" encoding="utf-8"?>
<ds:datastoreItem xmlns:ds="http://schemas.openxmlformats.org/officeDocument/2006/customXml" ds:itemID="{7B1737A7-5E41-44A0-9805-29CD7EF0BB8C}"/>
</file>

<file path=customXml/itemProps2.xml><?xml version="1.0" encoding="utf-8"?>
<ds:datastoreItem xmlns:ds="http://schemas.openxmlformats.org/officeDocument/2006/customXml" ds:itemID="{772E5DF2-E22C-44B1-893E-084B039AF6C8}"/>
</file>

<file path=customXml/itemProps3.xml><?xml version="1.0" encoding="utf-8"?>
<ds:datastoreItem xmlns:ds="http://schemas.openxmlformats.org/officeDocument/2006/customXml" ds:itemID="{0BA35B35-4195-4007-B4C0-29D886AAC7F3}"/>
</file>

<file path=customXml/itemProps4.xml><?xml version="1.0" encoding="utf-8"?>
<ds:datastoreItem xmlns:ds="http://schemas.openxmlformats.org/officeDocument/2006/customXml" ds:itemID="{B93EC663-0688-44D7-A33F-BC3470FDBD6E}"/>
</file>

<file path=docProps/app.xml><?xml version="1.0" encoding="utf-8"?>
<Properties xmlns="http://schemas.openxmlformats.org/officeDocument/2006/extended-properties" xmlns:vt="http://schemas.openxmlformats.org/officeDocument/2006/docPropsVTypes">
  <Template>Proposal_AWL v4.1.dot</Template>
  <TotalTime>0</TotalTime>
  <Pages>35</Pages>
  <Words>5752</Words>
  <Characters>31480</Characters>
  <Application>Microsoft Office Word</Application>
  <DocSecurity>0</DocSecurity>
  <Lines>262</Lines>
  <Paragraphs>74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SG Messalia - Dossier de spécifications fontionnelles</vt:lpstr>
      <vt:lpstr/>
    </vt:vector>
  </TitlesOfParts>
  <Company>Atos Worldline S.A.S</Company>
  <LinksUpToDate>false</LinksUpToDate>
  <CharactersWithSpaces>37158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 Messalia - Dossier de spécifications fontionnelles</dc:title>
  <dc:creator>Worldline</dc:creator>
  <cp:lastModifiedBy>Idziak Sébastien(AWL)</cp:lastModifiedBy>
  <cp:revision>3</cp:revision>
  <cp:lastPrinted>2011-12-16T11:22:00Z</cp:lastPrinted>
  <dcterms:created xsi:type="dcterms:W3CDTF">2014-04-23T15:58:00Z</dcterms:created>
  <dcterms:modified xsi:type="dcterms:W3CDTF">2014-04-24T08:11:00Z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Worldline</vt:lpwstr>
  </property>
  <property fmtid="{D5CDD505-2E9C-101B-9397-08002B2CF9AE}" pid="3" name="Author_Lable">
    <vt:lpwstr>Auteur</vt:lpwstr>
  </property>
  <property fmtid="{D5CDD505-2E9C-101B-9397-08002B2CF9AE}" pid="4" name="ChapterOne_Lable">
    <vt:lpwstr>Chapitre Un</vt:lpwstr>
  </property>
  <property fmtid="{D5CDD505-2E9C-101B-9397-08002B2CF9AE}" pid="5" name="Classification">
    <vt:lpwstr>Confidentiel</vt:lpwstr>
  </property>
  <property fmtid="{D5CDD505-2E9C-101B-9397-08002B2CF9AE}" pid="6" name="ClCopyright">
    <vt:lpwstr>Tous droits réservés. Aucun extrait de ce document ne peut être reproduit sous quelque forme que ce soit sans l’autorisation de l’auteur.</vt:lpwstr>
  </property>
  <property fmtid="{D5CDD505-2E9C-101B-9397-08002B2CF9AE}" pid="7" name="ClientName">
    <vt:lpwstr>Société Générale</vt:lpwstr>
  </property>
  <property fmtid="{D5CDD505-2E9C-101B-9397-08002B2CF9AE}" pid="8" name="ClOf">
    <vt:lpwstr>de</vt:lpwstr>
  </property>
  <property fmtid="{D5CDD505-2E9C-101B-9397-08002B2CF9AE}" pid="9" name="ClQuestions">
    <vt:lpwstr>Pour toute question ou remarque concernant ce document, veuillez contacter</vt:lpwstr>
  </property>
  <property fmtid="{D5CDD505-2E9C-101B-9397-08002B2CF9AE}" pid="10" name="ClTrademarkNotification">
    <vt:lpwstr>Atos, Atos Consulting, Atos Worldline, Atos Sphere, Atos Cloud et Atos Worldgrid sont des marques déposées d’Atos SE.</vt:lpwstr>
  </property>
  <property fmtid="{D5CDD505-2E9C-101B-9397-08002B2CF9AE}" pid="11" name="CompanyName">
    <vt:lpwstr>Atos Worldline</vt:lpwstr>
  </property>
  <property fmtid="{D5CDD505-2E9C-101B-9397-08002B2CF9AE}" pid="12" name="CompanyNameLegal">
    <vt:lpwstr>Atos Worldline S.A.S</vt:lpwstr>
  </property>
  <property fmtid="{D5CDD505-2E9C-101B-9397-08002B2CF9AE}" pid="13" name="Contents_Lable">
    <vt:lpwstr>Table des matières</vt:lpwstr>
  </property>
  <property fmtid="{D5CDD505-2E9C-101B-9397-08002B2CF9AE}" pid="14" name="Copyright1">
    <vt:lpwstr>2014</vt:lpwstr>
  </property>
  <property fmtid="{D5CDD505-2E9C-101B-9397-08002B2CF9AE}" pid="15" name="CustomerColorB">
    <vt:lpwstr>50</vt:lpwstr>
  </property>
  <property fmtid="{D5CDD505-2E9C-101B-9397-08002B2CF9AE}" pid="16" name="CustomerColorG">
    <vt:lpwstr>0</vt:lpwstr>
  </property>
  <property fmtid="{D5CDD505-2E9C-101B-9397-08002B2CF9AE}" pid="17" name="CustomerColorR">
    <vt:lpwstr>254</vt:lpwstr>
  </property>
  <property fmtid="{D5CDD505-2E9C-101B-9397-08002B2CF9AE}" pid="18" name="DocumentDate_Lable">
    <vt:lpwstr>Date du document</vt:lpwstr>
  </property>
  <property fmtid="{D5CDD505-2E9C-101B-9397-08002B2CF9AE}" pid="19" name="DocumentNumber">
    <vt:lpwstr>5</vt:lpwstr>
  </property>
  <property fmtid="{D5CDD505-2E9C-101B-9397-08002B2CF9AE}" pid="20" name="DocumentNumber_Lable">
    <vt:lpwstr>N° du document</vt:lpwstr>
  </property>
  <property fmtid="{D5CDD505-2E9C-101B-9397-08002B2CF9AE}" pid="21" name="HeadingNumbering">
    <vt:lpwstr>Automatic</vt:lpwstr>
  </property>
  <property fmtid="{D5CDD505-2E9C-101B-9397-08002B2CF9AE}" pid="22" name="Initials_Lable">
    <vt:lpwstr>Initiales</vt:lpwstr>
  </property>
  <property fmtid="{D5CDD505-2E9C-101B-9397-08002B2CF9AE}" pid="23" name="LanguageCode">
    <vt:lpwstr>FR</vt:lpwstr>
  </property>
  <property fmtid="{D5CDD505-2E9C-101B-9397-08002B2CF9AE}" pid="24" name="LevelsInToc">
    <vt:lpwstr>3</vt:lpwstr>
  </property>
  <property fmtid="{D5CDD505-2E9C-101B-9397-08002B2CF9AE}" pid="25" name="ManagementSummary_Lable">
    <vt:lpwstr>Resumé Executive</vt:lpwstr>
  </property>
  <property fmtid="{D5CDD505-2E9C-101B-9397-08002B2CF9AE}" pid="26" name="Phone">
    <vt:lpwstr>+ (33)4 78 17 69 66</vt:lpwstr>
  </property>
  <property fmtid="{D5CDD505-2E9C-101B-9397-08002B2CF9AE}" pid="27" name="Protect">
    <vt:lpwstr>MO-IMS</vt:lpwstr>
  </property>
  <property fmtid="{D5CDD505-2E9C-101B-9397-08002B2CF9AE}" pid="28" name="sys_ListSep">
    <vt:lpwstr>;</vt:lpwstr>
  </property>
  <property fmtid="{D5CDD505-2E9C-101B-9397-08002B2CF9AE}" pid="29" name="Template">
    <vt:lpwstr>Proposal</vt:lpwstr>
  </property>
  <property fmtid="{D5CDD505-2E9C-101B-9397-08002B2CF9AE}" pid="30" name="TitleTitlePage">
    <vt:lpwstr>SG Messalia - Dossier de spécifications fontionnelles</vt:lpwstr>
  </property>
  <property fmtid="{D5CDD505-2E9C-101B-9397-08002B2CF9AE}" pid="31" name="TradeMarkNotificationDate">
    <vt:lpwstr>Mars 2014</vt:lpwstr>
  </property>
  <property fmtid="{D5CDD505-2E9C-101B-9397-08002B2CF9AE}" pid="32" name="Version">
    <vt:lpwstr>5</vt:lpwstr>
  </property>
  <property fmtid="{D5CDD505-2E9C-101B-9397-08002B2CF9AE}" pid="33" name="Version_Lable">
    <vt:lpwstr>Version</vt:lpwstr>
  </property>
  <property fmtid="{D5CDD505-2E9C-101B-9397-08002B2CF9AE}" pid="34" name="WordMarkExtra">
    <vt:lpwstr>d:\documents\a181202\desktop\logo_soge_.png</vt:lpwstr>
  </property>
  <property fmtid="{D5CDD505-2E9C-101B-9397-08002B2CF9AE}" pid="35" name="AppendixHeadingNumbering">
    <vt:lpwstr>Automatic</vt:lpwstr>
  </property>
  <property fmtid="{D5CDD505-2E9C-101B-9397-08002B2CF9AE}" pid="36" name="sys_DocumentDate">
    <vt:lpwstr>7 mars 2014</vt:lpwstr>
  </property>
  <property fmtid="{D5CDD505-2E9C-101B-9397-08002B2CF9AE}" pid="37" name="ContentTypeId">
    <vt:lpwstr>0x010100CAE94C513608E049B616ECE2F3C0F5CB</vt:lpwstr>
  </property>
</Properties>
</file>